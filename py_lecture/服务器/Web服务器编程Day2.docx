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tif" ContentType="image/tif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88" w:before="340" w:after="330"/>
        <w:rPr/>
      </w:pPr>
      <w:r>
        <w:rPr/>
        <w:t>课程介绍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 xml:space="preserve">1. </w:t>
      </w:r>
      <w:r>
        <w:rPr/>
        <w:t>动态网页和静态网页</w:t>
      </w:r>
      <w:r>
        <w:rPr/>
        <w:t>;</w:t>
      </w:r>
      <w:r>
        <w:rPr/>
        <w:t>（了解）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2. WSGI</w:t>
      </w:r>
      <w:r>
        <w:rPr/>
        <w:t>接口规范</w:t>
      </w:r>
      <w:r>
        <w:rPr/>
        <w:t>;</w:t>
      </w:r>
      <w:r>
        <w:rPr/>
        <w:t>（了解）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 xml:space="preserve">3. </w:t>
      </w:r>
      <w:r>
        <w:rPr/>
        <w:t>实现动态</w:t>
      </w:r>
      <w:r>
        <w:rPr/>
        <w:t>web</w:t>
      </w:r>
      <w:r>
        <w:rPr/>
        <w:t>服务器</w:t>
      </w:r>
      <w:r>
        <w:rPr/>
        <w:t>;</w:t>
      </w:r>
      <w:r>
        <w:rPr/>
        <w:t>（了解）</w:t>
      </w:r>
    </w:p>
    <w:p>
      <w:pPr>
        <w:pStyle w:val="11"/>
        <w:numPr>
          <w:ilvl w:val="0"/>
          <w:numId w:val="1"/>
        </w:numPr>
        <w:rPr/>
      </w:pPr>
      <w:r>
        <w:rPr/>
        <w:t>动态网页和静态网页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静态网页</w:t>
      </w:r>
    </w:p>
    <w:p>
      <w:pPr>
        <w:pStyle w:val="4"/>
        <w:rPr/>
      </w:pPr>
      <w:r>
        <w:rPr/>
        <w:t>静态网页是指存放在服务器文件系统中实实在在的</w:t>
      </w:r>
      <w:r>
        <w:rPr/>
        <w:t>HTML</w:t>
      </w:r>
      <w:r>
        <w:rPr/>
        <w:t>文件。当用户在浏览器中输入页面的</w:t>
      </w:r>
      <w:r>
        <w:rPr/>
        <w:t>URL</w:t>
      </w:r>
      <w:r>
        <w:rPr/>
        <w:t>，然后回车，浏览器就会将对应的</w:t>
      </w:r>
      <w:r>
        <w:rPr/>
        <w:t>html</w:t>
      </w:r>
      <w:r>
        <w:rPr/>
        <w:t>文件下载、渲染并呈现在窗口中。早期的网站通常都是由静态页面制作的。</w:t>
      </w:r>
    </w:p>
    <w:p>
      <w:pPr>
        <w:pStyle w:val="4"/>
        <w:rPr/>
      </w:pPr>
      <w:r>
        <w:rPr/>
        <w:t>静态网页，相对比较简单，但内容固定，交互性差，无法充分支持客户自定义需求（外观选择，</w:t>
      </w:r>
      <w:r>
        <w:rPr/>
        <w:t>cookie</w:t>
      </w:r>
      <w:r>
        <w:rPr/>
        <w:t>）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动态网页</w:t>
      </w:r>
    </w:p>
    <w:p>
      <w:pPr>
        <w:pStyle w:val="4"/>
        <w:rPr/>
      </w:pPr>
      <w:r>
        <w:rPr/>
        <w:t>动态网页是相对于静态网页而言的。当浏览器请求服务器的某个页面时，服务器根据当前时间、环境参数、数据库操作等动态的生成</w:t>
      </w:r>
      <w:r>
        <w:rPr/>
        <w:t>HTML</w:t>
      </w:r>
      <w:r>
        <w:rPr/>
        <w:t>页面，然后在发送给浏览器（后面的处理就跟静态网页一样了）。很明显，动态网页中的“动态”是指服务器端页面的动态生成，相反，“静态”则指页面是实实在在的、独立的文件。</w:t>
      </w:r>
    </w:p>
    <w:p>
      <w:pPr>
        <w:pStyle w:val="4"/>
        <w:rPr/>
      </w:pPr>
      <w:r>
        <w:rPr/>
        <w:t>动态网页一般以数据库技术为基础</w:t>
      </w:r>
    </w:p>
    <w:p>
      <w:pPr>
        <w:pStyle w:val="4"/>
        <w:rPr/>
      </w:pPr>
      <w:r>
        <w:rPr/>
        <w:t>采用动态网页技术的网站可以实现更多的功能，如用户注册、用户登录、在线调查、用户管理、订单管理等等；</w:t>
      </w:r>
    </w:p>
    <w:p>
      <w:pPr>
        <w:pStyle w:val="4"/>
        <w:rPr/>
      </w:pPr>
      <w:r>
        <w:rPr/>
        <w:t>动态网页实际上并不是独立存在于服务器上的网页文件，只有当用户请求时服务器才返回一个完整的网页；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误区</w:t>
      </w:r>
    </w:p>
    <w:p>
      <w:pPr>
        <w:pStyle w:val="4"/>
        <w:rPr/>
      </w:pPr>
      <w:r>
        <w:rPr/>
        <w:t>会动的就是动态页面，比如通过</w:t>
      </w:r>
      <w:r>
        <w:rPr/>
        <w:t>gif, flash</w:t>
      </w:r>
      <w:r>
        <w:rPr/>
        <w:t>技术这些。</w:t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WSGI</w:t>
      </w:r>
      <w:r>
        <w:rPr/>
        <w:t>接口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为什么需要</w:t>
      </w:r>
      <w:r>
        <w:rPr/>
        <w:t>WSGI</w:t>
      </w:r>
    </w:p>
    <w:p>
      <w:pPr>
        <w:pStyle w:val="4"/>
        <w:rPr/>
      </w:pPr>
      <w:r>
        <w:rPr/>
        <w:t>一个动态网站在实际部署时，往往采用的方案是：</w:t>
      </w:r>
    </w:p>
    <w:p>
      <w:pPr>
        <w:pStyle w:val="4"/>
        <w:numPr>
          <w:ilvl w:val="0"/>
          <w:numId w:val="3"/>
        </w:numPr>
        <w:ind w:left="0" w:firstLine="420"/>
        <w:rPr/>
      </w:pPr>
      <w:r>
        <w:rPr/>
        <w:t>部署一个</w:t>
      </w:r>
      <w:r>
        <w:rPr/>
        <w:t>Web</w:t>
      </w:r>
      <w:r>
        <w:rPr/>
        <w:t>服务器专门用来处理</w:t>
      </w:r>
      <w:r>
        <w:rPr/>
        <w:t>HTTP</w:t>
      </w:r>
      <w:r>
        <w:rPr/>
        <w:t>协议层面相关的事情，</w:t>
      </w:r>
    </w:p>
    <w:p>
      <w:pPr>
        <w:pStyle w:val="4"/>
        <w:numPr>
          <w:ilvl w:val="0"/>
          <w:numId w:val="3"/>
        </w:numPr>
        <w:ind w:left="0" w:firstLine="420"/>
        <w:rPr/>
      </w:pPr>
      <w:r>
        <w:rPr/>
        <w:t>部署一个用各种语言编写（</w:t>
      </w:r>
      <w:r>
        <w:rPr/>
        <w:t>Java, PHP, Python, Ruby</w:t>
      </w:r>
      <w:r>
        <w:rPr/>
        <w:t>等）的应用程序，这个应用程序会从</w:t>
      </w:r>
      <w:r>
        <w:rPr/>
        <w:t>Web</w:t>
      </w:r>
      <w:r>
        <w:rPr/>
        <w:t>服务器上接收客户端的请求，处理完成后，再返回响应给</w:t>
      </w:r>
      <w:r>
        <w:rPr/>
        <w:t>Web</w:t>
      </w:r>
      <w:r>
        <w:rPr/>
        <w:t>服务器，最后由</w:t>
      </w:r>
      <w:r>
        <w:rPr/>
        <w:t>Web</w:t>
      </w:r>
      <w:r>
        <w:rPr/>
        <w:t>服务器返回给客户端。</w:t>
      </w:r>
    </w:p>
    <w:p>
      <w:pPr>
        <w:pStyle w:val="4"/>
        <w:rPr/>
      </w:pPr>
      <w:r>
        <w:rPr/>
        <w:t>要采用这种方案，</w:t>
      </w:r>
      <w:r>
        <w:rPr/>
        <w:t>Web</w:t>
      </w:r>
      <w:r>
        <w:rPr/>
        <w:t>服务器和应用程序之间就要知道如何进行交互。为了定义</w:t>
      </w:r>
      <w:r>
        <w:rPr/>
        <w:t>Web</w:t>
      </w:r>
      <w:r>
        <w:rPr/>
        <w:t>服务器和应用程序之间的交互过程，就形成了很多不同的规范。这种规范里最早的一个是</w:t>
      </w:r>
      <w:r>
        <w:rPr/>
        <w:t>CGI</w:t>
      </w:r>
      <w:r>
        <w:rPr/>
        <w:t>，</w:t>
      </w:r>
      <w:r>
        <w:rPr/>
        <w:t>1993</w:t>
      </w:r>
      <w:r>
        <w:rPr/>
        <w:t>年开发的。</w:t>
      </w:r>
    </w:p>
    <w:p>
      <w:pPr>
        <w:pStyle w:val="4"/>
        <w:rPr/>
      </w:pPr>
      <w:r>
        <w:rPr/>
        <w:t>后来又出现了很多这样的规范。比如改进</w:t>
      </w:r>
      <w:r>
        <w:rPr/>
        <w:t>CGI</w:t>
      </w:r>
      <w:r>
        <w:rPr/>
        <w:t>性能的</w:t>
      </w:r>
      <w:r>
        <w:rPr/>
        <w:t>FasgCGI</w:t>
      </w:r>
      <w:r>
        <w:rPr/>
        <w:t>，</w:t>
      </w:r>
      <w:r>
        <w:rPr/>
        <w:t>Java</w:t>
      </w:r>
      <w:r>
        <w:rPr/>
        <w:t>专用的</w:t>
      </w:r>
      <w:r>
        <w:rPr/>
        <w:t>Servlet</w:t>
      </w:r>
      <w:r>
        <w:rPr/>
        <w:t>规范，还有</w:t>
      </w:r>
      <w:r>
        <w:rPr/>
        <w:t>Python</w:t>
      </w:r>
      <w:r>
        <w:rPr/>
        <w:t>专用的</w:t>
      </w:r>
      <w:r>
        <w:rPr>
          <w:b/>
          <w:bCs/>
        </w:rPr>
        <w:t>WSGI</w:t>
      </w:r>
      <w:r>
        <w:rPr>
          <w:b/>
          <w:bCs/>
        </w:rPr>
        <w:t>规范</w:t>
      </w:r>
      <w:r>
        <w:rPr/>
        <w:t>等。提出这些规范的目的就是为了定义统一的标准，提升程序的可移植性。</w:t>
      </w:r>
    </w:p>
    <w:p>
      <w:pPr>
        <w:pStyle w:val="4"/>
        <w:rPr/>
      </w:pPr>
      <w:r>
        <w:rPr/>
        <w:t>在</w:t>
      </w:r>
      <w:r>
        <w:rPr/>
        <w:t>WSGI</w:t>
      </w:r>
      <w:r>
        <w:rPr/>
        <w:t>规范的最开始的</w:t>
      </w:r>
      <w:r>
        <w:rPr/>
        <w:t>PEP-333</w:t>
      </w:r>
      <w:r>
        <w:rPr/>
        <w:t>中一开始就描述了为什么需要</w:t>
      </w:r>
      <w:r>
        <w:rPr/>
        <w:t>WSGI</w:t>
      </w:r>
      <w:r>
        <w:rPr/>
        <w:t>规范。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什么是</w:t>
      </w:r>
      <w:r>
        <w:rPr/>
        <w:t>WSGI</w:t>
      </w:r>
    </w:p>
    <w:p>
      <w:pPr>
        <w:pStyle w:val="4"/>
        <w:rPr/>
      </w:pPr>
      <w:r>
        <w:rPr/>
        <w:t>WSGI</w:t>
      </w:r>
      <w:r>
        <w:rPr/>
        <w:t>（</w:t>
      </w:r>
      <w:r>
        <w:rPr/>
        <w:t>Web Server Gateway Interface</w:t>
      </w:r>
      <w:r>
        <w:rPr/>
        <w:t>）</w:t>
      </w:r>
      <w:r>
        <w:rPr>
          <w:b/>
          <w:bCs/>
        </w:rPr>
        <w:t>Web</w:t>
      </w:r>
      <w:r>
        <w:rPr>
          <w:b/>
          <w:bCs/>
        </w:rPr>
        <w:t>服务器网关接口</w:t>
      </w:r>
      <w:r>
        <w:rPr/>
        <w:t>，是为</w:t>
      </w:r>
      <w:r>
        <w:rPr/>
        <w:t>Python</w:t>
      </w:r>
      <w:r>
        <w:rPr/>
        <w:t>语言定义的</w:t>
      </w:r>
      <w:r>
        <w:rPr/>
        <w:t>Web</w:t>
      </w:r>
      <w:r>
        <w:rPr/>
        <w:t>服务器和</w:t>
      </w:r>
      <w:r>
        <w:rPr/>
        <w:t>Web</w:t>
      </w:r>
      <w:r>
        <w:rPr/>
        <w:t>应用程序或框架之间的一种简单而通用的接口。</w:t>
      </w:r>
    </w:p>
    <w:p>
      <w:pPr>
        <w:pStyle w:val="4"/>
        <w:rPr/>
      </w:pPr>
      <w:r>
        <w:rPr/>
        <w:t>WSGI</w:t>
      </w:r>
      <w:r>
        <w:rPr/>
        <w:t>不是服务器，不是</w:t>
      </w:r>
      <w:r>
        <w:rPr/>
        <w:t>API</w:t>
      </w:r>
      <w:r>
        <w:rPr/>
        <w:t>，不是</w:t>
      </w:r>
      <w:r>
        <w:rPr/>
        <w:t>Python</w:t>
      </w:r>
      <w:r>
        <w:rPr/>
        <w:t>模块，更不是什么框架，而是一种服务器和动态应用程序交互的接口规范。这个规范的目的是：</w:t>
      </w:r>
    </w:p>
    <w:p>
      <w:pPr>
        <w:pStyle w:val="4"/>
        <w:rPr/>
      </w:pPr>
      <w:r>
        <w:rPr/>
        <w:t>1</w:t>
      </w:r>
      <w:r>
        <w:rPr/>
        <w:t>、让</w:t>
      </w:r>
      <w:r>
        <w:rPr/>
        <w:t>Web</w:t>
      </w:r>
      <w:r>
        <w:rPr/>
        <w:t>服务器知道如何调用</w:t>
      </w:r>
      <w:r>
        <w:rPr/>
        <w:t>Python</w:t>
      </w:r>
      <w:r>
        <w:rPr/>
        <w:t>应用程序，并且把用户的请求告诉应用程序。</w:t>
      </w:r>
    </w:p>
    <w:p>
      <w:pPr>
        <w:pStyle w:val="4"/>
        <w:rPr/>
      </w:pPr>
      <w:r>
        <w:rPr/>
        <w:t>2</w:t>
      </w:r>
      <w:r>
        <w:rPr/>
        <w:t>、让</w:t>
      </w:r>
      <w:r>
        <w:rPr/>
        <w:t>Python</w:t>
      </w:r>
      <w:r>
        <w:rPr/>
        <w:t>应用程序知道用户的具体请求是什么后，进行业务处理后如何返回结果给</w:t>
      </w:r>
      <w:r>
        <w:rPr/>
        <w:t>Web</w:t>
      </w:r>
      <w:r>
        <w:rPr/>
        <w:t>服务器。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WSGI</w:t>
      </w:r>
      <w:r>
        <w:rPr/>
        <w:t>的规范</w:t>
      </w:r>
    </w:p>
    <w:p>
      <w:pPr>
        <w:pStyle w:val="4"/>
        <w:rPr/>
      </w:pPr>
      <w:r>
        <w:rPr/>
        <w:t>为了更好说明</w:t>
      </w:r>
      <w:r>
        <w:rPr/>
        <w:t>WSGI</w:t>
      </w:r>
      <w:r>
        <w:rPr/>
        <w:t>规范，定义下面的名词：</w:t>
      </w:r>
    </w:p>
    <w:p>
      <w:pPr>
        <w:pStyle w:val="4"/>
        <w:rPr/>
      </w:pPr>
      <w:r>
        <w:rPr/>
        <w:drawing>
          <wp:inline distT="0" distB="5715" distL="0" distR="0">
            <wp:extent cx="3851910" cy="64198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web</w:t>
      </w:r>
      <w:r>
        <w:rPr/>
        <w:t>服务器端称之为</w:t>
      </w:r>
      <w:r>
        <w:rPr/>
        <w:t>Server</w:t>
      </w:r>
      <w:r>
        <w:rPr/>
        <w:t>或者</w:t>
      </w:r>
      <w:r>
        <w:rPr/>
        <w:t>Gateway</w:t>
      </w:r>
      <w:r>
        <w:rPr/>
        <w:t>；</w:t>
      </w:r>
    </w:p>
    <w:p>
      <w:pPr>
        <w:pStyle w:val="4"/>
        <w:rPr/>
      </w:pPr>
      <w:r>
        <w:rPr/>
        <w:t>动态生成数据处理的业务模块称之为</w:t>
      </w:r>
      <w:r>
        <w:rPr/>
        <w:t>application</w:t>
      </w:r>
      <w:r>
        <w:rPr/>
        <w:t>或</w:t>
      </w:r>
      <w:r>
        <w:rPr/>
        <w:t>framework</w:t>
      </w:r>
      <w:r>
        <w:rPr/>
        <w:t>，比如后面要学习的</w:t>
      </w:r>
      <w:r>
        <w:rPr/>
        <w:t>django</w:t>
      </w:r>
      <w:r>
        <w:rPr/>
        <w:t>框架。</w:t>
      </w:r>
    </w:p>
    <w:p>
      <w:pPr>
        <w:pStyle w:val="4"/>
        <w:rPr/>
      </w:pPr>
      <w:r>
        <w:rPr/>
        <w:t>WSGI</w:t>
      </w:r>
      <w:r>
        <w:rPr/>
        <w:t>规定每个</w:t>
      </w:r>
      <w:r>
        <w:rPr/>
        <w:t>application</w:t>
      </w:r>
      <w:r>
        <w:rPr/>
        <w:t>都要有一个接口，这个接口要求：</w:t>
      </w:r>
    </w:p>
    <w:p>
      <w:pPr>
        <w:pStyle w:val="4"/>
        <w:rPr/>
      </w:pPr>
      <w:r>
        <w:rPr/>
        <w:t>2</w:t>
      </w:r>
      <w:r>
        <w:rPr/>
        <w:t>个输入参数，</w:t>
      </w:r>
      <w:r>
        <w:rPr/>
        <w:t>1</w:t>
      </w:r>
      <w:r>
        <w:rPr/>
        <w:t>个返回值的接口（此接口可以是函数，也可以是具备</w:t>
      </w:r>
      <w:r>
        <w:rPr/>
        <w:t>__call__</w:t>
      </w:r>
      <w:r>
        <w:rPr/>
        <w:t>接口的类对象）</w:t>
      </w:r>
    </w:p>
    <w:p>
      <w:pPr>
        <w:pStyle w:val="6code"/>
        <w:rPr/>
      </w:pPr>
      <w:r>
        <w:rPr/>
        <w:t>def simple_app(environ, start_response):</w:t>
      </w:r>
    </w:p>
    <w:p>
      <w:pPr>
        <w:pStyle w:val="6code"/>
        <w:rPr/>
      </w:pPr>
      <w:r>
        <w:rPr/>
        <w:tab/>
        <w:t>pass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两个输入参数</w:t>
      </w:r>
    </w:p>
    <w:p>
      <w:pPr>
        <w:pStyle w:val="4"/>
        <w:rPr/>
      </w:pPr>
      <w:r>
        <w:rPr/>
        <w:t>第一个参数必须是字典类型，目的是存放</w:t>
      </w:r>
      <w:r>
        <w:rPr/>
        <w:t>web</w:t>
      </w:r>
      <w:r>
        <w:rPr/>
        <w:t>服务器收到的用户请求信息。</w:t>
      </w:r>
    </w:p>
    <w:p>
      <w:pPr>
        <w:pStyle w:val="4"/>
        <w:rPr/>
      </w:pPr>
      <w:r>
        <w:rPr/>
        <w:t>第二个参数是一个回调函数，目的是让</w:t>
      </w:r>
      <w:r>
        <w:rPr/>
        <w:t>application</w:t>
      </w:r>
      <w:r>
        <w:rPr/>
        <w:t>能够反向更新</w:t>
      </w:r>
      <w:r>
        <w:rPr/>
        <w:t>web</w:t>
      </w:r>
      <w:r>
        <w:rPr/>
        <w:t>服务器的响应头字段。</w:t>
      </w:r>
    </w:p>
    <w:p>
      <w:pPr>
        <w:pStyle w:val="4"/>
        <w:rPr/>
      </w:pPr>
      <w:r>
        <w:rPr/>
        <w:t>start_response</w:t>
      </w:r>
      <w:r>
        <w:rPr/>
        <w:t>也接收</w:t>
      </w:r>
      <w:r>
        <w:rPr/>
        <w:t>2</w:t>
      </w:r>
      <w:r>
        <w:rPr/>
        <w:t>个必选参数，一个可选参数：</w:t>
      </w:r>
    </w:p>
    <w:p>
      <w:pPr>
        <w:pStyle w:val="4"/>
        <w:rPr/>
      </w:pPr>
      <w:r>
        <w:rPr/>
        <w:t>第一个是字符串，代表这个请求的响应状态，比如</w:t>
      </w:r>
      <w:r>
        <w:rPr/>
        <w:t>'200 OK'</w:t>
      </w:r>
      <w:r>
        <w:rPr/>
        <w:t>。</w:t>
      </w:r>
    </w:p>
    <w:p>
      <w:pPr>
        <w:pStyle w:val="4"/>
        <w:rPr/>
      </w:pPr>
      <w:r>
        <w:rPr/>
        <w:t>第二个是一个列表，里面存放元组类型</w:t>
      </w:r>
      <w:r>
        <w:rPr/>
        <w:t>(header_name, header_value)</w:t>
      </w:r>
      <w:r>
        <w:rPr/>
        <w:t>，代表响应字段。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一个返回值</w:t>
      </w:r>
    </w:p>
    <w:p>
      <w:pPr>
        <w:pStyle w:val="4"/>
        <w:rPr/>
      </w:pPr>
      <w:r>
        <w:rPr/>
        <w:t>返回一个可迭代对象，</w:t>
      </w:r>
      <w:r>
        <w:rPr/>
        <w:t>web</w:t>
      </w:r>
      <w:r>
        <w:rPr/>
        <w:t>服务器通过迭代这个对象，填充</w:t>
      </w:r>
      <w:r>
        <w:rPr/>
        <w:t>body</w:t>
      </w:r>
      <w:r>
        <w:rPr/>
        <w:t>段。</w:t>
      </w:r>
    </w:p>
    <w:p>
      <w:pPr>
        <w:pStyle w:val="11"/>
        <w:numPr>
          <w:ilvl w:val="0"/>
          <w:numId w:val="1"/>
        </w:numPr>
        <w:rPr/>
      </w:pPr>
      <w:r>
        <w:rPr/>
        <w:t>实现动态</w:t>
      </w:r>
      <w:r>
        <w:rPr/>
        <w:t>web</w:t>
      </w:r>
      <w:r>
        <w:rPr/>
        <w:t>服务器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项目目的</w:t>
      </w:r>
    </w:p>
    <w:p>
      <w:pPr>
        <w:pStyle w:val="4"/>
        <w:numPr>
          <w:ilvl w:val="0"/>
          <w:numId w:val="4"/>
        </w:numPr>
        <w:rPr/>
      </w:pPr>
      <w:r>
        <w:rPr/>
        <w:t>熟悉</w:t>
      </w:r>
      <w:r>
        <w:rPr/>
        <w:t>HTTP</w:t>
      </w:r>
      <w:r>
        <w:rPr/>
        <w:t>的请求头和响应头的</w:t>
      </w:r>
      <w:r>
        <w:rPr/>
        <w:t>python</w:t>
      </w:r>
      <w:r>
        <w:rPr/>
        <w:t>解析方式，复习</w:t>
      </w:r>
      <w:r>
        <w:rPr/>
        <w:t>python</w:t>
      </w:r>
      <w:r>
        <w:rPr/>
        <w:t>基础数据结构的使用。</w:t>
      </w:r>
    </w:p>
    <w:p>
      <w:pPr>
        <w:pStyle w:val="4"/>
        <w:numPr>
          <w:ilvl w:val="0"/>
          <w:numId w:val="4"/>
        </w:numPr>
        <w:rPr/>
      </w:pPr>
      <w:r>
        <w:rPr/>
        <w:t>掌握文本流和字节流的使用，实际编程设计中，如何避免使用混乱。</w:t>
      </w:r>
    </w:p>
    <w:p>
      <w:pPr>
        <w:pStyle w:val="4"/>
        <w:numPr>
          <w:ilvl w:val="0"/>
          <w:numId w:val="4"/>
        </w:numPr>
        <w:rPr/>
      </w:pPr>
      <w:r>
        <w:rPr/>
        <w:t>复习</w:t>
      </w:r>
      <w:r>
        <w:rPr/>
        <w:t>HTTP</w:t>
      </w:r>
      <w:r>
        <w:rPr/>
        <w:t>响应字段</w:t>
      </w:r>
      <w:r>
        <w:rPr/>
        <w:t>Content-Length</w:t>
      </w:r>
      <w:r>
        <w:rPr/>
        <w:t>和</w:t>
      </w:r>
      <w:r>
        <w:rPr/>
        <w:t>Content-Type</w:t>
      </w:r>
      <w:r>
        <w:rPr/>
        <w:t>的使用及作用。</w:t>
      </w:r>
    </w:p>
    <w:p>
      <w:pPr>
        <w:pStyle w:val="4"/>
        <w:numPr>
          <w:ilvl w:val="0"/>
          <w:numId w:val="4"/>
        </w:numPr>
        <w:rPr/>
      </w:pPr>
      <w:r>
        <w:rPr/>
        <w:t>了解动态网站</w:t>
      </w:r>
      <w:r>
        <w:rPr/>
        <w:t>WSGI</w:t>
      </w:r>
      <w:r>
        <w:rPr/>
        <w:t>标准，及接口设计方式。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项目要求</w:t>
      </w:r>
    </w:p>
    <w:p>
      <w:pPr>
        <w:pStyle w:val="4"/>
        <w:rPr/>
      </w:pPr>
      <w:r>
        <w:rPr/>
        <w:t>设定特定的</w:t>
      </w:r>
      <w:r>
        <w:rPr/>
        <w:t>URL</w:t>
      </w:r>
      <w:r>
        <w:rPr/>
        <w:t>地址来访问静态文件。</w:t>
      </w:r>
    </w:p>
    <w:p>
      <w:pPr>
        <w:pStyle w:val="4"/>
        <w:rPr/>
      </w:pPr>
      <w:r>
        <w:rPr/>
        <w:t>若本机浏览器支持</w:t>
      </w:r>
      <w:r>
        <w:rPr/>
        <w:t>pdf</w:t>
      </w:r>
      <w:r>
        <w:rPr/>
        <w:t>，</w:t>
      </w:r>
      <w:r>
        <w:rPr/>
        <w:t>Word</w:t>
      </w:r>
      <w:r>
        <w:rPr/>
        <w:t>，</w:t>
      </w:r>
      <w:r>
        <w:rPr/>
        <w:t>Excel</w:t>
      </w:r>
      <w:r>
        <w:rPr/>
        <w:t>文件的预览功能，实现这类文件的预览功能。</w:t>
      </w:r>
    </w:p>
    <w:p>
      <w:pPr>
        <w:pStyle w:val="4"/>
        <w:rPr/>
      </w:pPr>
      <w:r>
        <w:rPr/>
        <w:t>可以访问当前系统时间。</w:t>
      </w:r>
    </w:p>
    <w:p>
      <w:pPr>
        <w:pStyle w:val="4"/>
        <w:rPr/>
      </w:pPr>
      <w:r>
        <w:rPr/>
        <w:t>可以随机生成双色球或点名系统。</w:t>
      </w:r>
    </w:p>
    <w:p>
      <w:pPr>
        <w:pStyle w:val="11"/>
        <w:numPr>
          <w:ilvl w:val="0"/>
          <w:numId w:val="1"/>
        </w:numPr>
        <w:rPr/>
      </w:pPr>
      <w:r>
        <w:rPr/>
        <w:t>课程总结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重点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字节流和字符流的区别和使用；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HTTP</w:t>
      </w:r>
      <w:r>
        <w:rPr/>
        <w:t>请求协议头的解析；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HTTP</w:t>
      </w:r>
      <w:r>
        <w:rPr/>
        <w:t>响应协议头的构造；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难点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WSGI</w:t>
      </w:r>
      <w:r>
        <w:rPr/>
        <w:t>规范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回调函数的使用场景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如何掌握？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利用</w:t>
      </w:r>
      <w:r>
        <w:rPr/>
        <w:t>chrome</w:t>
      </w:r>
      <w:r>
        <w:rPr/>
        <w:t xml:space="preserve">的网络监视功能分析； 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画清楚流程图；</w:t>
      </w:r>
    </w:p>
    <w:p>
      <w:pPr>
        <w:pStyle w:val="11"/>
        <w:numPr>
          <w:ilvl w:val="0"/>
          <w:numId w:val="1"/>
        </w:numPr>
        <w:rPr/>
      </w:pPr>
      <w:r>
        <w:rPr/>
        <w:t>课后练习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临摹</w:t>
      </w:r>
      <w:r>
        <w:rPr/>
        <w:t>web</w:t>
      </w:r>
      <w:r>
        <w:rPr/>
        <w:t>服务器代码</w:t>
      </w:r>
    </w:p>
    <w:p>
      <w:pPr>
        <w:pStyle w:val="11"/>
        <w:numPr>
          <w:ilvl w:val="0"/>
          <w:numId w:val="1"/>
        </w:numPr>
        <w:rPr/>
      </w:pPr>
      <w:bookmarkStart w:id="0" w:name="_GoBack"/>
      <w:bookmarkEnd w:id="0"/>
      <w:r>
        <w:rPr/>
        <w:t>面试题</w:t>
      </w:r>
    </w:p>
    <w:p>
      <w:pPr>
        <w:pStyle w:val="11"/>
        <w:numPr>
          <w:ilvl w:val="0"/>
          <w:numId w:val="1"/>
        </w:numPr>
        <w:rPr/>
      </w:pPr>
      <w:r>
        <w:rPr/>
        <w:t>扩展知识或课外阅读推荐（可选）</w:t>
      </w:r>
    </w:p>
    <w:p>
      <w:pPr>
        <w:pStyle w:val="4"/>
        <w:spacing w:before="31" w:after="31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宋体" w:hAnsi="宋体" w:cs="宋体"/>
        <w:color w:val="342C29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/>
    </w:pPr>
    <w:r>
      <w:rPr/>
      <w:t xml:space="preserve">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宋体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semiHidden="1" w:unhideWhenUsed="1" w:qFormat="1"/>
    <w:lsdException w:name="heading 6" w:uiPriority="9" w:semiHidden="1" w:unhideWhenUsed="1" w:qFormat="1"/>
    <w:lsdException w:name="heading 7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1"/>
    <w:uiPriority w:val="99"/>
    <w:qFormat/>
    <w:pPr>
      <w:keepNext w:val="true"/>
      <w:keepLines/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21"/>
    <w:uiPriority w:val="99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Heading3">
    <w:name w:val="Heading 3"/>
    <w:basedOn w:val="Normal"/>
    <w:link w:val="31"/>
    <w:uiPriority w:val="99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9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黑体"/>
      <w:b/>
      <w:bCs/>
      <w:sz w:val="28"/>
      <w:szCs w:val="28"/>
    </w:rPr>
  </w:style>
  <w:style w:type="paragraph" w:styleId="Heading7">
    <w:name w:val="Heading 7"/>
    <w:basedOn w:val="Normal"/>
    <w:uiPriority w:val="99"/>
    <w:qFormat/>
    <w:pPr>
      <w:keepNext w:val="true"/>
      <w:keepLines/>
      <w:spacing w:lineRule="auto" w:line="319" w:before="240" w:after="64"/>
      <w:outlineLvl w:val="6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color w:val="CC0000"/>
    </w:rPr>
  </w:style>
  <w:style w:type="character" w:styleId="InternetLink">
    <w:name w:val="Internet Link"/>
    <w:qFormat/>
    <w:rPr>
      <w:color w:val="0000FF"/>
      <w:u w:val="single"/>
    </w:rPr>
  </w:style>
  <w:style w:type="character" w:styleId="Annotationreference">
    <w:name w:val="annotation reference"/>
    <w:qFormat/>
    <w:rPr>
      <w:sz w:val="21"/>
      <w:szCs w:val="21"/>
    </w:rPr>
  </w:style>
  <w:style w:type="character" w:styleId="1Char" w:customStyle="1">
    <w:name w:val="1标题一 Char"/>
    <w:link w:val="1"/>
    <w:qFormat/>
    <w:rPr/>
  </w:style>
  <w:style w:type="character" w:styleId="2Char" w:customStyle="1">
    <w:name w:val="2标题二 Char"/>
    <w:link w:val="2"/>
    <w:qFormat/>
    <w:rPr>
      <w:rFonts w:ascii="Arial" w:hAnsi="Arial" w:eastAsia="黑体"/>
      <w:b/>
      <w:bCs/>
      <w:kern w:val="2"/>
      <w:sz w:val="30"/>
      <w:szCs w:val="32"/>
    </w:rPr>
  </w:style>
  <w:style w:type="character" w:styleId="3Char" w:customStyle="1">
    <w:name w:val="3标题三 Char"/>
    <w:link w:val="3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5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40"/>
    <w:qFormat/>
    <w:rPr>
      <w:rFonts w:ascii="Courier New" w:hAnsi="Courier New" w:cs="Courier New"/>
      <w:kern w:val="2"/>
      <w:sz w:val="21"/>
    </w:rPr>
  </w:style>
  <w:style w:type="character" w:styleId="1" w:customStyle="1">
    <w:name w:val="标题 1 字符"/>
    <w:link w:val="10"/>
    <w:uiPriority w:val="99"/>
    <w:qFormat/>
    <w:rPr>
      <w:b/>
      <w:bCs/>
      <w:kern w:val="2"/>
      <w:sz w:val="44"/>
      <w:szCs w:val="44"/>
    </w:rPr>
  </w:style>
  <w:style w:type="character" w:styleId="2" w:customStyle="1">
    <w:name w:val="标题 2 字符"/>
    <w:link w:val="20"/>
    <w:uiPriority w:val="99"/>
    <w:qFormat/>
    <w:rPr>
      <w:rFonts w:ascii="Arial" w:hAnsi="Arial" w:eastAsia="黑体"/>
      <w:b/>
      <w:bCs/>
      <w:kern w:val="2"/>
      <w:sz w:val="32"/>
      <w:szCs w:val="32"/>
    </w:rPr>
  </w:style>
  <w:style w:type="character" w:styleId="3" w:customStyle="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3"/>
    <w:qFormat/>
    <w:rPr>
      <w:rFonts w:cs="宋体"/>
      <w:kern w:val="2"/>
      <w:sz w:val="21"/>
    </w:rPr>
  </w:style>
  <w:style w:type="character" w:styleId="CoderChar" w:customStyle="1">
    <w:name w:val="coder Char"/>
    <w:basedOn w:val="DefaultParagraphFont"/>
    <w:link w:val="coder"/>
    <w:qFormat/>
    <w:rPr>
      <w:sz w:val="18"/>
      <w:shd w:fill="D9D9D9" w:val="clear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eastAsia="宋体"/>
    </w:rPr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>
      <w:jc w:val="left"/>
    </w:pPr>
    <w:rPr/>
  </w:style>
  <w:style w:type="paragraph" w:styleId="DocumentMap">
    <w:name w:val="Document Map"/>
    <w:basedOn w:val="Normal"/>
    <w:qFormat/>
    <w:pPr>
      <w:shd w:val="clear" w:color="auto" w:fill="00008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Contents3">
    <w:name w:val="TOC 3"/>
    <w:basedOn w:val="Normal"/>
    <w:qFormat/>
    <w:pPr>
      <w:ind w:left="840" w:hanging="0"/>
    </w:pPr>
    <w:rPr/>
  </w:style>
  <w:style w:type="paragraph" w:styleId="PlainText">
    <w:name w:val="Plain Text"/>
    <w:basedOn w:val="Normal"/>
    <w:qFormat/>
    <w:pPr/>
    <w:rPr>
      <w:rFonts w:ascii="宋体" w:hAnsi="宋体" w:cs="Courier New"/>
      <w:szCs w:val="21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qFormat/>
    <w:pPr/>
    <w:rPr/>
  </w:style>
  <w:style w:type="paragraph" w:styleId="Contents2">
    <w:name w:val="TOC 2"/>
    <w:basedOn w:val="Normal"/>
    <w:qFormat/>
    <w:pPr>
      <w:ind w:left="420" w:hanging="0"/>
    </w:pPr>
    <w:rPr/>
  </w:style>
  <w:style w:type="paragraph" w:styleId="Title">
    <w:name w:val="Title"/>
    <w:basedOn w:val="Normal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1" w:customStyle="1">
    <w:name w:val="样式 首行缩进:  2 字符"/>
    <w:basedOn w:val="Normal"/>
    <w:link w:val="2Char"/>
    <w:qFormat/>
    <w:pPr>
      <w:ind w:firstLine="420"/>
    </w:pPr>
    <w:rPr>
      <w:rFonts w:cs="宋体"/>
      <w:szCs w:val="20"/>
    </w:rPr>
  </w:style>
  <w:style w:type="paragraph" w:styleId="Msolistparagraph" w:customStyle="1">
    <w:name w:val="msolistparagraph"/>
    <w:basedOn w:val="Normal"/>
    <w:uiPriority w:val="99"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11" w:customStyle="1">
    <w:name w:val="1标题一"/>
    <w:basedOn w:val="Heading1"/>
    <w:link w:val="1Char"/>
    <w:qFormat/>
    <w:pPr>
      <w:spacing w:lineRule="auto" w:line="288"/>
    </w:pPr>
    <w:rPr/>
  </w:style>
  <w:style w:type="paragraph" w:styleId="22" w:customStyle="1">
    <w:name w:val="2标题二"/>
    <w:basedOn w:val="Heading2"/>
    <w:link w:val="2Char0"/>
    <w:qFormat/>
    <w:pPr>
      <w:spacing w:lineRule="auto" w:line="288"/>
      <w:ind w:left="100" w:right="100" w:hanging="0"/>
    </w:pPr>
    <w:rPr>
      <w:sz w:val="30"/>
    </w:rPr>
  </w:style>
  <w:style w:type="paragraph" w:styleId="31" w:customStyle="1">
    <w:name w:val="3标题三"/>
    <w:basedOn w:val="Heading3"/>
    <w:link w:val="3Char"/>
    <w:qFormat/>
    <w:pPr>
      <w:spacing w:lineRule="auto" w:line="288"/>
      <w:ind w:left="4909" w:right="100" w:hanging="0"/>
    </w:pPr>
    <w:rPr>
      <w:sz w:val="24"/>
    </w:rPr>
  </w:style>
  <w:style w:type="paragraph" w:styleId="5" w:customStyle="1">
    <w:name w:val="5编号正文"/>
    <w:basedOn w:val="21"/>
    <w:link w:val="5Char"/>
    <w:qFormat/>
    <w:pPr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4" w:customStyle="1">
    <w:name w:val="4正文"/>
    <w:basedOn w:val="21"/>
    <w:link w:val="4Char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6code" w:customStyle="1">
    <w:name w:val="6code"/>
    <w:basedOn w:val="Normal"/>
    <w:qFormat/>
    <w:pPr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 w:themeFill="background2"/>
    </w:pPr>
    <w:rPr>
      <w:rFonts w:eastAsia="Courier New"/>
      <w:sz w:val="24"/>
    </w:rPr>
  </w:style>
  <w:style w:type="paragraph" w:styleId="Coder" w:customStyle="1">
    <w:name w:val="coder"/>
    <w:basedOn w:val="Normal"/>
    <w:link w:val="coderChar"/>
    <w:qFormat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</w:pPr>
    <w:rPr>
      <w:kern w:val="0"/>
      <w:sz w:val="18"/>
      <w:szCs w:val="20"/>
    </w:rPr>
  </w:style>
  <w:style w:type="paragraph" w:styleId="12" w:customStyle="1">
    <w:name w:val="列出段落1"/>
    <w:basedOn w:val="Normal"/>
    <w:uiPriority w:val="99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131</TotalTime>
  <Application>LibreOffice/6.0.7.3$Linux_X86_64 LibreOffice_project/00m0$Build-3</Application>
  <Pages>4</Pages>
  <Words>1625</Words>
  <Characters>2075</Characters>
  <CharactersWithSpaces>2107</CharactersWithSpaces>
  <Paragraphs>72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2018-03-16T00:19:00Z</dcterms:created>
  <dc:creator>Administrator</dc:creator>
  <dc:description>源代码教育PHP;</dc:description>
  <cp:keywords>源代码教育PHP</cp:keywords>
  <dc:language>en-US</dc:language>
  <cp:lastModifiedBy/>
  <cp:lastPrinted>2411-12-31T15:59:00Z</cp:lastPrinted>
  <dcterms:modified xsi:type="dcterms:W3CDTF">2019-12-30T20:29:45Z</dcterms:modified>
  <cp:revision>38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itcast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2052-10.1.0.6206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PHP</vt:lpwstr>
  </property>
</Properties>
</file>