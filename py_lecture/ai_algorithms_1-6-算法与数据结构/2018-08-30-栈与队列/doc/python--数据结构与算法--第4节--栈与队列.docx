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2887" w14:textId="77777777" w:rsidR="000F1A88" w:rsidRDefault="00E00498" w:rsidP="001E5FDE">
      <w:pPr>
        <w:pStyle w:val="1"/>
      </w:pPr>
      <w:r>
        <w:rPr>
          <w:rFonts w:hint="eastAsia"/>
        </w:rPr>
        <w:t>课程介绍</w:t>
      </w:r>
    </w:p>
    <w:p w14:paraId="0BD0B097" w14:textId="77777777" w:rsidR="000F1A88" w:rsidRDefault="00E00498">
      <w:pPr>
        <w:pStyle w:val="5"/>
        <w:numPr>
          <w:ilvl w:val="0"/>
          <w:numId w:val="2"/>
        </w:num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</w:t>
      </w:r>
      <w:proofErr w:type="gramStart"/>
      <w:r w:rsidR="006C22D7">
        <w:rPr>
          <w:rFonts w:hint="eastAsia"/>
        </w:rPr>
        <w:t>栈</w:t>
      </w:r>
      <w:proofErr w:type="gramEnd"/>
      <w:r w:rsidR="006C22D7">
        <w:rPr>
          <w:rFonts w:hint="eastAsia"/>
        </w:rPr>
        <w:t>/</w:t>
      </w:r>
      <w:r w:rsidR="006C22D7">
        <w:rPr>
          <w:rFonts w:hint="eastAsia"/>
        </w:rPr>
        <w:t>队列</w:t>
      </w:r>
      <w:r>
        <w:rPr>
          <w:rFonts w:hint="eastAsia"/>
        </w:rPr>
        <w:t>;</w:t>
      </w:r>
      <w:r>
        <w:rPr>
          <w:rFonts w:hint="eastAsia"/>
        </w:rPr>
        <w:t>（了解）</w:t>
      </w:r>
    </w:p>
    <w:p w14:paraId="601359C2" w14:textId="77777777" w:rsidR="000F1A88" w:rsidRDefault="00E00498">
      <w:pPr>
        <w:pStyle w:val="5"/>
        <w:numPr>
          <w:ilvl w:val="0"/>
          <w:numId w:val="2"/>
        </w:num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为什么需要</w:t>
      </w:r>
      <w:proofErr w:type="gramStart"/>
      <w:r w:rsidR="006C22D7">
        <w:rPr>
          <w:rFonts w:hint="eastAsia"/>
        </w:rPr>
        <w:t>栈</w:t>
      </w:r>
      <w:proofErr w:type="gramEnd"/>
      <w:r w:rsidR="006C22D7">
        <w:rPr>
          <w:rFonts w:hint="eastAsia"/>
        </w:rPr>
        <w:t>/</w:t>
      </w:r>
      <w:r w:rsidR="006C22D7">
        <w:rPr>
          <w:rFonts w:hint="eastAsia"/>
        </w:rPr>
        <w:t>队列</w:t>
      </w:r>
      <w:r>
        <w:rPr>
          <w:rFonts w:hint="eastAsia"/>
        </w:rPr>
        <w:t>;</w:t>
      </w:r>
      <w:r>
        <w:rPr>
          <w:rFonts w:hint="eastAsia"/>
        </w:rPr>
        <w:t>（了解）</w:t>
      </w:r>
    </w:p>
    <w:p w14:paraId="61675D90" w14:textId="77777777" w:rsidR="006C22D7" w:rsidRDefault="00E00498" w:rsidP="006C22D7">
      <w:pPr>
        <w:pStyle w:val="5"/>
        <w:numPr>
          <w:ilvl w:val="0"/>
          <w:numId w:val="2"/>
        </w:numPr>
      </w:pPr>
      <w:r>
        <w:rPr>
          <w:rFonts w:hint="eastAsia"/>
        </w:rPr>
        <w:t>3.</w:t>
      </w:r>
      <w:r w:rsidR="00CB611E">
        <w:t xml:space="preserve"> </w:t>
      </w:r>
      <w:proofErr w:type="gramStart"/>
      <w:r w:rsidR="006C22D7">
        <w:rPr>
          <w:rFonts w:hint="eastAsia"/>
        </w:rPr>
        <w:t>栈</w:t>
      </w:r>
      <w:proofErr w:type="gramEnd"/>
      <w:r w:rsidR="006C22D7">
        <w:rPr>
          <w:rFonts w:hint="eastAsia"/>
        </w:rPr>
        <w:t>/</w:t>
      </w:r>
      <w:r w:rsidR="006C22D7">
        <w:rPr>
          <w:rFonts w:hint="eastAsia"/>
        </w:rPr>
        <w:t>队列</w:t>
      </w:r>
      <w:r w:rsidR="00693A7A">
        <w:rPr>
          <w:rFonts w:hint="eastAsia"/>
        </w:rPr>
        <w:t>的</w:t>
      </w:r>
      <w:r w:rsidR="006C22D7">
        <w:rPr>
          <w:rFonts w:hint="eastAsia"/>
        </w:rPr>
        <w:t>操作和</w:t>
      </w:r>
      <w:r w:rsidR="00693A7A">
        <w:rPr>
          <w:rFonts w:hint="eastAsia"/>
        </w:rPr>
        <w:t>实现</w:t>
      </w:r>
      <w:r>
        <w:rPr>
          <w:rFonts w:hint="eastAsia"/>
        </w:rPr>
        <w:t>;</w:t>
      </w:r>
      <w:r>
        <w:rPr>
          <w:rFonts w:hint="eastAsia"/>
        </w:rPr>
        <w:t>（掌握）</w:t>
      </w:r>
    </w:p>
    <w:p w14:paraId="557D4157" w14:textId="77777777" w:rsidR="000F1A88" w:rsidRDefault="006C22D7">
      <w:pPr>
        <w:pStyle w:val="5"/>
        <w:numPr>
          <w:ilvl w:val="0"/>
          <w:numId w:val="2"/>
        </w:numPr>
      </w:pPr>
      <w:r>
        <w:t>4</w:t>
      </w:r>
      <w:r w:rsidR="00E00498">
        <w:rPr>
          <w:rFonts w:hint="eastAsia"/>
        </w:rPr>
        <w:t>.</w:t>
      </w:r>
      <w:r w:rsidR="00E00498">
        <w:rPr>
          <w:rFonts w:hint="eastAsia"/>
        </w:rPr>
        <w:tab/>
      </w:r>
      <w:r w:rsidR="00AE6951">
        <w:rPr>
          <w:rFonts w:hint="eastAsia"/>
        </w:rPr>
        <w:t>双</w:t>
      </w:r>
      <w:r>
        <w:rPr>
          <w:rFonts w:hint="eastAsia"/>
        </w:rPr>
        <w:t>端队列</w:t>
      </w:r>
      <w:r w:rsidR="00E81EDB">
        <w:rPr>
          <w:rFonts w:hint="eastAsia"/>
        </w:rPr>
        <w:t>的含义及操作</w:t>
      </w:r>
      <w:r w:rsidR="00AE6951">
        <w:rPr>
          <w:rFonts w:hint="eastAsia"/>
        </w:rPr>
        <w:t>.(</w:t>
      </w:r>
      <w:r w:rsidR="00AE6951">
        <w:rPr>
          <w:rFonts w:hint="eastAsia"/>
        </w:rPr>
        <w:t>了解</w:t>
      </w:r>
      <w:r w:rsidR="00AE6951">
        <w:rPr>
          <w:rFonts w:hint="eastAsia"/>
        </w:rPr>
        <w:t>)</w:t>
      </w:r>
    </w:p>
    <w:p w14:paraId="41409340" w14:textId="77777777" w:rsidR="000F1A88" w:rsidRDefault="006C22D7" w:rsidP="00431F55">
      <w:pPr>
        <w:pStyle w:val="1"/>
        <w:ind w:left="777" w:right="210"/>
      </w:pPr>
      <w:proofErr w:type="gramStart"/>
      <w:r>
        <w:rPr>
          <w:rFonts w:hint="eastAsia"/>
        </w:rPr>
        <w:t>栈</w:t>
      </w:r>
      <w:proofErr w:type="gramEnd"/>
      <w:r w:rsidR="007C1B1B">
        <w:rPr>
          <w:rFonts w:hint="eastAsia"/>
        </w:rPr>
        <w:t>与队列的基本概念</w:t>
      </w:r>
    </w:p>
    <w:p w14:paraId="655DE6A0" w14:textId="77777777" w:rsidR="00423F8E" w:rsidRDefault="00423F8E" w:rsidP="00423F8E">
      <w:pPr>
        <w:pStyle w:val="4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与队列是</w:t>
      </w:r>
      <w:r w:rsidR="004D1A79">
        <w:rPr>
          <w:rFonts w:hint="eastAsia"/>
        </w:rPr>
        <w:t>两种重要的线性结构</w:t>
      </w:r>
      <w:r w:rsidR="004D1A79">
        <w:rPr>
          <w:rFonts w:hint="eastAsia"/>
        </w:rPr>
        <w:t>,</w:t>
      </w:r>
      <w:r w:rsidR="004D1A79">
        <w:rPr>
          <w:rFonts w:hint="eastAsia"/>
        </w:rPr>
        <w:t>其特殊性在于</w:t>
      </w:r>
      <w:r w:rsidR="004D1A79">
        <w:rPr>
          <w:rFonts w:hint="eastAsia"/>
        </w:rPr>
        <w:t>,</w:t>
      </w:r>
      <w:r w:rsidR="004D1A79">
        <w:rPr>
          <w:rFonts w:hint="eastAsia"/>
        </w:rPr>
        <w:t>它们的</w:t>
      </w:r>
      <w:r w:rsidR="004D1A79" w:rsidRPr="00EA45FA">
        <w:rPr>
          <w:rFonts w:hint="eastAsia"/>
          <w:b/>
        </w:rPr>
        <w:t>操作</w:t>
      </w:r>
      <w:r w:rsidR="004D1A79">
        <w:rPr>
          <w:rFonts w:hint="eastAsia"/>
        </w:rPr>
        <w:t>要受到一定的</w:t>
      </w:r>
      <w:r w:rsidR="004D1A79" w:rsidRPr="004D1A79">
        <w:rPr>
          <w:rFonts w:hint="eastAsia"/>
          <w:b/>
        </w:rPr>
        <w:t>限制</w:t>
      </w:r>
      <w:r w:rsidR="004D1A79">
        <w:rPr>
          <w:rFonts w:hint="eastAsia"/>
        </w:rPr>
        <w:t>.</w:t>
      </w:r>
      <w:r w:rsidR="00CB611E">
        <w:t xml:space="preserve"> </w:t>
      </w:r>
      <w:r>
        <w:rPr>
          <w:rFonts w:hint="eastAsia"/>
        </w:rPr>
        <w:t>现实生活中</w:t>
      </w:r>
      <w:r>
        <w:rPr>
          <w:rFonts w:hint="eastAsia"/>
        </w:rPr>
        <w:t>,</w:t>
      </w:r>
      <w:r w:rsidR="004D1A79">
        <w:rPr>
          <w:rFonts w:hint="eastAsia"/>
        </w:rPr>
        <w:t>许多问题分解的步骤和求解的步骤次序往往相反</w:t>
      </w:r>
      <w:r w:rsidR="004D1A79">
        <w:rPr>
          <w:rFonts w:hint="eastAsia"/>
        </w:rPr>
        <w:t>,</w:t>
      </w:r>
      <w:r w:rsidR="004D1A79">
        <w:rPr>
          <w:rFonts w:hint="eastAsia"/>
        </w:rPr>
        <w:t>这是</w:t>
      </w:r>
      <w:proofErr w:type="gramStart"/>
      <w:r w:rsidR="004D1A79">
        <w:rPr>
          <w:rFonts w:hint="eastAsia"/>
        </w:rPr>
        <w:t>栈</w:t>
      </w:r>
      <w:proofErr w:type="gramEnd"/>
      <w:r w:rsidR="004D1A79">
        <w:rPr>
          <w:rFonts w:hint="eastAsia"/>
        </w:rPr>
        <w:t>的应用背景</w:t>
      </w:r>
      <w:r w:rsidR="004D1A79">
        <w:rPr>
          <w:rFonts w:hint="eastAsia"/>
        </w:rPr>
        <w:t>.</w:t>
      </w:r>
      <w:r w:rsidR="00CB611E">
        <w:t xml:space="preserve"> </w:t>
      </w:r>
      <w:r>
        <w:rPr>
          <w:rFonts w:hint="eastAsia"/>
        </w:rPr>
        <w:t>排队无处不在</w:t>
      </w:r>
      <w:r>
        <w:rPr>
          <w:rFonts w:hint="eastAsia"/>
        </w:rPr>
        <w:t>,</w:t>
      </w:r>
      <w:r>
        <w:rPr>
          <w:rFonts w:hint="eastAsia"/>
        </w:rPr>
        <w:t>队列结构的应用背景就来自排队问题</w:t>
      </w:r>
      <w:r>
        <w:rPr>
          <w:rFonts w:hint="eastAsia"/>
        </w:rPr>
        <w:t>.</w:t>
      </w:r>
      <w:r w:rsidR="00EA45FA">
        <w:t xml:space="preserve"> </w:t>
      </w:r>
    </w:p>
    <w:p w14:paraId="5E6562F0" w14:textId="77777777" w:rsidR="006C22D7" w:rsidRDefault="00431F55" w:rsidP="006C22D7">
      <w:pPr>
        <w:pStyle w:val="2"/>
        <w:numPr>
          <w:ilvl w:val="0"/>
          <w:numId w:val="0"/>
        </w:numPr>
        <w:ind w:left="100" w:right="210" w:firstLineChars="50" w:firstLine="151"/>
      </w:pPr>
      <w:r>
        <w:rPr>
          <w:rFonts w:hint="eastAsia"/>
        </w:rPr>
        <w:t>2</w:t>
      </w:r>
      <w:r>
        <w:t xml:space="preserve">.1 </w:t>
      </w:r>
      <w:r>
        <w:t>什么</w:t>
      </w:r>
      <w:r w:rsidR="006C22D7">
        <w:rPr>
          <w:rFonts w:hint="eastAsia"/>
        </w:rPr>
        <w:t>是</w:t>
      </w:r>
      <w:proofErr w:type="gramStart"/>
      <w:r w:rsidR="006C22D7">
        <w:rPr>
          <w:rFonts w:hint="eastAsia"/>
        </w:rPr>
        <w:t>栈</w:t>
      </w:r>
      <w:proofErr w:type="gramEnd"/>
      <w:r>
        <w:t>？</w:t>
      </w:r>
      <w:r w:rsidR="00423F8E">
        <w:t xml:space="preserve"> </w:t>
      </w:r>
    </w:p>
    <w:p w14:paraId="729170B8" w14:textId="77777777" w:rsidR="006C22D7" w:rsidRDefault="006C22D7" w:rsidP="00C6641F">
      <w:pPr>
        <w:pStyle w:val="5"/>
        <w:numPr>
          <w:ilvl w:val="0"/>
          <w:numId w:val="0"/>
        </w:numPr>
        <w:ind w:left="704"/>
      </w:pPr>
      <w:proofErr w:type="gramStart"/>
      <w:r w:rsidRPr="008D52E2">
        <w:rPr>
          <w:rFonts w:hint="eastAsia"/>
          <w:b/>
        </w:rPr>
        <w:t>栈</w:t>
      </w:r>
      <w:proofErr w:type="gramEnd"/>
      <w:r w:rsidR="008D52E2">
        <w:rPr>
          <w:rFonts w:hint="eastAsia"/>
          <w:b/>
        </w:rPr>
        <w:t>(</w:t>
      </w:r>
      <w:r w:rsidR="008D52E2">
        <w:rPr>
          <w:b/>
        </w:rPr>
        <w:t>stack)</w:t>
      </w:r>
      <w:r w:rsidR="00572685">
        <w:rPr>
          <w:rFonts w:hint="eastAsia"/>
        </w:rPr>
        <w:t>,</w:t>
      </w:r>
      <w:r w:rsidR="00572685">
        <w:rPr>
          <w:rFonts w:hint="eastAsia"/>
        </w:rPr>
        <w:t>又称</w:t>
      </w:r>
      <w:r w:rsidR="00572685" w:rsidRPr="008D52E2">
        <w:rPr>
          <w:rFonts w:hint="eastAsia"/>
          <w:b/>
        </w:rPr>
        <w:t>堆栈</w:t>
      </w:r>
      <w:r w:rsidR="00572685">
        <w:rPr>
          <w:rFonts w:hint="eastAsia"/>
        </w:rPr>
        <w:t>,</w:t>
      </w:r>
      <w:r>
        <w:rPr>
          <w:rFonts w:hint="eastAsia"/>
        </w:rPr>
        <w:t>是保证元素</w:t>
      </w:r>
      <w:r w:rsidRPr="008D52E2">
        <w:rPr>
          <w:rFonts w:hint="eastAsia"/>
          <w:b/>
        </w:rPr>
        <w:t>后进先出</w:t>
      </w:r>
      <w:r w:rsidR="008D52E2" w:rsidRPr="008D52E2">
        <w:rPr>
          <w:rFonts w:hint="eastAsia"/>
          <w:b/>
        </w:rPr>
        <w:t>(Last</w:t>
      </w:r>
      <w:r w:rsidR="008D52E2" w:rsidRPr="008D52E2">
        <w:rPr>
          <w:b/>
        </w:rPr>
        <w:t xml:space="preserve"> </w:t>
      </w:r>
      <w:r w:rsidR="008D52E2" w:rsidRPr="008D52E2">
        <w:rPr>
          <w:rFonts w:hint="eastAsia"/>
          <w:b/>
        </w:rPr>
        <w:t>In</w:t>
      </w:r>
      <w:r w:rsidR="008D52E2" w:rsidRPr="008D52E2">
        <w:rPr>
          <w:b/>
        </w:rPr>
        <w:t xml:space="preserve"> </w:t>
      </w:r>
      <w:r w:rsidR="008D52E2" w:rsidRPr="008D52E2">
        <w:rPr>
          <w:rFonts w:hint="eastAsia"/>
          <w:b/>
        </w:rPr>
        <w:t>First</w:t>
      </w:r>
      <w:r w:rsidR="008D52E2" w:rsidRPr="008D52E2">
        <w:rPr>
          <w:b/>
        </w:rPr>
        <w:t xml:space="preserve"> </w:t>
      </w:r>
      <w:r w:rsidR="008D52E2" w:rsidRPr="008D52E2">
        <w:rPr>
          <w:rFonts w:hint="eastAsia"/>
          <w:b/>
        </w:rPr>
        <w:t>Out)</w:t>
      </w:r>
      <w:r>
        <w:rPr>
          <w:rFonts w:hint="eastAsia"/>
        </w:rPr>
        <w:t>关系的</w:t>
      </w:r>
      <w:r w:rsidR="007C1B1B">
        <w:rPr>
          <w:rFonts w:hint="eastAsia"/>
        </w:rPr>
        <w:t>线性表</w:t>
      </w:r>
      <w:r>
        <w:rPr>
          <w:rFonts w:hint="eastAsia"/>
        </w:rPr>
        <w:t>.</w:t>
      </w:r>
    </w:p>
    <w:p w14:paraId="509E3363" w14:textId="77777777" w:rsidR="006C22D7" w:rsidRDefault="006C22D7" w:rsidP="006C22D7">
      <w:pPr>
        <w:pStyle w:val="5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中元素只有</w:t>
      </w:r>
      <w:r w:rsidRPr="00EA45FA">
        <w:rPr>
          <w:rFonts w:hint="eastAsia"/>
          <w:b/>
        </w:rPr>
        <w:t>一种</w:t>
      </w:r>
      <w:r>
        <w:rPr>
          <w:rFonts w:hint="eastAsia"/>
        </w:rPr>
        <w:t>关系</w:t>
      </w:r>
      <w:r>
        <w:rPr>
          <w:rFonts w:hint="eastAsia"/>
        </w:rPr>
        <w:t>:</w:t>
      </w:r>
      <w:r>
        <w:rPr>
          <w:rFonts w:hint="eastAsia"/>
        </w:rPr>
        <w:t>到来的先后顺序</w:t>
      </w:r>
      <w:r>
        <w:rPr>
          <w:rFonts w:hint="eastAsia"/>
        </w:rPr>
        <w:t>.</w:t>
      </w:r>
    </w:p>
    <w:p w14:paraId="60263035" w14:textId="77777777" w:rsidR="00572685" w:rsidRDefault="00572685" w:rsidP="006C22D7">
      <w:pPr>
        <w:pStyle w:val="5"/>
      </w:pPr>
      <w:proofErr w:type="gramStart"/>
      <w:r>
        <w:rPr>
          <w:rFonts w:hint="eastAsia"/>
        </w:rPr>
        <w:lastRenderedPageBreak/>
        <w:t>栈</w:t>
      </w:r>
      <w:proofErr w:type="gramEnd"/>
      <w:r>
        <w:rPr>
          <w:rFonts w:hint="eastAsia"/>
        </w:rPr>
        <w:t>是一种</w:t>
      </w:r>
      <w:r w:rsidRPr="00EA45FA">
        <w:rPr>
          <w:rFonts w:hint="eastAsia"/>
          <w:b/>
        </w:rPr>
        <w:t>容器</w:t>
      </w:r>
      <w:r>
        <w:rPr>
          <w:rFonts w:hint="eastAsia"/>
        </w:rPr>
        <w:t>,</w:t>
      </w:r>
      <w:r>
        <w:rPr>
          <w:rFonts w:hint="eastAsia"/>
        </w:rPr>
        <w:t>可存入</w:t>
      </w:r>
      <w:r>
        <w:rPr>
          <w:rFonts w:hint="eastAsia"/>
        </w:rPr>
        <w:t>,</w:t>
      </w:r>
      <w:r>
        <w:rPr>
          <w:rFonts w:hint="eastAsia"/>
        </w:rPr>
        <w:t>访问和删除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中的数据</w:t>
      </w:r>
      <w:r>
        <w:rPr>
          <w:rFonts w:hint="eastAsia"/>
        </w:rPr>
        <w:t>.</w:t>
      </w:r>
    </w:p>
    <w:p w14:paraId="341459E4" w14:textId="77777777" w:rsidR="006C22D7" w:rsidRDefault="006C22D7" w:rsidP="006C22D7">
      <w:pPr>
        <w:pStyle w:val="5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</w:t>
      </w:r>
      <w:r w:rsidR="0046568E">
        <w:rPr>
          <w:rFonts w:hint="eastAsia"/>
        </w:rPr>
        <w:t>,</w:t>
      </w:r>
      <w:r w:rsidR="0046568E">
        <w:rPr>
          <w:rFonts w:hint="eastAsia"/>
        </w:rPr>
        <w:t>入</w:t>
      </w:r>
      <w:proofErr w:type="gramStart"/>
      <w:r w:rsidR="0046568E">
        <w:rPr>
          <w:rFonts w:hint="eastAsia"/>
        </w:rPr>
        <w:t>栈</w:t>
      </w:r>
      <w:proofErr w:type="gramEnd"/>
      <w:r w:rsidR="0046568E">
        <w:rPr>
          <w:rFonts w:hint="eastAsia"/>
        </w:rPr>
        <w:t>与出</w:t>
      </w:r>
      <w:proofErr w:type="gramStart"/>
      <w:r w:rsidR="0046568E">
        <w:rPr>
          <w:rFonts w:hint="eastAsia"/>
        </w:rPr>
        <w:t>栈</w:t>
      </w:r>
      <w:proofErr w:type="gramEnd"/>
    </w:p>
    <w:p w14:paraId="0BC9443E" w14:textId="77777777" w:rsidR="00572685" w:rsidRDefault="00572685" w:rsidP="006C22D7">
      <w:pPr>
        <w:pStyle w:val="5"/>
      </w:pPr>
      <w:r w:rsidRPr="0046568E">
        <w:rPr>
          <w:rFonts w:hint="eastAsia"/>
          <w:b/>
        </w:rPr>
        <w:t>只能在</w:t>
      </w:r>
      <w:proofErr w:type="gramStart"/>
      <w:r w:rsidRPr="0046568E">
        <w:rPr>
          <w:rFonts w:hint="eastAsia"/>
          <w:b/>
        </w:rPr>
        <w:t>栈</w:t>
      </w:r>
      <w:proofErr w:type="gramEnd"/>
      <w:r w:rsidRPr="0046568E">
        <w:rPr>
          <w:rFonts w:hint="eastAsia"/>
          <w:b/>
        </w:rPr>
        <w:t>顶</w:t>
      </w:r>
      <w:r w:rsidR="0046568E" w:rsidRPr="0046568E">
        <w:rPr>
          <w:rFonts w:hint="eastAsia"/>
          <w:b/>
        </w:rPr>
        <w:t>存</w:t>
      </w:r>
      <w:r w:rsidRPr="0046568E">
        <w:rPr>
          <w:rFonts w:hint="eastAsia"/>
          <w:b/>
        </w:rPr>
        <w:t>入</w:t>
      </w:r>
      <w:r w:rsidR="0046568E">
        <w:rPr>
          <w:rFonts w:hint="eastAsia"/>
          <w:b/>
        </w:rPr>
        <w:t>,</w:t>
      </w:r>
      <w:r w:rsidR="0046568E" w:rsidRPr="0046568E">
        <w:rPr>
          <w:rFonts w:hint="eastAsia"/>
          <w:b/>
        </w:rPr>
        <w:t>访问和删除</w:t>
      </w:r>
      <w:r w:rsidRPr="0046568E">
        <w:rPr>
          <w:rFonts w:hint="eastAsia"/>
          <w:b/>
        </w:rPr>
        <w:t>数据</w:t>
      </w:r>
      <w:r w:rsidR="0046568E">
        <w:rPr>
          <w:rFonts w:hint="eastAsia"/>
        </w:rPr>
        <w:t>.</w:t>
      </w:r>
    </w:p>
    <w:p w14:paraId="434BABC8" w14:textId="77777777" w:rsidR="006C22D7" w:rsidRDefault="00C6641F" w:rsidP="00431F55">
      <w:pPr>
        <w:pStyle w:val="5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68233C12" wp14:editId="2AC46FFB">
            <wp:extent cx="3284220" cy="3223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E668" w14:textId="77777777" w:rsidR="006C22D7" w:rsidRDefault="006C22D7" w:rsidP="00DF6CDD">
      <w:pPr>
        <w:pStyle w:val="5"/>
        <w:numPr>
          <w:ilvl w:val="0"/>
          <w:numId w:val="0"/>
        </w:numPr>
      </w:pPr>
    </w:p>
    <w:p w14:paraId="1BD8F9F4" w14:textId="77777777" w:rsidR="003000B5" w:rsidRDefault="003000B5" w:rsidP="00DF6CDD">
      <w:pPr>
        <w:pStyle w:val="5"/>
        <w:numPr>
          <w:ilvl w:val="0"/>
          <w:numId w:val="0"/>
        </w:numPr>
      </w:pPr>
    </w:p>
    <w:p w14:paraId="6DF9B4C5" w14:textId="77777777" w:rsidR="006C22D7" w:rsidRDefault="006C22D7" w:rsidP="006C22D7">
      <w:pPr>
        <w:pStyle w:val="2"/>
        <w:ind w:left="777" w:right="210"/>
      </w:pPr>
      <w:r>
        <w:rPr>
          <w:rFonts w:hint="eastAsia"/>
        </w:rPr>
        <w:t>什么是队列</w:t>
      </w:r>
      <w:r>
        <w:rPr>
          <w:rFonts w:hint="eastAsia"/>
        </w:rPr>
        <w:t>?</w:t>
      </w:r>
    </w:p>
    <w:p w14:paraId="1F98CD13" w14:textId="77777777" w:rsidR="001B5F58" w:rsidRDefault="001B5F58" w:rsidP="001B5F58">
      <w:pPr>
        <w:pStyle w:val="5"/>
        <w:numPr>
          <w:ilvl w:val="0"/>
          <w:numId w:val="0"/>
        </w:numPr>
        <w:ind w:left="420"/>
      </w:pPr>
      <w:r w:rsidRPr="008D52E2">
        <w:rPr>
          <w:rFonts w:hint="eastAsia"/>
          <w:b/>
        </w:rPr>
        <w:tab/>
      </w:r>
      <w:r w:rsidRPr="008D52E2">
        <w:rPr>
          <w:rFonts w:hint="eastAsia"/>
          <w:b/>
        </w:rPr>
        <w:t>队列</w:t>
      </w:r>
      <w:r w:rsidR="008D52E2">
        <w:rPr>
          <w:rFonts w:hint="eastAsia"/>
          <w:b/>
        </w:rPr>
        <w:t>(</w:t>
      </w:r>
      <w:r w:rsidR="008D52E2">
        <w:rPr>
          <w:b/>
        </w:rPr>
        <w:t>queue</w:t>
      </w:r>
      <w:r w:rsidR="008D52E2">
        <w:rPr>
          <w:rFonts w:hint="eastAsia"/>
          <w:b/>
        </w:rPr>
        <w:t>)</w:t>
      </w:r>
      <w:r>
        <w:rPr>
          <w:rFonts w:hint="eastAsia"/>
        </w:rPr>
        <w:t>是保证元素</w:t>
      </w:r>
      <w:r w:rsidRPr="008D52E2">
        <w:rPr>
          <w:rFonts w:hint="eastAsia"/>
          <w:b/>
        </w:rPr>
        <w:t>先进先出</w:t>
      </w:r>
      <w:r w:rsidR="008D52E2">
        <w:rPr>
          <w:rFonts w:hint="eastAsia"/>
        </w:rPr>
        <w:t>(First</w:t>
      </w:r>
      <w:r w:rsidR="008D52E2">
        <w:t xml:space="preserve"> </w:t>
      </w:r>
      <w:r w:rsidR="008D52E2">
        <w:rPr>
          <w:rFonts w:hint="eastAsia"/>
        </w:rPr>
        <w:t>In</w:t>
      </w:r>
      <w:r w:rsidR="008D52E2">
        <w:t xml:space="preserve"> </w:t>
      </w:r>
      <w:r w:rsidR="008D52E2">
        <w:rPr>
          <w:rFonts w:hint="eastAsia"/>
        </w:rPr>
        <w:t>First</w:t>
      </w:r>
      <w:r w:rsidR="008D52E2">
        <w:t xml:space="preserve"> </w:t>
      </w:r>
      <w:r w:rsidR="008D52E2">
        <w:rPr>
          <w:rFonts w:hint="eastAsia"/>
        </w:rPr>
        <w:t>Out)</w:t>
      </w:r>
      <w:r>
        <w:rPr>
          <w:rFonts w:hint="eastAsia"/>
        </w:rPr>
        <w:t>关系的</w:t>
      </w:r>
      <w:r w:rsidR="007C1B1B">
        <w:rPr>
          <w:rFonts w:hint="eastAsia"/>
        </w:rPr>
        <w:t>线性表</w:t>
      </w:r>
      <w:r>
        <w:rPr>
          <w:rFonts w:hint="eastAsia"/>
        </w:rPr>
        <w:t>.</w:t>
      </w:r>
    </w:p>
    <w:p w14:paraId="44000DC5" w14:textId="77777777" w:rsidR="001B5F58" w:rsidRDefault="001B5F58" w:rsidP="001B5F58">
      <w:pPr>
        <w:pStyle w:val="5"/>
      </w:pPr>
      <w:r>
        <w:rPr>
          <w:rFonts w:hint="eastAsia"/>
        </w:rPr>
        <w:t>队列中没有</w:t>
      </w:r>
      <w:bookmarkStart w:id="0" w:name="_GoBack"/>
      <w:r w:rsidRPr="001B2C25">
        <w:rPr>
          <w:rFonts w:hint="eastAsia"/>
          <w:b/>
        </w:rPr>
        <w:t>位置</w:t>
      </w:r>
      <w:bookmarkEnd w:id="0"/>
      <w:r>
        <w:rPr>
          <w:rFonts w:hint="eastAsia"/>
        </w:rPr>
        <w:t>的概念</w:t>
      </w:r>
      <w:r>
        <w:rPr>
          <w:rFonts w:hint="eastAsia"/>
        </w:rPr>
        <w:t>.</w:t>
      </w:r>
      <w:r>
        <w:t xml:space="preserve"> </w:t>
      </w:r>
    </w:p>
    <w:p w14:paraId="511D1D6D" w14:textId="77777777" w:rsidR="0001192C" w:rsidRDefault="0001192C" w:rsidP="001B5F58">
      <w:pPr>
        <w:pStyle w:val="5"/>
      </w:pPr>
      <w:r>
        <w:rPr>
          <w:rFonts w:hint="eastAsia"/>
        </w:rPr>
        <w:lastRenderedPageBreak/>
        <w:t>队列是一种容器</w:t>
      </w:r>
      <w:r>
        <w:rPr>
          <w:rFonts w:hint="eastAsia"/>
        </w:rPr>
        <w:t>,</w:t>
      </w:r>
      <w:r>
        <w:rPr>
          <w:rFonts w:hint="eastAsia"/>
        </w:rPr>
        <w:t>可存入</w:t>
      </w:r>
      <w:r>
        <w:rPr>
          <w:rFonts w:hint="eastAsia"/>
        </w:rPr>
        <w:t>,</w:t>
      </w:r>
      <w:r>
        <w:rPr>
          <w:rFonts w:hint="eastAsia"/>
        </w:rPr>
        <w:t>访问和删除队列中的数据</w:t>
      </w:r>
    </w:p>
    <w:p w14:paraId="64FEB6C9" w14:textId="77777777" w:rsidR="0001192C" w:rsidRDefault="0001192C" w:rsidP="001B5F58">
      <w:pPr>
        <w:pStyle w:val="5"/>
      </w:pPr>
      <w:r>
        <w:rPr>
          <w:rFonts w:hint="eastAsia"/>
        </w:rPr>
        <w:t>队头和队尾</w:t>
      </w:r>
      <w:r w:rsidR="00CB49BA">
        <w:rPr>
          <w:rFonts w:hint="eastAsia"/>
        </w:rPr>
        <w:t>,</w:t>
      </w:r>
      <w:r w:rsidR="00CB49BA">
        <w:rPr>
          <w:rFonts w:hint="eastAsia"/>
        </w:rPr>
        <w:t>入队和出队</w:t>
      </w:r>
    </w:p>
    <w:p w14:paraId="1AB73535" w14:textId="77777777" w:rsidR="00CB49BA" w:rsidRDefault="001B5F58" w:rsidP="001B5F58">
      <w:pPr>
        <w:pStyle w:val="5"/>
      </w:pPr>
      <w:r>
        <w:rPr>
          <w:rFonts w:hint="eastAsia"/>
        </w:rPr>
        <w:t>队列只支持默认方式的元素存入和取出</w:t>
      </w:r>
      <w:r>
        <w:rPr>
          <w:rFonts w:hint="eastAsia"/>
        </w:rPr>
        <w:t>.</w:t>
      </w:r>
    </w:p>
    <w:p w14:paraId="0180F339" w14:textId="77777777" w:rsidR="006C22D7" w:rsidRDefault="00CB49BA" w:rsidP="001B5F58">
      <w:pPr>
        <w:pStyle w:val="5"/>
      </w:pPr>
      <w:r w:rsidRPr="00CB49BA">
        <w:rPr>
          <w:rFonts w:hint="eastAsia"/>
          <w:b/>
        </w:rPr>
        <w:t>队列是</w:t>
      </w:r>
      <w:r w:rsidR="0001192C" w:rsidRPr="00CB49BA">
        <w:rPr>
          <w:rFonts w:hint="eastAsia"/>
          <w:b/>
        </w:rPr>
        <w:t>只能在一端存入元素</w:t>
      </w:r>
      <w:r w:rsidR="0001192C" w:rsidRPr="00CB49BA">
        <w:rPr>
          <w:rFonts w:hint="eastAsia"/>
          <w:b/>
        </w:rPr>
        <w:t>,</w:t>
      </w:r>
      <w:r w:rsidR="0001192C" w:rsidRPr="00CB49BA">
        <w:rPr>
          <w:rFonts w:hint="eastAsia"/>
          <w:b/>
        </w:rPr>
        <w:t>在另一端</w:t>
      </w:r>
      <w:r w:rsidRPr="00CB49BA">
        <w:rPr>
          <w:rFonts w:hint="eastAsia"/>
          <w:b/>
        </w:rPr>
        <w:t>删除操作的线性表</w:t>
      </w:r>
      <w:r w:rsidRPr="00CB49BA">
        <w:rPr>
          <w:rFonts w:hint="eastAsia"/>
          <w:b/>
        </w:rPr>
        <w:t>.</w:t>
      </w:r>
      <w:r w:rsidR="008D52E2" w:rsidRPr="008D52E2">
        <w:t>(</w:t>
      </w:r>
      <w:r w:rsidR="008D52E2" w:rsidRPr="008D52E2">
        <w:rPr>
          <w:rFonts w:hint="eastAsia"/>
        </w:rPr>
        <w:t>不允许在其他位置进行操作</w:t>
      </w:r>
      <w:r w:rsidR="008D52E2" w:rsidRPr="008D52E2">
        <w:t>)</w:t>
      </w:r>
    </w:p>
    <w:p w14:paraId="4AFF7154" w14:textId="77777777" w:rsidR="00431F55" w:rsidRDefault="008316DE" w:rsidP="008316DE">
      <w:pPr>
        <w:pStyle w:val="5"/>
        <w:numPr>
          <w:ilvl w:val="0"/>
          <w:numId w:val="0"/>
        </w:numPr>
        <w:ind w:left="704"/>
        <w:rPr>
          <w:rFonts w:hint="eastAsia"/>
        </w:rPr>
      </w:pPr>
      <w:r>
        <w:rPr>
          <w:noProof/>
        </w:rPr>
        <w:drawing>
          <wp:inline distT="0" distB="0" distL="0" distR="0" wp14:anchorId="4D08CA2C" wp14:editId="6540D997">
            <wp:extent cx="5433060" cy="201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7005" w14:textId="77777777" w:rsidR="00F03E1E" w:rsidRDefault="00E17538" w:rsidP="00F03E1E">
      <w:pPr>
        <w:pStyle w:val="2"/>
        <w:ind w:left="777" w:right="210"/>
      </w:pPr>
      <w:proofErr w:type="gramStart"/>
      <w:r>
        <w:rPr>
          <w:rFonts w:hint="eastAsia"/>
        </w:rPr>
        <w:t>栈</w:t>
      </w:r>
      <w:proofErr w:type="gramEnd"/>
      <w:r w:rsidR="00AC202D">
        <w:rPr>
          <w:rFonts w:hint="eastAsia"/>
        </w:rPr>
        <w:t>的</w:t>
      </w:r>
      <w:r w:rsidR="00F03E1E">
        <w:t>实现</w:t>
      </w:r>
    </w:p>
    <w:p w14:paraId="7FF54036" w14:textId="77777777" w:rsidR="00642BBF" w:rsidRDefault="00F03E1E" w:rsidP="006F3306">
      <w:pPr>
        <w:pStyle w:val="40"/>
      </w:pPr>
      <w:r>
        <w:rPr>
          <w:rFonts w:hint="eastAsia"/>
        </w:rPr>
        <w:t>我们可以用</w:t>
      </w:r>
      <w:r>
        <w:t>python</w:t>
      </w:r>
      <w:r>
        <w:t>程序来实现</w:t>
      </w:r>
      <w:proofErr w:type="gramStart"/>
      <w:r w:rsidR="00AC202D">
        <w:rPr>
          <w:rFonts w:hint="eastAsia"/>
        </w:rPr>
        <w:t>栈</w:t>
      </w:r>
      <w:proofErr w:type="gramEnd"/>
      <w:r>
        <w:t>这一数据结构</w:t>
      </w:r>
      <w:r w:rsidR="005C1728">
        <w:rPr>
          <w:rFonts w:hint="eastAsia"/>
        </w:rPr>
        <w:t>.</w:t>
      </w:r>
      <w:r w:rsidR="005C1728">
        <w:t xml:space="preserve"> </w:t>
      </w:r>
      <w:r w:rsidR="00AC202D">
        <w:rPr>
          <w:rFonts w:hint="eastAsia"/>
        </w:rPr>
        <w:t>同顺序表一样</w:t>
      </w:r>
      <w:r w:rsidR="00AC202D">
        <w:rPr>
          <w:rFonts w:hint="eastAsia"/>
        </w:rPr>
        <w:t>,</w:t>
      </w:r>
      <w:r>
        <w:rPr>
          <w:rFonts w:hint="eastAsia"/>
        </w:rPr>
        <w:t>我们将</w:t>
      </w:r>
      <w:proofErr w:type="gramStart"/>
      <w:r w:rsidR="00AC202D">
        <w:rPr>
          <w:rFonts w:hint="eastAsia"/>
        </w:rPr>
        <w:t>栈</w:t>
      </w:r>
      <w:r>
        <w:rPr>
          <w:rFonts w:hint="eastAsia"/>
        </w:rPr>
        <w:t>定义成</w:t>
      </w:r>
      <w:proofErr w:type="gramEnd"/>
      <w:r>
        <w:rPr>
          <w:rFonts w:hint="eastAsia"/>
        </w:rPr>
        <w:t>类</w:t>
      </w:r>
      <w:r w:rsidR="005C1728">
        <w:rPr>
          <w:rFonts w:hint="eastAsia"/>
        </w:rPr>
        <w:t>.</w:t>
      </w:r>
    </w:p>
    <w:p w14:paraId="7EAD53FF" w14:textId="77777777" w:rsidR="00642BBF" w:rsidRDefault="00642BBF" w:rsidP="006F3306">
      <w:pPr>
        <w:pStyle w:val="40"/>
        <w:ind w:firstLine="361"/>
        <w:rPr>
          <w:rFonts w:ascii="&amp;quot" w:hAnsi="&amp;quot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</w:pPr>
    </w:p>
    <w:p w14:paraId="5A7C4B8E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gramStart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#!/</w:t>
      </w:r>
      <w:proofErr w:type="spellStart"/>
      <w:proofErr w:type="gramEnd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usr</w:t>
      </w:r>
      <w:proofErr w:type="spellEnd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/bin/python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D6B7268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-*- coding: utf-8 -*-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E10E83B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9AA015D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基于顺序表技术实现的</w:t>
      </w:r>
      <w:proofErr w:type="gramStart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栈</w:t>
      </w:r>
      <w:proofErr w:type="gramEnd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类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A033623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8409F2D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SStack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22275F9C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</w:t>
      </w:r>
      <w:proofErr w:type="spell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__(self):  </w:t>
      </w:r>
    </w:p>
    <w:p w14:paraId="5B8BAA7A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self._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_list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[] 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生成一个容器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817FD1D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B55FF80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is_empty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(self):  </w:t>
      </w:r>
    </w:p>
    <w:p w14:paraId="5D37B3A8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判断是否为空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CF40C13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self._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_list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== []  </w:t>
      </w:r>
    </w:p>
    <w:p w14:paraId="797FF8C9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D782697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top(self):  </w:t>
      </w:r>
    </w:p>
    <w:p w14:paraId="456D342A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访问</w:t>
      </w:r>
      <w:proofErr w:type="gramStart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栈</w:t>
      </w:r>
      <w:proofErr w:type="gramEnd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顶元素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97709C6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self._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_list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== []:  </w:t>
      </w:r>
    </w:p>
    <w:p w14:paraId="36BEB497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  </w:t>
      </w:r>
    </w:p>
    <w:p w14:paraId="4D22DF85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self._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_list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[-1]  </w:t>
      </w:r>
    </w:p>
    <w:p w14:paraId="4DE5C2EA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2735D6F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push(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elem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1ED4174F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向</w:t>
      </w:r>
      <w:proofErr w:type="gramStart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栈</w:t>
      </w:r>
      <w:proofErr w:type="gramEnd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顶存入元素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98EFD14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self._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</w:t>
      </w:r>
      <w:proofErr w:type="spell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list.append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elem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将列表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顺序表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尾部作为栈顶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D8FCEC5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0FC219F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pop(self):  </w:t>
      </w:r>
    </w:p>
    <w:p w14:paraId="43A2CA98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>
        <w:rPr>
          <w:rFonts w:ascii="&amp;quot" w:hAnsi="&amp;quot" w:cs="宋体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从</w:t>
      </w:r>
      <w:proofErr w:type="gramStart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栈</w:t>
      </w:r>
      <w:proofErr w:type="gramEnd"/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顶</w:t>
      </w:r>
      <w:r>
        <w:rPr>
          <w:rFonts w:ascii="&amp;quot" w:hAnsi="&amp;quot" w:cs="宋体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删除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元素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7431065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_list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[]:  </w:t>
      </w:r>
    </w:p>
    <w:p w14:paraId="42D8D11A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14:paraId="12DAA731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self.__</w:t>
      </w:r>
      <w:proofErr w:type="spell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list.pop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14:paraId="694CC6FC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17A96A0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size(self):</w:t>
      </w:r>
    </w:p>
    <w:p w14:paraId="16F1533E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>
        <w:rPr>
          <w:rFonts w:ascii="&amp;quot" w:hAnsi="&amp;quot" w:cs="宋体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求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元素</w:t>
      </w:r>
      <w:r>
        <w:rPr>
          <w:rFonts w:ascii="&amp;quot" w:hAnsi="&amp;quot" w:cs="宋体" w:hint="eastAsia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个数</w:t>
      </w:r>
      <w:r w:rsidRPr="00642BBF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3132034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_list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4FC74AF3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B9320DF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__name__ == </w:t>
      </w:r>
      <w:r w:rsidRPr="00642BBF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"__main__"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4660E79F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st1 = </w:t>
      </w:r>
      <w:proofErr w:type="spellStart"/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SStack</w:t>
      </w:r>
      <w:proofErr w:type="spell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0EA2AC16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st1.push(3)  </w:t>
      </w:r>
    </w:p>
    <w:p w14:paraId="11B07BFF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st1.push(5)  </w:t>
      </w:r>
    </w:p>
    <w:p w14:paraId="3A919B5C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st1.push(7)  </w:t>
      </w:r>
    </w:p>
    <w:p w14:paraId="7F01FB53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st1.pop(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0A13965E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st1.pop(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2C7C4753" w14:textId="77777777" w:rsidR="00642BBF" w:rsidRPr="00642BBF" w:rsidRDefault="00642BBF" w:rsidP="00642BBF">
      <w:pPr>
        <w:widowControl/>
        <w:numPr>
          <w:ilvl w:val="0"/>
          <w:numId w:val="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42BBF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st1.pop(</w:t>
      </w:r>
      <w:proofErr w:type="gramEnd"/>
      <w:r w:rsidRPr="00642BBF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</w:t>
      </w:r>
    </w:p>
    <w:p w14:paraId="36C91751" w14:textId="77777777" w:rsidR="00BC2BE1" w:rsidRDefault="00AC202D" w:rsidP="00BC2BE1">
      <w:pPr>
        <w:pStyle w:val="2"/>
        <w:ind w:left="777" w:right="210"/>
      </w:pPr>
      <w:proofErr w:type="gramStart"/>
      <w:r>
        <w:rPr>
          <w:rFonts w:hint="eastAsia"/>
        </w:rPr>
        <w:t>栈</w:t>
      </w:r>
      <w:proofErr w:type="gramEnd"/>
      <w:r w:rsidR="00BC2BE1">
        <w:t>的操作</w:t>
      </w:r>
    </w:p>
    <w:p w14:paraId="5B9041EF" w14:textId="77777777" w:rsidR="0080566A" w:rsidRDefault="0080566A" w:rsidP="0080566A">
      <w:pPr>
        <w:pStyle w:val="40"/>
      </w:pPr>
      <w:r>
        <w:tab/>
        <w:t xml:space="preserve">1. </w:t>
      </w:r>
      <w:r>
        <w:t>判断是否为空</w:t>
      </w:r>
      <w:r>
        <w:t xml:space="preserve">: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483E60EA" w14:textId="77777777" w:rsidR="0080566A" w:rsidRDefault="0080566A" w:rsidP="00642BBF">
      <w:pPr>
        <w:pStyle w:val="40"/>
      </w:pPr>
      <w:r>
        <w:tab/>
        <w:t xml:space="preserve">2. </w:t>
      </w:r>
      <w:r>
        <w:t>求</w:t>
      </w:r>
      <w:proofErr w:type="gramStart"/>
      <w:r w:rsidR="00642BBF">
        <w:rPr>
          <w:rFonts w:hint="eastAsia"/>
        </w:rPr>
        <w:t>栈</w:t>
      </w:r>
      <w:proofErr w:type="gramEnd"/>
      <w:r w:rsidR="00642BBF">
        <w:rPr>
          <w:rFonts w:hint="eastAsia"/>
        </w:rPr>
        <w:t>的</w:t>
      </w:r>
      <w:r w:rsidR="00757883">
        <w:rPr>
          <w:rFonts w:hint="eastAsia"/>
        </w:rPr>
        <w:t>元素个数</w:t>
      </w:r>
      <w:r>
        <w:t>:</w:t>
      </w:r>
      <w:r w:rsidR="00642BBF">
        <w:t xml:space="preserve"> </w:t>
      </w:r>
      <w:proofErr w:type="gramStart"/>
      <w:r w:rsidR="00642BBF">
        <w:t>size</w:t>
      </w:r>
      <w:r>
        <w:t>(</w:t>
      </w:r>
      <w:proofErr w:type="gramEnd"/>
      <w:r>
        <w:t>)</w:t>
      </w:r>
    </w:p>
    <w:p w14:paraId="1C18CAD9" w14:textId="77777777" w:rsidR="0080566A" w:rsidRDefault="0080566A" w:rsidP="00757883">
      <w:pPr>
        <w:pStyle w:val="40"/>
      </w:pPr>
      <w:r>
        <w:tab/>
      </w:r>
      <w:r w:rsidR="00757883">
        <w:t>3</w:t>
      </w:r>
      <w:r>
        <w:t xml:space="preserve">. </w:t>
      </w:r>
      <w:r w:rsidR="00757883">
        <w:rPr>
          <w:rFonts w:hint="eastAsia"/>
        </w:rPr>
        <w:t>入</w:t>
      </w:r>
      <w:proofErr w:type="gramStart"/>
      <w:r w:rsidR="00757883">
        <w:rPr>
          <w:rFonts w:hint="eastAsia"/>
        </w:rPr>
        <w:t>栈</w:t>
      </w:r>
      <w:proofErr w:type="gramEnd"/>
      <w:r>
        <w:t xml:space="preserve">: </w:t>
      </w:r>
      <w:r w:rsidR="00642BBF">
        <w:rPr>
          <w:rFonts w:hint="eastAsia"/>
        </w:rPr>
        <w:t>p</w:t>
      </w:r>
      <w:r w:rsidR="00642BBF">
        <w:t>ush</w:t>
      </w:r>
      <w:r>
        <w:t>(item)</w:t>
      </w:r>
    </w:p>
    <w:p w14:paraId="7E2AB880" w14:textId="77777777" w:rsidR="0080566A" w:rsidRDefault="0080566A" w:rsidP="00757883">
      <w:pPr>
        <w:pStyle w:val="40"/>
      </w:pPr>
      <w:r>
        <w:tab/>
      </w:r>
      <w:r w:rsidR="00757883">
        <w:t>4</w:t>
      </w:r>
      <w:r>
        <w:t xml:space="preserve">. </w:t>
      </w:r>
      <w:r w:rsidR="00757883">
        <w:rPr>
          <w:rFonts w:hint="eastAsia"/>
        </w:rPr>
        <w:t>出</w:t>
      </w:r>
      <w:proofErr w:type="gramStart"/>
      <w:r w:rsidR="00757883">
        <w:rPr>
          <w:rFonts w:hint="eastAsia"/>
        </w:rPr>
        <w:t>栈</w:t>
      </w:r>
      <w:proofErr w:type="gramEnd"/>
      <w:r>
        <w:t xml:space="preserve"> : </w:t>
      </w:r>
      <w:proofErr w:type="gramStart"/>
      <w:r w:rsidR="00757883">
        <w:t>pop</w:t>
      </w:r>
      <w:r>
        <w:t>(</w:t>
      </w:r>
      <w:proofErr w:type="gramEnd"/>
      <w:r>
        <w:t xml:space="preserve">) </w:t>
      </w:r>
    </w:p>
    <w:p w14:paraId="47F50641" w14:textId="77777777" w:rsidR="00757883" w:rsidRDefault="00757883" w:rsidP="00757883">
      <w:pPr>
        <w:pStyle w:val="40"/>
      </w:pPr>
      <w:r>
        <w:tab/>
        <w:t xml:space="preserve">5. </w:t>
      </w:r>
      <w:r>
        <w:rPr>
          <w:rFonts w:hint="eastAsia"/>
        </w:rPr>
        <w:t>访问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top</w:t>
      </w:r>
      <w:r>
        <w:t>(</w:t>
      </w:r>
      <w:proofErr w:type="gramEnd"/>
      <w:r>
        <w:t>)</w:t>
      </w:r>
    </w:p>
    <w:p w14:paraId="1DFDB9EA" w14:textId="77777777" w:rsidR="0080566A" w:rsidRDefault="008864C7" w:rsidP="0080566A">
      <w:pPr>
        <w:pStyle w:val="2"/>
        <w:ind w:left="777" w:right="210"/>
      </w:pPr>
      <w:r>
        <w:rPr>
          <w:rFonts w:hint="eastAsia"/>
        </w:rPr>
        <w:t>队列的</w:t>
      </w:r>
      <w:r w:rsidR="0080566A">
        <w:t>实现</w:t>
      </w:r>
    </w:p>
    <w:p w14:paraId="29D218BB" w14:textId="77777777" w:rsidR="00ED42E3" w:rsidRDefault="00ED42E3" w:rsidP="0030010E"/>
    <w:p w14:paraId="7C0B85C9" w14:textId="77777777" w:rsidR="00077CB2" w:rsidRDefault="00077CB2" w:rsidP="00B51077">
      <w:r>
        <w:rPr>
          <w:rFonts w:hint="eastAsia"/>
        </w:rPr>
        <w:t>用</w:t>
      </w:r>
      <w:r>
        <w:t>Python</w:t>
      </w:r>
      <w:r w:rsidR="00ED42E3">
        <w:rPr>
          <w:rFonts w:hint="eastAsia"/>
        </w:rPr>
        <w:t>代码</w:t>
      </w:r>
      <w:r>
        <w:rPr>
          <w:rFonts w:hint="eastAsia"/>
        </w:rPr>
        <w:t>实现</w:t>
      </w:r>
      <w:r w:rsidR="00304840">
        <w:rPr>
          <w:rFonts w:hint="eastAsia"/>
        </w:rPr>
        <w:t>队列</w:t>
      </w:r>
      <w:r>
        <w:rPr>
          <w:rFonts w:hint="eastAsia"/>
        </w:rPr>
        <w:t>:</w:t>
      </w:r>
    </w:p>
    <w:p w14:paraId="611877A3" w14:textId="77777777" w:rsidR="00304840" w:rsidRDefault="00304840" w:rsidP="00B51077"/>
    <w:p w14:paraId="02B29FBB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gramStart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#!/</w:t>
      </w:r>
      <w:proofErr w:type="spellStart"/>
      <w:proofErr w:type="gramEnd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usr</w:t>
      </w:r>
      <w:proofErr w:type="spellEnd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/bin/python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9A6718C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-*- coding: utf-8 -*-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15ECC93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CDADD2C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基于顺序表技术实现的队列类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363BC8D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4451F5A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Queue(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0AD08708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队列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CD8EE62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</w:t>
      </w:r>
      <w:proofErr w:type="spell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init</w:t>
      </w:r>
      <w:proofErr w:type="spell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__(self):  </w:t>
      </w:r>
    </w:p>
    <w:p w14:paraId="293E1373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_list</w:t>
      </w:r>
      <w:proofErr w:type="spell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[]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生成一个容器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D7CE158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ADDBA25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is_empty</w:t>
      </w:r>
      <w:proofErr w:type="spell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(self):  </w:t>
      </w:r>
    </w:p>
    <w:p w14:paraId="373AFABA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判断是否为空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CB190E0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_list</w:t>
      </w:r>
      <w:proofErr w:type="spell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[]  </w:t>
      </w:r>
    </w:p>
    <w:p w14:paraId="730FE35F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392B969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enqueue(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item):  </w:t>
      </w:r>
    </w:p>
    <w:p w14:paraId="6EDFBB65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入队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将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item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添加到队尾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825121F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spell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list.append</w:t>
      </w:r>
      <w:proofErr w:type="spell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(item)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顺序表尾部作为队尾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134EFA0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proofErr w:type="gramStart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self._</w:t>
      </w:r>
      <w:proofErr w:type="gramEnd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_</w:t>
      </w:r>
      <w:proofErr w:type="spellStart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list.insert</w:t>
      </w:r>
      <w:proofErr w:type="spellEnd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(0,item) #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顺序表头部作为队尾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6D9A816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7124177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dequeue(self):  </w:t>
      </w:r>
    </w:p>
    <w:p w14:paraId="0266342C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出队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从队头删除一个元素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5EC2978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self._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_list</w:t>
      </w:r>
      <w:proofErr w:type="spell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== []:  </w:t>
      </w:r>
    </w:p>
    <w:p w14:paraId="6FFF9DE3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  </w:t>
      </w:r>
    </w:p>
    <w:p w14:paraId="3C58EE46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self.__</w:t>
      </w:r>
      <w:proofErr w:type="spell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list.pop</w:t>
      </w:r>
      <w:proofErr w:type="spell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0) 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顺序表尾部作为队尾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AB9C0FB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#return </w:t>
      </w:r>
      <w:proofErr w:type="gramStart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self.__</w:t>
      </w:r>
      <w:proofErr w:type="spellStart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list.pop</w:t>
      </w:r>
      <w:proofErr w:type="spellEnd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  #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顺序表头部作为队尾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32D36F4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size(self):  </w:t>
      </w:r>
    </w:p>
    <w:p w14:paraId="78A1D2FA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返回队列的大小</w:t>
      </w:r>
      <w:r w:rsidRPr="00304840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327C4B2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self._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_list</w:t>
      </w:r>
      <w:proofErr w:type="spell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57B1C597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9F62578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__name__ == </w:t>
      </w:r>
      <w:r w:rsidRPr="00304840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"__main__"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530850D9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q1 = 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Queue(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01127006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q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1.enqueue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(3)  </w:t>
      </w:r>
    </w:p>
    <w:p w14:paraId="3B604BD4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q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1.enqueue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(5)  </w:t>
      </w:r>
    </w:p>
    <w:p w14:paraId="7849DFF3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q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1.enqueue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(7)  </w:t>
      </w:r>
    </w:p>
    <w:p w14:paraId="45217413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04840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"size of queue:"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q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1.size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14:paraId="2F6ECE0D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q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1.dequeue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48E397B2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q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1.dequeue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14:paraId="5E3F72BC" w14:textId="77777777" w:rsidR="00304840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q</w:t>
      </w:r>
      <w:proofErr w:type="gramStart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1.dequeue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432185CA" w14:textId="77777777" w:rsidR="00B51077" w:rsidRPr="00304840" w:rsidRDefault="00304840" w:rsidP="00304840">
      <w:pPr>
        <w:widowControl/>
        <w:numPr>
          <w:ilvl w:val="0"/>
          <w:numId w:val="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840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04840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"size of queue:</w:t>
      </w:r>
      <w:proofErr w:type="gramStart"/>
      <w:r w:rsidRPr="00304840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,q</w:t>
      </w:r>
      <w:proofErr w:type="gramEnd"/>
      <w:r w:rsidRPr="0030484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1.size()  </w:t>
      </w:r>
    </w:p>
    <w:p w14:paraId="78167B02" w14:textId="77777777" w:rsidR="00EC4552" w:rsidRDefault="00EC4552" w:rsidP="002A5B79"/>
    <w:p w14:paraId="1179F9C2" w14:textId="77777777" w:rsidR="005304A8" w:rsidRDefault="00304840" w:rsidP="005304A8">
      <w:pPr>
        <w:pStyle w:val="2"/>
        <w:ind w:left="777" w:right="210"/>
      </w:pPr>
      <w:r>
        <w:rPr>
          <w:rFonts w:hint="eastAsia"/>
        </w:rPr>
        <w:lastRenderedPageBreak/>
        <w:t>双端队列</w:t>
      </w:r>
    </w:p>
    <w:p w14:paraId="0F6F4F09" w14:textId="77777777" w:rsidR="00304840" w:rsidRDefault="00304840" w:rsidP="00304840">
      <w:pPr>
        <w:pStyle w:val="40"/>
      </w:pPr>
      <w:r>
        <w:rPr>
          <w:rFonts w:hint="eastAsia"/>
        </w:rPr>
        <w:t>队列的扩展</w:t>
      </w:r>
      <w:r>
        <w:rPr>
          <w:rFonts w:hint="eastAsia"/>
        </w:rPr>
        <w:t>:</w:t>
      </w:r>
      <w:r>
        <w:rPr>
          <w:rFonts w:hint="eastAsia"/>
        </w:rPr>
        <w:t>双端队列</w:t>
      </w:r>
    </w:p>
    <w:p w14:paraId="3C37D1A7" w14:textId="77777777" w:rsidR="00304840" w:rsidRDefault="00304840" w:rsidP="00304840">
      <w:pPr>
        <w:pStyle w:val="3"/>
        <w:ind w:left="919" w:right="210"/>
      </w:pPr>
      <w:r>
        <w:rPr>
          <w:rFonts w:hint="eastAsia"/>
        </w:rPr>
        <w:t>什么是双端队列</w:t>
      </w:r>
      <w:r>
        <w:rPr>
          <w:rFonts w:hint="eastAsia"/>
        </w:rPr>
        <w:t>(deque)?</w:t>
      </w:r>
    </w:p>
    <w:p w14:paraId="4472D526" w14:textId="77777777" w:rsidR="00304840" w:rsidRDefault="00304840" w:rsidP="00304840">
      <w:pPr>
        <w:pStyle w:val="40"/>
        <w:ind w:left="210" w:firstLineChars="0" w:firstLine="0"/>
      </w:pPr>
      <w:r>
        <w:rPr>
          <w:rFonts w:hint="eastAsia"/>
        </w:rPr>
        <w:t>双端队列是一种具有队列和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的性质的数据结构</w:t>
      </w:r>
      <w:r>
        <w:rPr>
          <w:rFonts w:hint="eastAsia"/>
        </w:rPr>
        <w:t>.</w:t>
      </w:r>
    </w:p>
    <w:p w14:paraId="0467F8B6" w14:textId="77777777" w:rsidR="00304840" w:rsidRDefault="002411F1" w:rsidP="002411F1">
      <w:pPr>
        <w:pStyle w:val="40"/>
        <w:ind w:left="210" w:firstLineChars="0" w:firstLine="0"/>
      </w:pPr>
      <w:r>
        <w:rPr>
          <w:noProof/>
        </w:rPr>
        <w:drawing>
          <wp:inline distT="0" distB="0" distL="0" distR="0" wp14:anchorId="03E86D5F" wp14:editId="06B87E20">
            <wp:extent cx="5966460" cy="975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12CB" w14:textId="77777777" w:rsidR="00304840" w:rsidRDefault="00304840" w:rsidP="00304840">
      <w:pPr>
        <w:pStyle w:val="40"/>
        <w:ind w:firstLineChars="100" w:firstLine="210"/>
      </w:pPr>
      <w:r>
        <w:rPr>
          <w:rFonts w:hint="eastAsia"/>
        </w:rPr>
        <w:t>特征</w:t>
      </w:r>
      <w:r>
        <w:rPr>
          <w:rFonts w:hint="eastAsia"/>
        </w:rPr>
        <w:t xml:space="preserve">: </w:t>
      </w:r>
      <w:r>
        <w:rPr>
          <w:rFonts w:hint="eastAsia"/>
        </w:rPr>
        <w:t>双端队列可在任意一端出队和入队</w:t>
      </w:r>
      <w:r>
        <w:rPr>
          <w:rFonts w:hint="eastAsia"/>
        </w:rPr>
        <w:t>.</w:t>
      </w:r>
    </w:p>
    <w:p w14:paraId="2786C3D3" w14:textId="77777777" w:rsidR="00304840" w:rsidRDefault="00304840" w:rsidP="00304840">
      <w:pPr>
        <w:pStyle w:val="3"/>
        <w:ind w:left="919" w:right="210"/>
      </w:pPr>
      <w:r>
        <w:rPr>
          <w:rFonts w:hint="eastAsia"/>
        </w:rPr>
        <w:t>双端队列的实现</w:t>
      </w:r>
    </w:p>
    <w:p w14:paraId="78133377" w14:textId="77777777" w:rsidR="008D202F" w:rsidRDefault="008D202F" w:rsidP="008D202F">
      <w:pPr>
        <w:pStyle w:val="5"/>
        <w:numPr>
          <w:ilvl w:val="0"/>
          <w:numId w:val="0"/>
        </w:numPr>
        <w:ind w:left="70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双端队列的操作</w:t>
      </w:r>
      <w:r>
        <w:rPr>
          <w:rFonts w:hint="eastAsia"/>
        </w:rPr>
        <w:t>:</w:t>
      </w:r>
    </w:p>
    <w:p w14:paraId="13AA56D1" w14:textId="77777777" w:rsidR="00304840" w:rsidRDefault="00304840" w:rsidP="00304840">
      <w:pPr>
        <w:pStyle w:val="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创建双端队列</w:t>
      </w:r>
    </w:p>
    <w:p w14:paraId="08D149B3" w14:textId="77777777" w:rsidR="00304840" w:rsidRDefault="00304840" w:rsidP="00304840">
      <w:pPr>
        <w:pStyle w:val="40"/>
      </w:pPr>
      <w:r>
        <w:tab/>
      </w:r>
      <w:r>
        <w:tab/>
      </w:r>
      <w:r>
        <w:tab/>
      </w:r>
      <w:proofErr w:type="gramStart"/>
      <w:r>
        <w:t>deque(</w:t>
      </w:r>
      <w:proofErr w:type="gramEnd"/>
      <w:r>
        <w:t>)</w:t>
      </w:r>
    </w:p>
    <w:p w14:paraId="60050D3A" w14:textId="77777777" w:rsidR="00304840" w:rsidRDefault="00304840" w:rsidP="00304840">
      <w:pPr>
        <w:pStyle w:val="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队列是否为空</w:t>
      </w:r>
    </w:p>
    <w:p w14:paraId="3CD94290" w14:textId="77777777" w:rsidR="00304840" w:rsidRDefault="00304840" w:rsidP="00304840">
      <w:pPr>
        <w:pStyle w:val="40"/>
      </w:pPr>
      <w:r>
        <w:tab/>
      </w:r>
      <w:r>
        <w:tab/>
      </w:r>
      <w:r>
        <w:tab/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75DB55A4" w14:textId="77777777" w:rsidR="00304840" w:rsidRDefault="00304840" w:rsidP="00304840">
      <w:pPr>
        <w:pStyle w:val="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从队</w:t>
      </w:r>
      <w:proofErr w:type="gramStart"/>
      <w:r>
        <w:rPr>
          <w:rFonts w:hint="eastAsia"/>
        </w:rPr>
        <w:t>头加入</w:t>
      </w:r>
      <w:proofErr w:type="gramEnd"/>
      <w:r>
        <w:rPr>
          <w:rFonts w:hint="eastAsia"/>
        </w:rPr>
        <w:t>元素</w:t>
      </w:r>
    </w:p>
    <w:p w14:paraId="7A7171C8" w14:textId="77777777" w:rsidR="00304840" w:rsidRDefault="00304840" w:rsidP="00304840">
      <w:pPr>
        <w:pStyle w:val="40"/>
      </w:pPr>
      <w:r>
        <w:tab/>
      </w:r>
      <w:r>
        <w:tab/>
      </w:r>
      <w:r>
        <w:tab/>
      </w:r>
      <w:proofErr w:type="spellStart"/>
      <w:r>
        <w:t>add_front</w:t>
      </w:r>
      <w:proofErr w:type="spellEnd"/>
      <w:r>
        <w:t>(item)</w:t>
      </w:r>
    </w:p>
    <w:p w14:paraId="6D26F393" w14:textId="77777777" w:rsidR="00304840" w:rsidRDefault="00304840" w:rsidP="00304840">
      <w:pPr>
        <w:pStyle w:val="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从队尾加入元素</w:t>
      </w:r>
    </w:p>
    <w:p w14:paraId="0A5B3A3A" w14:textId="77777777" w:rsidR="00304840" w:rsidRDefault="00304840" w:rsidP="00304840">
      <w:pPr>
        <w:pStyle w:val="40"/>
      </w:pPr>
      <w:r>
        <w:tab/>
      </w:r>
      <w:r>
        <w:tab/>
      </w:r>
      <w:r>
        <w:tab/>
      </w:r>
      <w:proofErr w:type="spellStart"/>
      <w:r>
        <w:t>add_rear</w:t>
      </w:r>
      <w:proofErr w:type="spellEnd"/>
      <w:r>
        <w:t>(item)</w:t>
      </w:r>
    </w:p>
    <w:p w14:paraId="68D5853B" w14:textId="77777777" w:rsidR="00304840" w:rsidRDefault="00304840" w:rsidP="00304840">
      <w:pPr>
        <w:pStyle w:val="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从队头删除一个元素</w:t>
      </w:r>
    </w:p>
    <w:p w14:paraId="6265112E" w14:textId="77777777" w:rsidR="00304840" w:rsidRDefault="00304840" w:rsidP="00304840">
      <w:pPr>
        <w:pStyle w:val="40"/>
      </w:pPr>
      <w:r>
        <w:tab/>
      </w:r>
      <w:r>
        <w:tab/>
      </w:r>
      <w:r>
        <w:tab/>
      </w:r>
      <w:proofErr w:type="spellStart"/>
      <w:r>
        <w:t>rm_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5A510F5D" w14:textId="77777777" w:rsidR="00304840" w:rsidRDefault="00304840" w:rsidP="00304840">
      <w:pPr>
        <w:pStyle w:val="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从队尾删除一个元素</w:t>
      </w:r>
    </w:p>
    <w:p w14:paraId="72C75413" w14:textId="77777777" w:rsidR="00304840" w:rsidRDefault="00304840" w:rsidP="00304840">
      <w:pPr>
        <w:pStyle w:val="40"/>
      </w:pPr>
      <w:r>
        <w:tab/>
      </w:r>
      <w:r>
        <w:tab/>
      </w:r>
      <w:r>
        <w:tab/>
      </w:r>
      <w:proofErr w:type="spellStart"/>
      <w:r>
        <w:t>rm_</w:t>
      </w:r>
      <w:proofErr w:type="gramStart"/>
      <w:r>
        <w:t>rear</w:t>
      </w:r>
      <w:proofErr w:type="spellEnd"/>
      <w:r>
        <w:t>(</w:t>
      </w:r>
      <w:proofErr w:type="gramEnd"/>
      <w:r>
        <w:t>)</w:t>
      </w:r>
    </w:p>
    <w:p w14:paraId="63F14F51" w14:textId="77777777" w:rsidR="00304840" w:rsidRDefault="00304840" w:rsidP="00304840">
      <w:pPr>
        <w:pStyle w:val="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元素个数</w:t>
      </w:r>
      <w:r>
        <w:rPr>
          <w:rFonts w:hint="eastAsia"/>
        </w:rPr>
        <w:t>(</w:t>
      </w:r>
      <w:r>
        <w:rPr>
          <w:rFonts w:hint="eastAsia"/>
        </w:rPr>
        <w:t>返回双端队列的大小</w:t>
      </w:r>
      <w:r>
        <w:rPr>
          <w:rFonts w:hint="eastAsia"/>
        </w:rPr>
        <w:t>)</w:t>
      </w:r>
    </w:p>
    <w:p w14:paraId="3B7CBE5A" w14:textId="77777777" w:rsidR="00304840" w:rsidRDefault="00304840" w:rsidP="00304840">
      <w:pPr>
        <w:pStyle w:val="40"/>
      </w:pPr>
      <w:r>
        <w:tab/>
      </w:r>
      <w:r>
        <w:tab/>
      </w:r>
      <w:r>
        <w:tab/>
      </w:r>
      <w:proofErr w:type="gramStart"/>
      <w:r>
        <w:t>size(</w:t>
      </w:r>
      <w:proofErr w:type="gramEnd"/>
      <w:r>
        <w:t>)</w:t>
      </w:r>
    </w:p>
    <w:p w14:paraId="3B9F5A10" w14:textId="77777777" w:rsidR="008D202F" w:rsidRDefault="008D202F" w:rsidP="00304840">
      <w:pPr>
        <w:pStyle w:val="40"/>
      </w:pPr>
    </w:p>
    <w:p w14:paraId="6B4EE9B5" w14:textId="77777777" w:rsidR="008D202F" w:rsidRDefault="008D202F" w:rsidP="008D202F">
      <w:pPr>
        <w:pStyle w:val="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双端队列的实现</w:t>
      </w:r>
      <w:r>
        <w:rPr>
          <w:rFonts w:hint="eastAsia"/>
        </w:rPr>
        <w:t>(</w:t>
      </w:r>
      <w:r>
        <w:rPr>
          <w:rFonts w:hint="eastAsia"/>
        </w:rPr>
        <w:t>代码示例</w:t>
      </w:r>
      <w:r>
        <w:rPr>
          <w:rFonts w:hint="eastAsia"/>
        </w:rPr>
        <w:t>)</w:t>
      </w:r>
    </w:p>
    <w:p w14:paraId="4D68B30C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gramStart"/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#!/</w:t>
      </w:r>
      <w:proofErr w:type="spellStart"/>
      <w:proofErr w:type="gramEnd"/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usr</w:t>
      </w:r>
      <w:proofErr w:type="spellEnd"/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/bin/python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4A9BB96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-*- coding: utf-8 -*-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E8E365E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0C89BEC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基于顺序表技术实现的双端队列类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B129C87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40BC12E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Dequeue(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01FEEF43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队列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C2D8008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init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__(self):  </w:t>
      </w:r>
    </w:p>
    <w:p w14:paraId="68959091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_list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[]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生成一个容器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CD7FD77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523A290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is_empty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(self):  </w:t>
      </w:r>
    </w:p>
    <w:p w14:paraId="13202A1C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判断是否为空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3FC25B3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_list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[]  </w:t>
      </w:r>
    </w:p>
    <w:p w14:paraId="0B3F2058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FC87B0E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add_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front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item):  </w:t>
      </w:r>
    </w:p>
    <w:p w14:paraId="19258C93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入队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将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item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添加到队头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08E97A0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list.insert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(0,item)  </w:t>
      </w:r>
    </w:p>
    <w:p w14:paraId="095BC61F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0CC4371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add_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rear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item):  </w:t>
      </w:r>
    </w:p>
    <w:p w14:paraId="57441805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入队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将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item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添加到队尾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A5A6D14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list.append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(item)  </w:t>
      </w:r>
    </w:p>
    <w:p w14:paraId="2A177C5F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20B15C3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rm_front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(self):  </w:t>
      </w:r>
    </w:p>
    <w:p w14:paraId="5E4EBE18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出队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从队头删除一个元素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DDF79E9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_list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[]:  </w:t>
      </w:r>
    </w:p>
    <w:p w14:paraId="5154954B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14:paraId="34F03A2F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self.__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list.pop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0)  </w:t>
      </w:r>
    </w:p>
    <w:p w14:paraId="7EF4F20A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5F66917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rm_rear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(self):  </w:t>
      </w:r>
    </w:p>
    <w:p w14:paraId="292A49C9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出队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从队尾删除一个元素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65D60DC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_list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[]:  </w:t>
      </w:r>
    </w:p>
    <w:p w14:paraId="5759C4A4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14:paraId="29D9B6EC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self.__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list.pop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204B526E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4A5FF83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size(self):  </w:t>
      </w:r>
    </w:p>
    <w:p w14:paraId="6F47E4E2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返回队列的大小</w:t>
      </w:r>
      <w:r w:rsidRPr="002411F1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42496F5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self._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_list</w:t>
      </w:r>
      <w:proofErr w:type="spell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7ABFFB5C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21AE7C4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__name__ == </w:t>
      </w:r>
      <w:r w:rsidRPr="002411F1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"__main__"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4D3A210B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q1 = 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Dequeue(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4A1290D7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q1.add_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front(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3)  </w:t>
      </w:r>
    </w:p>
    <w:p w14:paraId="454B6CE2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q1.add_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front(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5)  </w:t>
      </w:r>
    </w:p>
    <w:p w14:paraId="799CFFB3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q1.add_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front(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7)  </w:t>
      </w:r>
    </w:p>
    <w:p w14:paraId="170A81EC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411F1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"size of queue:"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q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1.size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0926F302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q1.add_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rear(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2)  </w:t>
      </w:r>
    </w:p>
    <w:p w14:paraId="36455703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q1.add_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rear(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4)  </w:t>
      </w:r>
    </w:p>
    <w:p w14:paraId="1D27EC47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q1.add_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rear(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6)  </w:t>
      </w:r>
    </w:p>
    <w:p w14:paraId="1FA01FA2" w14:textId="77777777" w:rsidR="002411F1" w:rsidRPr="002411F1" w:rsidRDefault="002411F1" w:rsidP="002411F1">
      <w:pPr>
        <w:widowControl/>
        <w:numPr>
          <w:ilvl w:val="0"/>
          <w:numId w:val="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2411F1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411F1">
        <w:rPr>
          <w:rFonts w:ascii="&amp;quot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"size of queue:"</w:t>
      </w:r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q</w:t>
      </w:r>
      <w:proofErr w:type="gramStart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1.size</w:t>
      </w:r>
      <w:proofErr w:type="gramEnd"/>
      <w:r w:rsidRPr="002411F1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5CEA5A66" w14:textId="77777777" w:rsidR="005C1728" w:rsidRDefault="005C1728" w:rsidP="005C1728">
      <w:pPr>
        <w:pStyle w:val="2"/>
        <w:ind w:left="777" w:right="210"/>
      </w:pPr>
      <w:r>
        <w:rPr>
          <w:rFonts w:hint="eastAsia"/>
        </w:rPr>
        <w:lastRenderedPageBreak/>
        <w:t>应用场景</w:t>
      </w:r>
    </w:p>
    <w:p w14:paraId="259ADF03" w14:textId="77777777" w:rsidR="00F5407F" w:rsidRDefault="005C1728" w:rsidP="001C606E">
      <w:pPr>
        <w:pStyle w:val="3"/>
        <w:ind w:left="919" w:right="21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3</w:t>
      </w:r>
      <w:r>
        <w:rPr>
          <w:rFonts w:hint="eastAsia"/>
        </w:rPr>
        <w:t>中的模块</w:t>
      </w:r>
      <w:r>
        <w:t>q</w:t>
      </w:r>
      <w:r>
        <w:rPr>
          <w:rFonts w:hint="eastAsia"/>
        </w:rPr>
        <w:t>ueue</w:t>
      </w:r>
      <w:r w:rsidR="001C606E">
        <w:rPr>
          <w:rFonts w:hint="eastAsia"/>
        </w:rPr>
        <w:t>的</w:t>
      </w:r>
      <w:r>
        <w:rPr>
          <w:rFonts w:hint="eastAsia"/>
        </w:rPr>
        <w:t>使用</w:t>
      </w:r>
    </w:p>
    <w:p w14:paraId="416A3568" w14:textId="77777777" w:rsidR="00F5407F" w:rsidRPr="00F5407F" w:rsidRDefault="00DD554B" w:rsidP="00F5407F">
      <w:pPr>
        <w:pStyle w:val="40"/>
      </w:pPr>
      <w:r>
        <w:rPr>
          <w:rFonts w:hint="eastAsia"/>
        </w:rPr>
        <w:t>(</w:t>
      </w:r>
      <w:r>
        <w:t>1)</w:t>
      </w:r>
      <w:r w:rsidR="00F5407F">
        <w:rPr>
          <w:rFonts w:hint="eastAsia"/>
        </w:rPr>
        <w:t>一般队列</w:t>
      </w:r>
    </w:p>
    <w:p w14:paraId="228F9CEB" w14:textId="77777777" w:rsidR="00F5407F" w:rsidRDefault="00F5407F" w:rsidP="005C1728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f</w:t>
      </w:r>
      <w:r>
        <w:rPr>
          <w:rFonts w:ascii="Consolas" w:hAnsi="Consolas"/>
          <w:color w:val="000000"/>
          <w:szCs w:val="21"/>
          <w:shd w:val="clear" w:color="auto" w:fill="F6F8FA"/>
        </w:rPr>
        <w:t>rom queue import Queue</w:t>
      </w:r>
      <w:r w:rsidR="00DD554B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="00DD554B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="00DD554B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="00DD554B">
        <w:rPr>
          <w:rFonts w:ascii="Consolas" w:hAnsi="Consolas" w:hint="eastAsia"/>
          <w:color w:val="000000"/>
          <w:szCs w:val="21"/>
          <w:shd w:val="clear" w:color="auto" w:fill="F6F8FA"/>
        </w:rPr>
        <w:t>导入队列模块</w:t>
      </w:r>
    </w:p>
    <w:p w14:paraId="7A839771" w14:textId="77777777" w:rsidR="00FC2C19" w:rsidRDefault="00DD554B" w:rsidP="005C1728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q_example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=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queue.</w:t>
      </w:r>
      <w:r w:rsidR="00FC2C19" w:rsidRPr="00FC2C19">
        <w:rPr>
          <w:rFonts w:ascii="Consolas" w:hAnsi="Consolas"/>
          <w:color w:val="000000"/>
          <w:szCs w:val="21"/>
          <w:shd w:val="clear" w:color="auto" w:fill="F6F8FA"/>
        </w:rPr>
        <w:t>Queue</w:t>
      </w:r>
      <w:proofErr w:type="spellEnd"/>
      <w:r w:rsidR="00FC2C19" w:rsidRPr="00FC2C19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spellStart"/>
      <w:r w:rsidR="00FC2C19" w:rsidRPr="00FC2C19">
        <w:rPr>
          <w:rFonts w:ascii="Consolas" w:hAnsi="Consolas"/>
          <w:color w:val="000000"/>
          <w:szCs w:val="21"/>
          <w:shd w:val="clear" w:color="auto" w:fill="F6F8FA"/>
        </w:rPr>
        <w:t>maxsize</w:t>
      </w:r>
      <w:proofErr w:type="spellEnd"/>
      <w:r w:rsidR="00FC2C19" w:rsidRPr="00FC2C19">
        <w:rPr>
          <w:rFonts w:ascii="Consolas" w:hAnsi="Consolas"/>
          <w:color w:val="000000"/>
          <w:szCs w:val="21"/>
          <w:shd w:val="clear" w:color="auto" w:fill="F6F8FA"/>
        </w:rPr>
        <w:t xml:space="preserve"> = </w:t>
      </w:r>
      <w:r>
        <w:rPr>
          <w:rFonts w:ascii="Consolas" w:hAnsi="Consolas"/>
          <w:color w:val="000000"/>
          <w:szCs w:val="21"/>
          <w:shd w:val="clear" w:color="auto" w:fill="F6F8FA"/>
        </w:rPr>
        <w:t>500</w:t>
      </w:r>
      <w:r w:rsidR="00FC2C19" w:rsidRPr="00FC2C19">
        <w:rPr>
          <w:rFonts w:ascii="Consolas" w:hAnsi="Consolas"/>
          <w:color w:val="000000"/>
          <w:szCs w:val="21"/>
          <w:shd w:val="clear" w:color="auto" w:fill="F6F8FA"/>
        </w:rPr>
        <w:t>)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# 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建立一个最大尺寸为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500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的队列</w:t>
      </w:r>
    </w:p>
    <w:p w14:paraId="2555D379" w14:textId="77777777" w:rsidR="00DD554B" w:rsidRDefault="00DD554B" w:rsidP="005C1728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</w:p>
    <w:p w14:paraId="689E8187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判断队列是否为空</w:t>
      </w:r>
    </w:p>
    <w:p w14:paraId="23DBF734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proofErr w:type="spellStart"/>
      <w:r w:rsidRPr="00DD554B">
        <w:rPr>
          <w:rFonts w:ascii="Consolas" w:hAnsi="Consolas"/>
          <w:color w:val="000000"/>
          <w:szCs w:val="21"/>
          <w:shd w:val="clear" w:color="auto" w:fill="F6F8FA"/>
        </w:rPr>
        <w:t>q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_</w:t>
      </w:r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example</w:t>
      </w:r>
      <w:r w:rsidRPr="00DD554B">
        <w:rPr>
          <w:rFonts w:ascii="Consolas" w:hAnsi="Consolas"/>
          <w:color w:val="000000"/>
          <w:szCs w:val="21"/>
          <w:shd w:val="clear" w:color="auto" w:fill="F6F8FA"/>
        </w:rPr>
        <w:t>.empty</w:t>
      </w:r>
      <w:proofErr w:type="spellEnd"/>
      <w:proofErr w:type="gramEnd"/>
      <w:r w:rsidRPr="00DD554B">
        <w:rPr>
          <w:rFonts w:ascii="Consolas" w:hAnsi="Consolas"/>
          <w:color w:val="000000"/>
          <w:szCs w:val="21"/>
          <w:shd w:val="clear" w:color="auto" w:fill="F6F8FA"/>
        </w:rPr>
        <w:t>()</w:t>
      </w:r>
    </w:p>
    <w:p w14:paraId="48A75397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如果队列为空，返回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True,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反之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False</w:t>
      </w:r>
    </w:p>
    <w:p w14:paraId="563EAF8E" w14:textId="77777777" w:rsidR="00DD554B" w:rsidRPr="00DD554B" w:rsidRDefault="00DD554B" w:rsidP="00DD554B">
      <w:pPr>
        <w:pStyle w:val="40"/>
        <w:ind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</w:p>
    <w:p w14:paraId="3DE1C369" w14:textId="77777777" w:rsid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判断队列是否已满</w:t>
      </w:r>
    </w:p>
    <w:p w14:paraId="19127168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q_example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.full</w:t>
      </w:r>
      <w:proofErr w:type="spellEnd"/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() #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如果队列满了，返回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True,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反之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False</w:t>
      </w:r>
    </w:p>
    <w:p w14:paraId="73956996" w14:textId="77777777" w:rsid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</w:p>
    <w:p w14:paraId="46009248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加入元素到队列</w:t>
      </w:r>
    </w:p>
    <w:p w14:paraId="1EF8B87D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proofErr w:type="spellStart"/>
      <w:proofErr w:type="gramStart"/>
      <w:r w:rsidRPr="00DD554B">
        <w:rPr>
          <w:rFonts w:ascii="Consolas" w:hAnsi="Consolas"/>
          <w:color w:val="000000"/>
          <w:szCs w:val="21"/>
          <w:shd w:val="clear" w:color="auto" w:fill="F6F8FA"/>
        </w:rPr>
        <w:t>q</w:t>
      </w:r>
      <w:r>
        <w:rPr>
          <w:rFonts w:ascii="Consolas" w:hAnsi="Consolas"/>
          <w:color w:val="000000"/>
          <w:szCs w:val="21"/>
          <w:shd w:val="clear" w:color="auto" w:fill="F6F8FA"/>
        </w:rPr>
        <w:t>_example</w:t>
      </w:r>
      <w:r w:rsidRPr="00DD554B">
        <w:rPr>
          <w:rFonts w:ascii="Consolas" w:hAnsi="Consolas"/>
          <w:color w:val="000000"/>
          <w:szCs w:val="21"/>
          <w:shd w:val="clear" w:color="auto" w:fill="F6F8FA"/>
        </w:rPr>
        <w:t>.put</w:t>
      </w:r>
      <w:proofErr w:type="spellEnd"/>
      <w:r w:rsidRPr="00DD554B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DD554B">
        <w:rPr>
          <w:rFonts w:ascii="Consolas" w:hAnsi="Consolas"/>
          <w:color w:val="000000"/>
          <w:szCs w:val="21"/>
          <w:shd w:val="clear" w:color="auto" w:fill="F6F8FA"/>
        </w:rPr>
        <w:t>100)</w:t>
      </w:r>
    </w:p>
    <w:p w14:paraId="46CA4F34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</w:p>
    <w:p w14:paraId="5A4D55C8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 xml:space="preserve"># 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取出一个元素</w:t>
      </w:r>
    </w:p>
    <w:p w14:paraId="63E0B5F7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q_example</w:t>
      </w:r>
      <w:r w:rsidRPr="00DD554B">
        <w:rPr>
          <w:rFonts w:ascii="Consolas" w:hAnsi="Consolas"/>
          <w:color w:val="000000"/>
          <w:szCs w:val="21"/>
          <w:shd w:val="clear" w:color="auto" w:fill="F6F8FA"/>
        </w:rPr>
        <w:t>.get</w:t>
      </w:r>
      <w:proofErr w:type="spellEnd"/>
      <w:r w:rsidRPr="00DD554B"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 w:rsidRPr="00DD554B">
        <w:rPr>
          <w:rFonts w:ascii="Consolas" w:hAnsi="Consolas"/>
          <w:color w:val="000000"/>
          <w:szCs w:val="21"/>
          <w:shd w:val="clear" w:color="auto" w:fill="F6F8FA"/>
        </w:rPr>
        <w:t>)</w:t>
      </w:r>
    </w:p>
    <w:p w14:paraId="3EB1BC8B" w14:textId="77777777" w:rsidR="00DD554B" w:rsidRPr="00DD554B" w:rsidRDefault="00DD554B" w:rsidP="00DD554B">
      <w:pPr>
        <w:pStyle w:val="40"/>
        <w:ind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</w:p>
    <w:p w14:paraId="439AE4FB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 xml:space="preserve"># 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依次取出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多个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元素</w:t>
      </w:r>
    </w:p>
    <w:p w14:paraId="284F4BC6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r w:rsidRPr="00DD554B">
        <w:rPr>
          <w:rFonts w:ascii="Consolas" w:hAnsi="Consolas"/>
          <w:color w:val="000000"/>
          <w:szCs w:val="21"/>
          <w:shd w:val="clear" w:color="auto" w:fill="F6F8FA"/>
        </w:rPr>
        <w:t xml:space="preserve">while not </w:t>
      </w:r>
      <w:proofErr w:type="spellStart"/>
      <w:r w:rsidRPr="00DD554B">
        <w:rPr>
          <w:rFonts w:ascii="Consolas" w:hAnsi="Consolas"/>
          <w:color w:val="000000"/>
          <w:szCs w:val="21"/>
          <w:shd w:val="clear" w:color="auto" w:fill="F6F8FA"/>
        </w:rPr>
        <w:t>q</w:t>
      </w:r>
      <w:r>
        <w:rPr>
          <w:rFonts w:ascii="Consolas" w:hAnsi="Consolas"/>
          <w:color w:val="000000"/>
          <w:szCs w:val="21"/>
          <w:shd w:val="clear" w:color="auto" w:fill="F6F8FA"/>
        </w:rPr>
        <w:t>_</w:t>
      </w:r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example</w:t>
      </w:r>
      <w:r w:rsidRPr="00DD554B">
        <w:rPr>
          <w:rFonts w:ascii="Consolas" w:hAnsi="Consolas"/>
          <w:color w:val="000000"/>
          <w:szCs w:val="21"/>
          <w:shd w:val="clear" w:color="auto" w:fill="F6F8FA"/>
        </w:rPr>
        <w:t>.empty</w:t>
      </w:r>
      <w:proofErr w:type="spellEnd"/>
      <w:proofErr w:type="gramEnd"/>
      <w:r w:rsidRPr="00DD554B">
        <w:rPr>
          <w:rFonts w:ascii="Consolas" w:hAnsi="Consolas"/>
          <w:color w:val="000000"/>
          <w:szCs w:val="21"/>
          <w:shd w:val="clear" w:color="auto" w:fill="F6F8FA"/>
        </w:rPr>
        <w:t>():</w:t>
      </w:r>
    </w:p>
    <w:p w14:paraId="051AB590" w14:textId="77777777" w:rsid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r w:rsidRPr="00DD554B">
        <w:rPr>
          <w:rFonts w:ascii="Consolas" w:hAnsi="Consolas"/>
          <w:color w:val="000000"/>
          <w:szCs w:val="21"/>
          <w:shd w:val="clear" w:color="auto" w:fill="F6F8FA"/>
        </w:rPr>
        <w:t xml:space="preserve">   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 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q_example.get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>)</w:t>
      </w:r>
    </w:p>
    <w:p w14:paraId="6CB4057D" w14:textId="77777777" w:rsid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</w:p>
    <w:p w14:paraId="514384BF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返回队列的大小</w:t>
      </w:r>
    </w:p>
    <w:p w14:paraId="26486270" w14:textId="77777777" w:rsidR="00DD554B" w:rsidRPr="00DD554B" w:rsidRDefault="00DD554B" w:rsidP="00DD554B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q_</w:t>
      </w:r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example</w:t>
      </w:r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>.qsize</w:t>
      </w:r>
      <w:proofErr w:type="spellEnd"/>
      <w:proofErr w:type="gramEnd"/>
      <w:r w:rsidRPr="00DD554B">
        <w:rPr>
          <w:rFonts w:ascii="Consolas" w:hAnsi="Consolas" w:hint="eastAsia"/>
          <w:color w:val="000000"/>
          <w:szCs w:val="21"/>
          <w:shd w:val="clear" w:color="auto" w:fill="F6F8FA"/>
        </w:rPr>
        <w:t xml:space="preserve">() </w:t>
      </w:r>
    </w:p>
    <w:p w14:paraId="41F52E5E" w14:textId="77777777" w:rsidR="00DD554B" w:rsidRDefault="00DD554B" w:rsidP="005C1728">
      <w:pPr>
        <w:pStyle w:val="40"/>
        <w:rPr>
          <w:rFonts w:ascii="Consolas" w:hAnsi="Consolas"/>
          <w:color w:val="000000"/>
          <w:szCs w:val="21"/>
          <w:shd w:val="clear" w:color="auto" w:fill="F6F8FA"/>
        </w:rPr>
      </w:pPr>
    </w:p>
    <w:p w14:paraId="76009128" w14:textId="77777777" w:rsidR="00F5407F" w:rsidRDefault="00DD554B" w:rsidP="005C1728">
      <w:pPr>
        <w:pStyle w:val="40"/>
      </w:pPr>
      <w:r>
        <w:rPr>
          <w:rFonts w:hint="eastAsia"/>
        </w:rPr>
        <w:t>(</w:t>
      </w:r>
      <w:r>
        <w:t>2)</w:t>
      </w:r>
      <w:proofErr w:type="gramStart"/>
      <w:r w:rsidR="00F5407F">
        <w:rPr>
          <w:rFonts w:hint="eastAsia"/>
        </w:rPr>
        <w:t>栈</w:t>
      </w:r>
      <w:proofErr w:type="gramEnd"/>
    </w:p>
    <w:p w14:paraId="0ECD908A" w14:textId="77777777" w:rsidR="00F5407F" w:rsidRDefault="00F5407F" w:rsidP="005C1728">
      <w:pPr>
        <w:pStyle w:val="40"/>
      </w:pPr>
      <w:r>
        <w:t xml:space="preserve">from queue import </w:t>
      </w:r>
      <w:proofErr w:type="spellStart"/>
      <w:r>
        <w:t>LifoQueue</w:t>
      </w:r>
      <w:proofErr w:type="spellEnd"/>
    </w:p>
    <w:p w14:paraId="7F2EABE9" w14:textId="77777777" w:rsidR="005A7418" w:rsidRDefault="005A7418" w:rsidP="005C1728">
      <w:pPr>
        <w:pStyle w:val="40"/>
      </w:pPr>
    </w:p>
    <w:p w14:paraId="3C86092C" w14:textId="77777777" w:rsidR="005C1728" w:rsidRDefault="00F5407F" w:rsidP="005C1728">
      <w:pPr>
        <w:pStyle w:val="4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t>2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该模块的使用方法有些差别</w:t>
      </w:r>
      <w:r>
        <w:rPr>
          <w:rFonts w:hint="eastAsia"/>
        </w:rPr>
        <w:t>.</w:t>
      </w:r>
    </w:p>
    <w:p w14:paraId="7D1ABCD0" w14:textId="77777777" w:rsidR="00F5407F" w:rsidRDefault="00F5407F" w:rsidP="005C1728">
      <w:pPr>
        <w:pStyle w:val="40"/>
      </w:pPr>
    </w:p>
    <w:p w14:paraId="05CA83FB" w14:textId="77777777" w:rsidR="00F5407F" w:rsidRDefault="00F5407F" w:rsidP="005C1728">
      <w:pPr>
        <w:pStyle w:val="40"/>
      </w:pPr>
    </w:p>
    <w:p w14:paraId="4535F6F2" w14:textId="77777777" w:rsidR="00F5407F" w:rsidRDefault="00F5407F" w:rsidP="005C1728">
      <w:pPr>
        <w:pStyle w:val="40"/>
      </w:pPr>
      <w:r>
        <w:rPr>
          <w:rFonts w:hint="eastAsia"/>
        </w:rPr>
        <w:t>这些模块中</w:t>
      </w:r>
      <w:r>
        <w:rPr>
          <w:rFonts w:hint="eastAsia"/>
        </w:rPr>
        <w:t>,</w:t>
      </w:r>
      <w:r w:rsidR="009060E8">
        <w:rPr>
          <w:rFonts w:hint="eastAsia"/>
        </w:rPr>
        <w:t>对于队列等容器</w:t>
      </w:r>
      <w:r w:rsidR="009060E8">
        <w:rPr>
          <w:rFonts w:hint="eastAsia"/>
        </w:rPr>
        <w:t>,</w:t>
      </w:r>
      <w:r>
        <w:rPr>
          <w:rFonts w:hint="eastAsia"/>
        </w:rPr>
        <w:t>已经有预先定义好的常见操作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),</w:t>
      </w:r>
      <w:r>
        <w:rPr>
          <w:rFonts w:hint="eastAsia"/>
        </w:rPr>
        <w:t>如判断是否为空</w:t>
      </w:r>
      <w:r>
        <w:rPr>
          <w:rFonts w:hint="eastAsia"/>
        </w:rPr>
        <w:t>,</w:t>
      </w:r>
      <w:r>
        <w:rPr>
          <w:rFonts w:hint="eastAsia"/>
        </w:rPr>
        <w:t>插入结点</w:t>
      </w:r>
      <w:r>
        <w:rPr>
          <w:rFonts w:hint="eastAsia"/>
        </w:rPr>
        <w:t>,</w:t>
      </w:r>
      <w:r w:rsidR="009060E8">
        <w:rPr>
          <w:rFonts w:hint="eastAsia"/>
        </w:rPr>
        <w:t>取出结点</w:t>
      </w:r>
      <w:r w:rsidR="009060E8">
        <w:rPr>
          <w:rFonts w:hint="eastAsia"/>
        </w:rPr>
        <w:t>,</w:t>
      </w:r>
      <w:r w:rsidR="009060E8">
        <w:rPr>
          <w:rFonts w:hint="eastAsia"/>
        </w:rPr>
        <w:t>判断容器是否已满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14:paraId="424F75AF" w14:textId="77777777" w:rsidR="001C606E" w:rsidRDefault="001C606E" w:rsidP="001C606E">
      <w:pPr>
        <w:pStyle w:val="3"/>
        <w:ind w:left="919" w:right="210"/>
      </w:pPr>
      <w:r>
        <w:rPr>
          <w:rFonts w:hint="eastAsia"/>
        </w:rPr>
        <w:t>搜索问题</w:t>
      </w:r>
    </w:p>
    <w:p w14:paraId="7D629742" w14:textId="77777777" w:rsidR="0073012C" w:rsidRDefault="0073012C" w:rsidP="005C1728">
      <w:pPr>
        <w:pStyle w:val="40"/>
      </w:pP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在搜索问题中</w:t>
      </w:r>
      <w:r>
        <w:rPr>
          <w:rFonts w:hint="eastAsia"/>
        </w:rPr>
        <w:t>,</w:t>
      </w:r>
      <w:r>
        <w:rPr>
          <w:rFonts w:hint="eastAsia"/>
        </w:rPr>
        <w:t>我们往往把待</w:t>
      </w:r>
      <w:r w:rsidR="001C606E">
        <w:rPr>
          <w:rFonts w:hint="eastAsia"/>
        </w:rPr>
        <w:t>搜索的结点放入队列或</w:t>
      </w:r>
      <w:proofErr w:type="gramStart"/>
      <w:r w:rsidR="001C606E">
        <w:rPr>
          <w:rFonts w:hint="eastAsia"/>
        </w:rPr>
        <w:t>栈</w:t>
      </w:r>
      <w:proofErr w:type="gramEnd"/>
      <w:r w:rsidR="001C606E">
        <w:rPr>
          <w:rFonts w:hint="eastAsia"/>
        </w:rPr>
        <w:t>中</w:t>
      </w:r>
      <w:r w:rsidR="001C606E">
        <w:rPr>
          <w:rFonts w:hint="eastAsia"/>
        </w:rPr>
        <w:t>,</w:t>
      </w:r>
      <w:r w:rsidR="001C606E">
        <w:rPr>
          <w:rFonts w:hint="eastAsia"/>
        </w:rPr>
        <w:t>从而可以按照某种顺序来实现对结点的搜索</w:t>
      </w:r>
      <w:r w:rsidR="001C606E">
        <w:rPr>
          <w:rFonts w:hint="eastAsia"/>
        </w:rPr>
        <w:t>.</w:t>
      </w:r>
    </w:p>
    <w:p w14:paraId="4A51B344" w14:textId="77777777" w:rsidR="000F1A88" w:rsidRDefault="00E00498">
      <w:pPr>
        <w:pStyle w:val="1"/>
      </w:pPr>
      <w:r>
        <w:rPr>
          <w:rFonts w:hint="eastAsia"/>
        </w:rPr>
        <w:lastRenderedPageBreak/>
        <w:t>课程总结</w:t>
      </w:r>
    </w:p>
    <w:p w14:paraId="3B570DF2" w14:textId="77777777" w:rsidR="000F1A88" w:rsidRDefault="00E00498">
      <w:pPr>
        <w:pStyle w:val="2"/>
        <w:ind w:left="777" w:right="210"/>
      </w:pPr>
      <w:r>
        <w:rPr>
          <w:rFonts w:hint="eastAsia"/>
        </w:rPr>
        <w:t>重点</w:t>
      </w:r>
    </w:p>
    <w:p w14:paraId="15BED961" w14:textId="77777777" w:rsidR="00760493" w:rsidRDefault="000B46D3" w:rsidP="008D202F">
      <w:pPr>
        <w:pStyle w:val="5"/>
      </w:pPr>
      <w:r>
        <w:rPr>
          <w:rFonts w:hint="eastAsia"/>
        </w:rPr>
        <w:t>掌握</w:t>
      </w:r>
      <w:proofErr w:type="gramStart"/>
      <w:r w:rsidR="008D202F">
        <w:rPr>
          <w:rFonts w:hint="eastAsia"/>
        </w:rPr>
        <w:t>栈</w:t>
      </w:r>
      <w:proofErr w:type="gramEnd"/>
      <w:r w:rsidR="008D202F">
        <w:rPr>
          <w:rFonts w:hint="eastAsia"/>
        </w:rPr>
        <w:t>的</w:t>
      </w:r>
      <w:r w:rsidR="00760493">
        <w:rPr>
          <w:rFonts w:hint="eastAsia"/>
        </w:rPr>
        <w:t>操作</w:t>
      </w:r>
      <w:r>
        <w:rPr>
          <w:rFonts w:hint="eastAsia"/>
        </w:rPr>
        <w:t>和</w:t>
      </w:r>
      <w:r w:rsidR="00760493">
        <w:rPr>
          <w:rFonts w:hint="eastAsia"/>
        </w:rPr>
        <w:t>实现</w:t>
      </w:r>
    </w:p>
    <w:p w14:paraId="55A61742" w14:textId="77777777" w:rsidR="008D202F" w:rsidRDefault="008D202F" w:rsidP="008D202F">
      <w:pPr>
        <w:pStyle w:val="5"/>
      </w:pPr>
      <w:r>
        <w:rPr>
          <w:rFonts w:hint="eastAsia"/>
        </w:rPr>
        <w:t>掌握队列的操作和实现</w:t>
      </w:r>
    </w:p>
    <w:p w14:paraId="5FD72195" w14:textId="77777777" w:rsidR="00C54632" w:rsidRDefault="00C54632" w:rsidP="00C54632">
      <w:pPr>
        <w:pStyle w:val="2"/>
        <w:ind w:left="777" w:right="210"/>
      </w:pPr>
      <w:r>
        <w:rPr>
          <w:rFonts w:hint="eastAsia"/>
        </w:rPr>
        <w:t>难点</w:t>
      </w:r>
    </w:p>
    <w:p w14:paraId="5B302C77" w14:textId="77777777" w:rsidR="007B35AE" w:rsidRPr="008D202F" w:rsidRDefault="009354F6" w:rsidP="008D202F">
      <w:pPr>
        <w:pStyle w:val="40"/>
      </w:pPr>
      <w:r>
        <w:rPr>
          <w:rFonts w:hint="eastAsia"/>
        </w:rPr>
        <w:t>1</w:t>
      </w:r>
      <w:r>
        <w:t xml:space="preserve">. </w:t>
      </w:r>
      <w:r w:rsidR="008D202F">
        <w:rPr>
          <w:rFonts w:hint="eastAsia"/>
        </w:rPr>
        <w:t>实现</w:t>
      </w:r>
      <w:proofErr w:type="gramStart"/>
      <w:r w:rsidR="008D202F">
        <w:rPr>
          <w:rFonts w:hint="eastAsia"/>
        </w:rPr>
        <w:t>栈</w:t>
      </w:r>
      <w:proofErr w:type="gramEnd"/>
      <w:r w:rsidR="008D202F">
        <w:rPr>
          <w:rFonts w:hint="eastAsia"/>
        </w:rPr>
        <w:t>和队列时</w:t>
      </w:r>
      <w:r w:rsidR="008D202F">
        <w:rPr>
          <w:rFonts w:hint="eastAsia"/>
        </w:rPr>
        <w:t>,</w:t>
      </w:r>
      <w:r w:rsidR="008D202F">
        <w:rPr>
          <w:rFonts w:hint="eastAsia"/>
        </w:rPr>
        <w:t>要考虑线性表的操作的复杂度</w:t>
      </w:r>
      <w:r w:rsidR="008D202F">
        <w:rPr>
          <w:rFonts w:hint="eastAsia"/>
        </w:rPr>
        <w:t>,</w:t>
      </w:r>
      <w:r w:rsidR="008D202F">
        <w:rPr>
          <w:rFonts w:hint="eastAsia"/>
        </w:rPr>
        <w:t>以提高代码效率</w:t>
      </w:r>
    </w:p>
    <w:p w14:paraId="6226BB2D" w14:textId="77777777" w:rsidR="00CB611E" w:rsidRDefault="00E00498" w:rsidP="00835CDA">
      <w:pPr>
        <w:pStyle w:val="1"/>
      </w:pPr>
      <w:r>
        <w:rPr>
          <w:rFonts w:hint="eastAsia"/>
        </w:rPr>
        <w:t>课后练习</w:t>
      </w:r>
    </w:p>
    <w:p w14:paraId="02E7A769" w14:textId="77777777" w:rsidR="00835CDA" w:rsidRDefault="00835CDA" w:rsidP="00835CDA">
      <w:pPr>
        <w:pStyle w:val="40"/>
        <w:ind w:firstLineChars="0" w:firstLine="0"/>
      </w:pPr>
      <w:r>
        <w:rPr>
          <w:rFonts w:hint="eastAsia"/>
        </w:rPr>
        <w:t>练习</w:t>
      </w:r>
      <w:r w:rsidRPr="00835CDA">
        <w:rPr>
          <w:rFonts w:hint="eastAsia"/>
          <w:b/>
        </w:rPr>
        <w:t>调用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中的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模块中的队列</w:t>
      </w:r>
      <w:r>
        <w:rPr>
          <w:rFonts w:hint="eastAsia"/>
        </w:rPr>
        <w:t>(Queue)</w:t>
      </w:r>
      <w:r>
        <w:rPr>
          <w:rFonts w:hint="eastAsia"/>
        </w:rPr>
        <w:t>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首先自己</w:t>
      </w:r>
      <w:r w:rsidRPr="00835CDA">
        <w:rPr>
          <w:rFonts w:hint="eastAsia"/>
          <w:b/>
        </w:rPr>
        <w:t>建立</w:t>
      </w:r>
      <w:r>
        <w:rPr>
          <w:rFonts w:hint="eastAsia"/>
        </w:rPr>
        <w:t>具有一定一个容量为</w:t>
      </w:r>
      <w:r>
        <w:rPr>
          <w:rFonts w:hint="eastAsia"/>
        </w:rPr>
        <w:t>16</w:t>
      </w:r>
      <w:r>
        <w:rPr>
          <w:rFonts w:hint="eastAsia"/>
        </w:rPr>
        <w:t>的队列实例</w:t>
      </w:r>
      <w:r>
        <w:rPr>
          <w:rFonts w:hint="eastAsia"/>
        </w:rPr>
        <w:t>,</w:t>
      </w:r>
      <w:r>
        <w:rPr>
          <w:rFonts w:hint="eastAsia"/>
        </w:rPr>
        <w:t>然后依次实现如下操作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判断队列是否为空并输出结果</w:t>
      </w:r>
      <w:r>
        <w:rPr>
          <w:rFonts w:hint="eastAsia"/>
        </w:rPr>
        <w:t>(True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),</w:t>
      </w:r>
      <w:r>
        <w:rPr>
          <w:rFonts w:hint="eastAsia"/>
        </w:rPr>
        <w:t>加入元素</w:t>
      </w:r>
      <w:r>
        <w:rPr>
          <w:rFonts w:hint="eastAsia"/>
        </w:rPr>
        <w:t>100</w:t>
      </w:r>
      <w:r>
        <w:rPr>
          <w:rFonts w:hint="eastAsia"/>
        </w:rPr>
        <w:t>到队列</w:t>
      </w:r>
      <w:r>
        <w:rPr>
          <w:rFonts w:hint="eastAsia"/>
        </w:rPr>
        <w:t>,</w:t>
      </w:r>
      <w:r>
        <w:rPr>
          <w:rFonts w:hint="eastAsia"/>
        </w:rPr>
        <w:t>取出队列中的元素并输出结果</w:t>
      </w:r>
      <w:r>
        <w:rPr>
          <w:rFonts w:hint="eastAsia"/>
        </w:rPr>
        <w:t>,</w:t>
      </w:r>
      <w:r>
        <w:rPr>
          <w:rFonts w:hint="eastAsia"/>
        </w:rPr>
        <w:t>依次加入</w:t>
      </w:r>
      <w:r>
        <w:rPr>
          <w:rFonts w:hint="eastAsia"/>
        </w:rPr>
        <w:t>200,300,400,500</w:t>
      </w:r>
      <w:r>
        <w:rPr>
          <w:rFonts w:hint="eastAsia"/>
        </w:rPr>
        <w:t>到队列</w:t>
      </w:r>
      <w:r>
        <w:rPr>
          <w:rFonts w:hint="eastAsia"/>
        </w:rPr>
        <w:t>,</w:t>
      </w:r>
      <w:r>
        <w:t xml:space="preserve"> </w:t>
      </w:r>
      <w:r w:rsidR="006B27CB">
        <w:rPr>
          <w:rFonts w:hint="eastAsia"/>
        </w:rPr>
        <w:t>判断队列是否已满</w:t>
      </w:r>
      <w:r w:rsidR="006B27CB">
        <w:rPr>
          <w:rFonts w:hint="eastAsia"/>
        </w:rPr>
        <w:t>(</w:t>
      </w:r>
      <w:r w:rsidR="006B27CB">
        <w:rPr>
          <w:rFonts w:hint="eastAsia"/>
        </w:rPr>
        <w:t>输出结果</w:t>
      </w:r>
      <w:r w:rsidR="006B27CB">
        <w:rPr>
          <w:rFonts w:hint="eastAsia"/>
        </w:rPr>
        <w:t>T</w:t>
      </w:r>
      <w:r w:rsidR="006B27CB">
        <w:t>rue,</w:t>
      </w:r>
      <w:r w:rsidR="006B27CB">
        <w:rPr>
          <w:rFonts w:hint="eastAsia"/>
        </w:rPr>
        <w:t>或</w:t>
      </w:r>
      <w:r w:rsidR="006B27CB">
        <w:rPr>
          <w:rFonts w:hint="eastAsia"/>
        </w:rPr>
        <w:t>F</w:t>
      </w:r>
      <w:r w:rsidR="006B27CB">
        <w:t>alse</w:t>
      </w:r>
      <w:r w:rsidR="006B27CB">
        <w:rPr>
          <w:rFonts w:hint="eastAsia"/>
        </w:rPr>
        <w:t>),</w:t>
      </w:r>
      <w:r w:rsidR="006B27CB">
        <w:rPr>
          <w:rFonts w:hint="eastAsia"/>
        </w:rPr>
        <w:t>依次</w:t>
      </w:r>
      <w:r>
        <w:rPr>
          <w:rFonts w:hint="eastAsia"/>
        </w:rPr>
        <w:t>取出元素</w:t>
      </w:r>
      <w:r>
        <w:rPr>
          <w:rFonts w:hint="eastAsia"/>
        </w:rPr>
        <w:t>(</w:t>
      </w:r>
      <w:r>
        <w:rPr>
          <w:rFonts w:hint="eastAsia"/>
        </w:rPr>
        <w:t>显示结果</w:t>
      </w:r>
      <w:r>
        <w:rPr>
          <w:rFonts w:hint="eastAsia"/>
        </w:rPr>
        <w:t>),</w:t>
      </w:r>
      <w:r w:rsidR="006B27CB">
        <w:rPr>
          <w:rFonts w:hint="eastAsia"/>
        </w:rPr>
        <w:t>返回队列的大小</w:t>
      </w:r>
      <w:r>
        <w:rPr>
          <w:rFonts w:hint="eastAsia"/>
        </w:rPr>
        <w:t>.</w:t>
      </w:r>
      <w:r>
        <w:t xml:space="preserve"> </w:t>
      </w:r>
    </w:p>
    <w:p w14:paraId="0C0E1681" w14:textId="77777777" w:rsidR="006B27CB" w:rsidRDefault="006B27CB" w:rsidP="00835CDA">
      <w:pPr>
        <w:pStyle w:val="40"/>
        <w:ind w:firstLineChars="0" w:firstLine="0"/>
      </w:pPr>
    </w:p>
    <w:p w14:paraId="1381FE8D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import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queue as Q  </w:t>
      </w:r>
    </w:p>
    <w:p w14:paraId="7D0F2DB8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 = </w:t>
      </w:r>
      <w:proofErr w:type="spellStart"/>
      <w:proofErr w:type="gram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Q.Queue</w:t>
      </w:r>
      <w:proofErr w:type="spellEnd"/>
      <w:proofErr w:type="gram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maxsize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10)  </w:t>
      </w:r>
    </w:p>
    <w:p w14:paraId="4A59D9E0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4084981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isempty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q.empty</w:t>
      </w:r>
      <w:proofErr w:type="spellEnd"/>
      <w:proofErr w:type="gram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7CF8BF9D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如果队列为空，返回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True,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反之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False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DDBDDA6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q.empty</w:t>
      </w:r>
      <w:proofErr w:type="spellEnd"/>
      <w:proofErr w:type="gram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())  </w:t>
      </w:r>
    </w:p>
    <w:p w14:paraId="26D30DA3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9BEE216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isfull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q.full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如果队列满了，返回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True,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反之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False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AF41E7C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242799B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proofErr w:type="gram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q.put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100)  </w:t>
      </w:r>
    </w:p>
    <w:p w14:paraId="4B3FDAD7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BBB5866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取出一个元素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D3B4049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 = </w:t>
      </w:r>
      <w:proofErr w:type="spellStart"/>
      <w:proofErr w:type="gram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q.get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351DF47B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(a)  </w:t>
      </w:r>
    </w:p>
    <w:p w14:paraId="5938E2DB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663D308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在队列中加入元素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EA3D430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 = [200,300,400,500]  </w:t>
      </w:r>
    </w:p>
    <w:p w14:paraId="1E102010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6B27C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li:  </w:t>
      </w:r>
    </w:p>
    <w:p w14:paraId="6BAACB92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q.put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12507E01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4FE9773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依次取出元素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604DB44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6B27C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q.empty</w:t>
      </w:r>
      <w:proofErr w:type="spellEnd"/>
      <w:proofErr w:type="gram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():  </w:t>
      </w:r>
    </w:p>
    <w:p w14:paraId="235C73EE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B27C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q.get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14:paraId="2CD83C17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E8614E5" w14:textId="77777777" w:rsidR="006B27CB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size = </w:t>
      </w:r>
      <w:proofErr w:type="spellStart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q.qsize</w:t>
      </w:r>
      <w:proofErr w:type="spellEnd"/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 w:rsidRPr="006B27CB">
        <w:rPr>
          <w:rFonts w:ascii="&amp;quot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返回队列的大小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8DC8D86" w14:textId="77777777" w:rsidR="00835CDA" w:rsidRPr="006B27CB" w:rsidRDefault="006B27CB" w:rsidP="006B27CB">
      <w:pPr>
        <w:widowControl/>
        <w:numPr>
          <w:ilvl w:val="0"/>
          <w:numId w:val="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6B27CB">
        <w:rPr>
          <w:rFonts w:ascii="&amp;quot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6B27CB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(size) </w:t>
      </w:r>
    </w:p>
    <w:p w14:paraId="402E4318" w14:textId="77777777" w:rsidR="000F1A88" w:rsidRPr="00AE6951" w:rsidRDefault="00E00498" w:rsidP="00AE6951">
      <w:pPr>
        <w:pStyle w:val="1"/>
      </w:pPr>
      <w:r w:rsidRPr="00AE6951">
        <w:rPr>
          <w:rFonts w:hint="eastAsia"/>
        </w:rPr>
        <w:lastRenderedPageBreak/>
        <w:t>扩展知识或课外阅读推荐</w:t>
      </w:r>
    </w:p>
    <w:p w14:paraId="49D0BB79" w14:textId="77777777" w:rsidR="000F1A88" w:rsidRDefault="00E00498">
      <w:pPr>
        <w:pStyle w:val="2"/>
        <w:ind w:left="777" w:right="210"/>
      </w:pPr>
      <w:r>
        <w:rPr>
          <w:rFonts w:hint="eastAsia"/>
        </w:rPr>
        <w:t>课外阅读</w:t>
      </w:r>
    </w:p>
    <w:p w14:paraId="67B4DCEF" w14:textId="77777777" w:rsidR="000F1A88" w:rsidRDefault="00657685" w:rsidP="00FD4108">
      <w:pPr>
        <w:pStyle w:val="40"/>
      </w:pPr>
      <w:r>
        <w:rPr>
          <w:rFonts w:hint="eastAsia"/>
        </w:rPr>
        <w:t>刘清</w:t>
      </w:r>
      <w:r>
        <w:rPr>
          <w:rFonts w:hint="eastAsia"/>
        </w:rPr>
        <w:t>,</w:t>
      </w:r>
      <w:r>
        <w:rPr>
          <w:rFonts w:hint="eastAsia"/>
        </w:rPr>
        <w:t>张小勇</w:t>
      </w:r>
      <w:r>
        <w:rPr>
          <w:rFonts w:hint="eastAsia"/>
        </w:rPr>
        <w:t>,</w:t>
      </w:r>
      <w:r>
        <w:rPr>
          <w:rFonts w:hint="eastAsia"/>
        </w:rPr>
        <w:t>王琼</w:t>
      </w:r>
      <w:r>
        <w:t xml:space="preserve"> </w:t>
      </w:r>
      <w:r>
        <w:rPr>
          <w:rFonts w:hint="eastAsia"/>
        </w:rPr>
        <w:t>&lt;&lt;</w:t>
      </w:r>
      <w:r>
        <w:rPr>
          <w:rFonts w:hint="eastAsia"/>
        </w:rPr>
        <w:t>数据结构</w:t>
      </w:r>
      <w:r>
        <w:rPr>
          <w:rFonts w:hint="eastAsia"/>
        </w:rPr>
        <w:t>&gt;&gt;(</w:t>
      </w:r>
      <w:r>
        <w:rPr>
          <w:rFonts w:hint="eastAsia"/>
        </w:rPr>
        <w:t>第三版</w:t>
      </w:r>
      <w:r>
        <w:rPr>
          <w:rFonts w:hint="eastAsia"/>
        </w:rPr>
        <w:t>),</w:t>
      </w:r>
      <w:r>
        <w:rPr>
          <w:rFonts w:hint="eastAsia"/>
        </w:rPr>
        <w:t>电子工业出版社</w:t>
      </w:r>
      <w:r>
        <w:rPr>
          <w:rFonts w:hint="eastAsia"/>
        </w:rPr>
        <w:t xml:space="preserve"> (</w:t>
      </w:r>
      <w:r>
        <w:t>2010</w:t>
      </w:r>
      <w:r>
        <w:rPr>
          <w:rFonts w:hint="eastAsia"/>
        </w:rPr>
        <w:t>)</w:t>
      </w:r>
    </w:p>
    <w:p w14:paraId="208C9DB5" w14:textId="77777777" w:rsidR="008D202F" w:rsidRDefault="002537DB" w:rsidP="00FD4108">
      <w:pPr>
        <w:pStyle w:val="40"/>
      </w:pPr>
      <w:proofErr w:type="gramStart"/>
      <w:r>
        <w:rPr>
          <w:rFonts w:hint="eastAsia"/>
        </w:rPr>
        <w:t>裘宗燕</w:t>
      </w:r>
      <w:proofErr w:type="gramEnd"/>
      <w:r>
        <w:rPr>
          <w:rFonts w:hint="eastAsia"/>
        </w:rPr>
        <w:t>,&lt;&lt;</w:t>
      </w:r>
      <w:r>
        <w:rPr>
          <w:rFonts w:hint="eastAsia"/>
        </w:rPr>
        <w:t>数据结构与算法</w:t>
      </w:r>
      <w:r>
        <w:rPr>
          <w:rFonts w:hint="eastAsia"/>
        </w:rPr>
        <w:t>&gt;&gt;,</w:t>
      </w:r>
      <w:r>
        <w:rPr>
          <w:rFonts w:hint="eastAsia"/>
        </w:rPr>
        <w:t>机械工业出版社</w:t>
      </w:r>
      <w:r>
        <w:t xml:space="preserve"> </w:t>
      </w:r>
      <w:r>
        <w:rPr>
          <w:rFonts w:hint="eastAsia"/>
        </w:rPr>
        <w:t>(</w:t>
      </w:r>
      <w:r>
        <w:t>2015</w:t>
      </w:r>
      <w:r>
        <w:rPr>
          <w:rFonts w:hint="eastAsia"/>
        </w:rPr>
        <w:t>)</w:t>
      </w:r>
    </w:p>
    <w:p w14:paraId="4D8AFD46" w14:textId="77777777" w:rsidR="00657685" w:rsidRDefault="00657685" w:rsidP="002032EA">
      <w:pPr>
        <w:pStyle w:val="40"/>
        <w:ind w:firstLineChars="0" w:firstLine="0"/>
      </w:pPr>
    </w:p>
    <w:sectPr w:rsidR="00657685">
      <w:headerReference w:type="default" r:id="rId11"/>
      <w:footerReference w:type="default" r:id="rId12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33B56" w14:textId="77777777" w:rsidR="002308C5" w:rsidRDefault="002308C5">
      <w:r>
        <w:separator/>
      </w:r>
    </w:p>
  </w:endnote>
  <w:endnote w:type="continuationSeparator" w:id="0">
    <w:p w14:paraId="5797BB43" w14:textId="77777777" w:rsidR="002308C5" w:rsidRDefault="0023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4941845"/>
      <w:docPartObj>
        <w:docPartGallery w:val="Page Numbers (Bottom of Page)"/>
        <w:docPartUnique/>
      </w:docPartObj>
    </w:sdtPr>
    <w:sdtEndPr/>
    <w:sdtContent>
      <w:p w14:paraId="1BA64E3B" w14:textId="77777777" w:rsidR="009060E8" w:rsidRDefault="009060E8">
        <w:pPr>
          <w:pStyle w:val="a9"/>
          <w:spacing w:before="24" w:after="2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613E075" w14:textId="77777777" w:rsidR="00757883" w:rsidRDefault="0075788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36230" w14:textId="77777777" w:rsidR="002308C5" w:rsidRDefault="002308C5">
      <w:r>
        <w:separator/>
      </w:r>
    </w:p>
  </w:footnote>
  <w:footnote w:type="continuationSeparator" w:id="0">
    <w:p w14:paraId="6F5433B6" w14:textId="77777777" w:rsidR="002308C5" w:rsidRDefault="00230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8B15B" w14:textId="77777777" w:rsidR="00757883" w:rsidRDefault="00757883">
    <w:pPr>
      <w:pStyle w:val="ab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4487C6EF" wp14:editId="27E79FB5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</w:t>
    </w:r>
    <w:r>
      <w:rPr>
        <w:rFonts w:hint="eastAsia"/>
      </w:rPr>
      <w:t xml:space="preserve">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704"/>
        </w:tabs>
        <w:ind w:left="704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C353BF"/>
    <w:multiLevelType w:val="multilevel"/>
    <w:tmpl w:val="3B14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46192"/>
    <w:multiLevelType w:val="multilevel"/>
    <w:tmpl w:val="F46C8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07D488C"/>
    <w:multiLevelType w:val="multilevel"/>
    <w:tmpl w:val="B056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A3DFE"/>
    <w:multiLevelType w:val="multilevel"/>
    <w:tmpl w:val="F434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A5156"/>
    <w:multiLevelType w:val="multilevel"/>
    <w:tmpl w:val="0B2C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A6D76"/>
    <w:multiLevelType w:val="multilevel"/>
    <w:tmpl w:val="4EAE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75C11"/>
    <w:multiLevelType w:val="multilevel"/>
    <w:tmpl w:val="98B0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B57BF"/>
    <w:multiLevelType w:val="multilevel"/>
    <w:tmpl w:val="F0E2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019F0"/>
    <w:multiLevelType w:val="multilevel"/>
    <w:tmpl w:val="AA96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A4EBC"/>
    <w:multiLevelType w:val="multilevel"/>
    <w:tmpl w:val="AE56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951C6"/>
    <w:multiLevelType w:val="multilevel"/>
    <w:tmpl w:val="9CA2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851D6"/>
    <w:multiLevelType w:val="multilevel"/>
    <w:tmpl w:val="6BAE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E4231"/>
    <w:multiLevelType w:val="multilevel"/>
    <w:tmpl w:val="3012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56E81"/>
    <w:multiLevelType w:val="multilevel"/>
    <w:tmpl w:val="4E6C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13A74"/>
    <w:multiLevelType w:val="multilevel"/>
    <w:tmpl w:val="89D4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82D42"/>
    <w:multiLevelType w:val="multilevel"/>
    <w:tmpl w:val="FC26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8953F4"/>
    <w:multiLevelType w:val="multilevel"/>
    <w:tmpl w:val="EA0E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7C0806"/>
    <w:multiLevelType w:val="multilevel"/>
    <w:tmpl w:val="D8DA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BC166F"/>
    <w:multiLevelType w:val="multilevel"/>
    <w:tmpl w:val="A5A0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A517B3"/>
    <w:multiLevelType w:val="singleLevel"/>
    <w:tmpl w:val="58A517B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98F7B8C"/>
    <w:multiLevelType w:val="multilevel"/>
    <w:tmpl w:val="01DC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6E0C96"/>
    <w:multiLevelType w:val="multilevel"/>
    <w:tmpl w:val="252C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E9075C"/>
    <w:multiLevelType w:val="multilevel"/>
    <w:tmpl w:val="2594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E6386B"/>
    <w:multiLevelType w:val="multilevel"/>
    <w:tmpl w:val="5E5C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121D8"/>
    <w:multiLevelType w:val="hybridMultilevel"/>
    <w:tmpl w:val="848C6446"/>
    <w:lvl w:ilvl="0" w:tplc="2C062FC2">
      <w:start w:val="1"/>
      <w:numFmt w:val="upperLetter"/>
      <w:lvlText w:val="%1.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26" w15:restartNumberingAfterBreak="0">
    <w:nsid w:val="73031161"/>
    <w:multiLevelType w:val="multilevel"/>
    <w:tmpl w:val="F442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AB1FE4"/>
    <w:multiLevelType w:val="multilevel"/>
    <w:tmpl w:val="5C60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F1614A"/>
    <w:multiLevelType w:val="multilevel"/>
    <w:tmpl w:val="1AFE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37336"/>
    <w:multiLevelType w:val="multilevel"/>
    <w:tmpl w:val="58EE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F25BFB"/>
    <w:multiLevelType w:val="multilevel"/>
    <w:tmpl w:val="E768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06CE5"/>
    <w:multiLevelType w:val="multilevel"/>
    <w:tmpl w:val="93E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21"/>
  </w:num>
  <w:num w:numId="5">
    <w:abstractNumId w:val="18"/>
  </w:num>
  <w:num w:numId="6">
    <w:abstractNumId w:val="15"/>
  </w:num>
  <w:num w:numId="7">
    <w:abstractNumId w:val="19"/>
  </w:num>
  <w:num w:numId="8">
    <w:abstractNumId w:val="22"/>
  </w:num>
  <w:num w:numId="9">
    <w:abstractNumId w:val="23"/>
  </w:num>
  <w:num w:numId="10">
    <w:abstractNumId w:val="16"/>
  </w:num>
  <w:num w:numId="11">
    <w:abstractNumId w:val="3"/>
  </w:num>
  <w:num w:numId="12">
    <w:abstractNumId w:val="5"/>
  </w:num>
  <w:num w:numId="13">
    <w:abstractNumId w:val="2"/>
  </w:num>
  <w:num w:numId="14">
    <w:abstractNumId w:val="25"/>
  </w:num>
  <w:num w:numId="15">
    <w:abstractNumId w:val="28"/>
  </w:num>
  <w:num w:numId="16">
    <w:abstractNumId w:val="4"/>
  </w:num>
  <w:num w:numId="17">
    <w:abstractNumId w:val="11"/>
  </w:num>
  <w:num w:numId="18">
    <w:abstractNumId w:val="27"/>
  </w:num>
  <w:num w:numId="19">
    <w:abstractNumId w:val="8"/>
  </w:num>
  <w:num w:numId="20">
    <w:abstractNumId w:val="24"/>
  </w:num>
  <w:num w:numId="21">
    <w:abstractNumId w:val="17"/>
  </w:num>
  <w:num w:numId="22">
    <w:abstractNumId w:val="14"/>
  </w:num>
  <w:num w:numId="23">
    <w:abstractNumId w:val="29"/>
  </w:num>
  <w:num w:numId="24">
    <w:abstractNumId w:val="6"/>
  </w:num>
  <w:num w:numId="25">
    <w:abstractNumId w:val="26"/>
  </w:num>
  <w:num w:numId="26">
    <w:abstractNumId w:val="12"/>
  </w:num>
  <w:num w:numId="27">
    <w:abstractNumId w:val="7"/>
  </w:num>
  <w:num w:numId="28">
    <w:abstractNumId w:val="31"/>
  </w:num>
  <w:num w:numId="29">
    <w:abstractNumId w:val="30"/>
  </w:num>
  <w:num w:numId="30">
    <w:abstractNumId w:val="10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06B9F"/>
    <w:rsid w:val="0001192C"/>
    <w:rsid w:val="00016389"/>
    <w:rsid w:val="000169CD"/>
    <w:rsid w:val="000256D8"/>
    <w:rsid w:val="0003634B"/>
    <w:rsid w:val="00037795"/>
    <w:rsid w:val="00043200"/>
    <w:rsid w:val="00044F00"/>
    <w:rsid w:val="00045E06"/>
    <w:rsid w:val="000500A1"/>
    <w:rsid w:val="00057B3A"/>
    <w:rsid w:val="00065AD4"/>
    <w:rsid w:val="00065EB6"/>
    <w:rsid w:val="00070D51"/>
    <w:rsid w:val="00072CEF"/>
    <w:rsid w:val="00077CB2"/>
    <w:rsid w:val="000800C2"/>
    <w:rsid w:val="000838ED"/>
    <w:rsid w:val="000856E0"/>
    <w:rsid w:val="000B46D3"/>
    <w:rsid w:val="000D1C2C"/>
    <w:rsid w:val="000D32B3"/>
    <w:rsid w:val="000F1A88"/>
    <w:rsid w:val="000F6DFD"/>
    <w:rsid w:val="001007F2"/>
    <w:rsid w:val="00114F5F"/>
    <w:rsid w:val="0011773E"/>
    <w:rsid w:val="00120C36"/>
    <w:rsid w:val="0012171A"/>
    <w:rsid w:val="00126C5B"/>
    <w:rsid w:val="00153C40"/>
    <w:rsid w:val="00161D58"/>
    <w:rsid w:val="001622BA"/>
    <w:rsid w:val="00172A27"/>
    <w:rsid w:val="00172AD7"/>
    <w:rsid w:val="00173467"/>
    <w:rsid w:val="00175ECF"/>
    <w:rsid w:val="00177EAC"/>
    <w:rsid w:val="001843B2"/>
    <w:rsid w:val="00185766"/>
    <w:rsid w:val="0019535C"/>
    <w:rsid w:val="001A0769"/>
    <w:rsid w:val="001A21E0"/>
    <w:rsid w:val="001A7D1D"/>
    <w:rsid w:val="001B2C25"/>
    <w:rsid w:val="001B33B2"/>
    <w:rsid w:val="001B5F58"/>
    <w:rsid w:val="001C606E"/>
    <w:rsid w:val="001C6A9D"/>
    <w:rsid w:val="001E58AB"/>
    <w:rsid w:val="001E5FDE"/>
    <w:rsid w:val="001E7920"/>
    <w:rsid w:val="001F06AB"/>
    <w:rsid w:val="002032C4"/>
    <w:rsid w:val="002032EA"/>
    <w:rsid w:val="00230642"/>
    <w:rsid w:val="002308C5"/>
    <w:rsid w:val="00240E2D"/>
    <w:rsid w:val="002411F1"/>
    <w:rsid w:val="002537DB"/>
    <w:rsid w:val="00254414"/>
    <w:rsid w:val="00270808"/>
    <w:rsid w:val="0027373D"/>
    <w:rsid w:val="0027568B"/>
    <w:rsid w:val="002916C7"/>
    <w:rsid w:val="002A5B79"/>
    <w:rsid w:val="002E7C3A"/>
    <w:rsid w:val="003000B5"/>
    <w:rsid w:val="0030010E"/>
    <w:rsid w:val="00304840"/>
    <w:rsid w:val="00321D5F"/>
    <w:rsid w:val="00327565"/>
    <w:rsid w:val="0033097B"/>
    <w:rsid w:val="00337D51"/>
    <w:rsid w:val="00351CF2"/>
    <w:rsid w:val="00367910"/>
    <w:rsid w:val="00381DAD"/>
    <w:rsid w:val="00391D4D"/>
    <w:rsid w:val="003B3E27"/>
    <w:rsid w:val="003C4DD6"/>
    <w:rsid w:val="003C743A"/>
    <w:rsid w:val="003D0171"/>
    <w:rsid w:val="003D067E"/>
    <w:rsid w:val="003D7DF2"/>
    <w:rsid w:val="003E192A"/>
    <w:rsid w:val="00410E3B"/>
    <w:rsid w:val="004122E9"/>
    <w:rsid w:val="00414BDC"/>
    <w:rsid w:val="00423F8E"/>
    <w:rsid w:val="004257E6"/>
    <w:rsid w:val="00431F55"/>
    <w:rsid w:val="00451696"/>
    <w:rsid w:val="0045243C"/>
    <w:rsid w:val="00456A84"/>
    <w:rsid w:val="00463A6A"/>
    <w:rsid w:val="00463C64"/>
    <w:rsid w:val="0046568E"/>
    <w:rsid w:val="004754FC"/>
    <w:rsid w:val="00480EDB"/>
    <w:rsid w:val="004847D4"/>
    <w:rsid w:val="0049547E"/>
    <w:rsid w:val="004A72A7"/>
    <w:rsid w:val="004D1A79"/>
    <w:rsid w:val="004F0FF4"/>
    <w:rsid w:val="005046C2"/>
    <w:rsid w:val="00505D05"/>
    <w:rsid w:val="00520FA8"/>
    <w:rsid w:val="00524845"/>
    <w:rsid w:val="005304A8"/>
    <w:rsid w:val="00537F19"/>
    <w:rsid w:val="00544544"/>
    <w:rsid w:val="00552B16"/>
    <w:rsid w:val="00556350"/>
    <w:rsid w:val="00560DE5"/>
    <w:rsid w:val="00562395"/>
    <w:rsid w:val="00566537"/>
    <w:rsid w:val="00572685"/>
    <w:rsid w:val="005749EC"/>
    <w:rsid w:val="00574C98"/>
    <w:rsid w:val="00575132"/>
    <w:rsid w:val="0057608E"/>
    <w:rsid w:val="005844BA"/>
    <w:rsid w:val="00593AE6"/>
    <w:rsid w:val="00596D72"/>
    <w:rsid w:val="005A16B1"/>
    <w:rsid w:val="005A7418"/>
    <w:rsid w:val="005B0D1C"/>
    <w:rsid w:val="005C1728"/>
    <w:rsid w:val="005C47F6"/>
    <w:rsid w:val="005D5D93"/>
    <w:rsid w:val="005D5E59"/>
    <w:rsid w:val="005F2298"/>
    <w:rsid w:val="005F57E1"/>
    <w:rsid w:val="00604751"/>
    <w:rsid w:val="00613520"/>
    <w:rsid w:val="00626AD2"/>
    <w:rsid w:val="00627CDA"/>
    <w:rsid w:val="00632FAA"/>
    <w:rsid w:val="00642812"/>
    <w:rsid w:val="00642BBF"/>
    <w:rsid w:val="006461DA"/>
    <w:rsid w:val="00646383"/>
    <w:rsid w:val="006553EC"/>
    <w:rsid w:val="00657685"/>
    <w:rsid w:val="00663220"/>
    <w:rsid w:val="006633A6"/>
    <w:rsid w:val="00672A6A"/>
    <w:rsid w:val="00693A7A"/>
    <w:rsid w:val="006978CA"/>
    <w:rsid w:val="006A279F"/>
    <w:rsid w:val="006B08AD"/>
    <w:rsid w:val="006B27CB"/>
    <w:rsid w:val="006B3F98"/>
    <w:rsid w:val="006C213A"/>
    <w:rsid w:val="006C22D7"/>
    <w:rsid w:val="006C607A"/>
    <w:rsid w:val="006D2E5B"/>
    <w:rsid w:val="006D33CD"/>
    <w:rsid w:val="006D3C97"/>
    <w:rsid w:val="006F0352"/>
    <w:rsid w:val="006F2144"/>
    <w:rsid w:val="006F3306"/>
    <w:rsid w:val="006F56C5"/>
    <w:rsid w:val="006F72E9"/>
    <w:rsid w:val="0070047A"/>
    <w:rsid w:val="00700C0C"/>
    <w:rsid w:val="007221EC"/>
    <w:rsid w:val="0073012C"/>
    <w:rsid w:val="00730C9C"/>
    <w:rsid w:val="00741924"/>
    <w:rsid w:val="0075131D"/>
    <w:rsid w:val="00753C2C"/>
    <w:rsid w:val="00757883"/>
    <w:rsid w:val="00760493"/>
    <w:rsid w:val="007612BB"/>
    <w:rsid w:val="00766903"/>
    <w:rsid w:val="007717C9"/>
    <w:rsid w:val="007829B8"/>
    <w:rsid w:val="00782BAE"/>
    <w:rsid w:val="007849BA"/>
    <w:rsid w:val="00792AD7"/>
    <w:rsid w:val="007A6677"/>
    <w:rsid w:val="007B16D6"/>
    <w:rsid w:val="007B35AE"/>
    <w:rsid w:val="007B478C"/>
    <w:rsid w:val="007C1057"/>
    <w:rsid w:val="007C1B1B"/>
    <w:rsid w:val="007C22CA"/>
    <w:rsid w:val="007D3340"/>
    <w:rsid w:val="007E6CAB"/>
    <w:rsid w:val="007F1459"/>
    <w:rsid w:val="007F76CD"/>
    <w:rsid w:val="0080566A"/>
    <w:rsid w:val="00817623"/>
    <w:rsid w:val="00821976"/>
    <w:rsid w:val="008316DE"/>
    <w:rsid w:val="00835CDA"/>
    <w:rsid w:val="00845D68"/>
    <w:rsid w:val="008560B4"/>
    <w:rsid w:val="0086378F"/>
    <w:rsid w:val="008864C7"/>
    <w:rsid w:val="008B2231"/>
    <w:rsid w:val="008D202F"/>
    <w:rsid w:val="008D2720"/>
    <w:rsid w:val="008D52E2"/>
    <w:rsid w:val="008D691D"/>
    <w:rsid w:val="008D76A1"/>
    <w:rsid w:val="008F5572"/>
    <w:rsid w:val="009060E8"/>
    <w:rsid w:val="00915DA6"/>
    <w:rsid w:val="009323A3"/>
    <w:rsid w:val="00934144"/>
    <w:rsid w:val="009354F6"/>
    <w:rsid w:val="009544C0"/>
    <w:rsid w:val="00967EDB"/>
    <w:rsid w:val="0097223C"/>
    <w:rsid w:val="009778D7"/>
    <w:rsid w:val="00981F40"/>
    <w:rsid w:val="00982F2C"/>
    <w:rsid w:val="00985EC5"/>
    <w:rsid w:val="00996076"/>
    <w:rsid w:val="009A54F6"/>
    <w:rsid w:val="009A6F26"/>
    <w:rsid w:val="009B142C"/>
    <w:rsid w:val="009C7F0B"/>
    <w:rsid w:val="009D7539"/>
    <w:rsid w:val="009E5D49"/>
    <w:rsid w:val="00A019C6"/>
    <w:rsid w:val="00A06937"/>
    <w:rsid w:val="00A141A5"/>
    <w:rsid w:val="00A200CC"/>
    <w:rsid w:val="00A21E8A"/>
    <w:rsid w:val="00A26980"/>
    <w:rsid w:val="00A37DEA"/>
    <w:rsid w:val="00A4479D"/>
    <w:rsid w:val="00A479C6"/>
    <w:rsid w:val="00A54037"/>
    <w:rsid w:val="00A602CD"/>
    <w:rsid w:val="00A62CF3"/>
    <w:rsid w:val="00A7499F"/>
    <w:rsid w:val="00A7607B"/>
    <w:rsid w:val="00AA1C77"/>
    <w:rsid w:val="00AA20F0"/>
    <w:rsid w:val="00AA334A"/>
    <w:rsid w:val="00AA3F70"/>
    <w:rsid w:val="00AA4502"/>
    <w:rsid w:val="00AB5F1E"/>
    <w:rsid w:val="00AC0213"/>
    <w:rsid w:val="00AC202D"/>
    <w:rsid w:val="00AC42D5"/>
    <w:rsid w:val="00AC7AE2"/>
    <w:rsid w:val="00AD146A"/>
    <w:rsid w:val="00AE39F4"/>
    <w:rsid w:val="00AE58B5"/>
    <w:rsid w:val="00AE6951"/>
    <w:rsid w:val="00AF05F0"/>
    <w:rsid w:val="00B160EF"/>
    <w:rsid w:val="00B20BB9"/>
    <w:rsid w:val="00B247D5"/>
    <w:rsid w:val="00B2711E"/>
    <w:rsid w:val="00B32AC9"/>
    <w:rsid w:val="00B33EA9"/>
    <w:rsid w:val="00B35094"/>
    <w:rsid w:val="00B3531C"/>
    <w:rsid w:val="00B51077"/>
    <w:rsid w:val="00B522DC"/>
    <w:rsid w:val="00B714A4"/>
    <w:rsid w:val="00B7254E"/>
    <w:rsid w:val="00B86671"/>
    <w:rsid w:val="00B903B9"/>
    <w:rsid w:val="00B92FB3"/>
    <w:rsid w:val="00BB3975"/>
    <w:rsid w:val="00BC2BE1"/>
    <w:rsid w:val="00BD00E7"/>
    <w:rsid w:val="00BD3A99"/>
    <w:rsid w:val="00BE57EC"/>
    <w:rsid w:val="00BF3ECA"/>
    <w:rsid w:val="00C027AF"/>
    <w:rsid w:val="00C03CC3"/>
    <w:rsid w:val="00C20A18"/>
    <w:rsid w:val="00C26D82"/>
    <w:rsid w:val="00C34E3C"/>
    <w:rsid w:val="00C357B0"/>
    <w:rsid w:val="00C47E94"/>
    <w:rsid w:val="00C54632"/>
    <w:rsid w:val="00C6146A"/>
    <w:rsid w:val="00C64322"/>
    <w:rsid w:val="00C6641F"/>
    <w:rsid w:val="00C92FB8"/>
    <w:rsid w:val="00CA1930"/>
    <w:rsid w:val="00CB49BA"/>
    <w:rsid w:val="00CB4EC3"/>
    <w:rsid w:val="00CB611E"/>
    <w:rsid w:val="00CE58B4"/>
    <w:rsid w:val="00CF2AE1"/>
    <w:rsid w:val="00CF4F79"/>
    <w:rsid w:val="00D0010A"/>
    <w:rsid w:val="00D04615"/>
    <w:rsid w:val="00D21CD8"/>
    <w:rsid w:val="00D3645B"/>
    <w:rsid w:val="00D41167"/>
    <w:rsid w:val="00D4145D"/>
    <w:rsid w:val="00D43A58"/>
    <w:rsid w:val="00D63BD1"/>
    <w:rsid w:val="00D653C8"/>
    <w:rsid w:val="00D65EE9"/>
    <w:rsid w:val="00D70462"/>
    <w:rsid w:val="00D710D3"/>
    <w:rsid w:val="00D77943"/>
    <w:rsid w:val="00D9083D"/>
    <w:rsid w:val="00DA2049"/>
    <w:rsid w:val="00DA6E89"/>
    <w:rsid w:val="00DB17CA"/>
    <w:rsid w:val="00DB7023"/>
    <w:rsid w:val="00DD554B"/>
    <w:rsid w:val="00DE29FA"/>
    <w:rsid w:val="00DE7731"/>
    <w:rsid w:val="00DE7EB3"/>
    <w:rsid w:val="00DF6CDD"/>
    <w:rsid w:val="00DF762C"/>
    <w:rsid w:val="00E00498"/>
    <w:rsid w:val="00E101E0"/>
    <w:rsid w:val="00E17538"/>
    <w:rsid w:val="00E3077B"/>
    <w:rsid w:val="00E351BC"/>
    <w:rsid w:val="00E437FC"/>
    <w:rsid w:val="00E453F8"/>
    <w:rsid w:val="00E47A0E"/>
    <w:rsid w:val="00E518C6"/>
    <w:rsid w:val="00E56696"/>
    <w:rsid w:val="00E64C33"/>
    <w:rsid w:val="00E65005"/>
    <w:rsid w:val="00E77650"/>
    <w:rsid w:val="00E81EDB"/>
    <w:rsid w:val="00E823B9"/>
    <w:rsid w:val="00E8249A"/>
    <w:rsid w:val="00E84EF5"/>
    <w:rsid w:val="00E96B34"/>
    <w:rsid w:val="00EA45FA"/>
    <w:rsid w:val="00EB0CAC"/>
    <w:rsid w:val="00EB208E"/>
    <w:rsid w:val="00EB45DE"/>
    <w:rsid w:val="00EC0E6C"/>
    <w:rsid w:val="00EC247E"/>
    <w:rsid w:val="00EC4552"/>
    <w:rsid w:val="00ED42E3"/>
    <w:rsid w:val="00EF1A25"/>
    <w:rsid w:val="00EF3053"/>
    <w:rsid w:val="00EF685F"/>
    <w:rsid w:val="00F00A65"/>
    <w:rsid w:val="00F03E1E"/>
    <w:rsid w:val="00F15B42"/>
    <w:rsid w:val="00F16660"/>
    <w:rsid w:val="00F23EE7"/>
    <w:rsid w:val="00F263C4"/>
    <w:rsid w:val="00F32904"/>
    <w:rsid w:val="00F3343A"/>
    <w:rsid w:val="00F35385"/>
    <w:rsid w:val="00F40A7A"/>
    <w:rsid w:val="00F5407F"/>
    <w:rsid w:val="00F60C59"/>
    <w:rsid w:val="00F6602B"/>
    <w:rsid w:val="00F81A5D"/>
    <w:rsid w:val="00FB6017"/>
    <w:rsid w:val="00FB74EF"/>
    <w:rsid w:val="00FC2BB6"/>
    <w:rsid w:val="00FC2C19"/>
    <w:rsid w:val="00FC52C8"/>
    <w:rsid w:val="00FD4108"/>
    <w:rsid w:val="00FE372D"/>
    <w:rsid w:val="05570E46"/>
    <w:rsid w:val="06C55A1C"/>
    <w:rsid w:val="08CA33EE"/>
    <w:rsid w:val="0B993668"/>
    <w:rsid w:val="10DD435A"/>
    <w:rsid w:val="11A45681"/>
    <w:rsid w:val="19F70FCE"/>
    <w:rsid w:val="1A747272"/>
    <w:rsid w:val="1CA2792D"/>
    <w:rsid w:val="1D235DF1"/>
    <w:rsid w:val="201138C4"/>
    <w:rsid w:val="210B0E55"/>
    <w:rsid w:val="247F6CB2"/>
    <w:rsid w:val="24D2519B"/>
    <w:rsid w:val="29E05826"/>
    <w:rsid w:val="2D58469E"/>
    <w:rsid w:val="2E113ED9"/>
    <w:rsid w:val="2E702641"/>
    <w:rsid w:val="308D79F3"/>
    <w:rsid w:val="30E433CD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AB2797E"/>
    <w:rsid w:val="4B504A8C"/>
    <w:rsid w:val="4C673AC1"/>
    <w:rsid w:val="4D28414F"/>
    <w:rsid w:val="4F612486"/>
    <w:rsid w:val="543E22EC"/>
    <w:rsid w:val="571429C0"/>
    <w:rsid w:val="57E92162"/>
    <w:rsid w:val="59093B2D"/>
    <w:rsid w:val="5C322E3E"/>
    <w:rsid w:val="5EF91EF5"/>
    <w:rsid w:val="63C84857"/>
    <w:rsid w:val="64D671EC"/>
    <w:rsid w:val="65094FA5"/>
    <w:rsid w:val="65766A8B"/>
    <w:rsid w:val="6B476B5E"/>
    <w:rsid w:val="6D3223CF"/>
    <w:rsid w:val="6F8512DE"/>
    <w:rsid w:val="6F98134D"/>
    <w:rsid w:val="6FD40E6B"/>
    <w:rsid w:val="70CE2EF0"/>
    <w:rsid w:val="73FB776C"/>
    <w:rsid w:val="758D6A87"/>
    <w:rsid w:val="76F62056"/>
    <w:rsid w:val="786C3056"/>
    <w:rsid w:val="7977316F"/>
    <w:rsid w:val="79A60060"/>
    <w:rsid w:val="7C9306CB"/>
    <w:rsid w:val="7CC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11CE12"/>
  <w15:docId w15:val="{D198A9D5-630F-4AA0-9C65-2F7B996F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color w:val="CC0000"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qFormat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tabs>
        <w:tab w:val="clear" w:pos="1134"/>
        <w:tab w:val="left" w:pos="567"/>
      </w:tabs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pPr>
      <w:ind w:firstLineChars="200" w:firstLine="420"/>
    </w:pPr>
  </w:style>
  <w:style w:type="character" w:customStyle="1" w:styleId="pln">
    <w:name w:val="pln"/>
    <w:basedOn w:val="a0"/>
  </w:style>
  <w:style w:type="character" w:customStyle="1" w:styleId="tag">
    <w:name w:val="tag"/>
    <w:basedOn w:val="a0"/>
  </w:style>
  <w:style w:type="character" w:customStyle="1" w:styleId="atn">
    <w:name w:val="atn"/>
    <w:basedOn w:val="a0"/>
  </w:style>
  <w:style w:type="character" w:customStyle="1" w:styleId="pun">
    <w:name w:val="pun"/>
    <w:basedOn w:val="a0"/>
  </w:style>
  <w:style w:type="character" w:customStyle="1" w:styleId="atv">
    <w:name w:val="atv"/>
    <w:basedOn w:val="a0"/>
  </w:style>
  <w:style w:type="character" w:customStyle="1" w:styleId="com">
    <w:name w:val="com"/>
    <w:basedOn w:val="a0"/>
  </w:style>
  <w:style w:type="character" w:customStyle="1" w:styleId="str">
    <w:name w:val="str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13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keyword">
    <w:name w:val="keyword"/>
    <w:basedOn w:val="a0"/>
    <w:rsid w:val="00BC2BE1"/>
  </w:style>
  <w:style w:type="character" w:customStyle="1" w:styleId="special">
    <w:name w:val="special"/>
    <w:basedOn w:val="a0"/>
    <w:rsid w:val="00BC2BE1"/>
  </w:style>
  <w:style w:type="character" w:customStyle="1" w:styleId="comment">
    <w:name w:val="comment"/>
    <w:basedOn w:val="a0"/>
    <w:rsid w:val="00BC2BE1"/>
  </w:style>
  <w:style w:type="paragraph" w:styleId="af2">
    <w:name w:val="List Paragraph"/>
    <w:basedOn w:val="a"/>
    <w:uiPriority w:val="99"/>
    <w:rsid w:val="00BC2BE1"/>
    <w:pPr>
      <w:ind w:firstLineChars="200" w:firstLine="420"/>
    </w:pPr>
  </w:style>
  <w:style w:type="character" w:customStyle="1" w:styleId="number">
    <w:name w:val="number"/>
    <w:basedOn w:val="a0"/>
    <w:rsid w:val="0080566A"/>
  </w:style>
  <w:style w:type="character" w:customStyle="1" w:styleId="string">
    <w:name w:val="string"/>
    <w:basedOn w:val="a0"/>
    <w:rsid w:val="007A6677"/>
  </w:style>
  <w:style w:type="table" w:styleId="af3">
    <w:name w:val="Table Grid"/>
    <w:basedOn w:val="a1"/>
    <w:uiPriority w:val="39"/>
    <w:rsid w:val="00300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077CB2"/>
  </w:style>
  <w:style w:type="character" w:customStyle="1" w:styleId="hljs-keyword">
    <w:name w:val="hljs-keyword"/>
    <w:basedOn w:val="a0"/>
    <w:rsid w:val="00F5407F"/>
  </w:style>
  <w:style w:type="character" w:customStyle="1" w:styleId="aa">
    <w:name w:val="页脚 字符"/>
    <w:basedOn w:val="a0"/>
    <w:link w:val="a9"/>
    <w:uiPriority w:val="99"/>
    <w:rsid w:val="009060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10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4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740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0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7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9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75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1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1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9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75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3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36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92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FF17FE-20DC-4B25-BC6F-C2EA62902C0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405</TotalTime>
  <Pages>9</Pages>
  <Words>1953</Words>
  <Characters>3245</Characters>
  <Application>Microsoft Office Word</Application>
  <DocSecurity>0</DocSecurity>
  <Lines>27</Lines>
  <Paragraphs>10</Paragraphs>
  <ScaleCrop>false</ScaleCrop>
  <Company>itcast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/>
  <cp:lastModifiedBy>Huang Jia</cp:lastModifiedBy>
  <cp:revision>23</cp:revision>
  <cp:lastPrinted>2018-08-06T06:36:00Z</cp:lastPrinted>
  <dcterms:created xsi:type="dcterms:W3CDTF">2018-01-03T03:24:00Z</dcterms:created>
  <dcterms:modified xsi:type="dcterms:W3CDTF">2018-08-06T07:58:00Z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