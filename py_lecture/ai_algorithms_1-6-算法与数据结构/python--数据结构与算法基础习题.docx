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数据结构基本概念复习</w:t>
      </w:r>
    </w:p>
    <w:p>
      <w:pPr>
        <w:pStyle w:val="38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38"/>
        <w:ind w:left="0" w:leftChars="0" w:firstLine="0" w:firstLineChars="0"/>
        <w:jc w:val="both"/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什么是</w:t>
      </w:r>
      <w:r>
        <w:rPr>
          <w:rFonts w:hint="eastAsia"/>
        </w:rPr>
        <w:t>结点的度</w:t>
      </w:r>
      <w:r>
        <w:rPr>
          <w:rFonts w:hint="eastAsia"/>
          <w:lang w:eastAsia="zh-CN"/>
        </w:rPr>
        <w:t>和树的度？</w:t>
      </w:r>
    </w:p>
    <w:p>
      <w:pPr>
        <w:pStyle w:val="36"/>
        <w:numPr>
          <w:ilvl w:val="3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/>
          <w:b/>
          <w:lang w:val="en-US" w:eastAsia="zh-CN"/>
        </w:rPr>
        <w:t xml:space="preserve">2： </w:t>
      </w:r>
      <w:r>
        <w:rPr>
          <w:rFonts w:hint="eastAsia"/>
          <w:b/>
        </w:rPr>
        <w:t>度为2的树</w:t>
      </w:r>
      <w:r>
        <w:rPr>
          <w:rFonts w:hint="eastAsia"/>
        </w:rPr>
        <w:t>和</w:t>
      </w:r>
      <w:r>
        <w:rPr>
          <w:rFonts w:hint="eastAsia"/>
          <w:b/>
        </w:rPr>
        <w:t>二叉树</w:t>
      </w:r>
      <w:r>
        <w:rPr>
          <w:rFonts w:hint="eastAsia"/>
        </w:rPr>
        <w:t>是不同的概念</w:t>
      </w:r>
      <w:r>
        <w:rPr>
          <w:rFonts w:hint="eastAsia"/>
          <w:lang w:eastAsia="zh-CN"/>
        </w:rPr>
        <w:t>吗？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  <w:lang w:eastAsia="zh-CN"/>
        </w:rPr>
        <w:t>为什么？</w:t>
      </w:r>
    </w:p>
    <w:p>
      <w:pPr>
        <w:pStyle w:val="36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6"/>
        <w:numPr>
          <w:ilvl w:val="3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二叉树的性质：</w:t>
      </w:r>
    </w:p>
    <w:p>
      <w:pPr>
        <w:pStyle w:val="38"/>
        <w:ind w:left="0" w:leftChars="0" w:firstLine="0" w:firstLineChars="0"/>
        <w:jc w:val="both"/>
      </w:pPr>
      <w:r>
        <w:rPr>
          <w:rFonts w:hint="eastAsia"/>
          <w:b/>
          <w:lang w:eastAsia="zh-CN"/>
        </w:rPr>
        <w:t>性质：</w:t>
      </w:r>
      <w:r>
        <w:rPr>
          <w:rFonts w:hint="eastAsia"/>
          <w:b/>
        </w:rPr>
        <w:t>在二叉树的第</w:t>
      </w:r>
      <m:oMath>
        <m:r>
          <m:rPr>
            <m:sty m:val="b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>层上的结点数最多为</w:t>
      </w:r>
      <w:r>
        <w:rPr>
          <w:rFonts w:hint="eastAsia"/>
          <w:b/>
          <w:lang w:val="en-US" w:eastAsia="zh-CN"/>
        </w:rPr>
        <w:t>______</w:t>
      </w:r>
      <w:r>
        <w:rPr>
          <w:rFonts w:hint="eastAsia"/>
          <w:b/>
        </w:rPr>
        <w:t>.</w:t>
      </w:r>
    </w:p>
    <w:p>
      <w:pPr>
        <w:pStyle w:val="38"/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b/>
        </w:rPr>
        <w:t>性质</w:t>
      </w:r>
      <w:r>
        <w:t>:</w:t>
      </w:r>
      <w:r>
        <w:rPr>
          <w:rFonts w:hint="eastAsia"/>
          <w:b/>
        </w:rPr>
        <w:t>在高度为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的二叉树中至多有</w:t>
      </w:r>
      <w:r>
        <w:rPr>
          <w:rFonts w:hint="eastAsia"/>
          <w:b/>
          <w:lang w:val="en-US" w:eastAsia="zh-CN"/>
        </w:rPr>
        <w:t xml:space="preserve"> _____ </w:t>
      </w:r>
      <w:r>
        <w:rPr>
          <w:rFonts w:hint="eastAsia"/>
          <w:b/>
        </w:rPr>
        <w:t>个结点.</w:t>
      </w:r>
    </w:p>
    <w:p>
      <w:pPr>
        <w:pStyle w:val="38"/>
        <w:ind w:left="0" w:leftChars="0" w:firstLine="0" w:firstLineChars="0"/>
        <w:jc w:val="both"/>
      </w:pPr>
      <w:r>
        <w:rPr>
          <w:rFonts w:hint="eastAsia"/>
          <w:b/>
        </w:rPr>
        <w:t>性质</w:t>
      </w:r>
      <w:r>
        <w:rPr>
          <w:rFonts w:hint="eastAsia"/>
        </w:rPr>
        <w:t>:</w:t>
      </w:r>
      <w:r>
        <w:rPr>
          <w:rFonts w:ascii="Verdana" w:hAnsi="Verdana"/>
          <w:b/>
          <w:bCs/>
          <w:color w:val="000000"/>
        </w:rPr>
        <w:t>含</w:t>
      </w:r>
      <m:oMath>
        <m:r>
          <m:rPr>
            <m:sty m:val="b"/>
          </m:rPr>
          <w:rPr>
            <w:rFonts w:ascii="Cambria Math" w:hAnsi="Cambria Math"/>
            <w:color w:val="000000"/>
          </w:rPr>
          <m:t>n</m:t>
        </m:r>
      </m:oMath>
      <w:r>
        <w:rPr>
          <w:rFonts w:ascii="Verdana" w:hAnsi="Verdana"/>
          <w:b/>
          <w:bCs/>
          <w:color w:val="000000"/>
        </w:rPr>
        <w:t>个结点的二叉树的高度至少为</w:t>
      </w:r>
      <w:r>
        <w:rPr>
          <w:rFonts w:hint="eastAsia" w:ascii="Verdana" w:hAnsi="Verdana"/>
          <w:b/>
          <w:bCs/>
          <w:color w:val="000000"/>
          <w:lang w:val="en-US" w:eastAsia="zh-CN"/>
        </w:rPr>
        <w:t>____</w:t>
      </w:r>
      <w:r>
        <w:rPr>
          <w:rFonts w:hint="eastAsia" w:ascii="Verdana" w:hAnsi="Verdana"/>
          <w:b/>
          <w:bCs/>
          <w:color w:val="000000"/>
        </w:rPr>
        <w:t>.</w:t>
      </w:r>
      <w:r>
        <w:rPr>
          <w:rFonts w:ascii="Verdana" w:hAnsi="Verdana"/>
          <w:b/>
          <w:bCs/>
          <w:color w:val="000000"/>
        </w:rPr>
        <w:t xml:space="preserve"> </w:t>
      </w:r>
    </w:p>
    <w:p>
      <w:pPr>
        <w:pStyle w:val="38"/>
        <w:jc w:val="both"/>
        <w:rPr>
          <w:rFonts w:hint="eastAsia"/>
          <w:lang w:eastAsia="zh-CN"/>
        </w:rPr>
      </w:pPr>
    </w:p>
    <w:p>
      <w:pPr>
        <w:pStyle w:val="38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什么叫</w:t>
      </w:r>
      <w:r>
        <w:rPr>
          <w:rFonts w:hint="eastAsia"/>
        </w:rPr>
        <w:t>层次遍历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 xml:space="preserve"> 用什么数据结构实现？ </w:t>
      </w:r>
    </w:p>
    <w:p>
      <w:pPr>
        <w:pStyle w:val="38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8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什么是深度优先遍历？通常的实现方法是什么？</w:t>
      </w:r>
    </w:p>
    <w:p>
      <w:pPr>
        <w:pStyle w:val="38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8"/>
        <w:numPr>
          <w:ilvl w:val="0"/>
          <w:numId w:val="2"/>
        </w:numPr>
        <w:ind w:left="0" w:leftChars="0" w:firstLine="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b/>
          <w:lang w:eastAsia="zh-CN"/>
        </w:rPr>
        <w:t>什么是</w:t>
      </w:r>
      <w:r>
        <w:rPr>
          <w:rFonts w:hint="eastAsia"/>
          <w:b/>
        </w:rPr>
        <w:t>前序遍历</w:t>
      </w:r>
      <w:r>
        <w:rPr>
          <w:rFonts w:hint="eastAsia"/>
        </w:rPr>
        <w:t xml:space="preserve"> (TLR)</w:t>
      </w:r>
      <w:r>
        <w:rPr>
          <w:rFonts w:hint="eastAsia"/>
          <w:lang w:eastAsia="zh-CN"/>
        </w:rPr>
        <w:t>？中序遍历？后序遍历？</w:t>
      </w:r>
    </w:p>
    <w:p>
      <w:pPr>
        <w:pStyle w:val="38"/>
        <w:jc w:val="both"/>
        <w:rPr>
          <w:rFonts w:hint="eastAsia"/>
          <w:lang w:val="en-US" w:eastAsia="zh-CN"/>
        </w:rPr>
      </w:pPr>
    </w:p>
    <w:p>
      <w:pPr>
        <w:pStyle w:val="36"/>
        <w:numPr>
          <w:ilvl w:val="0"/>
          <w:numId w:val="2"/>
        </w:numPr>
        <w:tabs>
          <w:tab w:val="clear" w:pos="704"/>
        </w:tabs>
        <w:ind w:left="0" w:leftChars="0" w:firstLine="0" w:firstLineChars="0"/>
        <w:jc w:val="both"/>
      </w:pPr>
      <w:r>
        <w:rPr>
          <w:rFonts w:hint="eastAsia"/>
        </w:rPr>
        <w:t>判断题:</w:t>
      </w:r>
      <w:r>
        <w:t xml:space="preserve"> </w:t>
      </w:r>
      <w:r>
        <w:rPr>
          <w:rFonts w:hint="eastAsia"/>
        </w:rPr>
        <w:t>在二叉树中,当一个结点的度为1时,其子二叉树要考虑序.</w:t>
      </w:r>
    </w:p>
    <w:p>
      <w:pPr>
        <w:pStyle w:val="36"/>
        <w:numPr>
          <w:ilvl w:val="0"/>
          <w:numId w:val="3"/>
        </w:numPr>
        <w:jc w:val="both"/>
      </w:pPr>
      <w:r>
        <w:rPr>
          <w:rFonts w:hint="eastAsia"/>
        </w:rPr>
        <w:t>正确</w:t>
      </w:r>
    </w:p>
    <w:p>
      <w:pPr>
        <w:pStyle w:val="36"/>
        <w:numPr>
          <w:ilvl w:val="0"/>
          <w:numId w:val="3"/>
        </w:numPr>
        <w:jc w:val="both"/>
      </w:pPr>
      <w:r>
        <w:rPr>
          <w:rFonts w:hint="eastAsia"/>
        </w:rPr>
        <w:t>错误</w:t>
      </w:r>
    </w:p>
    <w:p>
      <w:pPr>
        <w:pStyle w:val="36"/>
        <w:numPr>
          <w:ilvl w:val="0"/>
          <w:numId w:val="2"/>
        </w:numPr>
        <w:tabs>
          <w:tab w:val="clear" w:pos="704"/>
        </w:tabs>
        <w:ind w:left="0" w:leftChars="0" w:firstLine="0" w:firstLineChars="0"/>
        <w:jc w:val="both"/>
      </w:pPr>
      <w:r>
        <w:rPr>
          <w:rFonts w:hint="eastAsia"/>
        </w:rPr>
        <w:t>按照二叉树的定义,具有3个结点的二叉树有____种.</w:t>
      </w:r>
    </w:p>
    <w:p>
      <w:pPr>
        <w:pStyle w:val="36"/>
        <w:numPr>
          <w:ilvl w:val="0"/>
          <w:numId w:val="4"/>
        </w:numPr>
        <w:jc w:val="both"/>
      </w:pPr>
      <w:r>
        <w:t>3</w:t>
      </w:r>
    </w:p>
    <w:p>
      <w:pPr>
        <w:pStyle w:val="36"/>
        <w:numPr>
          <w:ilvl w:val="0"/>
          <w:numId w:val="4"/>
        </w:numPr>
        <w:jc w:val="both"/>
      </w:pPr>
      <w:r>
        <w:rPr>
          <w:rFonts w:hint="eastAsia"/>
        </w:rPr>
        <w:t>4</w:t>
      </w:r>
    </w:p>
    <w:p>
      <w:pPr>
        <w:pStyle w:val="36"/>
        <w:numPr>
          <w:ilvl w:val="0"/>
          <w:numId w:val="4"/>
        </w:numPr>
        <w:jc w:val="both"/>
      </w:pPr>
      <w:r>
        <w:rPr>
          <w:rFonts w:hint="eastAsia"/>
        </w:rPr>
        <w:t>5</w:t>
      </w:r>
    </w:p>
    <w:p>
      <w:pPr>
        <w:pStyle w:val="36"/>
        <w:numPr>
          <w:ilvl w:val="0"/>
          <w:numId w:val="4"/>
        </w:numPr>
        <w:jc w:val="both"/>
      </w:pPr>
      <w:r>
        <w:rPr>
          <w:rFonts w:hint="eastAsia"/>
        </w:rPr>
        <w:t>6</w:t>
      </w:r>
    </w:p>
    <w:p>
      <w:pPr>
        <w:pStyle w:val="36"/>
        <w:numPr>
          <w:ilvl w:val="0"/>
          <w:numId w:val="2"/>
        </w:numPr>
        <w:tabs>
          <w:tab w:val="clear" w:pos="704"/>
        </w:tabs>
        <w:ind w:left="0" w:leftChars="0" w:firstLine="0" w:firstLineChars="0"/>
        <w:jc w:val="both"/>
      </w:pPr>
      <w:r>
        <w:rPr>
          <w:rFonts w:hint="eastAsia"/>
        </w:rPr>
        <w:t>画出图5所示的二叉树的二叉链表存储结构.</w:t>
      </w:r>
    </w:p>
    <w:p>
      <w:pPr>
        <w:pStyle w:val="36"/>
        <w:numPr>
          <w:ilvl w:val="0"/>
          <w:numId w:val="0"/>
        </w:numPr>
        <w:ind w:left="704"/>
        <w:jc w:val="both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51760" cy="32461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  <w:jc w:val="both"/>
      </w:pPr>
      <w:r>
        <w:tab/>
      </w: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  <w:jc w:val="both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  <w:jc w:val="both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  <w:jc w:val="both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  <w:jc w:val="both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  <w:jc w:val="both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  <w:jc w:val="both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  <w:jc w:val="both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  <w:jc w:val="both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 w:firstLine="1260" w:firstLineChars="600"/>
        <w:jc w:val="both"/>
      </w:pPr>
      <w:r>
        <w:rPr>
          <w:rFonts w:hint="eastAsia"/>
        </w:rPr>
        <w:t>图5.</w:t>
      </w:r>
      <w:r>
        <w:rPr/>
        <w:br w:type="textWrapping" w:clear="all"/>
      </w:r>
    </w:p>
    <w:p>
      <w:pPr>
        <w:pStyle w:val="36"/>
        <w:numPr>
          <w:ilvl w:val="3"/>
          <w:numId w:val="0"/>
        </w:numPr>
        <w:tabs>
          <w:tab w:val="clear" w:pos="704"/>
        </w:tabs>
        <w:jc w:val="both"/>
      </w:pPr>
      <w:r>
        <w:rPr>
          <w:rFonts w:hint="eastAsia"/>
        </w:rPr>
        <w:t>图5所示的二叉树的前序遍历序列为____________,</w:t>
      </w:r>
      <w:r>
        <w:t xml:space="preserve"> </w:t>
      </w:r>
      <w:r>
        <w:rPr>
          <w:rFonts w:hint="eastAsia"/>
        </w:rPr>
        <w:t>中序遍历序列为____________,后序遍历序列为_____________.</w:t>
      </w:r>
    </w:p>
    <w:p>
      <w:pPr>
        <w:pStyle w:val="36"/>
        <w:numPr>
          <w:ilvl w:val="3"/>
          <w:numId w:val="0"/>
        </w:numPr>
        <w:tabs>
          <w:tab w:val="clear" w:pos="704"/>
        </w:tabs>
        <w:ind w:left="704" w:leftChars="0"/>
        <w:jc w:val="both"/>
      </w:pPr>
    </w:p>
    <w:p>
      <w:pPr>
        <w:jc w:val="both"/>
      </w:pPr>
      <w:r>
        <w:rPr>
          <w:rFonts w:hint="eastAsia"/>
          <w:lang w:val="en-US" w:eastAsia="zh-CN"/>
        </w:rPr>
        <w:t>10.</w:t>
      </w:r>
      <w:r>
        <w:t xml:space="preserve"> 在一个采用顺序存储方式的线性表中，如果表的第一个元素的存储地址为0100,每一个元素的长度为2,则第4个元素的地址是_____.</w:t>
      </w:r>
    </w:p>
    <w:p>
      <w:pPr>
        <w:jc w:val="both"/>
      </w:pPr>
      <w:r>
        <w:t xml:space="preserve">    A. 0110</w:t>
      </w:r>
    </w:p>
    <w:p>
      <w:pPr>
        <w:jc w:val="both"/>
      </w:pPr>
      <w:r>
        <w:t xml:space="preserve">    B. 0108</w:t>
      </w:r>
    </w:p>
    <w:p>
      <w:pPr>
        <w:jc w:val="both"/>
      </w:pPr>
      <w:r>
        <w:t xml:space="preserve">    C. 0106</w:t>
      </w:r>
    </w:p>
    <w:p>
      <w:pPr>
        <w:ind w:firstLine="420"/>
        <w:jc w:val="both"/>
      </w:pPr>
      <w:r>
        <w:t>D. 0120</w:t>
      </w:r>
    </w:p>
    <w:p>
      <w:pPr>
        <w:jc w:val="both"/>
      </w:pPr>
    </w:p>
    <w:p>
      <w:pPr>
        <w:jc w:val="both"/>
      </w:pPr>
      <w:r>
        <w:rPr>
          <w:rFonts w:hint="eastAsia"/>
        </w:rPr>
        <w:t>实现一个操作,将列表的元素倒置.</w:t>
      </w:r>
    </w:p>
    <w:p>
      <w:pPr>
        <w:jc w:val="both"/>
      </w:pPr>
      <w:r>
        <w:t xml:space="preserve">    </w:t>
      </w:r>
    </w:p>
    <w:p>
      <w:pPr>
        <w:numPr>
          <w:ilvl w:val="0"/>
          <w:numId w:val="2"/>
        </w:numPr>
        <w:ind w:left="0" w:leftChars="0" w:firstLine="0" w:firstLineChars="0"/>
        <w:jc w:val="both"/>
      </w:pPr>
      <w:r>
        <w:t>一个有n个元素的线性表，采用顺序存储方式.若删除第</w:t>
      </w:r>
      <m:oMath>
        <m:r>
          <m:rPr>
            <m:sty m:val="p"/>
          </m:rPr>
          <w:rPr>
            <w:rFonts w:ascii="Cambria Math" w:hAnsi="Cambria Math"/>
          </w:rPr>
          <m:t>i(1≤i≤n)</m:t>
        </m:r>
      </m:oMath>
      <w:r>
        <w:t>个元素，需要向前移动_____个元素；若在第</w:t>
      </w:r>
      <m:oMath>
        <m:r>
          <m:rPr>
            <m:sty m:val="p"/>
          </m:rPr>
          <w:rPr>
            <w:rFonts w:ascii="Cambria Math" w:hAnsi="Cambria Math"/>
          </w:rPr>
          <m:t>i(1≤i≤n)</m:t>
        </m:r>
      </m:oMath>
      <w:r>
        <w:t>个元素前插入一个元素，需要向后移动_____个元素.</w:t>
      </w:r>
    </w:p>
    <w:p>
      <w:pPr>
        <w:numPr>
          <w:ilvl w:val="0"/>
          <w:numId w:val="0"/>
        </w:numPr>
        <w:ind w:leftChars="0"/>
        <w:jc w:val="both"/>
      </w:pPr>
    </w:p>
    <w:p>
      <w:pPr>
        <w:pStyle w:val="36"/>
        <w:numPr>
          <w:ilvl w:val="0"/>
          <w:numId w:val="2"/>
        </w:numPr>
        <w:tabs>
          <w:tab w:val="clear" w:pos="704"/>
        </w:tabs>
        <w:ind w:left="0" w:leftChars="0" w:firstLine="0" w:firstLineChars="0"/>
        <w:jc w:val="both"/>
      </w:pPr>
      <w:r>
        <w:rPr>
          <w:rFonts w:hint="eastAsia"/>
          <w:lang w:val="en-US" w:eastAsia="zh-CN"/>
        </w:rPr>
        <w:t xml:space="preserve"> 顺序表有什么优点？</w:t>
      </w:r>
    </w:p>
    <w:p>
      <w:pPr>
        <w:pStyle w:val="36"/>
        <w:numPr>
          <w:ilvl w:val="3"/>
          <w:numId w:val="0"/>
        </w:numPr>
        <w:tabs>
          <w:tab w:val="clear" w:pos="704"/>
        </w:tabs>
        <w:ind w:leftChars="0"/>
        <w:jc w:val="both"/>
      </w:pPr>
    </w:p>
    <w:p>
      <w:pPr>
        <w:pStyle w:val="36"/>
        <w:numPr>
          <w:ilvl w:val="0"/>
          <w:numId w:val="2"/>
        </w:numPr>
        <w:tabs>
          <w:tab w:val="clear" w:pos="704"/>
        </w:tabs>
        <w:ind w:left="0" w:leftChars="0" w:firstLine="0" w:firstLineChars="0"/>
        <w:jc w:val="both"/>
      </w:pPr>
      <w:r>
        <w:rPr>
          <w:rFonts w:hint="eastAsia"/>
          <w:lang w:eastAsia="zh-CN"/>
        </w:rPr>
        <w:t>带头结点的单链表中，</w:t>
      </w:r>
      <w:r>
        <w:rPr>
          <w:rFonts w:hint="eastAsia"/>
        </w:rPr>
        <w:t>头结点的特征</w:t>
      </w:r>
      <w:r>
        <w:rPr>
          <w:rFonts w:hint="eastAsia"/>
          <w:lang w:eastAsia="zh-CN"/>
        </w:rPr>
        <w:t>？</w:t>
      </w:r>
    </w:p>
    <w:p>
      <w:pPr>
        <w:pStyle w:val="38"/>
        <w:numPr>
          <w:ilvl w:val="0"/>
          <w:numId w:val="2"/>
        </w:numPr>
        <w:ind w:left="0" w:leftChars="0" w:firstLine="0" w:firstLineChars="0"/>
      </w:pPr>
      <w:bookmarkStart w:id="0" w:name="_GoBack"/>
      <w:bookmarkEnd w:id="0"/>
      <w:r>
        <w:rPr>
          <w:rFonts w:hint="eastAsia"/>
        </w:rPr>
        <w:t>一组记录的关键值为(</w:t>
      </w:r>
      <w:r>
        <w:t xml:space="preserve">45, 75, 56, 35, 40, 90). </w:t>
      </w:r>
      <w:r>
        <w:rPr>
          <w:rFonts w:hint="eastAsia"/>
        </w:rPr>
        <w:t>利用快速排序方法,得到的第一趟排序结果为____.</w:t>
      </w:r>
    </w:p>
    <w:p>
      <w:pPr>
        <w:pStyle w:val="38"/>
        <w:numPr>
          <w:ilvl w:val="0"/>
          <w:numId w:val="5"/>
        </w:numPr>
        <w:ind w:firstLineChars="0"/>
      </w:pPr>
      <w:r>
        <w:t>35,40,45,56,75,90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4</w:t>
      </w:r>
      <w:r>
        <w:t>0,35,45,75,56,90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4</w:t>
      </w:r>
      <w:r>
        <w:t>0,35,45,56,75,90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4</w:t>
      </w:r>
      <w:r>
        <w:t>0,35,45,90,56,75</w:t>
      </w:r>
    </w:p>
    <w:p>
      <w:pPr>
        <w:pStyle w:val="36"/>
        <w:numPr>
          <w:numId w:val="0"/>
        </w:numPr>
        <w:tabs>
          <w:tab w:val="clear" w:pos="704"/>
        </w:tabs>
        <w:ind w:leftChars="0"/>
        <w:jc w:val="both"/>
      </w:pPr>
    </w:p>
    <w:p>
      <w:pPr>
        <w:pStyle w:val="61"/>
        <w:ind w:left="0" w:leftChars="0" w:firstLine="0" w:firstLineChars="0"/>
      </w:pPr>
    </w:p>
    <w:p>
      <w:pPr>
        <w:pStyle w:val="38"/>
        <w:ind w:firstLine="0" w:firstLine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9489736"/>
      <w:docPartObj>
        <w:docPartGallery w:val="autotext"/>
      </w:docPartObj>
    </w:sdtPr>
    <w:sdtContent>
      <w:p>
        <w:pPr>
          <w:pStyle w:val="14"/>
          <w:rPr>
            <w:rFonts w:ascii="黑体" w:hAnsi="黑体" w:eastAsia="黑体" w:cs="黑体"/>
            <w:color w:val="262626"/>
            <w:sz w:val="21"/>
            <w:szCs w:val="21"/>
          </w:rPr>
        </w:pPr>
        <w:r>
          <w:rPr>
            <w:rFonts w:ascii="黑体" w:hAnsi="黑体" w:eastAsia="黑体" w:cs="黑体"/>
            <w:color w:val="262626"/>
            <w:sz w:val="21"/>
            <w:szCs w:val="21"/>
          </w:rPr>
          <w:tab/>
        </w:r>
        <w:r>
          <w:rPr>
            <w:rFonts w:hint="eastAsia" w:ascii="黑体" w:hAnsi="黑体" w:eastAsia="黑体" w:cs="黑体"/>
            <w:color w:val="262626"/>
            <w:sz w:val="21"/>
            <w:szCs w:val="21"/>
          </w:rPr>
          <w:t xml:space="preserve">开放、创新、专注、共赢 </w:t>
        </w:r>
      </w:p>
      <w:p>
        <w:pPr>
          <w:pStyle w:val="14"/>
          <w:spacing w:before="24" w:after="24"/>
          <w:jc w:val="center"/>
        </w:pPr>
        <w:r>
          <w:rPr>
            <w:rFonts w:hint="eastAsia" w:ascii="黑体" w:hAnsi="黑体" w:eastAsia="黑体" w:cs="黑体"/>
            <w:color w:val="262626"/>
            <w:sz w:val="21"/>
            <w:szCs w:val="21"/>
          </w:rPr>
          <w:t>官网：www.itsource.cn  微信公众号：itsource</w:t>
        </w:r>
        <w:r>
          <w:t xml:space="preserve"> </w:t>
        </w:r>
      </w:p>
      <w:p>
        <w:pPr>
          <w:pStyle w:val="14"/>
          <w:spacing w:before="24" w:after="2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 xml:space="preserve">                 </w:t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3261"/>
        </w:tabs>
        <w:ind w:left="3261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704"/>
        </w:tabs>
        <w:ind w:left="704" w:hanging="420"/>
      </w:pPr>
      <w:rPr>
        <w:rFonts w:ascii="Courier New" w:hAnsi="Courier New" w:eastAsia="宋体" w:cs="Courier New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2682815"/>
    <w:multiLevelType w:val="multilevel"/>
    <w:tmpl w:val="22682815"/>
    <w:lvl w:ilvl="0" w:tentative="0">
      <w:start w:val="1"/>
      <w:numFmt w:val="upperLetter"/>
      <w:lvlText w:val="%1."/>
      <w:lvlJc w:val="left"/>
      <w:pPr>
        <w:ind w:left="10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4" w:hanging="420"/>
      </w:pPr>
    </w:lvl>
    <w:lvl w:ilvl="2" w:tentative="0">
      <w:start w:val="1"/>
      <w:numFmt w:val="lowerRoman"/>
      <w:lvlText w:val="%3."/>
      <w:lvlJc w:val="right"/>
      <w:pPr>
        <w:ind w:left="1964" w:hanging="420"/>
      </w:pPr>
    </w:lvl>
    <w:lvl w:ilvl="3" w:tentative="0">
      <w:start w:val="1"/>
      <w:numFmt w:val="decimal"/>
      <w:lvlText w:val="%4."/>
      <w:lvlJc w:val="left"/>
      <w:pPr>
        <w:ind w:left="2384" w:hanging="420"/>
      </w:pPr>
    </w:lvl>
    <w:lvl w:ilvl="4" w:tentative="0">
      <w:start w:val="1"/>
      <w:numFmt w:val="lowerLetter"/>
      <w:lvlText w:val="%5)"/>
      <w:lvlJc w:val="left"/>
      <w:pPr>
        <w:ind w:left="2804" w:hanging="420"/>
      </w:pPr>
    </w:lvl>
    <w:lvl w:ilvl="5" w:tentative="0">
      <w:start w:val="1"/>
      <w:numFmt w:val="lowerRoman"/>
      <w:lvlText w:val="%6."/>
      <w:lvlJc w:val="right"/>
      <w:pPr>
        <w:ind w:left="3224" w:hanging="420"/>
      </w:pPr>
    </w:lvl>
    <w:lvl w:ilvl="6" w:tentative="0">
      <w:start w:val="1"/>
      <w:numFmt w:val="decimal"/>
      <w:lvlText w:val="%7."/>
      <w:lvlJc w:val="left"/>
      <w:pPr>
        <w:ind w:left="3644" w:hanging="420"/>
      </w:pPr>
    </w:lvl>
    <w:lvl w:ilvl="7" w:tentative="0">
      <w:start w:val="1"/>
      <w:numFmt w:val="lowerLetter"/>
      <w:lvlText w:val="%8)"/>
      <w:lvlJc w:val="left"/>
      <w:pPr>
        <w:ind w:left="4064" w:hanging="420"/>
      </w:pPr>
    </w:lvl>
    <w:lvl w:ilvl="8" w:tentative="0">
      <w:start w:val="1"/>
      <w:numFmt w:val="lowerRoman"/>
      <w:lvlText w:val="%9."/>
      <w:lvlJc w:val="right"/>
      <w:pPr>
        <w:ind w:left="4484" w:hanging="420"/>
      </w:pPr>
    </w:lvl>
  </w:abstractNum>
  <w:abstractNum w:abstractNumId="2">
    <w:nsid w:val="6711406D"/>
    <w:multiLevelType w:val="multilevel"/>
    <w:tmpl w:val="6711406D"/>
    <w:lvl w:ilvl="0" w:tentative="0">
      <w:start w:val="1"/>
      <w:numFmt w:val="upperLetter"/>
      <w:lvlText w:val="%1."/>
      <w:lvlJc w:val="left"/>
      <w:pPr>
        <w:ind w:left="10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4" w:hanging="420"/>
      </w:pPr>
    </w:lvl>
    <w:lvl w:ilvl="2" w:tentative="0">
      <w:start w:val="1"/>
      <w:numFmt w:val="lowerRoman"/>
      <w:lvlText w:val="%3."/>
      <w:lvlJc w:val="right"/>
      <w:pPr>
        <w:ind w:left="1964" w:hanging="420"/>
      </w:pPr>
    </w:lvl>
    <w:lvl w:ilvl="3" w:tentative="0">
      <w:start w:val="1"/>
      <w:numFmt w:val="decimal"/>
      <w:lvlText w:val="%4."/>
      <w:lvlJc w:val="left"/>
      <w:pPr>
        <w:ind w:left="2384" w:hanging="420"/>
      </w:pPr>
    </w:lvl>
    <w:lvl w:ilvl="4" w:tentative="0">
      <w:start w:val="1"/>
      <w:numFmt w:val="lowerLetter"/>
      <w:lvlText w:val="%5)"/>
      <w:lvlJc w:val="left"/>
      <w:pPr>
        <w:ind w:left="2804" w:hanging="420"/>
      </w:pPr>
    </w:lvl>
    <w:lvl w:ilvl="5" w:tentative="0">
      <w:start w:val="1"/>
      <w:numFmt w:val="lowerRoman"/>
      <w:lvlText w:val="%6."/>
      <w:lvlJc w:val="right"/>
      <w:pPr>
        <w:ind w:left="3224" w:hanging="420"/>
      </w:pPr>
    </w:lvl>
    <w:lvl w:ilvl="6" w:tentative="0">
      <w:start w:val="1"/>
      <w:numFmt w:val="decimal"/>
      <w:lvlText w:val="%7."/>
      <w:lvlJc w:val="left"/>
      <w:pPr>
        <w:ind w:left="3644" w:hanging="420"/>
      </w:pPr>
    </w:lvl>
    <w:lvl w:ilvl="7" w:tentative="0">
      <w:start w:val="1"/>
      <w:numFmt w:val="lowerLetter"/>
      <w:lvlText w:val="%8)"/>
      <w:lvlJc w:val="left"/>
      <w:pPr>
        <w:ind w:left="4064" w:hanging="420"/>
      </w:pPr>
    </w:lvl>
    <w:lvl w:ilvl="8" w:tentative="0">
      <w:start w:val="1"/>
      <w:numFmt w:val="lowerRoman"/>
      <w:lvlText w:val="%9."/>
      <w:lvlJc w:val="right"/>
      <w:pPr>
        <w:ind w:left="4484" w:hanging="420"/>
      </w:pPr>
    </w:lvl>
  </w:abstractNum>
  <w:abstractNum w:abstractNumId="3">
    <w:nsid w:val="75D246EC"/>
    <w:multiLevelType w:val="multilevel"/>
    <w:tmpl w:val="75D246EC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FD783B"/>
    <w:multiLevelType w:val="singleLevel"/>
    <w:tmpl w:val="7AFD783B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06B9F"/>
    <w:rsid w:val="0001192C"/>
    <w:rsid w:val="00016389"/>
    <w:rsid w:val="000169CD"/>
    <w:rsid w:val="000256D8"/>
    <w:rsid w:val="0003634B"/>
    <w:rsid w:val="00037795"/>
    <w:rsid w:val="00040233"/>
    <w:rsid w:val="00043200"/>
    <w:rsid w:val="00044F00"/>
    <w:rsid w:val="00045E06"/>
    <w:rsid w:val="000500A1"/>
    <w:rsid w:val="00057B3A"/>
    <w:rsid w:val="00065AD4"/>
    <w:rsid w:val="00065EB6"/>
    <w:rsid w:val="00070D51"/>
    <w:rsid w:val="00071888"/>
    <w:rsid w:val="00072CEF"/>
    <w:rsid w:val="00077CB2"/>
    <w:rsid w:val="000800C2"/>
    <w:rsid w:val="000825A6"/>
    <w:rsid w:val="00082A1C"/>
    <w:rsid w:val="000838ED"/>
    <w:rsid w:val="000856E0"/>
    <w:rsid w:val="00086DCF"/>
    <w:rsid w:val="000A505C"/>
    <w:rsid w:val="000B46D3"/>
    <w:rsid w:val="000B5497"/>
    <w:rsid w:val="000D1C2C"/>
    <w:rsid w:val="000D32B3"/>
    <w:rsid w:val="000F1A88"/>
    <w:rsid w:val="000F4E0A"/>
    <w:rsid w:val="000F6DFD"/>
    <w:rsid w:val="001007F2"/>
    <w:rsid w:val="00114F5F"/>
    <w:rsid w:val="0011773E"/>
    <w:rsid w:val="00120C36"/>
    <w:rsid w:val="00126C5B"/>
    <w:rsid w:val="00153C40"/>
    <w:rsid w:val="00161D58"/>
    <w:rsid w:val="001622BA"/>
    <w:rsid w:val="00172A27"/>
    <w:rsid w:val="00172AD7"/>
    <w:rsid w:val="00173467"/>
    <w:rsid w:val="00175ECF"/>
    <w:rsid w:val="00177EAC"/>
    <w:rsid w:val="001843B2"/>
    <w:rsid w:val="00185766"/>
    <w:rsid w:val="00186E65"/>
    <w:rsid w:val="001947EA"/>
    <w:rsid w:val="0019535C"/>
    <w:rsid w:val="001A0769"/>
    <w:rsid w:val="001A21E0"/>
    <w:rsid w:val="001A7D1D"/>
    <w:rsid w:val="001B33B2"/>
    <w:rsid w:val="001B5F58"/>
    <w:rsid w:val="001C305E"/>
    <w:rsid w:val="001C6A9D"/>
    <w:rsid w:val="001D658C"/>
    <w:rsid w:val="001E58AB"/>
    <w:rsid w:val="001E5FDE"/>
    <w:rsid w:val="001E7920"/>
    <w:rsid w:val="001F06AB"/>
    <w:rsid w:val="002032C4"/>
    <w:rsid w:val="002032EA"/>
    <w:rsid w:val="0020449D"/>
    <w:rsid w:val="00230642"/>
    <w:rsid w:val="00240E2D"/>
    <w:rsid w:val="002411F1"/>
    <w:rsid w:val="002537DB"/>
    <w:rsid w:val="00254414"/>
    <w:rsid w:val="00266674"/>
    <w:rsid w:val="00273183"/>
    <w:rsid w:val="0027373D"/>
    <w:rsid w:val="0027568B"/>
    <w:rsid w:val="002907C2"/>
    <w:rsid w:val="002916C7"/>
    <w:rsid w:val="00296E8F"/>
    <w:rsid w:val="002A5B79"/>
    <w:rsid w:val="002E7C3A"/>
    <w:rsid w:val="0030010E"/>
    <w:rsid w:val="003037C1"/>
    <w:rsid w:val="00304840"/>
    <w:rsid w:val="00321D5F"/>
    <w:rsid w:val="0033097B"/>
    <w:rsid w:val="00330EB7"/>
    <w:rsid w:val="00351CF2"/>
    <w:rsid w:val="00367910"/>
    <w:rsid w:val="00381DAD"/>
    <w:rsid w:val="00391D4D"/>
    <w:rsid w:val="003B3E27"/>
    <w:rsid w:val="003C4DD6"/>
    <w:rsid w:val="003C743A"/>
    <w:rsid w:val="003D0171"/>
    <w:rsid w:val="003D067E"/>
    <w:rsid w:val="003D07B4"/>
    <w:rsid w:val="003D6796"/>
    <w:rsid w:val="003D7DF2"/>
    <w:rsid w:val="003E192A"/>
    <w:rsid w:val="00410E3B"/>
    <w:rsid w:val="004122E9"/>
    <w:rsid w:val="00414BDC"/>
    <w:rsid w:val="00423F8E"/>
    <w:rsid w:val="004257E6"/>
    <w:rsid w:val="00431F55"/>
    <w:rsid w:val="00446AC7"/>
    <w:rsid w:val="00451696"/>
    <w:rsid w:val="0045243C"/>
    <w:rsid w:val="00455B4E"/>
    <w:rsid w:val="00456A84"/>
    <w:rsid w:val="00463A6A"/>
    <w:rsid w:val="00463C64"/>
    <w:rsid w:val="0046568E"/>
    <w:rsid w:val="004754FC"/>
    <w:rsid w:val="00480EDB"/>
    <w:rsid w:val="004847D4"/>
    <w:rsid w:val="0049547E"/>
    <w:rsid w:val="004A40B1"/>
    <w:rsid w:val="004A4948"/>
    <w:rsid w:val="004A72A7"/>
    <w:rsid w:val="004B69EC"/>
    <w:rsid w:val="004B79BB"/>
    <w:rsid w:val="004C71D4"/>
    <w:rsid w:val="004D1A79"/>
    <w:rsid w:val="004F0FF4"/>
    <w:rsid w:val="005046C2"/>
    <w:rsid w:val="00505D05"/>
    <w:rsid w:val="0051074F"/>
    <w:rsid w:val="00520FA8"/>
    <w:rsid w:val="00524845"/>
    <w:rsid w:val="005304A8"/>
    <w:rsid w:val="00537F19"/>
    <w:rsid w:val="00544544"/>
    <w:rsid w:val="00552B16"/>
    <w:rsid w:val="00556350"/>
    <w:rsid w:val="00560DA9"/>
    <w:rsid w:val="00560DE5"/>
    <w:rsid w:val="00562395"/>
    <w:rsid w:val="00564496"/>
    <w:rsid w:val="00566537"/>
    <w:rsid w:val="00572685"/>
    <w:rsid w:val="005749EC"/>
    <w:rsid w:val="00574C98"/>
    <w:rsid w:val="00575132"/>
    <w:rsid w:val="0057608E"/>
    <w:rsid w:val="005844BA"/>
    <w:rsid w:val="00593AE6"/>
    <w:rsid w:val="00596D72"/>
    <w:rsid w:val="005A16B1"/>
    <w:rsid w:val="005B0D1C"/>
    <w:rsid w:val="005C47F6"/>
    <w:rsid w:val="005C76C6"/>
    <w:rsid w:val="005C7E8B"/>
    <w:rsid w:val="005D414F"/>
    <w:rsid w:val="005D5D93"/>
    <w:rsid w:val="005D5E59"/>
    <w:rsid w:val="005F2298"/>
    <w:rsid w:val="005F57E1"/>
    <w:rsid w:val="00604751"/>
    <w:rsid w:val="00613520"/>
    <w:rsid w:val="00622C68"/>
    <w:rsid w:val="00626AD2"/>
    <w:rsid w:val="00627CDA"/>
    <w:rsid w:val="00632FAA"/>
    <w:rsid w:val="00636764"/>
    <w:rsid w:val="00642812"/>
    <w:rsid w:val="00642BBF"/>
    <w:rsid w:val="00643495"/>
    <w:rsid w:val="006461DA"/>
    <w:rsid w:val="00646383"/>
    <w:rsid w:val="0064656A"/>
    <w:rsid w:val="006553EC"/>
    <w:rsid w:val="00657685"/>
    <w:rsid w:val="00663220"/>
    <w:rsid w:val="006633A6"/>
    <w:rsid w:val="00663B72"/>
    <w:rsid w:val="00672A6A"/>
    <w:rsid w:val="00693A7A"/>
    <w:rsid w:val="006978CA"/>
    <w:rsid w:val="006A279F"/>
    <w:rsid w:val="006A2A6C"/>
    <w:rsid w:val="006B08AD"/>
    <w:rsid w:val="006B3F98"/>
    <w:rsid w:val="006C213A"/>
    <w:rsid w:val="006C22D7"/>
    <w:rsid w:val="006C607A"/>
    <w:rsid w:val="006D2E5B"/>
    <w:rsid w:val="006D33CD"/>
    <w:rsid w:val="006D3C97"/>
    <w:rsid w:val="006E2522"/>
    <w:rsid w:val="006E51FB"/>
    <w:rsid w:val="006F0352"/>
    <w:rsid w:val="006F1426"/>
    <w:rsid w:val="006F2144"/>
    <w:rsid w:val="006F3306"/>
    <w:rsid w:val="006F56C5"/>
    <w:rsid w:val="006F72E9"/>
    <w:rsid w:val="0070047A"/>
    <w:rsid w:val="00700C0C"/>
    <w:rsid w:val="0071027F"/>
    <w:rsid w:val="007172F4"/>
    <w:rsid w:val="007221EC"/>
    <w:rsid w:val="00724AA5"/>
    <w:rsid w:val="00730C9C"/>
    <w:rsid w:val="00741924"/>
    <w:rsid w:val="0075131D"/>
    <w:rsid w:val="0075163D"/>
    <w:rsid w:val="00753C2C"/>
    <w:rsid w:val="00757883"/>
    <w:rsid w:val="00760493"/>
    <w:rsid w:val="007612BB"/>
    <w:rsid w:val="00766903"/>
    <w:rsid w:val="007717C9"/>
    <w:rsid w:val="00776F7B"/>
    <w:rsid w:val="007829B8"/>
    <w:rsid w:val="007849BA"/>
    <w:rsid w:val="00792AD7"/>
    <w:rsid w:val="007A6677"/>
    <w:rsid w:val="007B0471"/>
    <w:rsid w:val="007B16D6"/>
    <w:rsid w:val="007B35AE"/>
    <w:rsid w:val="007B3DF7"/>
    <w:rsid w:val="007B478C"/>
    <w:rsid w:val="007C1057"/>
    <w:rsid w:val="007C1B1B"/>
    <w:rsid w:val="007C22CA"/>
    <w:rsid w:val="007C7B90"/>
    <w:rsid w:val="007D3340"/>
    <w:rsid w:val="007D61CC"/>
    <w:rsid w:val="007D7871"/>
    <w:rsid w:val="007E6CAB"/>
    <w:rsid w:val="007F1459"/>
    <w:rsid w:val="007F76CD"/>
    <w:rsid w:val="0080566A"/>
    <w:rsid w:val="00807ADC"/>
    <w:rsid w:val="00817623"/>
    <w:rsid w:val="00821976"/>
    <w:rsid w:val="00821FA6"/>
    <w:rsid w:val="00845D68"/>
    <w:rsid w:val="00847ECF"/>
    <w:rsid w:val="008560B4"/>
    <w:rsid w:val="00861C53"/>
    <w:rsid w:val="008624CB"/>
    <w:rsid w:val="0086378F"/>
    <w:rsid w:val="0087693C"/>
    <w:rsid w:val="008864C7"/>
    <w:rsid w:val="008B2231"/>
    <w:rsid w:val="008B3CDD"/>
    <w:rsid w:val="008D202F"/>
    <w:rsid w:val="008D2720"/>
    <w:rsid w:val="008D4727"/>
    <w:rsid w:val="008D52E2"/>
    <w:rsid w:val="008D691D"/>
    <w:rsid w:val="008D76A1"/>
    <w:rsid w:val="008E04EC"/>
    <w:rsid w:val="008F0BF6"/>
    <w:rsid w:val="008F5572"/>
    <w:rsid w:val="00915DA6"/>
    <w:rsid w:val="00925E76"/>
    <w:rsid w:val="009323A3"/>
    <w:rsid w:val="00934144"/>
    <w:rsid w:val="009354F6"/>
    <w:rsid w:val="009544C0"/>
    <w:rsid w:val="0096405E"/>
    <w:rsid w:val="00967EDB"/>
    <w:rsid w:val="0097223C"/>
    <w:rsid w:val="009778D7"/>
    <w:rsid w:val="00981F40"/>
    <w:rsid w:val="00985EC5"/>
    <w:rsid w:val="00987C87"/>
    <w:rsid w:val="00996076"/>
    <w:rsid w:val="009A54F6"/>
    <w:rsid w:val="009A6F26"/>
    <w:rsid w:val="009B142C"/>
    <w:rsid w:val="009C7F0B"/>
    <w:rsid w:val="009D7539"/>
    <w:rsid w:val="009E5D49"/>
    <w:rsid w:val="00A019C6"/>
    <w:rsid w:val="00A06937"/>
    <w:rsid w:val="00A200CC"/>
    <w:rsid w:val="00A21E8A"/>
    <w:rsid w:val="00A26980"/>
    <w:rsid w:val="00A37DEA"/>
    <w:rsid w:val="00A4479D"/>
    <w:rsid w:val="00A479C6"/>
    <w:rsid w:val="00A54037"/>
    <w:rsid w:val="00A602CD"/>
    <w:rsid w:val="00A62CF3"/>
    <w:rsid w:val="00A7499F"/>
    <w:rsid w:val="00A7607B"/>
    <w:rsid w:val="00A961D2"/>
    <w:rsid w:val="00AA1C77"/>
    <w:rsid w:val="00AA20F0"/>
    <w:rsid w:val="00AA334A"/>
    <w:rsid w:val="00AA3F70"/>
    <w:rsid w:val="00AA4502"/>
    <w:rsid w:val="00AB5F1E"/>
    <w:rsid w:val="00AC0213"/>
    <w:rsid w:val="00AC202D"/>
    <w:rsid w:val="00AC42D5"/>
    <w:rsid w:val="00AC7AE2"/>
    <w:rsid w:val="00AD146A"/>
    <w:rsid w:val="00AD41A1"/>
    <w:rsid w:val="00AE39F4"/>
    <w:rsid w:val="00AE58B5"/>
    <w:rsid w:val="00AE6951"/>
    <w:rsid w:val="00AF05F0"/>
    <w:rsid w:val="00B20BB9"/>
    <w:rsid w:val="00B247D5"/>
    <w:rsid w:val="00B2711E"/>
    <w:rsid w:val="00B32AC9"/>
    <w:rsid w:val="00B33EA9"/>
    <w:rsid w:val="00B35094"/>
    <w:rsid w:val="00B3531C"/>
    <w:rsid w:val="00B51077"/>
    <w:rsid w:val="00B522DC"/>
    <w:rsid w:val="00B714A4"/>
    <w:rsid w:val="00B7254E"/>
    <w:rsid w:val="00B86671"/>
    <w:rsid w:val="00B903B9"/>
    <w:rsid w:val="00B92FB3"/>
    <w:rsid w:val="00B93CFB"/>
    <w:rsid w:val="00B97F6A"/>
    <w:rsid w:val="00BA40AA"/>
    <w:rsid w:val="00BB3975"/>
    <w:rsid w:val="00BC2BE1"/>
    <w:rsid w:val="00BD00E7"/>
    <w:rsid w:val="00BD3A99"/>
    <w:rsid w:val="00BE57EC"/>
    <w:rsid w:val="00BE7602"/>
    <w:rsid w:val="00BF3ECA"/>
    <w:rsid w:val="00C027AF"/>
    <w:rsid w:val="00C03CC3"/>
    <w:rsid w:val="00C20A18"/>
    <w:rsid w:val="00C26D82"/>
    <w:rsid w:val="00C34E3C"/>
    <w:rsid w:val="00C357B0"/>
    <w:rsid w:val="00C47E94"/>
    <w:rsid w:val="00C5020F"/>
    <w:rsid w:val="00C54632"/>
    <w:rsid w:val="00C55FBB"/>
    <w:rsid w:val="00C6146A"/>
    <w:rsid w:val="00C64322"/>
    <w:rsid w:val="00C64CD1"/>
    <w:rsid w:val="00C81B16"/>
    <w:rsid w:val="00C92FB8"/>
    <w:rsid w:val="00CA1930"/>
    <w:rsid w:val="00CB2CC6"/>
    <w:rsid w:val="00CB49BA"/>
    <w:rsid w:val="00CB4EC3"/>
    <w:rsid w:val="00CE58B4"/>
    <w:rsid w:val="00CF28DD"/>
    <w:rsid w:val="00CF2AE1"/>
    <w:rsid w:val="00CF4F79"/>
    <w:rsid w:val="00D0010A"/>
    <w:rsid w:val="00D016DE"/>
    <w:rsid w:val="00D04615"/>
    <w:rsid w:val="00D05BEA"/>
    <w:rsid w:val="00D15E83"/>
    <w:rsid w:val="00D21CD8"/>
    <w:rsid w:val="00D3512C"/>
    <w:rsid w:val="00D3645B"/>
    <w:rsid w:val="00D41167"/>
    <w:rsid w:val="00D4145D"/>
    <w:rsid w:val="00D43A58"/>
    <w:rsid w:val="00D578B0"/>
    <w:rsid w:val="00D63BD1"/>
    <w:rsid w:val="00D653C8"/>
    <w:rsid w:val="00D65EE9"/>
    <w:rsid w:val="00D70462"/>
    <w:rsid w:val="00D710D3"/>
    <w:rsid w:val="00D72FE3"/>
    <w:rsid w:val="00D77943"/>
    <w:rsid w:val="00D9083D"/>
    <w:rsid w:val="00DA2049"/>
    <w:rsid w:val="00DA463E"/>
    <w:rsid w:val="00DA6E89"/>
    <w:rsid w:val="00DB17CA"/>
    <w:rsid w:val="00DB5565"/>
    <w:rsid w:val="00DB69F3"/>
    <w:rsid w:val="00DB7023"/>
    <w:rsid w:val="00DC432C"/>
    <w:rsid w:val="00DD4430"/>
    <w:rsid w:val="00DD610A"/>
    <w:rsid w:val="00DE29FA"/>
    <w:rsid w:val="00DE7731"/>
    <w:rsid w:val="00DF1C1B"/>
    <w:rsid w:val="00DF6CDD"/>
    <w:rsid w:val="00DF762C"/>
    <w:rsid w:val="00E00498"/>
    <w:rsid w:val="00E101E0"/>
    <w:rsid w:val="00E1252B"/>
    <w:rsid w:val="00E13264"/>
    <w:rsid w:val="00E17538"/>
    <w:rsid w:val="00E23348"/>
    <w:rsid w:val="00E3077B"/>
    <w:rsid w:val="00E351BC"/>
    <w:rsid w:val="00E437FC"/>
    <w:rsid w:val="00E453F8"/>
    <w:rsid w:val="00E47A0E"/>
    <w:rsid w:val="00E518C6"/>
    <w:rsid w:val="00E56696"/>
    <w:rsid w:val="00E62D5A"/>
    <w:rsid w:val="00E64C33"/>
    <w:rsid w:val="00E65005"/>
    <w:rsid w:val="00E77650"/>
    <w:rsid w:val="00E81EDB"/>
    <w:rsid w:val="00E823B9"/>
    <w:rsid w:val="00E8249A"/>
    <w:rsid w:val="00E84EF5"/>
    <w:rsid w:val="00E96B34"/>
    <w:rsid w:val="00EA4DD5"/>
    <w:rsid w:val="00EB0CAC"/>
    <w:rsid w:val="00EB208E"/>
    <w:rsid w:val="00EB45DE"/>
    <w:rsid w:val="00EC247E"/>
    <w:rsid w:val="00EC4552"/>
    <w:rsid w:val="00EC5064"/>
    <w:rsid w:val="00ED42E3"/>
    <w:rsid w:val="00ED7944"/>
    <w:rsid w:val="00EE1FAE"/>
    <w:rsid w:val="00EF1A25"/>
    <w:rsid w:val="00EF3053"/>
    <w:rsid w:val="00EF685F"/>
    <w:rsid w:val="00F00A65"/>
    <w:rsid w:val="00F03E1E"/>
    <w:rsid w:val="00F15B42"/>
    <w:rsid w:val="00F16660"/>
    <w:rsid w:val="00F23EE7"/>
    <w:rsid w:val="00F263C4"/>
    <w:rsid w:val="00F32904"/>
    <w:rsid w:val="00F3343A"/>
    <w:rsid w:val="00F34077"/>
    <w:rsid w:val="00F35385"/>
    <w:rsid w:val="00F40A7A"/>
    <w:rsid w:val="00F60C59"/>
    <w:rsid w:val="00F6602B"/>
    <w:rsid w:val="00F75230"/>
    <w:rsid w:val="00F81A5D"/>
    <w:rsid w:val="00FA0691"/>
    <w:rsid w:val="00FA62AB"/>
    <w:rsid w:val="00FB4A5E"/>
    <w:rsid w:val="00FB6017"/>
    <w:rsid w:val="00FB74EF"/>
    <w:rsid w:val="00FC2BB6"/>
    <w:rsid w:val="00FC3249"/>
    <w:rsid w:val="00FC52C8"/>
    <w:rsid w:val="00FD4108"/>
    <w:rsid w:val="00FE372D"/>
    <w:rsid w:val="05570E46"/>
    <w:rsid w:val="06C55A1C"/>
    <w:rsid w:val="08CA33EE"/>
    <w:rsid w:val="0B993668"/>
    <w:rsid w:val="0C6D3482"/>
    <w:rsid w:val="10DD435A"/>
    <w:rsid w:val="11A45681"/>
    <w:rsid w:val="12F46281"/>
    <w:rsid w:val="19F70FCE"/>
    <w:rsid w:val="1A747272"/>
    <w:rsid w:val="1A9F02E1"/>
    <w:rsid w:val="1CA2792D"/>
    <w:rsid w:val="1D235DF1"/>
    <w:rsid w:val="201138C4"/>
    <w:rsid w:val="210B0E55"/>
    <w:rsid w:val="247F6CB2"/>
    <w:rsid w:val="24D2519B"/>
    <w:rsid w:val="29E05826"/>
    <w:rsid w:val="2D58469E"/>
    <w:rsid w:val="2E113ED9"/>
    <w:rsid w:val="2E446B75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AB2797E"/>
    <w:rsid w:val="4B504A8C"/>
    <w:rsid w:val="4C673AC1"/>
    <w:rsid w:val="4D28414F"/>
    <w:rsid w:val="4F612486"/>
    <w:rsid w:val="513E31A4"/>
    <w:rsid w:val="543E22EC"/>
    <w:rsid w:val="547B253F"/>
    <w:rsid w:val="571429C0"/>
    <w:rsid w:val="57E92162"/>
    <w:rsid w:val="59093B2D"/>
    <w:rsid w:val="5C322E3E"/>
    <w:rsid w:val="5DDF28F1"/>
    <w:rsid w:val="5EF91EF5"/>
    <w:rsid w:val="5FCC66DC"/>
    <w:rsid w:val="62CB6213"/>
    <w:rsid w:val="63C84857"/>
    <w:rsid w:val="64D671EC"/>
    <w:rsid w:val="65094FA5"/>
    <w:rsid w:val="65766A8B"/>
    <w:rsid w:val="67EC445D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6FF6EB9"/>
    <w:rsid w:val="782A3894"/>
    <w:rsid w:val="786C3056"/>
    <w:rsid w:val="7977316F"/>
    <w:rsid w:val="79A60060"/>
    <w:rsid w:val="7C9306CB"/>
    <w:rsid w:val="7CCA4A69"/>
    <w:rsid w:val="7F3B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link w:val="6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Emphasis"/>
    <w:qFormat/>
    <w:uiPriority w:val="2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tabs>
        <w:tab w:val="left" w:pos="567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  <w:style w:type="character" w:customStyle="1" w:styleId="48">
    <w:name w:val="pln"/>
    <w:basedOn w:val="21"/>
    <w:qFormat/>
    <w:uiPriority w:val="0"/>
  </w:style>
  <w:style w:type="character" w:customStyle="1" w:styleId="49">
    <w:name w:val="tag"/>
    <w:basedOn w:val="21"/>
    <w:qFormat/>
    <w:uiPriority w:val="0"/>
  </w:style>
  <w:style w:type="character" w:customStyle="1" w:styleId="50">
    <w:name w:val="atn"/>
    <w:basedOn w:val="21"/>
    <w:qFormat/>
    <w:uiPriority w:val="0"/>
  </w:style>
  <w:style w:type="character" w:customStyle="1" w:styleId="51">
    <w:name w:val="pun"/>
    <w:basedOn w:val="21"/>
    <w:qFormat/>
    <w:uiPriority w:val="0"/>
  </w:style>
  <w:style w:type="character" w:customStyle="1" w:styleId="52">
    <w:name w:val="atv"/>
    <w:basedOn w:val="21"/>
    <w:qFormat/>
    <w:uiPriority w:val="0"/>
  </w:style>
  <w:style w:type="character" w:customStyle="1" w:styleId="53">
    <w:name w:val="com"/>
    <w:basedOn w:val="21"/>
    <w:qFormat/>
    <w:uiPriority w:val="0"/>
  </w:style>
  <w:style w:type="character" w:customStyle="1" w:styleId="54">
    <w:name w:val="str"/>
    <w:basedOn w:val="21"/>
    <w:qFormat/>
    <w:uiPriority w:val="0"/>
  </w:style>
  <w:style w:type="character" w:customStyle="1" w:styleId="55">
    <w:name w:val="HTML 预设格式 字符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6">
    <w:name w:val="apple-converted-space"/>
    <w:basedOn w:val="21"/>
    <w:qFormat/>
    <w:uiPriority w:val="0"/>
  </w:style>
  <w:style w:type="character" w:customStyle="1" w:styleId="57">
    <w:name w:val="明显强调1"/>
    <w:basedOn w:val="2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58">
    <w:name w:val="keyword"/>
    <w:basedOn w:val="21"/>
    <w:uiPriority w:val="0"/>
  </w:style>
  <w:style w:type="character" w:customStyle="1" w:styleId="59">
    <w:name w:val="special"/>
    <w:basedOn w:val="21"/>
    <w:qFormat/>
    <w:uiPriority w:val="0"/>
  </w:style>
  <w:style w:type="character" w:customStyle="1" w:styleId="60">
    <w:name w:val="comment"/>
    <w:basedOn w:val="21"/>
    <w:qFormat/>
    <w:uiPriority w:val="0"/>
  </w:style>
  <w:style w:type="paragraph" w:styleId="61">
    <w:name w:val="List Paragraph"/>
    <w:basedOn w:val="1"/>
    <w:uiPriority w:val="99"/>
    <w:pPr>
      <w:ind w:firstLine="420" w:firstLineChars="200"/>
    </w:pPr>
  </w:style>
  <w:style w:type="character" w:customStyle="1" w:styleId="62">
    <w:name w:val="number"/>
    <w:basedOn w:val="21"/>
    <w:qFormat/>
    <w:uiPriority w:val="0"/>
  </w:style>
  <w:style w:type="character" w:customStyle="1" w:styleId="63">
    <w:name w:val="string"/>
    <w:basedOn w:val="21"/>
    <w:qFormat/>
    <w:uiPriority w:val="0"/>
  </w:style>
  <w:style w:type="character" w:customStyle="1" w:styleId="64">
    <w:name w:val="preprocessor"/>
    <w:basedOn w:val="21"/>
    <w:qFormat/>
    <w:uiPriority w:val="0"/>
  </w:style>
  <w:style w:type="character" w:styleId="65">
    <w:name w:val="Placeholder Text"/>
    <w:basedOn w:val="21"/>
    <w:semiHidden/>
    <w:qFormat/>
    <w:uiPriority w:val="99"/>
    <w:rPr>
      <w:color w:val="808080"/>
    </w:rPr>
  </w:style>
  <w:style w:type="character" w:customStyle="1" w:styleId="66">
    <w:name w:val="页脚 字符"/>
    <w:basedOn w:val="21"/>
    <w:link w:val="14"/>
    <w:qFormat/>
    <w:uiPriority w:val="99"/>
    <w:rPr>
      <w:kern w:val="2"/>
      <w:sz w:val="18"/>
      <w:szCs w:val="18"/>
    </w:rPr>
  </w:style>
  <w:style w:type="character" w:customStyle="1" w:styleId="6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FECDD-492E-476F-AB75-9A27B79A3E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11</Pages>
  <Words>896</Words>
  <Characters>5110</Characters>
  <Lines>42</Lines>
  <Paragraphs>11</Paragraphs>
  <TotalTime>0</TotalTime>
  <ScaleCrop>false</ScaleCrop>
  <LinksUpToDate>false</LinksUpToDate>
  <CharactersWithSpaces>5995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cp:keywords>源代码教育PHP</cp:keywords>
  <cp:lastModifiedBy>Administrator</cp:lastModifiedBy>
  <cp:lastPrinted>2018-07-31T08:51:00Z</cp:lastPrinted>
  <dcterms:modified xsi:type="dcterms:W3CDTF">2018-09-09T07:23:52Z</dcterms:modified>
  <dc:subject>源代码教育PHP;</dc:subject>
  <dc:title>课堂笔记模板</dc:title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