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334667AC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F712FB">
        <w:rPr>
          <w:rFonts w:hint="eastAsia"/>
        </w:rPr>
        <w:t>随机数模块；</w:t>
      </w:r>
    </w:p>
    <w:p w14:paraId="4E74ACE1" w14:textId="07E6909C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 w:rsidR="00F712FB">
        <w:rPr>
          <w:rFonts w:hint="eastAsia"/>
        </w:rPr>
        <w:t>时间日期处理模块</w:t>
      </w:r>
      <w:r>
        <w:t>;</w:t>
      </w:r>
    </w:p>
    <w:p w14:paraId="6D1901E3" w14:textId="45497F9B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3. </w:t>
      </w:r>
      <w:r w:rsidR="00F712FB">
        <w:rPr>
          <w:rFonts w:hint="eastAsia"/>
        </w:rPr>
        <w:t>散列化模块</w:t>
      </w:r>
      <w:r>
        <w:t>;</w:t>
      </w:r>
    </w:p>
    <w:p w14:paraId="754B669D" w14:textId="2DD3C3D3" w:rsidR="00644512" w:rsidRDefault="00091AD6">
      <w:pPr>
        <w:pStyle w:val="1"/>
      </w:pPr>
      <w:r>
        <w:rPr>
          <w:rFonts w:hint="eastAsia"/>
        </w:rPr>
        <w:t>随机数模块</w:t>
      </w:r>
    </w:p>
    <w:p w14:paraId="2799DEB5" w14:textId="77777777" w:rsidR="00091AD6" w:rsidRDefault="00091AD6" w:rsidP="00091AD6">
      <w:pPr>
        <w:pStyle w:val="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 w:rsidRPr="00F12FDE">
        <w:rPr>
          <w:shd w:val="clear" w:color="auto" w:fill="FFFFFF"/>
        </w:rPr>
        <w:t>ython</w:t>
      </w:r>
      <w:r w:rsidRPr="00F12FDE">
        <w:rPr>
          <w:shd w:val="clear" w:color="auto" w:fill="FFFFFF"/>
        </w:rPr>
        <w:t>中的</w:t>
      </w:r>
      <w:r w:rsidRPr="00F12FDE">
        <w:rPr>
          <w:shd w:val="clear" w:color="auto" w:fill="FFFFFF"/>
        </w:rPr>
        <w:t>random</w:t>
      </w:r>
      <w:r w:rsidRPr="00F12FDE">
        <w:rPr>
          <w:shd w:val="clear" w:color="auto" w:fill="FFFFFF"/>
        </w:rPr>
        <w:t>模块用于生成随机数</w:t>
      </w:r>
      <w:r>
        <w:rPr>
          <w:rFonts w:hint="eastAsia"/>
          <w:shd w:val="clear" w:color="auto" w:fill="FFFFFF"/>
        </w:rPr>
        <w:t>，当我们需要随机产生测试数据，抽奖，验证码等等，就可以利用这个模块。</w:t>
      </w:r>
    </w:p>
    <w:p w14:paraId="55019FBE" w14:textId="77777777" w:rsidR="00091AD6" w:rsidRPr="00F12FDE" w:rsidRDefault="00091AD6" w:rsidP="00091AD6">
      <w:pPr>
        <w:pStyle w:val="2"/>
        <w:ind w:left="777" w:right="210"/>
      </w:pPr>
      <w:r>
        <w:rPr>
          <w:rFonts w:hint="eastAsia"/>
        </w:rPr>
        <w:t>random</w:t>
      </w:r>
      <w:r>
        <w:rPr>
          <w:rFonts w:hint="eastAsia"/>
        </w:rPr>
        <w:t>模块有哪些接口</w:t>
      </w:r>
    </w:p>
    <w:tbl>
      <w:tblPr>
        <w:tblStyle w:val="4-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3"/>
        <w:gridCol w:w="1243"/>
        <w:gridCol w:w="5636"/>
      </w:tblGrid>
      <w:tr w:rsidR="00091AD6" w:rsidRPr="00E347B0" w14:paraId="3A1F7088" w14:textId="77777777" w:rsidTr="0046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  <w:vAlign w:val="center"/>
          </w:tcPr>
          <w:p w14:paraId="3A5A1BA2" w14:textId="77777777" w:rsidR="00091AD6" w:rsidRPr="00E347B0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2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  <w:vAlign w:val="center"/>
          </w:tcPr>
          <w:p w14:paraId="2DE2E700" w14:textId="77777777" w:rsidR="00091AD6" w:rsidRDefault="00091AD6" w:rsidP="0046698E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95959" w:themeFill="text1" w:themeFillTint="A6"/>
            <w:vAlign w:val="center"/>
          </w:tcPr>
          <w:p w14:paraId="74C4B9F9" w14:textId="77777777" w:rsidR="00091AD6" w:rsidRPr="00E347B0" w:rsidRDefault="00091AD6" w:rsidP="0046698E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91AD6" w14:paraId="5A967ED1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632CDA9C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random.random</w:t>
            </w:r>
            <w:r>
              <w:t>()</w:t>
            </w:r>
          </w:p>
        </w:tc>
        <w:tc>
          <w:tcPr>
            <w:tcW w:w="1243" w:type="dxa"/>
            <w:vMerge w:val="restart"/>
            <w:shd w:val="clear" w:color="auto" w:fill="auto"/>
            <w:vAlign w:val="center"/>
          </w:tcPr>
          <w:p w14:paraId="4ACB7E45" w14:textId="77777777" w:rsidR="00091AD6" w:rsidRPr="000620D4" w:rsidRDefault="00091AD6" w:rsidP="0046698E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实数相关</w:t>
            </w:r>
          </w:p>
        </w:tc>
        <w:tc>
          <w:tcPr>
            <w:tcW w:w="5636" w:type="dxa"/>
            <w:vAlign w:val="center"/>
          </w:tcPr>
          <w:p w14:paraId="7BB7F09C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0D4">
              <w:rPr>
                <w:rFonts w:hint="eastAsia"/>
              </w:rPr>
              <w:t>用于生成一个</w:t>
            </w:r>
            <w:r w:rsidRPr="000620D4">
              <w:rPr>
                <w:rFonts w:hint="eastAsia"/>
              </w:rPr>
              <w:t>0</w:t>
            </w:r>
            <w:r w:rsidRPr="000620D4">
              <w:rPr>
                <w:rFonts w:hint="eastAsia"/>
              </w:rPr>
              <w:t>到</w:t>
            </w:r>
            <w:r w:rsidRPr="000620D4">
              <w:rPr>
                <w:rFonts w:hint="eastAsia"/>
              </w:rPr>
              <w:t>1</w:t>
            </w:r>
            <w:r w:rsidRPr="000620D4">
              <w:rPr>
                <w:rFonts w:hint="eastAsia"/>
              </w:rPr>
              <w:t>的随机</w:t>
            </w:r>
            <w:r>
              <w:rPr>
                <w:rFonts w:hint="eastAsia"/>
              </w:rPr>
              <w:t>浮点</w:t>
            </w:r>
            <w:r w:rsidRPr="000620D4">
              <w:rPr>
                <w:rFonts w:hint="eastAsia"/>
              </w:rPr>
              <w:t>数</w:t>
            </w:r>
            <w:r w:rsidRPr="000620D4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[</w:t>
            </w:r>
            <w:r>
              <w:t>0, 1</w:t>
            </w:r>
            <w:r>
              <w:rPr>
                <w:rFonts w:hint="eastAsia"/>
              </w:rPr>
              <w:t>)</w:t>
            </w:r>
          </w:p>
        </w:tc>
      </w:tr>
      <w:tr w:rsidR="00091AD6" w14:paraId="7EB8960C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5A8BF25D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random.uniform</w:t>
            </w:r>
            <w:r>
              <w:t>(a,b)</w:t>
            </w:r>
          </w:p>
        </w:tc>
        <w:tc>
          <w:tcPr>
            <w:tcW w:w="1243" w:type="dxa"/>
            <w:vMerge/>
            <w:shd w:val="clear" w:color="auto" w:fill="auto"/>
            <w:vAlign w:val="center"/>
          </w:tcPr>
          <w:p w14:paraId="45DDBCD7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6" w:type="dxa"/>
            <w:vAlign w:val="center"/>
          </w:tcPr>
          <w:p w14:paraId="66A262E3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[</w:t>
            </w:r>
            <w:r>
              <w:t>a,b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t>b,a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之间的均匀分布随机浮点数。</w:t>
            </w:r>
          </w:p>
        </w:tc>
      </w:tr>
      <w:tr w:rsidR="00091AD6" w14:paraId="03CA4FC3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0A6146AB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t>random.randint(a,b)</w:t>
            </w:r>
          </w:p>
        </w:tc>
        <w:tc>
          <w:tcPr>
            <w:tcW w:w="1243" w:type="dxa"/>
            <w:vMerge w:val="restart"/>
            <w:shd w:val="clear" w:color="auto" w:fill="auto"/>
            <w:vAlign w:val="center"/>
          </w:tcPr>
          <w:p w14:paraId="50E0CEC9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整数相关</w:t>
            </w:r>
          </w:p>
        </w:tc>
        <w:tc>
          <w:tcPr>
            <w:tcW w:w="5636" w:type="dxa"/>
            <w:vAlign w:val="center"/>
          </w:tcPr>
          <w:p w14:paraId="5B69C57E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[a,b]</w:t>
            </w:r>
            <w:r>
              <w:rPr>
                <w:rFonts w:hint="eastAsia"/>
              </w:rPr>
              <w:t>的随机整数，要求</w:t>
            </w:r>
            <w:r>
              <w:rPr>
                <w:rFonts w:hint="eastAsia"/>
              </w:rPr>
              <w:t>a</w:t>
            </w:r>
            <w:r>
              <w:t xml:space="preserve"> &lt; b</w:t>
            </w:r>
            <w:r>
              <w:t>。</w:t>
            </w:r>
          </w:p>
        </w:tc>
      </w:tr>
      <w:tr w:rsidR="00091AD6" w14:paraId="4DD35B85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0362AF48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random.randrange</w:t>
            </w:r>
            <w:r>
              <w:t>(a,b)</w:t>
            </w:r>
          </w:p>
        </w:tc>
        <w:tc>
          <w:tcPr>
            <w:tcW w:w="1243" w:type="dxa"/>
            <w:vMerge/>
            <w:shd w:val="clear" w:color="auto" w:fill="auto"/>
            <w:vAlign w:val="center"/>
          </w:tcPr>
          <w:p w14:paraId="7BEAFC8C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6" w:type="dxa"/>
            <w:vAlign w:val="center"/>
          </w:tcPr>
          <w:p w14:paraId="00E78B30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[a,b</w:t>
            </w:r>
            <w:r>
              <w:t>)</w:t>
            </w:r>
            <w:r>
              <w:rPr>
                <w:rFonts w:hint="eastAsia"/>
              </w:rPr>
              <w:t>的随机整数，第三个参数可以指定步长。</w:t>
            </w:r>
          </w:p>
        </w:tc>
      </w:tr>
      <w:tr w:rsidR="00091AD6" w14:paraId="1B1316AF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406AE82A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t>random.choice(seq)</w:t>
            </w:r>
          </w:p>
        </w:tc>
        <w:tc>
          <w:tcPr>
            <w:tcW w:w="1243" w:type="dxa"/>
            <w:vMerge w:val="restart"/>
            <w:shd w:val="clear" w:color="auto" w:fill="auto"/>
            <w:vAlign w:val="center"/>
          </w:tcPr>
          <w:p w14:paraId="6059794F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序列相关</w:t>
            </w:r>
          </w:p>
        </w:tc>
        <w:tc>
          <w:tcPr>
            <w:tcW w:w="5636" w:type="dxa"/>
            <w:vAlign w:val="center"/>
          </w:tcPr>
          <w:p w14:paraId="638FB4AC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从序列中随机选择一个元素，若序列为空，则抛出异常。</w:t>
            </w:r>
          </w:p>
        </w:tc>
      </w:tr>
      <w:tr w:rsidR="00091AD6" w14:paraId="356658DD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4659F624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t>random.shuffle(seqb)</w:t>
            </w:r>
          </w:p>
        </w:tc>
        <w:tc>
          <w:tcPr>
            <w:tcW w:w="1243" w:type="dxa"/>
            <w:vMerge/>
            <w:shd w:val="clear" w:color="auto" w:fill="auto"/>
            <w:vAlign w:val="center"/>
          </w:tcPr>
          <w:p w14:paraId="04449042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6" w:type="dxa"/>
            <w:vAlign w:val="center"/>
          </w:tcPr>
          <w:p w14:paraId="555EEAE6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打乱源序列，源序列必须可写。</w:t>
            </w:r>
          </w:p>
        </w:tc>
      </w:tr>
      <w:tr w:rsidR="00091AD6" w14:paraId="5F69712A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326BF1EC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t>random.sample(seq,k)</w:t>
            </w:r>
          </w:p>
        </w:tc>
        <w:tc>
          <w:tcPr>
            <w:tcW w:w="1243" w:type="dxa"/>
            <w:vMerge/>
            <w:shd w:val="clear" w:color="auto" w:fill="auto"/>
            <w:vAlign w:val="center"/>
          </w:tcPr>
          <w:p w14:paraId="722CCA31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36" w:type="dxa"/>
            <w:vAlign w:val="center"/>
          </w:tcPr>
          <w:p w14:paraId="3B55A360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从序列中选择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个元素返回，原序列不变。</w:t>
            </w:r>
          </w:p>
        </w:tc>
      </w:tr>
      <w:tr w:rsidR="00091AD6" w14:paraId="0C00AD6E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6B27498C" w14:textId="77777777" w:rsidR="00091AD6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ran</w:t>
            </w:r>
            <w:r>
              <w:t>dom.seed(n=none)</w:t>
            </w:r>
          </w:p>
        </w:tc>
        <w:tc>
          <w:tcPr>
            <w:tcW w:w="1243" w:type="dxa"/>
            <w:vAlign w:val="center"/>
          </w:tcPr>
          <w:p w14:paraId="5D3D7246" w14:textId="77777777" w:rsidR="00091AD6" w:rsidRDefault="00091AD6" w:rsidP="0046698E">
            <w:pPr>
              <w:pStyle w:val="4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</w:p>
        </w:tc>
        <w:tc>
          <w:tcPr>
            <w:tcW w:w="5636" w:type="dxa"/>
            <w:vAlign w:val="center"/>
          </w:tcPr>
          <w:p w14:paraId="1955CF5C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初始化随机熵池。</w:t>
            </w:r>
          </w:p>
        </w:tc>
      </w:tr>
    </w:tbl>
    <w:p w14:paraId="110A007F" w14:textId="77777777" w:rsidR="00091AD6" w:rsidRDefault="00091AD6" w:rsidP="00091AD6">
      <w:pPr>
        <w:pStyle w:val="2"/>
        <w:ind w:left="777" w:right="210"/>
      </w:pPr>
      <w:r>
        <w:rPr>
          <w:rFonts w:hint="eastAsia"/>
        </w:rPr>
        <w:t>注意事项</w:t>
      </w:r>
    </w:p>
    <w:p w14:paraId="47C1D011" w14:textId="77777777" w:rsidR="00091AD6" w:rsidRDefault="00091AD6" w:rsidP="00091AD6">
      <w:pPr>
        <w:pStyle w:val="40"/>
      </w:pPr>
      <w:r>
        <w:rPr>
          <w:rFonts w:hint="eastAsia"/>
        </w:rPr>
        <w:t>random.shuffle</w:t>
      </w:r>
      <w:r>
        <w:rPr>
          <w:rFonts w:hint="eastAsia"/>
        </w:rPr>
        <w:t>必须跟可写的序列，同时序列被修改。如果需要保留原序列，那么就是用</w:t>
      </w:r>
      <w:r>
        <w:rPr>
          <w:rFonts w:hint="eastAsia"/>
        </w:rPr>
        <w:t>sample</w:t>
      </w:r>
      <w:r>
        <w:rPr>
          <w:rFonts w:hint="eastAsia"/>
        </w:rPr>
        <w:t>方法，第二个参数使用</w:t>
      </w:r>
      <w:r>
        <w:rPr>
          <w:rFonts w:hint="eastAsia"/>
        </w:rPr>
        <w:t>len</w:t>
      </w:r>
      <w:r>
        <w:rPr>
          <w:rFonts w:hint="eastAsia"/>
        </w:rPr>
        <w:t>来计算取样长度。</w:t>
      </w:r>
    </w:p>
    <w:p w14:paraId="71580466" w14:textId="25923FD4" w:rsidR="00091AD6" w:rsidRDefault="00091AD6" w:rsidP="00091AD6">
      <w:pPr>
        <w:pStyle w:val="40"/>
      </w:pPr>
      <w:r>
        <w:t>random</w:t>
      </w:r>
      <w:r>
        <w:rPr>
          <w:rFonts w:hint="eastAsia"/>
        </w:rPr>
        <w:t>的</w:t>
      </w:r>
      <w:r>
        <w:rPr>
          <w:rFonts w:hint="eastAsia"/>
        </w:rPr>
        <w:t>seed</w:t>
      </w:r>
      <w:r>
        <w:rPr>
          <w:rFonts w:hint="eastAsia"/>
        </w:rPr>
        <w:t>，一旦用定值初始化，则每次运行的随机现象是一致的。</w:t>
      </w:r>
    </w:p>
    <w:p w14:paraId="0F452D3D" w14:textId="77777777" w:rsidR="00091AD6" w:rsidRDefault="00091AD6" w:rsidP="00091AD6">
      <w:pPr>
        <w:pStyle w:val="1"/>
      </w:pPr>
      <w:r>
        <w:rPr>
          <w:rFonts w:hint="eastAsia"/>
        </w:rPr>
        <w:t>datetime</w:t>
      </w:r>
      <w:r>
        <w:rPr>
          <w:rFonts w:hint="eastAsia"/>
        </w:rPr>
        <w:t>模块</w:t>
      </w:r>
    </w:p>
    <w:p w14:paraId="6BE53F05" w14:textId="77777777" w:rsidR="00091AD6" w:rsidRDefault="00091AD6" w:rsidP="00091AD6">
      <w:pPr>
        <w:pStyle w:val="40"/>
      </w:pPr>
      <w:r>
        <w:rPr>
          <w:rFonts w:hint="eastAsia"/>
        </w:rPr>
        <w:t>时间模块，是开发过程中使用比较频繁的模块，比如记录日志，用户登录时间，特定时间内的数据分析</w:t>
      </w:r>
      <w:r>
        <w:rPr>
          <w:rFonts w:hint="eastAsia"/>
        </w:rPr>
        <w:lastRenderedPageBreak/>
        <w:t>等等。</w:t>
      </w:r>
    </w:p>
    <w:p w14:paraId="54AF960E" w14:textId="77777777" w:rsidR="00091AD6" w:rsidRDefault="00091AD6" w:rsidP="00091AD6">
      <w:pPr>
        <w:pStyle w:val="40"/>
      </w:pPr>
      <w:r>
        <w:rPr>
          <w:rFonts w:hint="eastAsia"/>
        </w:rPr>
        <w:t>Python</w:t>
      </w:r>
      <w:r w:rsidRPr="00321310">
        <w:rPr>
          <w:rFonts w:hint="eastAsia"/>
        </w:rPr>
        <w:t>中提供了对时间日期的多种多样的处理方式，主要是在</w:t>
      </w:r>
      <w:r w:rsidRPr="00321310">
        <w:rPr>
          <w:rFonts w:hint="eastAsia"/>
        </w:rPr>
        <w:t xml:space="preserve"> time </w:t>
      </w:r>
      <w:r w:rsidRPr="00321310">
        <w:rPr>
          <w:rFonts w:hint="eastAsia"/>
        </w:rPr>
        <w:t>和</w:t>
      </w:r>
      <w:r w:rsidRPr="00321310">
        <w:rPr>
          <w:rFonts w:hint="eastAsia"/>
        </w:rPr>
        <w:t xml:space="preserve"> datetime </w:t>
      </w:r>
      <w:r w:rsidRPr="00321310">
        <w:rPr>
          <w:rFonts w:hint="eastAsia"/>
        </w:rPr>
        <w:t>这两个模块里。</w:t>
      </w:r>
    </w:p>
    <w:p w14:paraId="6F1C7F02" w14:textId="77777777" w:rsidR="00091AD6" w:rsidRDefault="00091AD6" w:rsidP="00091AD6">
      <w:pPr>
        <w:pStyle w:val="3"/>
        <w:ind w:left="919" w:right="210"/>
      </w:pPr>
      <w:r>
        <w:rPr>
          <w:rFonts w:hint="eastAsia"/>
        </w:rPr>
        <w:t>time</w:t>
      </w:r>
      <w:r>
        <w:rPr>
          <w:rFonts w:hint="eastAsia"/>
        </w:rPr>
        <w:t>模块</w:t>
      </w:r>
    </w:p>
    <w:p w14:paraId="33416D75" w14:textId="77777777" w:rsidR="00091AD6" w:rsidRDefault="00091AD6" w:rsidP="00091AD6">
      <w:pPr>
        <w:pStyle w:val="40"/>
      </w:pPr>
      <w:r w:rsidRPr="00DA0640">
        <w:rPr>
          <w:rFonts w:hint="eastAsia"/>
        </w:rPr>
        <w:t>在</w:t>
      </w:r>
      <w:r w:rsidRPr="00DA0640">
        <w:rPr>
          <w:rFonts w:hint="eastAsia"/>
        </w:rPr>
        <w:t xml:space="preserve"> Python </w:t>
      </w:r>
      <w:r w:rsidRPr="00DA0640">
        <w:rPr>
          <w:rFonts w:hint="eastAsia"/>
        </w:rPr>
        <w:t>文档里，</w:t>
      </w:r>
      <w:r w:rsidRPr="00DA0640">
        <w:rPr>
          <w:rFonts w:hint="eastAsia"/>
        </w:rPr>
        <w:t>time</w:t>
      </w:r>
      <w:r w:rsidRPr="00DA0640">
        <w:rPr>
          <w:rFonts w:hint="eastAsia"/>
        </w:rPr>
        <w:t>是归类在</w:t>
      </w:r>
      <w:r w:rsidRPr="00DA0640">
        <w:rPr>
          <w:rFonts w:hint="eastAsia"/>
        </w:rPr>
        <w:t>Generic Operating System Services</w:t>
      </w:r>
      <w:r w:rsidRPr="00DA0640">
        <w:rPr>
          <w:rFonts w:hint="eastAsia"/>
        </w:rPr>
        <w:t>中，换句话说，</w:t>
      </w:r>
      <w:r w:rsidRPr="00DA0640">
        <w:rPr>
          <w:rFonts w:hint="eastAsia"/>
        </w:rPr>
        <w:t xml:space="preserve"> </w:t>
      </w:r>
      <w:r w:rsidRPr="00DA0640">
        <w:rPr>
          <w:rFonts w:hint="eastAsia"/>
        </w:rPr>
        <w:t>它提供的功能是更加接近于操作系统层面的。通读文档可知，</w:t>
      </w:r>
      <w:r w:rsidRPr="00DA0640">
        <w:rPr>
          <w:rFonts w:hint="eastAsia"/>
        </w:rPr>
        <w:t xml:space="preserve">time </w:t>
      </w:r>
      <w:r w:rsidRPr="00DA0640">
        <w:rPr>
          <w:rFonts w:hint="eastAsia"/>
        </w:rPr>
        <w:t>模块是围绕着</w:t>
      </w:r>
      <w:r w:rsidRPr="00DA0640">
        <w:rPr>
          <w:rFonts w:hint="eastAsia"/>
        </w:rPr>
        <w:t xml:space="preserve"> Unix Timestamp </w:t>
      </w:r>
      <w:r w:rsidRPr="00DA0640">
        <w:rPr>
          <w:rFonts w:hint="eastAsia"/>
        </w:rPr>
        <w:t>进行的。</w:t>
      </w:r>
    </w:p>
    <w:p w14:paraId="7010F38C" w14:textId="77777777" w:rsidR="00091AD6" w:rsidRDefault="00091AD6" w:rsidP="00091AD6">
      <w:pPr>
        <w:pStyle w:val="40"/>
      </w:pPr>
      <w:r w:rsidRPr="00DA0640">
        <w:rPr>
          <w:rFonts w:hint="eastAsia"/>
        </w:rPr>
        <w:t>该模块主要包括一个类</w:t>
      </w:r>
      <w:r w:rsidRPr="00DA0640">
        <w:rPr>
          <w:rFonts w:hint="eastAsia"/>
        </w:rPr>
        <w:t xml:space="preserve"> struct_time</w:t>
      </w:r>
      <w:r w:rsidRPr="00DA0640">
        <w:rPr>
          <w:rFonts w:hint="eastAsia"/>
        </w:rPr>
        <w:t>，另外其他几个函数及相关常量。</w:t>
      </w:r>
      <w:r w:rsidRPr="00DA0640">
        <w:rPr>
          <w:rFonts w:hint="eastAsia"/>
        </w:rPr>
        <w:t xml:space="preserve"> </w:t>
      </w:r>
      <w:r w:rsidRPr="00DA0640">
        <w:rPr>
          <w:rFonts w:hint="eastAsia"/>
        </w:rPr>
        <w:t>需要注意的是在该模块中的大多数函数是调用了所在平台</w:t>
      </w:r>
      <w:r w:rsidRPr="00DA0640">
        <w:rPr>
          <w:rFonts w:hint="eastAsia"/>
        </w:rPr>
        <w:t>C library</w:t>
      </w:r>
      <w:r w:rsidRPr="00DA0640">
        <w:rPr>
          <w:rFonts w:hint="eastAsia"/>
        </w:rPr>
        <w:t>的同名函数，</w:t>
      </w:r>
      <w:r w:rsidRPr="00DA0640">
        <w:rPr>
          <w:rFonts w:hint="eastAsia"/>
        </w:rPr>
        <w:t xml:space="preserve"> </w:t>
      </w:r>
      <w:r w:rsidRPr="00DA0640">
        <w:rPr>
          <w:rFonts w:hint="eastAsia"/>
        </w:rPr>
        <w:t>所以要特别注意有些函数是平台相关的，可能会在不同的平台有不同的效果。另外一点是，由于是基于</w:t>
      </w:r>
      <w:r w:rsidRPr="00DA0640">
        <w:rPr>
          <w:rFonts w:hint="eastAsia"/>
        </w:rPr>
        <w:t>Unix Timestamp</w:t>
      </w:r>
      <w:r w:rsidRPr="00DA0640">
        <w:rPr>
          <w:rFonts w:hint="eastAsia"/>
        </w:rPr>
        <w:t>，所以其所能表述的日期范围被限定在</w:t>
      </w:r>
      <w:r w:rsidRPr="00DA0640">
        <w:rPr>
          <w:rFonts w:hint="eastAsia"/>
        </w:rPr>
        <w:t xml:space="preserve"> 1970 - 2038 </w:t>
      </w:r>
      <w:r w:rsidRPr="00DA0640">
        <w:rPr>
          <w:rFonts w:hint="eastAsia"/>
        </w:rPr>
        <w:t>之间，如果你写的代码需要处理在前面所述范围之外的日期，那可能需要考虑使用</w:t>
      </w:r>
      <w:r w:rsidRPr="00DA0640">
        <w:rPr>
          <w:rFonts w:hint="eastAsia"/>
        </w:rPr>
        <w:t>datetime</w:t>
      </w:r>
      <w:r w:rsidRPr="00DA0640">
        <w:rPr>
          <w:rFonts w:hint="eastAsia"/>
        </w:rPr>
        <w:t>模块更好。</w:t>
      </w:r>
    </w:p>
    <w:tbl>
      <w:tblPr>
        <w:tblStyle w:val="4-3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5"/>
        <w:gridCol w:w="6661"/>
      </w:tblGrid>
      <w:tr w:rsidR="00091AD6" w:rsidRPr="00E347B0" w14:paraId="3D6C0EF9" w14:textId="77777777" w:rsidTr="0046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555C3E17" w14:textId="77777777" w:rsidR="00091AD6" w:rsidRPr="00E347B0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4EC6D87D" w14:textId="77777777" w:rsidR="00091AD6" w:rsidRPr="00E347B0" w:rsidRDefault="00091AD6" w:rsidP="0046698E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91AD6" w14:paraId="2B3EB284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tcBorders>
              <w:top w:val="single" w:sz="4" w:space="0" w:color="000000"/>
            </w:tcBorders>
            <w:vAlign w:val="center"/>
          </w:tcPr>
          <w:p w14:paraId="75873EF2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time.time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913" w:type="dxa"/>
            <w:tcBorders>
              <w:top w:val="single" w:sz="4" w:space="0" w:color="000000"/>
            </w:tcBorders>
            <w:vAlign w:val="center"/>
          </w:tcPr>
          <w:p w14:paraId="6086B79B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返回一个距</w:t>
            </w:r>
            <w:r>
              <w:rPr>
                <w:rFonts w:hint="eastAsia"/>
              </w:rPr>
              <w:t>E</w:t>
            </w:r>
            <w:r>
              <w:t>poch</w:t>
            </w:r>
            <w:r>
              <w:rPr>
                <w:rFonts w:hint="eastAsia"/>
              </w:rPr>
              <w:t>的秒数，是浮点数。</w:t>
            </w:r>
          </w:p>
        </w:tc>
      </w:tr>
      <w:tr w:rsidR="00091AD6" w14:paraId="6741970C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1F533970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time.gmtime(seconds)</w:t>
            </w:r>
          </w:p>
        </w:tc>
        <w:tc>
          <w:tcPr>
            <w:tcW w:w="6913" w:type="dxa"/>
            <w:vAlign w:val="center"/>
          </w:tcPr>
          <w:p w14:paraId="56CF3C1A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将秒数转化为年月日时分秒，以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时间为标准。</w:t>
            </w:r>
          </w:p>
        </w:tc>
      </w:tr>
      <w:tr w:rsidR="00091AD6" w14:paraId="4E3E2BDC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5A4C8CE3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time.localtime(seconds)</w:t>
            </w:r>
          </w:p>
        </w:tc>
        <w:tc>
          <w:tcPr>
            <w:tcW w:w="6913" w:type="dxa"/>
            <w:vAlign w:val="center"/>
          </w:tcPr>
          <w:p w14:paraId="45C5BF06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将秒数转化为年月日时分秒，以当地时间为标准</w:t>
            </w:r>
            <w:r>
              <w:t>。</w:t>
            </w:r>
          </w:p>
        </w:tc>
      </w:tr>
      <w:tr w:rsidR="00091AD6" w14:paraId="070BCAA1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4225793A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time.ctime(seconds)</w:t>
            </w:r>
          </w:p>
        </w:tc>
        <w:tc>
          <w:tcPr>
            <w:tcW w:w="6913" w:type="dxa"/>
            <w:vAlign w:val="center"/>
          </w:tcPr>
          <w:p w14:paraId="32A88BE6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返回年月日时分秒的字符串。</w:t>
            </w:r>
          </w:p>
        </w:tc>
      </w:tr>
      <w:tr w:rsidR="00091AD6" w14:paraId="358215F6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6A692E52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time.asctime(</w:t>
            </w:r>
            <w:r>
              <w:rPr>
                <w:rFonts w:hint="eastAsia"/>
              </w:rPr>
              <w:t>tuple</w:t>
            </w:r>
            <w:r>
              <w:t>)</w:t>
            </w:r>
          </w:p>
        </w:tc>
        <w:tc>
          <w:tcPr>
            <w:tcW w:w="6913" w:type="dxa"/>
            <w:vAlign w:val="center"/>
          </w:tcPr>
          <w:p w14:paraId="6022E398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struct_time</w:t>
            </w:r>
            <w:r>
              <w:rPr>
                <w:rFonts w:hint="eastAsia"/>
              </w:rPr>
              <w:t>返回年月日时分秒字符串。</w:t>
            </w:r>
          </w:p>
        </w:tc>
      </w:tr>
      <w:tr w:rsidR="00091AD6" w14:paraId="3087A638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5A914CBE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time.mktime(tuple)</w:t>
            </w:r>
          </w:p>
        </w:tc>
        <w:tc>
          <w:tcPr>
            <w:tcW w:w="6913" w:type="dxa"/>
            <w:vAlign w:val="center"/>
          </w:tcPr>
          <w:p w14:paraId="1339EEB7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struct_time</w:t>
            </w:r>
            <w:r>
              <w:rPr>
                <w:rFonts w:hint="eastAsia"/>
              </w:rPr>
              <w:t>转换为秒数。</w:t>
            </w:r>
          </w:p>
        </w:tc>
      </w:tr>
      <w:tr w:rsidR="00091AD6" w14:paraId="16998D63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5F006D9C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ime.strftime(fmt,t)</w:t>
            </w:r>
          </w:p>
        </w:tc>
        <w:tc>
          <w:tcPr>
            <w:tcW w:w="6913" w:type="dxa"/>
            <w:vAlign w:val="center"/>
          </w:tcPr>
          <w:p w14:paraId="2E79ED83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fmt</w:t>
            </w:r>
            <w:r>
              <w:rPr>
                <w:rFonts w:hint="eastAsia"/>
              </w:rPr>
              <w:t>格式将</w:t>
            </w:r>
            <w:r>
              <w:t>struct_time</w:t>
            </w:r>
            <w:r>
              <w:rPr>
                <w:rFonts w:hint="eastAsia"/>
              </w:rPr>
              <w:t>显示成字符串。</w:t>
            </w:r>
          </w:p>
        </w:tc>
      </w:tr>
      <w:tr w:rsidR="00091AD6" w14:paraId="0BC79EB1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  <w:vAlign w:val="center"/>
          </w:tcPr>
          <w:p w14:paraId="1BD1DDCB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time.strptime(str,fmt)</w:t>
            </w:r>
          </w:p>
        </w:tc>
        <w:tc>
          <w:tcPr>
            <w:tcW w:w="6913" w:type="dxa"/>
            <w:vAlign w:val="center"/>
          </w:tcPr>
          <w:p w14:paraId="5D366B84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将年月日时分秒的字符串按照</w:t>
            </w:r>
            <w:r>
              <w:rPr>
                <w:rFonts w:hint="eastAsia"/>
              </w:rPr>
              <w:t>fmt</w:t>
            </w:r>
            <w:r>
              <w:rPr>
                <w:rFonts w:hint="eastAsia"/>
              </w:rPr>
              <w:t>解析成</w:t>
            </w:r>
            <w:r>
              <w:rPr>
                <w:rFonts w:hint="eastAsia"/>
              </w:rPr>
              <w:t>struct_time</w:t>
            </w:r>
            <w:r>
              <w:rPr>
                <w:rFonts w:hint="eastAsia"/>
              </w:rPr>
              <w:t>结构。</w:t>
            </w:r>
          </w:p>
        </w:tc>
      </w:tr>
    </w:tbl>
    <w:p w14:paraId="041FA9D2" w14:textId="77777777" w:rsidR="00091AD6" w:rsidRDefault="00091AD6" w:rsidP="00091AD6">
      <w:pPr>
        <w:pStyle w:val="3"/>
        <w:ind w:left="919" w:right="210"/>
      </w:pPr>
      <w:r>
        <w:t>datetime</w:t>
      </w:r>
      <w:r>
        <w:rPr>
          <w:rFonts w:hint="eastAsia"/>
        </w:rPr>
        <w:t>模块</w:t>
      </w:r>
    </w:p>
    <w:p w14:paraId="4DC295A2" w14:textId="77777777" w:rsidR="00091AD6" w:rsidRDefault="00091AD6" w:rsidP="00091AD6">
      <w:pPr>
        <w:pStyle w:val="40"/>
      </w:pPr>
      <w:r w:rsidRPr="00344CF5">
        <w:rPr>
          <w:rFonts w:hint="eastAsia"/>
        </w:rPr>
        <w:t xml:space="preserve">datetime </w:t>
      </w:r>
      <w:r w:rsidRPr="00344CF5">
        <w:rPr>
          <w:rFonts w:hint="eastAsia"/>
        </w:rPr>
        <w:t>比</w:t>
      </w:r>
      <w:r w:rsidRPr="00344CF5">
        <w:rPr>
          <w:rFonts w:hint="eastAsia"/>
        </w:rPr>
        <w:t xml:space="preserve"> time </w:t>
      </w:r>
      <w:r w:rsidRPr="00344CF5">
        <w:rPr>
          <w:rFonts w:hint="eastAsia"/>
        </w:rPr>
        <w:t>高级了不少，可以理解为</w:t>
      </w:r>
      <w:r w:rsidRPr="00344CF5">
        <w:rPr>
          <w:rFonts w:hint="eastAsia"/>
        </w:rPr>
        <w:t xml:space="preserve"> datetime </w:t>
      </w:r>
      <w:r w:rsidRPr="00344CF5">
        <w:rPr>
          <w:rFonts w:hint="eastAsia"/>
        </w:rPr>
        <w:t>基于</w:t>
      </w:r>
      <w:r w:rsidRPr="00344CF5">
        <w:rPr>
          <w:rFonts w:hint="eastAsia"/>
        </w:rPr>
        <w:t xml:space="preserve"> time </w:t>
      </w:r>
      <w:r w:rsidRPr="00344CF5">
        <w:rPr>
          <w:rFonts w:hint="eastAsia"/>
        </w:rPr>
        <w:t>进行了封装，提供了更多实用的函数。在</w:t>
      </w:r>
      <w:r w:rsidRPr="00344CF5">
        <w:rPr>
          <w:rFonts w:hint="eastAsia"/>
        </w:rPr>
        <w:t xml:space="preserve">datetime </w:t>
      </w:r>
      <w:r w:rsidRPr="00344CF5">
        <w:rPr>
          <w:rFonts w:hint="eastAsia"/>
        </w:rPr>
        <w:t>模块中包含了几个类，具体关系如下</w:t>
      </w:r>
      <w:r w:rsidRPr="00344CF5">
        <w:rPr>
          <w:rFonts w:hint="eastAsia"/>
        </w:rPr>
        <w:t>:</w:t>
      </w:r>
    </w:p>
    <w:p w14:paraId="3CF35878" w14:textId="77777777" w:rsidR="00091AD6" w:rsidRDefault="00091AD6" w:rsidP="00091AD6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 xml:space="preserve">timedelta     </w:t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主要用于计算时间跨度</w:t>
      </w:r>
    </w:p>
    <w:p w14:paraId="5E95CDA8" w14:textId="77777777" w:rsidR="00091AD6" w:rsidRDefault="00091AD6" w:rsidP="00091AD6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 xml:space="preserve">tzinfo        </w:t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时区相关</w:t>
      </w:r>
    </w:p>
    <w:p w14:paraId="33FF8C9C" w14:textId="77777777" w:rsidR="00091AD6" w:rsidRDefault="00091AD6" w:rsidP="00091AD6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 xml:space="preserve">time          </w:t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只关注时间</w:t>
      </w:r>
    </w:p>
    <w:p w14:paraId="6DC209B2" w14:textId="77777777" w:rsidR="00091AD6" w:rsidRDefault="00091AD6" w:rsidP="00091AD6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 xml:space="preserve">date          </w:t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只关注日期</w:t>
      </w:r>
    </w:p>
    <w:p w14:paraId="47FAE760" w14:textId="77777777" w:rsidR="00091AD6" w:rsidRDefault="00091AD6" w:rsidP="00091AD6">
      <w:pPr>
        <w:pStyle w:val="40"/>
        <w:numPr>
          <w:ilvl w:val="0"/>
          <w:numId w:val="3"/>
        </w:numPr>
        <w:ind w:firstLineChars="0"/>
      </w:pPr>
      <w:r>
        <w:rPr>
          <w:rFonts w:hint="eastAsia"/>
        </w:rPr>
        <w:t xml:space="preserve">datetime  </w:t>
      </w:r>
      <w:r>
        <w:tab/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同时有时间和日期</w:t>
      </w:r>
    </w:p>
    <w:p w14:paraId="7F8B357F" w14:textId="77777777" w:rsidR="00091AD6" w:rsidRDefault="00091AD6" w:rsidP="00091AD6">
      <w:pPr>
        <w:pStyle w:val="40"/>
      </w:pPr>
      <w:r w:rsidRPr="00D0542A">
        <w:rPr>
          <w:rFonts w:hint="eastAsia"/>
        </w:rPr>
        <w:t>在实际实用中，用得比较多的是</w:t>
      </w:r>
      <w:r w:rsidRPr="00D0542A">
        <w:rPr>
          <w:rFonts w:hint="eastAsia"/>
        </w:rPr>
        <w:t xml:space="preserve"> datetime.datetime </w:t>
      </w:r>
      <w:r w:rsidRPr="00D0542A">
        <w:rPr>
          <w:rFonts w:hint="eastAsia"/>
        </w:rPr>
        <w:t>和</w:t>
      </w:r>
      <w:r w:rsidRPr="00D0542A">
        <w:rPr>
          <w:rFonts w:hint="eastAsia"/>
        </w:rPr>
        <w:t xml:space="preserve"> datetime.timedelta</w:t>
      </w:r>
      <w:r>
        <w:rPr>
          <w:rFonts w:hint="eastAsia"/>
        </w:rPr>
        <w:t>。</w:t>
      </w:r>
    </w:p>
    <w:p w14:paraId="1A90515C" w14:textId="77777777" w:rsidR="00091AD6" w:rsidRDefault="00091AD6" w:rsidP="00091AD6">
      <w:pPr>
        <w:pStyle w:val="40"/>
      </w:pPr>
      <w:r>
        <w:rPr>
          <w:rFonts w:hint="eastAsia"/>
        </w:rPr>
        <w:t>datetime.datetime</w:t>
      </w:r>
      <w:r>
        <w:rPr>
          <w:rFonts w:hint="eastAsia"/>
        </w:rPr>
        <w:t>围绕一个叫做</w:t>
      </w:r>
      <w:r>
        <w:rPr>
          <w:rFonts w:hint="eastAsia"/>
        </w:rPr>
        <w:t>date</w:t>
      </w:r>
      <w:r>
        <w:t>time.</w:t>
      </w:r>
      <w:r>
        <w:rPr>
          <w:rFonts w:hint="eastAsia"/>
        </w:rPr>
        <w:t>datetime</w:t>
      </w:r>
      <w:r>
        <w:rPr>
          <w:rFonts w:hint="eastAsia"/>
        </w:rPr>
        <w:t>对象来进行数据保存。</w:t>
      </w:r>
    </w:p>
    <w:p w14:paraId="2D8DF297" w14:textId="77777777" w:rsidR="00091AD6" w:rsidRDefault="00091AD6" w:rsidP="00091AD6">
      <w:pPr>
        <w:pStyle w:val="40"/>
      </w:pPr>
      <w:r>
        <w:rPr>
          <w:rFonts w:hint="eastAsia"/>
        </w:rPr>
        <w:t>一般使用</w:t>
      </w:r>
      <w:r>
        <w:rPr>
          <w:rFonts w:hint="eastAsia"/>
        </w:rPr>
        <w:t>datetime.datetime.now()</w:t>
      </w:r>
      <w:r>
        <w:rPr>
          <w:rFonts w:hint="eastAsia"/>
        </w:rPr>
        <w:t>获得这个实例对象。</w:t>
      </w:r>
    </w:p>
    <w:tbl>
      <w:tblPr>
        <w:tblStyle w:val="4-3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9"/>
        <w:gridCol w:w="6787"/>
      </w:tblGrid>
      <w:tr w:rsidR="00091AD6" w:rsidRPr="00E347B0" w14:paraId="27D4D49D" w14:textId="77777777" w:rsidTr="0046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39A05F3A" w14:textId="77777777" w:rsidR="00091AD6" w:rsidRPr="00E347B0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实例方法</w:t>
            </w:r>
          </w:p>
        </w:tc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5871FBC7" w14:textId="77777777" w:rsidR="00091AD6" w:rsidRPr="00E347B0" w:rsidRDefault="00091AD6" w:rsidP="0046698E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91AD6" w14:paraId="7E9ED19F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tcBorders>
              <w:top w:val="single" w:sz="4" w:space="0" w:color="000000"/>
            </w:tcBorders>
            <w:vAlign w:val="center"/>
          </w:tcPr>
          <w:p w14:paraId="2AED6447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datetime.date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87" w:type="dxa"/>
            <w:tcBorders>
              <w:top w:val="single" w:sz="4" w:space="0" w:color="000000"/>
            </w:tcBorders>
            <w:vAlign w:val="center"/>
          </w:tcPr>
          <w:p w14:paraId="702CB814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对象。</w:t>
            </w:r>
          </w:p>
        </w:tc>
      </w:tr>
      <w:tr w:rsidR="00091AD6" w14:paraId="0C8E0AE5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2DDCB26E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datetime.time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87" w:type="dxa"/>
            <w:vAlign w:val="center"/>
          </w:tcPr>
          <w:p w14:paraId="06B5EE92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time</w:t>
            </w:r>
            <w:r>
              <w:rPr>
                <w:rFonts w:hint="eastAsia"/>
              </w:rPr>
              <w:t>对象。</w:t>
            </w:r>
          </w:p>
        </w:tc>
      </w:tr>
      <w:tr w:rsidR="00091AD6" w14:paraId="78742130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40449AFB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datetime.replace(n=v)</w:t>
            </w:r>
          </w:p>
        </w:tc>
        <w:tc>
          <w:tcPr>
            <w:tcW w:w="6787" w:type="dxa"/>
            <w:vAlign w:val="center"/>
          </w:tcPr>
          <w:p w14:paraId="22FA53F8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替换字段的值后得到一个新的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对象</w:t>
            </w:r>
            <w:r>
              <w:t>。</w:t>
            </w:r>
          </w:p>
        </w:tc>
      </w:tr>
      <w:tr w:rsidR="00091AD6" w14:paraId="5C390FE8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1A2A3550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datetime.timetuple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87" w:type="dxa"/>
            <w:vAlign w:val="center"/>
          </w:tcPr>
          <w:p w14:paraId="604BEFBD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time</w:t>
            </w:r>
            <w:r>
              <w:t>.struct_time</w:t>
            </w:r>
            <w:r>
              <w:rPr>
                <w:rFonts w:hint="eastAsia"/>
              </w:rPr>
              <w:t>对象。</w:t>
            </w:r>
          </w:p>
        </w:tc>
      </w:tr>
      <w:tr w:rsidR="00091AD6" w14:paraId="13AED582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142426DA" w14:textId="77777777" w:rsidR="00091AD6" w:rsidRDefault="00091AD6" w:rsidP="0046698E">
            <w:pPr>
              <w:pStyle w:val="40"/>
              <w:ind w:firstLineChars="0" w:firstLine="0"/>
              <w:jc w:val="left"/>
            </w:pPr>
            <w:r w:rsidRPr="00382370">
              <w:rPr>
                <w:rFonts w:hint="eastAsia"/>
                <w:color w:val="FF0000"/>
              </w:rPr>
              <w:t>d</w:t>
            </w:r>
            <w:r w:rsidRPr="00382370">
              <w:rPr>
                <w:color w:val="FF0000"/>
              </w:rPr>
              <w:t>atetime.strftime(fmt)</w:t>
            </w:r>
          </w:p>
        </w:tc>
        <w:tc>
          <w:tcPr>
            <w:tcW w:w="6787" w:type="dxa"/>
            <w:vAlign w:val="center"/>
          </w:tcPr>
          <w:p w14:paraId="49F33E6E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fmt</w:t>
            </w:r>
            <w:r>
              <w:rPr>
                <w:rFonts w:hint="eastAsia"/>
              </w:rPr>
              <w:t>的格式生成字符串。</w:t>
            </w:r>
          </w:p>
        </w:tc>
      </w:tr>
    </w:tbl>
    <w:p w14:paraId="3541A402" w14:textId="77777777" w:rsidR="00091AD6" w:rsidRDefault="00091AD6" w:rsidP="00091AD6">
      <w:pPr>
        <w:pStyle w:val="40"/>
      </w:pPr>
      <w:r w:rsidRPr="00547393">
        <w:rPr>
          <w:rFonts w:hint="eastAsia"/>
        </w:rPr>
        <w:t>除了实例本身具有的方法</w:t>
      </w:r>
      <w:r w:rsidRPr="00547393">
        <w:rPr>
          <w:rFonts w:hint="eastAsia"/>
        </w:rPr>
        <w:t>,</w:t>
      </w:r>
      <w:r w:rsidRPr="00547393">
        <w:rPr>
          <w:rFonts w:hint="eastAsia"/>
        </w:rPr>
        <w:t>类本身也提供了很多好用的方法</w:t>
      </w:r>
      <w:r>
        <w:rPr>
          <w:rFonts w:hint="eastAsia"/>
        </w:rPr>
        <w:t>：</w:t>
      </w:r>
    </w:p>
    <w:tbl>
      <w:tblPr>
        <w:tblStyle w:val="4-3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3"/>
        <w:gridCol w:w="6283"/>
      </w:tblGrid>
      <w:tr w:rsidR="00091AD6" w:rsidRPr="00E347B0" w14:paraId="77DE9110" w14:textId="77777777" w:rsidTr="00466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323DBB04" w14:textId="77777777" w:rsidR="00091AD6" w:rsidRPr="00E347B0" w:rsidRDefault="00091AD6" w:rsidP="0046698E">
            <w:pPr>
              <w:pStyle w:val="40"/>
              <w:ind w:firstLineChars="0" w:firstLine="0"/>
              <w:jc w:val="center"/>
            </w:pPr>
            <w:r>
              <w:rPr>
                <w:rFonts w:hint="eastAsia"/>
              </w:rPr>
              <w:t>类方法</w:t>
            </w:r>
          </w:p>
        </w:tc>
        <w:tc>
          <w:tcPr>
            <w:tcW w:w="6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vAlign w:val="center"/>
          </w:tcPr>
          <w:p w14:paraId="053C5D93" w14:textId="77777777" w:rsidR="00091AD6" w:rsidRPr="00E347B0" w:rsidRDefault="00091AD6" w:rsidP="0046698E">
            <w:pPr>
              <w:pStyle w:val="4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91AD6" w14:paraId="077D7A6D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tcBorders>
              <w:top w:val="single" w:sz="4" w:space="0" w:color="000000"/>
            </w:tcBorders>
            <w:vAlign w:val="center"/>
          </w:tcPr>
          <w:p w14:paraId="307009A6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datetime.today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87" w:type="dxa"/>
            <w:tcBorders>
              <w:top w:val="single" w:sz="4" w:space="0" w:color="000000"/>
            </w:tcBorders>
            <w:vAlign w:val="center"/>
          </w:tcPr>
          <w:p w14:paraId="552F0271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当前时间，</w:t>
            </w:r>
            <w:r>
              <w:t>localtime</w:t>
            </w:r>
            <w:r>
              <w:rPr>
                <w:rFonts w:hint="eastAsia"/>
              </w:rPr>
              <w:t>。</w:t>
            </w:r>
          </w:p>
        </w:tc>
      </w:tr>
      <w:tr w:rsidR="00091AD6" w14:paraId="271F8324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73CE651C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datetime.now</w:t>
            </w:r>
            <w:r>
              <w:rPr>
                <w:rFonts w:hint="eastAsia"/>
              </w:rPr>
              <w:t>(</w:t>
            </w:r>
            <w:r>
              <w:t>[tz])</w:t>
            </w:r>
          </w:p>
        </w:tc>
        <w:tc>
          <w:tcPr>
            <w:tcW w:w="6787" w:type="dxa"/>
            <w:vAlign w:val="center"/>
          </w:tcPr>
          <w:p w14:paraId="5009E83E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tz</w:t>
            </w:r>
            <w:r>
              <w:rPr>
                <w:rFonts w:hint="eastAsia"/>
              </w:rPr>
              <w:t>时区的时间。</w:t>
            </w:r>
          </w:p>
        </w:tc>
      </w:tr>
      <w:tr w:rsidR="00091AD6" w14:paraId="3DB93F22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7EF6D623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datetime.utcnow()</w:t>
            </w:r>
          </w:p>
        </w:tc>
        <w:tc>
          <w:tcPr>
            <w:tcW w:w="6787" w:type="dxa"/>
            <w:vAlign w:val="center"/>
          </w:tcPr>
          <w:p w14:paraId="5E8209A7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t>。</w:t>
            </w:r>
          </w:p>
        </w:tc>
      </w:tr>
      <w:tr w:rsidR="00091AD6" w14:paraId="1A31AC7D" w14:textId="77777777" w:rsidTr="00466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06B7D1AC" w14:textId="77777777" w:rsidR="00091AD6" w:rsidRDefault="00091AD6" w:rsidP="0046698E">
            <w:pPr>
              <w:pStyle w:val="40"/>
              <w:ind w:firstLineChars="0" w:firstLine="0"/>
              <w:jc w:val="left"/>
            </w:pPr>
            <w:r>
              <w:t>datetime.fromtimestamp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6787" w:type="dxa"/>
            <w:vAlign w:val="center"/>
          </w:tcPr>
          <w:p w14:paraId="54F3708D" w14:textId="77777777" w:rsidR="00091AD6" w:rsidRPr="00E347B0" w:rsidRDefault="00091AD6" w:rsidP="0046698E">
            <w:pPr>
              <w:pStyle w:val="4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返回时间戳的时间，有时区要求。</w:t>
            </w:r>
          </w:p>
        </w:tc>
      </w:tr>
      <w:tr w:rsidR="00091AD6" w14:paraId="23A406C4" w14:textId="77777777" w:rsidTr="00466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9" w:type="dxa"/>
            <w:vAlign w:val="center"/>
          </w:tcPr>
          <w:p w14:paraId="7EB2F406" w14:textId="77777777" w:rsidR="00091AD6" w:rsidRDefault="00091AD6" w:rsidP="0046698E">
            <w:pPr>
              <w:pStyle w:val="40"/>
              <w:ind w:firstLineChars="0" w:firstLine="0"/>
              <w:jc w:val="left"/>
            </w:pPr>
            <w:r w:rsidRPr="00382370">
              <w:rPr>
                <w:rFonts w:hint="eastAsia"/>
                <w:color w:val="FF0000"/>
              </w:rPr>
              <w:t>d</w:t>
            </w:r>
            <w:r w:rsidRPr="00382370">
              <w:rPr>
                <w:color w:val="FF0000"/>
              </w:rPr>
              <w:t>atetime.str</w:t>
            </w:r>
            <w:r w:rsidRPr="00382370">
              <w:rPr>
                <w:rFonts w:hint="eastAsia"/>
                <w:color w:val="FF0000"/>
              </w:rPr>
              <w:t>p</w:t>
            </w:r>
            <w:r w:rsidRPr="00382370">
              <w:rPr>
                <w:color w:val="FF0000"/>
              </w:rPr>
              <w:t>time(</w:t>
            </w:r>
            <w:r w:rsidRPr="00382370">
              <w:rPr>
                <w:rFonts w:hint="eastAsia"/>
                <w:color w:val="FF0000"/>
              </w:rPr>
              <w:t>str,fmt</w:t>
            </w:r>
            <w:r w:rsidRPr="00382370">
              <w:rPr>
                <w:color w:val="FF0000"/>
              </w:rPr>
              <w:t>)</w:t>
            </w:r>
          </w:p>
        </w:tc>
        <w:tc>
          <w:tcPr>
            <w:tcW w:w="6787" w:type="dxa"/>
            <w:vAlign w:val="center"/>
          </w:tcPr>
          <w:p w14:paraId="3248885C" w14:textId="77777777" w:rsidR="00091AD6" w:rsidRDefault="00091AD6" w:rsidP="0046698E">
            <w:pPr>
              <w:pStyle w:val="40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fmt</w:t>
            </w:r>
            <w:r>
              <w:rPr>
                <w:rFonts w:hint="eastAsia"/>
              </w:rPr>
              <w:t>的格式解析字符串生成</w:t>
            </w:r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。</w:t>
            </w:r>
          </w:p>
        </w:tc>
      </w:tr>
    </w:tbl>
    <w:p w14:paraId="66A462C5" w14:textId="77777777" w:rsidR="00091AD6" w:rsidRDefault="00091AD6" w:rsidP="00091AD6">
      <w:pPr>
        <w:pStyle w:val="3"/>
        <w:ind w:left="919" w:right="210"/>
      </w:pPr>
      <w:r>
        <w:rPr>
          <w:rFonts w:hint="eastAsia"/>
        </w:rPr>
        <w:t>timedelta</w:t>
      </w:r>
      <w:r>
        <w:rPr>
          <w:rFonts w:hint="eastAsia"/>
        </w:rPr>
        <w:t>模块</w:t>
      </w:r>
    </w:p>
    <w:p w14:paraId="4B6E0A0A" w14:textId="77777777" w:rsidR="00091AD6" w:rsidRDefault="00091AD6" w:rsidP="00091AD6">
      <w:pPr>
        <w:pStyle w:val="40"/>
      </w:pPr>
      <w:r>
        <w:t>timedelta</w:t>
      </w:r>
      <w:r>
        <w:rPr>
          <w:rFonts w:hint="eastAsia"/>
        </w:rPr>
        <w:t>模块主要针对的是</w:t>
      </w:r>
      <w:r>
        <w:rPr>
          <w:rFonts w:hint="eastAsia"/>
        </w:rPr>
        <w:t>2</w:t>
      </w:r>
      <w:r>
        <w:rPr>
          <w:rFonts w:hint="eastAsia"/>
        </w:rPr>
        <w:t>个日期对象的数学运算，比如当前时间的前或后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2</w:t>
      </w:r>
      <w:r>
        <w:rPr>
          <w:rFonts w:hint="eastAsia"/>
        </w:rPr>
        <w:t>个小时这样的需求。</w:t>
      </w:r>
    </w:p>
    <w:p w14:paraId="5783FFBE" w14:textId="77777777" w:rsidR="00091AD6" w:rsidRDefault="00091AD6" w:rsidP="00091AD6">
      <w:pPr>
        <w:pStyle w:val="40"/>
      </w:pPr>
      <w:r>
        <w:rPr>
          <w:rFonts w:hint="eastAsia"/>
        </w:rPr>
        <w:t>只要初始化时，指定日期参数就可以设置一个延迟时间。注意这个对象的访问只能是天和秒，需要小时等信息需要进行数学运算。</w:t>
      </w:r>
    </w:p>
    <w:p w14:paraId="76A767C7" w14:textId="0FC9045C" w:rsidR="00091AD6" w:rsidRDefault="00091AD6" w:rsidP="00DB6DBC">
      <w:pPr>
        <w:pStyle w:val="40"/>
      </w:pPr>
      <w:r>
        <w:rPr>
          <w:rFonts w:hint="eastAsia"/>
        </w:rPr>
        <w:t>最大的单位是天。</w:t>
      </w:r>
    </w:p>
    <w:p w14:paraId="36636FFF" w14:textId="491BB814" w:rsidR="00644512" w:rsidRDefault="00DB6DBC">
      <w:pPr>
        <w:pStyle w:val="1"/>
      </w:pPr>
      <w:r>
        <w:rPr>
          <w:rFonts w:hint="eastAsia"/>
        </w:rPr>
        <w:t>哈希散列</w:t>
      </w:r>
    </w:p>
    <w:p w14:paraId="1FCC6BDF" w14:textId="25ADB48E" w:rsidR="00644512" w:rsidRDefault="00DB6DBC">
      <w:pPr>
        <w:pStyle w:val="2"/>
        <w:ind w:left="777" w:right="210"/>
      </w:pPr>
      <w:r>
        <w:rPr>
          <w:rFonts w:hint="eastAsia"/>
        </w:rPr>
        <w:t>什么是哈希算法</w:t>
      </w:r>
    </w:p>
    <w:p w14:paraId="00530283" w14:textId="72A73CD5" w:rsidR="00644512" w:rsidRDefault="00B077B5">
      <w:pPr>
        <w:pStyle w:val="40"/>
      </w:pPr>
      <w:r>
        <w:rPr>
          <w:rFonts w:hint="eastAsia"/>
        </w:rPr>
        <w:t>哈希算法，又叫散列算法。</w:t>
      </w:r>
      <w:r w:rsidRPr="00B077B5">
        <w:rPr>
          <w:rFonts w:hint="eastAsia"/>
        </w:rPr>
        <w:t>是一种从任何一种数据中创建小的数字“指纹”的方法。散列函数把消息或数据压缩成摘要，使得数据量变小，将数据的格式固定下来。</w:t>
      </w:r>
    </w:p>
    <w:p w14:paraId="14D59F88" w14:textId="4C17AF50" w:rsidR="00B077B5" w:rsidRDefault="00B077B5" w:rsidP="00B077B5">
      <w:pPr>
        <w:pStyle w:val="3"/>
        <w:ind w:left="919" w:right="210"/>
      </w:pPr>
      <w:r>
        <w:rPr>
          <w:rFonts w:hint="eastAsia"/>
        </w:rPr>
        <w:t>哈希算法的特点</w:t>
      </w:r>
    </w:p>
    <w:p w14:paraId="43AD75BE" w14:textId="671843C5" w:rsidR="00B077B5" w:rsidRDefault="00B077B5" w:rsidP="00B077B5">
      <w:pPr>
        <w:pStyle w:val="40"/>
      </w:pPr>
      <w:r w:rsidRPr="00B077B5">
        <w:rPr>
          <w:rFonts w:hint="eastAsia"/>
        </w:rPr>
        <w:t>如果两个散列值是不相同的（根据同一函数），那么这两个散列值的原始输入也是不相同的。</w:t>
      </w:r>
    </w:p>
    <w:p w14:paraId="28ECBDC0" w14:textId="57582E3F" w:rsidR="00B077B5" w:rsidRDefault="00B077B5" w:rsidP="00B077B5">
      <w:pPr>
        <w:pStyle w:val="40"/>
      </w:pPr>
      <w:r>
        <w:rPr>
          <w:rFonts w:hint="eastAsia"/>
        </w:rPr>
        <w:t>通过散列值是</w:t>
      </w:r>
      <w:r w:rsidR="00B5253F">
        <w:rPr>
          <w:rFonts w:hint="eastAsia"/>
        </w:rPr>
        <w:t>恢复</w:t>
      </w:r>
      <w:r>
        <w:rPr>
          <w:rFonts w:hint="eastAsia"/>
        </w:rPr>
        <w:t>不出原数据的信息。</w:t>
      </w:r>
    </w:p>
    <w:p w14:paraId="6CF31AB9" w14:textId="554D2974" w:rsidR="00D84612" w:rsidRDefault="006D2732" w:rsidP="00D84612">
      <w:pPr>
        <w:pStyle w:val="3"/>
        <w:ind w:left="919" w:right="210"/>
      </w:pPr>
      <w:r>
        <w:rPr>
          <w:rFonts w:hint="eastAsia"/>
        </w:rPr>
        <w:lastRenderedPageBreak/>
        <w:t>M</w:t>
      </w:r>
      <w:r>
        <w:t>D5</w:t>
      </w:r>
    </w:p>
    <w:p w14:paraId="7AFF9E88" w14:textId="2851F8C5" w:rsidR="00D84612" w:rsidRDefault="00E87EEC" w:rsidP="00D84612">
      <w:pPr>
        <w:pStyle w:val="40"/>
      </w:pPr>
      <w:r>
        <w:rPr>
          <w:rFonts w:hint="eastAsia"/>
        </w:rPr>
        <w:t>M</w:t>
      </w:r>
      <w:r>
        <w:t>D5</w:t>
      </w:r>
      <w:r>
        <w:rPr>
          <w:rFonts w:hint="eastAsia"/>
        </w:rPr>
        <w:t>：</w:t>
      </w:r>
      <w:r w:rsidRPr="00E87EEC">
        <w:rPr>
          <w:rFonts w:hint="eastAsia"/>
        </w:rPr>
        <w:t>可以产生出一个</w:t>
      </w:r>
      <w:r w:rsidRPr="00E87EEC">
        <w:rPr>
          <w:rFonts w:hint="eastAsia"/>
        </w:rPr>
        <w:t>128</w:t>
      </w:r>
      <w:r w:rsidRPr="00E87EEC">
        <w:rPr>
          <w:rFonts w:hint="eastAsia"/>
        </w:rPr>
        <w:t>位（</w:t>
      </w:r>
      <w:r w:rsidRPr="00E87EEC">
        <w:rPr>
          <w:rFonts w:hint="eastAsia"/>
        </w:rPr>
        <w:t>16</w:t>
      </w:r>
      <w:r w:rsidRPr="00E87EEC">
        <w:rPr>
          <w:rFonts w:hint="eastAsia"/>
        </w:rPr>
        <w:t>字节）的散列值，用于确保信息传输完整一致。</w:t>
      </w:r>
    </w:p>
    <w:p w14:paraId="6BC162F3" w14:textId="0C3C3716" w:rsidR="00E87EEC" w:rsidRDefault="00E87EEC" w:rsidP="00D84612">
      <w:pPr>
        <w:pStyle w:val="40"/>
      </w:pPr>
      <w:r w:rsidRPr="00E87EEC">
        <w:rPr>
          <w:rFonts w:hint="eastAsia"/>
        </w:rPr>
        <w:t>MD5</w:t>
      </w:r>
      <w:r w:rsidRPr="00E87EEC">
        <w:rPr>
          <w:rFonts w:hint="eastAsia"/>
        </w:rPr>
        <w:t>已经广泛使用在为文件传输提供一定的可靠性方面。例如，服务器预先提供一个</w:t>
      </w:r>
      <w:r w:rsidRPr="00E87EEC">
        <w:rPr>
          <w:rFonts w:hint="eastAsia"/>
        </w:rPr>
        <w:t>MD5</w:t>
      </w:r>
      <w:r w:rsidRPr="00E87EEC">
        <w:rPr>
          <w:rFonts w:hint="eastAsia"/>
        </w:rPr>
        <w:t>校验和，用户下载完文件以后，用</w:t>
      </w:r>
      <w:r w:rsidRPr="00E87EEC">
        <w:rPr>
          <w:rFonts w:hint="eastAsia"/>
        </w:rPr>
        <w:t>MD5</w:t>
      </w:r>
      <w:r w:rsidRPr="00E87EEC">
        <w:rPr>
          <w:rFonts w:hint="eastAsia"/>
        </w:rPr>
        <w:t>算法计算下载文件的</w:t>
      </w:r>
      <w:r w:rsidRPr="00E87EEC">
        <w:rPr>
          <w:rFonts w:hint="eastAsia"/>
        </w:rPr>
        <w:t>MD5</w:t>
      </w:r>
      <w:r w:rsidRPr="00E87EEC">
        <w:rPr>
          <w:rFonts w:hint="eastAsia"/>
        </w:rPr>
        <w:t>校验和，然后通过检查这两个校验和是否一致，就能判断下载的文件是否出错。</w:t>
      </w:r>
    </w:p>
    <w:p w14:paraId="7D1A08B3" w14:textId="0D00A41C" w:rsidR="006D2732" w:rsidRDefault="006D2732" w:rsidP="00D84612">
      <w:pPr>
        <w:pStyle w:val="40"/>
      </w:pPr>
      <w:r w:rsidRPr="006D2732">
        <w:rPr>
          <w:rFonts w:hint="eastAsia"/>
        </w:rPr>
        <w:t>1996</w:t>
      </w:r>
      <w:r w:rsidRPr="006D2732">
        <w:rPr>
          <w:rFonts w:hint="eastAsia"/>
        </w:rPr>
        <w:t>年后被证实存在弱点，可以被加以破解，对于需要高度安全性的数据，专家一般建议改用其他算法，如</w:t>
      </w:r>
      <w:r w:rsidRPr="006D2732">
        <w:rPr>
          <w:rFonts w:hint="eastAsia"/>
        </w:rPr>
        <w:t>SHA-2</w:t>
      </w:r>
      <w:r w:rsidRPr="006D2732">
        <w:rPr>
          <w:rFonts w:hint="eastAsia"/>
        </w:rPr>
        <w:t>。</w:t>
      </w:r>
      <w:r w:rsidRPr="006D2732">
        <w:rPr>
          <w:rFonts w:hint="eastAsia"/>
        </w:rPr>
        <w:t>2004</w:t>
      </w:r>
      <w:r w:rsidRPr="006D2732">
        <w:rPr>
          <w:rFonts w:hint="eastAsia"/>
        </w:rPr>
        <w:t>年，证实</w:t>
      </w:r>
      <w:r w:rsidRPr="006D2732">
        <w:rPr>
          <w:rFonts w:hint="eastAsia"/>
        </w:rPr>
        <w:t>MD5</w:t>
      </w:r>
      <w:r w:rsidRPr="006D2732">
        <w:rPr>
          <w:rFonts w:hint="eastAsia"/>
        </w:rPr>
        <w:t>算法无法防止碰撞（</w:t>
      </w:r>
      <w:r w:rsidRPr="006D2732">
        <w:rPr>
          <w:rFonts w:hint="eastAsia"/>
        </w:rPr>
        <w:t>collision</w:t>
      </w:r>
      <w:r w:rsidRPr="006D2732">
        <w:rPr>
          <w:rFonts w:hint="eastAsia"/>
        </w:rPr>
        <w:t>），因此不适用于安全性认证，如</w:t>
      </w:r>
      <w:r w:rsidRPr="006D2732">
        <w:rPr>
          <w:rFonts w:hint="eastAsia"/>
        </w:rPr>
        <w:t>SSL</w:t>
      </w:r>
      <w:r w:rsidRPr="006D2732">
        <w:rPr>
          <w:rFonts w:hint="eastAsia"/>
        </w:rPr>
        <w:t>公开密钥认证或是数字签名等用途。</w:t>
      </w:r>
    </w:p>
    <w:p w14:paraId="6CA46E2E" w14:textId="20CB01D1" w:rsidR="006D2732" w:rsidRDefault="006D2732" w:rsidP="006D2732">
      <w:pPr>
        <w:pStyle w:val="3"/>
        <w:ind w:left="919" w:right="210"/>
      </w:pPr>
      <w:r>
        <w:rPr>
          <w:rFonts w:hint="eastAsia"/>
        </w:rPr>
        <w:t>S</w:t>
      </w:r>
      <w:r>
        <w:t>HA-2</w:t>
      </w:r>
    </w:p>
    <w:p w14:paraId="4647F5C3" w14:textId="77777777" w:rsidR="006D2732" w:rsidRDefault="006D2732" w:rsidP="006D2732">
      <w:pPr>
        <w:pStyle w:val="40"/>
      </w:pPr>
      <w:r w:rsidRPr="006D2732">
        <w:rPr>
          <w:rFonts w:hint="eastAsia"/>
        </w:rPr>
        <w:t>SHA-2</w:t>
      </w:r>
      <w:r w:rsidRPr="006D2732">
        <w:rPr>
          <w:rFonts w:hint="eastAsia"/>
        </w:rPr>
        <w:t>，名称来自于安全散列算法</w:t>
      </w:r>
      <w:r w:rsidRPr="006D2732">
        <w:rPr>
          <w:rFonts w:hint="eastAsia"/>
        </w:rPr>
        <w:t>2</w:t>
      </w:r>
      <w:r w:rsidRPr="006D2732">
        <w:rPr>
          <w:rFonts w:hint="eastAsia"/>
        </w:rPr>
        <w:t>（</w:t>
      </w:r>
      <w:r w:rsidRPr="006D2732">
        <w:rPr>
          <w:rFonts w:hint="eastAsia"/>
        </w:rPr>
        <w:t>Secure Hash Algorithm 2</w:t>
      </w:r>
      <w:r w:rsidRPr="006D2732">
        <w:rPr>
          <w:rFonts w:hint="eastAsia"/>
        </w:rPr>
        <w:t>）的缩写，一种密码散列函数算法标准，由美国国家安全局研发</w:t>
      </w:r>
      <w:r>
        <w:rPr>
          <w:rFonts w:hint="eastAsia"/>
        </w:rPr>
        <w:t>，</w:t>
      </w:r>
      <w:r w:rsidRPr="006D2732">
        <w:rPr>
          <w:rFonts w:hint="eastAsia"/>
        </w:rPr>
        <w:t>由美国国家标准与技术研究院（</w:t>
      </w:r>
      <w:r w:rsidRPr="006D2732">
        <w:rPr>
          <w:rFonts w:hint="eastAsia"/>
        </w:rPr>
        <w:t>NIST</w:t>
      </w:r>
      <w:r w:rsidRPr="006D2732">
        <w:rPr>
          <w:rFonts w:hint="eastAsia"/>
        </w:rPr>
        <w:t>）在</w:t>
      </w:r>
      <w:r w:rsidRPr="006D2732">
        <w:rPr>
          <w:rFonts w:hint="eastAsia"/>
        </w:rPr>
        <w:t>2001</w:t>
      </w:r>
      <w:r w:rsidRPr="006D2732">
        <w:rPr>
          <w:rFonts w:hint="eastAsia"/>
        </w:rPr>
        <w:t>年发布。</w:t>
      </w:r>
    </w:p>
    <w:p w14:paraId="27118312" w14:textId="4BB9242C" w:rsidR="006D2732" w:rsidRPr="00E87EEC" w:rsidRDefault="006D2732" w:rsidP="006D2732">
      <w:pPr>
        <w:pStyle w:val="40"/>
      </w:pPr>
      <w:r>
        <w:rPr>
          <w:rFonts w:hint="eastAsia"/>
        </w:rPr>
        <w:t>其中最常用的是</w:t>
      </w:r>
      <w:r w:rsidRPr="006D2732">
        <w:rPr>
          <w:rFonts w:hint="eastAsia"/>
        </w:rPr>
        <w:t>：</w:t>
      </w:r>
      <w:r w:rsidRPr="006D2732">
        <w:rPr>
          <w:rFonts w:hint="eastAsia"/>
        </w:rPr>
        <w:t>SHA-256</w:t>
      </w:r>
      <w:r w:rsidRPr="006D2732">
        <w:rPr>
          <w:rFonts w:hint="eastAsia"/>
        </w:rPr>
        <w:t>、</w:t>
      </w:r>
      <w:r w:rsidRPr="006D2732">
        <w:rPr>
          <w:rFonts w:hint="eastAsia"/>
        </w:rPr>
        <w:t>SHA-512</w:t>
      </w:r>
    </w:p>
    <w:p w14:paraId="0B940D6C" w14:textId="7C74229C" w:rsidR="00644512" w:rsidRDefault="006D2732">
      <w:pPr>
        <w:pStyle w:val="2"/>
        <w:ind w:left="777" w:right="210"/>
      </w:pPr>
      <w:r>
        <w:rPr>
          <w:rFonts w:hint="eastAsia"/>
        </w:rPr>
        <w:t>python</w:t>
      </w:r>
      <w:r>
        <w:rPr>
          <w:rFonts w:hint="eastAsia"/>
        </w:rPr>
        <w:t>中如何使用</w:t>
      </w:r>
    </w:p>
    <w:p w14:paraId="49D393B2" w14:textId="0AE22F49" w:rsidR="00644512" w:rsidRDefault="006D2732">
      <w:pPr>
        <w:pStyle w:val="40"/>
      </w:pPr>
      <w:r>
        <w:rPr>
          <w:rFonts w:hint="eastAsia"/>
        </w:rPr>
        <w:t>所有安全散列算法，都在</w:t>
      </w:r>
      <w:r>
        <w:rPr>
          <w:rFonts w:hint="eastAsia"/>
        </w:rPr>
        <w:t>h</w:t>
      </w:r>
      <w:r>
        <w:t>ashlib</w:t>
      </w:r>
      <w:r>
        <w:rPr>
          <w:rFonts w:hint="eastAsia"/>
        </w:rPr>
        <w:t>标准库里进行了管理，要使用</w:t>
      </w:r>
      <w:r w:rsidR="002F3D6A">
        <w:rPr>
          <w:rFonts w:hint="eastAsia"/>
        </w:rPr>
        <w:t>其中的算法，首先导入</w:t>
      </w:r>
      <w:r w:rsidR="002F3D6A">
        <w:rPr>
          <w:rFonts w:hint="eastAsia"/>
        </w:rPr>
        <w:t>h</w:t>
      </w:r>
      <w:r w:rsidR="002F3D6A">
        <w:t>ashlib</w:t>
      </w:r>
      <w:r w:rsidR="002F3D6A">
        <w:rPr>
          <w:rFonts w:hint="eastAsia"/>
        </w:rPr>
        <w:t>库，然后使用里面的函数即可。</w:t>
      </w:r>
    </w:p>
    <w:p w14:paraId="223CCBAD" w14:textId="72EED06D" w:rsidR="00544F51" w:rsidRDefault="00544F51" w:rsidP="00544F51">
      <w:pPr>
        <w:pStyle w:val="3"/>
        <w:ind w:left="919" w:right="210"/>
      </w:pPr>
      <w:r>
        <w:rPr>
          <w:rFonts w:hint="eastAsia"/>
        </w:rPr>
        <w:t>md5</w:t>
      </w:r>
    </w:p>
    <w:p w14:paraId="4EBEDF21" w14:textId="28A1824E" w:rsidR="00544F51" w:rsidRDefault="00544F51" w:rsidP="00544F51">
      <w:pPr>
        <w:pStyle w:val="40"/>
      </w:pPr>
      <w:r>
        <w:rPr>
          <w:rFonts w:hint="eastAsia"/>
        </w:rPr>
        <w:t>最简单的使用。</w:t>
      </w:r>
    </w:p>
    <w:p w14:paraId="069B9FFB" w14:textId="0BCB1258" w:rsidR="00544F51" w:rsidRDefault="00544F51" w:rsidP="00544F51">
      <w:pPr>
        <w:pStyle w:val="coder"/>
      </w:pPr>
      <w:r>
        <w:rPr>
          <w:rFonts w:hint="eastAsia"/>
        </w:rPr>
        <w:t>i</w:t>
      </w:r>
      <w:r>
        <w:t>mport hashlib</w:t>
      </w:r>
    </w:p>
    <w:p w14:paraId="088B6462" w14:textId="77777777" w:rsidR="00544F51" w:rsidRDefault="00544F51" w:rsidP="00544F51">
      <w:pPr>
        <w:pStyle w:val="coder"/>
      </w:pPr>
    </w:p>
    <w:p w14:paraId="4C990810" w14:textId="0C6748DD" w:rsidR="00544F51" w:rsidRDefault="00544F51" w:rsidP="00544F51">
      <w:pPr>
        <w:pStyle w:val="coder"/>
      </w:pPr>
      <w:r>
        <w:t xml:space="preserve">test_data = </w:t>
      </w:r>
      <w:r w:rsidR="00984681">
        <w:rPr>
          <w:rFonts w:hint="eastAsia"/>
        </w:rPr>
        <w:t>b</w:t>
      </w:r>
      <w:r>
        <w:t>‘abc123’</w:t>
      </w:r>
    </w:p>
    <w:p w14:paraId="2B018F1A" w14:textId="4E820C5C" w:rsidR="00544F51" w:rsidRDefault="00544F51" w:rsidP="00544F51">
      <w:pPr>
        <w:pStyle w:val="coder"/>
      </w:pPr>
      <w:r>
        <w:rPr>
          <w:rFonts w:hint="eastAsia"/>
        </w:rPr>
        <w:t>p</w:t>
      </w:r>
      <w:r>
        <w:t>rint(hashlib.md5(test_data)</w:t>
      </w:r>
      <w:r w:rsidR="00984681">
        <w:t>.hexdigest()</w:t>
      </w:r>
      <w:r>
        <w:t>)</w:t>
      </w:r>
    </w:p>
    <w:p w14:paraId="3731DBD1" w14:textId="5AFE8687" w:rsidR="00544F51" w:rsidRDefault="00544F51" w:rsidP="00544F51">
      <w:pPr>
        <w:pStyle w:val="40"/>
      </w:pPr>
      <w:r>
        <w:rPr>
          <w:rFonts w:hint="eastAsia"/>
        </w:rPr>
        <w:t>正规使用：</w:t>
      </w:r>
    </w:p>
    <w:p w14:paraId="717BE246" w14:textId="25D67469" w:rsidR="00544F51" w:rsidRDefault="00544F51" w:rsidP="00544F51">
      <w:pPr>
        <w:pStyle w:val="5"/>
      </w:pPr>
      <w:r>
        <w:rPr>
          <w:rFonts w:hint="eastAsia"/>
        </w:rPr>
        <w:t>初始化算法库</w:t>
      </w:r>
    </w:p>
    <w:p w14:paraId="2F3CB1D1" w14:textId="5D2A16B0" w:rsidR="00544F51" w:rsidRDefault="009E57FC" w:rsidP="00544F51">
      <w:pPr>
        <w:pStyle w:val="5"/>
      </w:pPr>
      <w:r>
        <w:rPr>
          <w:rFonts w:hint="eastAsia"/>
        </w:rPr>
        <w:t>使用实例化对象的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方法添加数据</w:t>
      </w:r>
    </w:p>
    <w:p w14:paraId="32B55753" w14:textId="19CBC17C" w:rsidR="009E57FC" w:rsidRDefault="009E57FC" w:rsidP="00544F51">
      <w:pPr>
        <w:pStyle w:val="5"/>
      </w:pPr>
      <w:r>
        <w:rPr>
          <w:rFonts w:hint="eastAsia"/>
        </w:rPr>
        <w:t>使用实例化对象的</w:t>
      </w:r>
      <w:r>
        <w:rPr>
          <w:rFonts w:hint="eastAsia"/>
        </w:rPr>
        <w:t>h</w:t>
      </w:r>
      <w:r>
        <w:t>exdigest</w:t>
      </w:r>
      <w:r>
        <w:rPr>
          <w:rFonts w:hint="eastAsia"/>
        </w:rPr>
        <w:t>方法获得散列值</w:t>
      </w:r>
    </w:p>
    <w:p w14:paraId="28D00FD8" w14:textId="159DE636" w:rsidR="00544F51" w:rsidRDefault="00544F51" w:rsidP="00544F51">
      <w:pPr>
        <w:pStyle w:val="3"/>
        <w:ind w:left="919" w:right="210"/>
      </w:pPr>
      <w:r>
        <w:rPr>
          <w:rFonts w:hint="eastAsia"/>
        </w:rPr>
        <w:t>sha256</w:t>
      </w:r>
    </w:p>
    <w:p w14:paraId="4CF54354" w14:textId="41DBEC40" w:rsidR="00984681" w:rsidRDefault="00984681" w:rsidP="00984681">
      <w:pPr>
        <w:pStyle w:val="coder"/>
      </w:pPr>
      <w:r>
        <w:rPr>
          <w:rFonts w:hint="eastAsia"/>
        </w:rPr>
        <w:t>i</w:t>
      </w:r>
      <w:r>
        <w:t>mport hashlib</w:t>
      </w:r>
    </w:p>
    <w:p w14:paraId="7824CEB2" w14:textId="77777777" w:rsidR="00984681" w:rsidRDefault="00984681" w:rsidP="00984681">
      <w:pPr>
        <w:pStyle w:val="coder"/>
      </w:pPr>
    </w:p>
    <w:p w14:paraId="371A730F" w14:textId="77777777" w:rsidR="00984681" w:rsidRDefault="00984681" w:rsidP="00984681">
      <w:pPr>
        <w:pStyle w:val="coder"/>
      </w:pPr>
      <w:r>
        <w:t xml:space="preserve">test_data = </w:t>
      </w:r>
      <w:r>
        <w:rPr>
          <w:rFonts w:hint="eastAsia"/>
        </w:rPr>
        <w:t>b</w:t>
      </w:r>
      <w:r>
        <w:t>‘abc123’</w:t>
      </w:r>
    </w:p>
    <w:p w14:paraId="659557F8" w14:textId="6B87FA1B" w:rsidR="00984681" w:rsidRPr="008B1734" w:rsidRDefault="00984681" w:rsidP="00984681">
      <w:pPr>
        <w:pStyle w:val="coder"/>
      </w:pPr>
      <w:r>
        <w:rPr>
          <w:rFonts w:hint="eastAsia"/>
        </w:rPr>
        <w:t>p</w:t>
      </w:r>
      <w:r>
        <w:t>rint(hashlib.md5(test_data)</w:t>
      </w:r>
      <w:r w:rsidR="008B1734">
        <w:t>.hexdigest()</w:t>
      </w:r>
      <w:r>
        <w:t>)</w:t>
      </w:r>
    </w:p>
    <w:p w14:paraId="0C239B5C" w14:textId="77777777" w:rsidR="00644512" w:rsidRDefault="000463BB">
      <w:pPr>
        <w:pStyle w:val="1"/>
      </w:pPr>
      <w:r>
        <w:rPr>
          <w:rFonts w:hint="eastAsia"/>
        </w:rPr>
        <w:lastRenderedPageBreak/>
        <w:t>课程总结</w:t>
      </w:r>
    </w:p>
    <w:p w14:paraId="4D0BE167" w14:textId="77777777" w:rsidR="00644512" w:rsidRDefault="000463BB">
      <w:pPr>
        <w:pStyle w:val="2"/>
        <w:ind w:left="777" w:right="210"/>
      </w:pPr>
      <w:r>
        <w:rPr>
          <w:rFonts w:hint="eastAsia"/>
        </w:rPr>
        <w:t>重点</w:t>
      </w:r>
    </w:p>
    <w:p w14:paraId="5BD3031C" w14:textId="12D1F778" w:rsidR="00644512" w:rsidRDefault="00222F47">
      <w:pPr>
        <w:pStyle w:val="5"/>
      </w:pPr>
      <w:r>
        <w:rPr>
          <w:rFonts w:hint="eastAsia"/>
        </w:rPr>
        <w:t>随机模块的使用</w:t>
      </w:r>
    </w:p>
    <w:p w14:paraId="1C0F7726" w14:textId="36FCDDC0" w:rsidR="00222F47" w:rsidRDefault="00222F47">
      <w:pPr>
        <w:pStyle w:val="5"/>
      </w:pPr>
      <w:r>
        <w:rPr>
          <w:rFonts w:hint="eastAsia"/>
        </w:rPr>
        <w:t>获取日期时间</w:t>
      </w:r>
    </w:p>
    <w:p w14:paraId="1DD3EC7D" w14:textId="266DC69C" w:rsidR="00222F47" w:rsidRDefault="00222F47">
      <w:pPr>
        <w:pStyle w:val="5"/>
      </w:pPr>
      <w:r>
        <w:rPr>
          <w:rFonts w:hint="eastAsia"/>
        </w:rPr>
        <w:t>哈希散列模块的使用</w:t>
      </w:r>
    </w:p>
    <w:p w14:paraId="492B2914" w14:textId="77777777" w:rsidR="00644512" w:rsidRDefault="000463BB">
      <w:pPr>
        <w:pStyle w:val="2"/>
        <w:ind w:left="777" w:right="210"/>
      </w:pPr>
      <w:r>
        <w:rPr>
          <w:rFonts w:hint="eastAsia"/>
        </w:rPr>
        <w:t>难点</w:t>
      </w:r>
    </w:p>
    <w:p w14:paraId="17D3D14A" w14:textId="741A0E6A" w:rsidR="00644512" w:rsidRDefault="00222F47">
      <w:pPr>
        <w:pStyle w:val="5"/>
      </w:pPr>
      <w:r>
        <w:rPr>
          <w:rFonts w:hint="eastAsia"/>
        </w:rPr>
        <w:t>日期差值的模块使用</w:t>
      </w:r>
    </w:p>
    <w:p w14:paraId="26A7E5C1" w14:textId="76D62897" w:rsidR="00222F47" w:rsidRDefault="00222F47">
      <w:pPr>
        <w:pStyle w:val="5"/>
      </w:pPr>
      <w:r>
        <w:rPr>
          <w:rFonts w:hint="eastAsia"/>
        </w:rPr>
        <w:t>散列的特点</w:t>
      </w:r>
    </w:p>
    <w:p w14:paraId="3410C260" w14:textId="77777777" w:rsidR="00644512" w:rsidRDefault="000463BB">
      <w:pPr>
        <w:pStyle w:val="2"/>
        <w:ind w:left="777" w:right="210"/>
      </w:pPr>
      <w:r>
        <w:rPr>
          <w:rFonts w:hint="eastAsia"/>
        </w:rPr>
        <w:t>如何掌握？</w:t>
      </w:r>
    </w:p>
    <w:p w14:paraId="01FDA316" w14:textId="1A9038B9" w:rsidR="00644512" w:rsidRDefault="00222F47">
      <w:pPr>
        <w:pStyle w:val="5"/>
      </w:pPr>
      <w:r>
        <w:rPr>
          <w:rFonts w:hint="eastAsia"/>
        </w:rPr>
        <w:t>多用</w:t>
      </w:r>
      <w:r>
        <w:rPr>
          <w:rFonts w:hint="eastAsia"/>
        </w:rPr>
        <w:t>i</w:t>
      </w:r>
      <w:r>
        <w:t>python</w:t>
      </w:r>
      <w:r>
        <w:rPr>
          <w:rFonts w:hint="eastAsia"/>
        </w:rPr>
        <w:t>来提示，看帮助；</w:t>
      </w:r>
    </w:p>
    <w:p w14:paraId="7A663E08" w14:textId="5792172F" w:rsidR="00644512" w:rsidRDefault="00222F47">
      <w:pPr>
        <w:pStyle w:val="5"/>
      </w:pPr>
      <w:r>
        <w:rPr>
          <w:rFonts w:hint="eastAsia"/>
        </w:rPr>
        <w:t>把课后练习深入思考，根据参考代码抄写临摹；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t>课后练习</w:t>
      </w:r>
    </w:p>
    <w:p w14:paraId="33A6105A" w14:textId="77777777" w:rsidR="00091AD6" w:rsidRDefault="00091AD6" w:rsidP="00091AD6">
      <w:pPr>
        <w:pStyle w:val="5"/>
      </w:pPr>
      <w:r>
        <w:rPr>
          <w:rFonts w:hint="eastAsia"/>
        </w:rPr>
        <w:t>获取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[1,100]</w:t>
      </w:r>
      <w:r>
        <w:rPr>
          <w:rFonts w:hint="eastAsia"/>
        </w:rPr>
        <w:t>的随机数，获取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[1,100]</w:t>
      </w:r>
      <w:r>
        <w:rPr>
          <w:rFonts w:hint="eastAsia"/>
        </w:rPr>
        <w:t>的随机偶数；</w:t>
      </w:r>
    </w:p>
    <w:p w14:paraId="04CE1E99" w14:textId="77777777" w:rsidR="00091AD6" w:rsidRDefault="00091AD6" w:rsidP="00091AD6">
      <w:pPr>
        <w:pStyle w:val="5"/>
      </w:pPr>
      <w:r>
        <w:rPr>
          <w:rFonts w:hint="eastAsia"/>
        </w:rPr>
        <w:t>产生一个包含</w:t>
      </w:r>
      <w:r>
        <w:rPr>
          <w:rFonts w:hint="eastAsia"/>
        </w:rPr>
        <w:t>A-Z0-9</w:t>
      </w:r>
      <w:r>
        <w:rPr>
          <w:rFonts w:hint="eastAsia"/>
        </w:rPr>
        <w:t>字符的</w:t>
      </w:r>
      <w:r>
        <w:rPr>
          <w:rFonts w:hint="eastAsia"/>
        </w:rPr>
        <w:t>4</w:t>
      </w:r>
      <w:r>
        <w:rPr>
          <w:rFonts w:hint="eastAsia"/>
        </w:rPr>
        <w:t>个字符组成的随机码；</w:t>
      </w:r>
    </w:p>
    <w:p w14:paraId="20D082D4" w14:textId="77777777" w:rsidR="00E807B0" w:rsidRDefault="00E807B0" w:rsidP="00E807B0">
      <w:pPr>
        <w:pStyle w:val="5"/>
      </w:pPr>
      <w:r>
        <w:rPr>
          <w:rFonts w:hint="eastAsia"/>
        </w:rPr>
        <w:t>请用面向对象的方法设计一个双色球模拟开奖过程，要求如下：</w:t>
      </w:r>
    </w:p>
    <w:p w14:paraId="7A37B962" w14:textId="77777777" w:rsidR="00E807B0" w:rsidRDefault="00E807B0" w:rsidP="00E807B0">
      <w:pPr>
        <w:pStyle w:val="40"/>
      </w:pPr>
      <w:r>
        <w:tab/>
      </w:r>
      <w:r>
        <w:rPr>
          <w:rFonts w:hint="eastAsia"/>
        </w:rPr>
        <w:t>采用随机模块模拟双色球的抽奖过程；</w:t>
      </w:r>
    </w:p>
    <w:p w14:paraId="46CFD18C" w14:textId="587117EA" w:rsidR="00E807B0" w:rsidRPr="002829CD" w:rsidRDefault="00E807B0" w:rsidP="00E807B0">
      <w:pPr>
        <w:pStyle w:val="40"/>
      </w:pPr>
      <w:r>
        <w:tab/>
      </w:r>
      <w:r>
        <w:rPr>
          <w:rFonts w:hint="eastAsia"/>
        </w:rPr>
        <w:t>每次开奖时，把所有结果和抽奖时间保存到一个文件里；每隔</w:t>
      </w:r>
      <w:r>
        <w:rPr>
          <w:rFonts w:hint="eastAsia"/>
        </w:rPr>
        <w:t>3</w:t>
      </w:r>
      <w:r>
        <w:rPr>
          <w:rFonts w:hint="eastAsia"/>
        </w:rPr>
        <w:t>天进行一次抽奖。</w:t>
      </w:r>
    </w:p>
    <w:p w14:paraId="3654A5B1" w14:textId="33DAD9F4" w:rsidR="00644512" w:rsidRDefault="006125B7" w:rsidP="006125B7">
      <w:pPr>
        <w:pStyle w:val="5"/>
      </w:pPr>
      <w:r>
        <w:rPr>
          <w:rFonts w:hint="eastAsia"/>
        </w:rPr>
        <w:t>验证</w:t>
      </w:r>
      <w:r>
        <w:rPr>
          <w:rFonts w:hint="eastAsia"/>
        </w:rPr>
        <w:t>p</w:t>
      </w:r>
      <w:r>
        <w:t>ycharm</w:t>
      </w:r>
      <w:r>
        <w:rPr>
          <w:rFonts w:hint="eastAsia"/>
        </w:rPr>
        <w:t>安装包的</w:t>
      </w:r>
      <w:r>
        <w:rPr>
          <w:rFonts w:hint="eastAsia"/>
        </w:rPr>
        <w:t>s</w:t>
      </w:r>
      <w:r>
        <w:t>ha256</w:t>
      </w:r>
      <w:r>
        <w:rPr>
          <w:rFonts w:hint="eastAsia"/>
        </w:rPr>
        <w:t>的值</w:t>
      </w:r>
    </w:p>
    <w:p w14:paraId="68653EDB" w14:textId="77777777" w:rsidR="00644512" w:rsidRDefault="00644512">
      <w:pPr>
        <w:pStyle w:val="40"/>
      </w:pPr>
    </w:p>
    <w:p w14:paraId="0F29434F" w14:textId="77777777" w:rsidR="00644512" w:rsidRDefault="000463BB">
      <w:pPr>
        <w:pStyle w:val="1"/>
      </w:pPr>
      <w:r>
        <w:rPr>
          <w:rFonts w:hint="eastAsia"/>
        </w:rPr>
        <w:t>面试题</w:t>
      </w:r>
    </w:p>
    <w:p w14:paraId="3D07E8D1" w14:textId="70EE5FF8" w:rsidR="00644512" w:rsidRDefault="006125B7">
      <w:pPr>
        <w:pStyle w:val="5"/>
      </w:pPr>
      <w:r>
        <w:rPr>
          <w:rFonts w:hint="eastAsia"/>
        </w:rPr>
        <w:t>请描述如何产生一个范围的随机数。</w:t>
      </w:r>
    </w:p>
    <w:p w14:paraId="737B7FD3" w14:textId="24ACA7AE" w:rsidR="00644512" w:rsidRDefault="006125B7">
      <w:pPr>
        <w:pStyle w:val="5"/>
      </w:pPr>
      <w:r>
        <w:rPr>
          <w:rFonts w:hint="eastAsia"/>
        </w:rPr>
        <w:t>请看下面的描述</w:t>
      </w:r>
      <w:r w:rsidR="004B068B">
        <w:rPr>
          <w:rFonts w:hint="eastAsia"/>
        </w:rPr>
        <w:t>（</w:t>
      </w:r>
      <w:r w:rsidR="004B068B">
        <w:rPr>
          <w:rFonts w:hint="eastAsia"/>
        </w:rPr>
        <w:t>Google</w:t>
      </w:r>
      <w:r w:rsidR="004B068B">
        <w:rPr>
          <w:rFonts w:hint="eastAsia"/>
        </w:rPr>
        <w:t>）</w:t>
      </w:r>
    </w:p>
    <w:p w14:paraId="233D320C" w14:textId="0EA98E3D" w:rsidR="006125B7" w:rsidRDefault="006125B7" w:rsidP="006125B7">
      <w:pPr>
        <w:pStyle w:val="40"/>
        <w:ind w:left="420"/>
      </w:pPr>
      <w:r>
        <w:rPr>
          <w:rFonts w:hint="eastAsia"/>
        </w:rPr>
        <w:t>博彩公司</w:t>
      </w:r>
      <w:r w:rsidR="004B068B">
        <w:rPr>
          <w:rFonts w:hint="eastAsia"/>
        </w:rPr>
        <w:t>要开发一个网络赌博工具，随机摇</w:t>
      </w:r>
      <w:r w:rsidR="004B068B">
        <w:rPr>
          <w:rFonts w:hint="eastAsia"/>
        </w:rPr>
        <w:t>3</w:t>
      </w:r>
      <w:r w:rsidR="004B068B">
        <w:rPr>
          <w:rFonts w:hint="eastAsia"/>
        </w:rPr>
        <w:t>个骰子，让用户猜大、小、豹子。要求在用户投注前</w:t>
      </w:r>
      <w:r w:rsidR="004B068B">
        <w:rPr>
          <w:rFonts w:hint="eastAsia"/>
        </w:rPr>
        <w:lastRenderedPageBreak/>
        <w:t>先摇好骰子，让用户猜，但又不能让用户知道骰子里的数字，请问如何设计？</w:t>
      </w:r>
    </w:p>
    <w:p w14:paraId="19C26D57" w14:textId="4161CE74" w:rsidR="004B068B" w:rsidRDefault="004B068B" w:rsidP="006125B7">
      <w:pPr>
        <w:pStyle w:val="40"/>
        <w:ind w:left="420"/>
      </w:pPr>
      <w:r>
        <w:rPr>
          <w:rFonts w:hint="eastAsia"/>
        </w:rPr>
        <w:t>【说明】：</w:t>
      </w:r>
    </w:p>
    <w:p w14:paraId="10E760A3" w14:textId="40CC5EDD" w:rsidR="004B068B" w:rsidRDefault="004B068B" w:rsidP="004B068B">
      <w:pPr>
        <w:pStyle w:val="40"/>
        <w:ind w:left="420"/>
      </w:pPr>
      <w:r>
        <w:rPr>
          <w:rFonts w:hint="eastAsia"/>
        </w:rPr>
        <w:t>结果</w:t>
      </w:r>
      <w:r w:rsidR="00135122">
        <w:rPr>
          <w:rFonts w:hint="eastAsia"/>
        </w:rPr>
        <w:t>0</w:t>
      </w:r>
      <w:r>
        <w:rPr>
          <w:rFonts w:hint="eastAsia"/>
        </w:rPr>
        <w:t>1-10</w:t>
      </w:r>
      <w:r>
        <w:rPr>
          <w:rFonts w:hint="eastAsia"/>
        </w:rPr>
        <w:t>是小，猜中</w:t>
      </w:r>
      <w:r>
        <w:rPr>
          <w:rFonts w:hint="eastAsia"/>
        </w:rPr>
        <w:t>1</w:t>
      </w:r>
      <w:r>
        <w:rPr>
          <w:rFonts w:hint="eastAsia"/>
        </w:rPr>
        <w:t>赔</w:t>
      </w:r>
      <w:r>
        <w:rPr>
          <w:rFonts w:hint="eastAsia"/>
        </w:rPr>
        <w:t>2</w:t>
      </w:r>
    </w:p>
    <w:p w14:paraId="1773027E" w14:textId="4E3580C7" w:rsidR="004B068B" w:rsidRDefault="004B068B" w:rsidP="004B068B">
      <w:pPr>
        <w:pStyle w:val="40"/>
        <w:ind w:left="420"/>
      </w:pPr>
      <w:r>
        <w:rPr>
          <w:rFonts w:hint="eastAsia"/>
        </w:rPr>
        <w:t>结果</w:t>
      </w:r>
      <w:r>
        <w:rPr>
          <w:rFonts w:hint="eastAsia"/>
        </w:rPr>
        <w:t>11-18</w:t>
      </w:r>
      <w:r>
        <w:rPr>
          <w:rFonts w:hint="eastAsia"/>
        </w:rPr>
        <w:t>是大，猜中</w:t>
      </w:r>
      <w:r>
        <w:rPr>
          <w:rFonts w:hint="eastAsia"/>
        </w:rPr>
        <w:t>1</w:t>
      </w:r>
      <w:r>
        <w:rPr>
          <w:rFonts w:hint="eastAsia"/>
        </w:rPr>
        <w:t>赔</w:t>
      </w:r>
      <w:r>
        <w:rPr>
          <w:rFonts w:hint="eastAsia"/>
        </w:rPr>
        <w:t>2</w:t>
      </w:r>
    </w:p>
    <w:p w14:paraId="323354DF" w14:textId="77777777" w:rsidR="004B068B" w:rsidRDefault="004B068B" w:rsidP="004B068B">
      <w:pPr>
        <w:pStyle w:val="40"/>
        <w:ind w:left="420"/>
      </w:pPr>
      <w:r>
        <w:rPr>
          <w:rFonts w:hint="eastAsia"/>
        </w:rPr>
        <w:t>出现</w:t>
      </w:r>
      <w:r>
        <w:rPr>
          <w:rFonts w:hint="eastAsia"/>
        </w:rPr>
        <w:t>3</w:t>
      </w:r>
      <w:r>
        <w:rPr>
          <w:rFonts w:hint="eastAsia"/>
        </w:rPr>
        <w:t>个相同的为豹子</w:t>
      </w:r>
      <w:r>
        <w:rPr>
          <w:rFonts w:hint="eastAsia"/>
        </w:rPr>
        <w:t xml:space="preserve"> 1</w:t>
      </w:r>
      <w:r>
        <w:rPr>
          <w:rFonts w:hint="eastAsia"/>
        </w:rPr>
        <w:t>赔</w:t>
      </w:r>
      <w:r>
        <w:rPr>
          <w:rFonts w:hint="eastAsia"/>
        </w:rPr>
        <w:t>18</w:t>
      </w:r>
    </w:p>
    <w:p w14:paraId="679F8A03" w14:textId="487F0718" w:rsidR="00644512" w:rsidRDefault="004B068B" w:rsidP="00135122">
      <w:pPr>
        <w:pStyle w:val="40"/>
        <w:ind w:left="420"/>
      </w:pPr>
      <w:r>
        <w:rPr>
          <w:rFonts w:hint="eastAsia"/>
        </w:rPr>
        <w:t>如果出现</w:t>
      </w:r>
      <w:r>
        <w:rPr>
          <w:rFonts w:hint="eastAsia"/>
        </w:rPr>
        <w:t xml:space="preserve"> 3 3 3</w:t>
      </w:r>
      <w:r>
        <w:rPr>
          <w:rFonts w:hint="eastAsia"/>
        </w:rPr>
        <w:t>的组合，加在一起是</w:t>
      </w:r>
      <w:r>
        <w:rPr>
          <w:rFonts w:hint="eastAsia"/>
        </w:rPr>
        <w:t>9</w:t>
      </w:r>
      <w:r>
        <w:rPr>
          <w:rFonts w:hint="eastAsia"/>
        </w:rPr>
        <w:t>，即算小，也算豹子。</w:t>
      </w:r>
    </w:p>
    <w:p w14:paraId="0104182B" w14:textId="77777777" w:rsidR="00644512" w:rsidRDefault="000463BB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14:paraId="151FEABD" w14:textId="77777777" w:rsidR="00644512" w:rsidRDefault="000463BB">
      <w:pPr>
        <w:pStyle w:val="2"/>
        <w:ind w:left="777" w:right="210"/>
      </w:pPr>
      <w:r>
        <w:rPr>
          <w:rFonts w:hint="eastAsia"/>
        </w:rPr>
        <w:t>扩展知识</w:t>
      </w:r>
    </w:p>
    <w:p w14:paraId="047D0239" w14:textId="29AFADBB" w:rsidR="00644512" w:rsidRDefault="00135122">
      <w:pPr>
        <w:pStyle w:val="40"/>
      </w:pPr>
      <w:r>
        <w:rPr>
          <w:rFonts w:hint="eastAsia"/>
        </w:rPr>
        <w:t>可以根据面试题</w:t>
      </w:r>
      <w:r>
        <w:rPr>
          <w:rFonts w:hint="eastAsia"/>
        </w:rPr>
        <w:t>2</w:t>
      </w:r>
      <w:r>
        <w:rPr>
          <w:rFonts w:hint="eastAsia"/>
        </w:rPr>
        <w:t>的说明，设计一个这样的模拟游戏，看看自己的运气怎么样。</w:t>
      </w:r>
    </w:p>
    <w:p w14:paraId="0FC4B299" w14:textId="77777777" w:rsidR="00644512" w:rsidRDefault="00644512">
      <w:pPr>
        <w:pStyle w:val="40"/>
      </w:pPr>
      <w:bookmarkStart w:id="0" w:name="_GoBack"/>
      <w:bookmarkEnd w:id="0"/>
    </w:p>
    <w:sectPr w:rsidR="00644512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F3FD5" w14:textId="77777777" w:rsidR="00873FED" w:rsidRDefault="00873FED">
      <w:r>
        <w:separator/>
      </w:r>
    </w:p>
  </w:endnote>
  <w:endnote w:type="continuationSeparator" w:id="0">
    <w:p w14:paraId="6781621D" w14:textId="77777777" w:rsidR="00873FED" w:rsidRDefault="0087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CEA3" w14:textId="77777777" w:rsidR="00644512" w:rsidRDefault="000463BB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644512" w:rsidRDefault="00644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F989B" w14:textId="77777777" w:rsidR="00873FED" w:rsidRDefault="00873FED">
      <w:r>
        <w:separator/>
      </w:r>
    </w:p>
  </w:footnote>
  <w:footnote w:type="continuationSeparator" w:id="0">
    <w:p w14:paraId="420364E9" w14:textId="77777777" w:rsidR="00873FED" w:rsidRDefault="0087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F3BC7" w14:textId="77777777" w:rsidR="00644512" w:rsidRDefault="000463BB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906243E"/>
    <w:multiLevelType w:val="hybridMultilevel"/>
    <w:tmpl w:val="42EA7A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3A6"/>
    <w:rsid w:val="00004AC4"/>
    <w:rsid w:val="000169CD"/>
    <w:rsid w:val="00037795"/>
    <w:rsid w:val="0004169A"/>
    <w:rsid w:val="00044F00"/>
    <w:rsid w:val="000463BB"/>
    <w:rsid w:val="00046E0B"/>
    <w:rsid w:val="000500A1"/>
    <w:rsid w:val="00057B3A"/>
    <w:rsid w:val="00070D51"/>
    <w:rsid w:val="000856E0"/>
    <w:rsid w:val="00091AD6"/>
    <w:rsid w:val="000966A6"/>
    <w:rsid w:val="000F5929"/>
    <w:rsid w:val="000F6A21"/>
    <w:rsid w:val="001062B3"/>
    <w:rsid w:val="00114F5F"/>
    <w:rsid w:val="0011773E"/>
    <w:rsid w:val="00135122"/>
    <w:rsid w:val="00141526"/>
    <w:rsid w:val="00157082"/>
    <w:rsid w:val="00161D58"/>
    <w:rsid w:val="00172A27"/>
    <w:rsid w:val="00177EAC"/>
    <w:rsid w:val="00185766"/>
    <w:rsid w:val="0019535C"/>
    <w:rsid w:val="001B4E6E"/>
    <w:rsid w:val="001D490F"/>
    <w:rsid w:val="001E58AB"/>
    <w:rsid w:val="00221247"/>
    <w:rsid w:val="00222F47"/>
    <w:rsid w:val="0023321A"/>
    <w:rsid w:val="00240E2D"/>
    <w:rsid w:val="00254414"/>
    <w:rsid w:val="0027373D"/>
    <w:rsid w:val="0027568B"/>
    <w:rsid w:val="002916C7"/>
    <w:rsid w:val="002E7C3A"/>
    <w:rsid w:val="002F3D6A"/>
    <w:rsid w:val="00326F45"/>
    <w:rsid w:val="00351CF2"/>
    <w:rsid w:val="00382370"/>
    <w:rsid w:val="00391117"/>
    <w:rsid w:val="003D0171"/>
    <w:rsid w:val="003D067E"/>
    <w:rsid w:val="003D6394"/>
    <w:rsid w:val="003E192A"/>
    <w:rsid w:val="00451696"/>
    <w:rsid w:val="00456A84"/>
    <w:rsid w:val="00480EDB"/>
    <w:rsid w:val="0049547E"/>
    <w:rsid w:val="004B068B"/>
    <w:rsid w:val="005046C2"/>
    <w:rsid w:val="00517726"/>
    <w:rsid w:val="00531987"/>
    <w:rsid w:val="00544F51"/>
    <w:rsid w:val="00552B16"/>
    <w:rsid w:val="00573B9A"/>
    <w:rsid w:val="005749EC"/>
    <w:rsid w:val="0057608E"/>
    <w:rsid w:val="005844BA"/>
    <w:rsid w:val="00593AE6"/>
    <w:rsid w:val="005D5D93"/>
    <w:rsid w:val="005E0A01"/>
    <w:rsid w:val="005F57E1"/>
    <w:rsid w:val="006125B7"/>
    <w:rsid w:val="00627CDA"/>
    <w:rsid w:val="00632FAA"/>
    <w:rsid w:val="00642812"/>
    <w:rsid w:val="00644512"/>
    <w:rsid w:val="00646383"/>
    <w:rsid w:val="006553EC"/>
    <w:rsid w:val="006633A6"/>
    <w:rsid w:val="00672A6A"/>
    <w:rsid w:val="006B38CD"/>
    <w:rsid w:val="006D2732"/>
    <w:rsid w:val="006D2E5B"/>
    <w:rsid w:val="006F56C5"/>
    <w:rsid w:val="0070047A"/>
    <w:rsid w:val="00730C9C"/>
    <w:rsid w:val="00741924"/>
    <w:rsid w:val="007717C9"/>
    <w:rsid w:val="007829B8"/>
    <w:rsid w:val="00807D2F"/>
    <w:rsid w:val="008276B6"/>
    <w:rsid w:val="00842D49"/>
    <w:rsid w:val="008560B4"/>
    <w:rsid w:val="00873FED"/>
    <w:rsid w:val="008B1734"/>
    <w:rsid w:val="008E15B5"/>
    <w:rsid w:val="008F5572"/>
    <w:rsid w:val="00960ACC"/>
    <w:rsid w:val="009712DC"/>
    <w:rsid w:val="00984681"/>
    <w:rsid w:val="009A3D9A"/>
    <w:rsid w:val="009B0E22"/>
    <w:rsid w:val="009C7F0B"/>
    <w:rsid w:val="009E57FC"/>
    <w:rsid w:val="00A21E8A"/>
    <w:rsid w:val="00A275DB"/>
    <w:rsid w:val="00A35E52"/>
    <w:rsid w:val="00A40BEB"/>
    <w:rsid w:val="00A4479D"/>
    <w:rsid w:val="00A50BB4"/>
    <w:rsid w:val="00A54037"/>
    <w:rsid w:val="00AA334A"/>
    <w:rsid w:val="00AC0213"/>
    <w:rsid w:val="00AD146A"/>
    <w:rsid w:val="00AE39F4"/>
    <w:rsid w:val="00AF05F0"/>
    <w:rsid w:val="00B077B5"/>
    <w:rsid w:val="00B20BB9"/>
    <w:rsid w:val="00B32AC9"/>
    <w:rsid w:val="00B35094"/>
    <w:rsid w:val="00B5253F"/>
    <w:rsid w:val="00B7254E"/>
    <w:rsid w:val="00B903B9"/>
    <w:rsid w:val="00BE3333"/>
    <w:rsid w:val="00BE57EC"/>
    <w:rsid w:val="00C027AF"/>
    <w:rsid w:val="00C20A18"/>
    <w:rsid w:val="00C34E3C"/>
    <w:rsid w:val="00C357B0"/>
    <w:rsid w:val="00C47E94"/>
    <w:rsid w:val="00C64322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84612"/>
    <w:rsid w:val="00DB6DBC"/>
    <w:rsid w:val="00DB7023"/>
    <w:rsid w:val="00DF5046"/>
    <w:rsid w:val="00E34BB1"/>
    <w:rsid w:val="00E351BC"/>
    <w:rsid w:val="00E56696"/>
    <w:rsid w:val="00E64C33"/>
    <w:rsid w:val="00E807B0"/>
    <w:rsid w:val="00E81527"/>
    <w:rsid w:val="00E87EEC"/>
    <w:rsid w:val="00EB208E"/>
    <w:rsid w:val="00EB45DE"/>
    <w:rsid w:val="00EF1A25"/>
    <w:rsid w:val="00F00A65"/>
    <w:rsid w:val="00F15B42"/>
    <w:rsid w:val="00F23EE7"/>
    <w:rsid w:val="00F40A7A"/>
    <w:rsid w:val="00F712FB"/>
    <w:rsid w:val="00FA31FF"/>
    <w:rsid w:val="00FA703E"/>
    <w:rsid w:val="00FC2BB6"/>
    <w:rsid w:val="00FE0C6F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  <w:style w:type="table" w:styleId="4-3">
    <w:name w:val="Grid Table 4 Accent 3"/>
    <w:basedOn w:val="a1"/>
    <w:uiPriority w:val="49"/>
    <w:rsid w:val="00091AD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TotalTime>107</TotalTime>
  <Pages>6</Pages>
  <Words>559</Words>
  <Characters>3187</Characters>
  <Application>Microsoft Office Word</Application>
  <DocSecurity>0</DocSecurity>
  <Lines>26</Lines>
  <Paragraphs>7</Paragraphs>
  <ScaleCrop>false</ScaleCrop>
  <Company>itcast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1</cp:lastModifiedBy>
  <cp:revision>15</cp:revision>
  <cp:lastPrinted>2411-12-31T15:59:00Z</cp:lastPrinted>
  <dcterms:created xsi:type="dcterms:W3CDTF">2018-04-06T02:05:00Z</dcterms:created>
  <dcterms:modified xsi:type="dcterms:W3CDTF">2018-04-14T03:24:00Z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