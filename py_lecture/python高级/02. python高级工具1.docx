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82F18C" w14:textId="77777777" w:rsidR="00644512" w:rsidRDefault="000463BB">
      <w:pPr>
        <w:pStyle w:val="10"/>
        <w:numPr>
          <w:ilvl w:val="0"/>
          <w:numId w:val="1"/>
        </w:numPr>
        <w:spacing w:line="288" w:lineRule="auto"/>
      </w:pPr>
      <w:r>
        <w:rPr>
          <w:rFonts w:hint="eastAsia"/>
        </w:rPr>
        <w:t>课程介绍</w:t>
      </w:r>
    </w:p>
    <w:p w14:paraId="75796DC2" w14:textId="0B8E197F" w:rsidR="00644512" w:rsidRDefault="000463BB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1. </w:t>
      </w:r>
      <w:r w:rsidR="005F31AA">
        <w:rPr>
          <w:rFonts w:hint="eastAsia"/>
        </w:rPr>
        <w:t>装饰器</w:t>
      </w:r>
      <w:r>
        <w:t>（</w:t>
      </w:r>
      <w:r w:rsidR="005F31AA">
        <w:rPr>
          <w:rFonts w:hint="eastAsia"/>
        </w:rPr>
        <w:t>掌握</w:t>
      </w:r>
      <w:r>
        <w:t>）</w:t>
      </w:r>
    </w:p>
    <w:p w14:paraId="28C6FFAD" w14:textId="336D8B5A" w:rsidR="00644512" w:rsidRDefault="000463BB" w:rsidP="005F31AA">
      <w:pPr>
        <w:pStyle w:val="5"/>
        <w:numPr>
          <w:ilvl w:val="0"/>
          <w:numId w:val="2"/>
        </w:numPr>
        <w:ind w:left="840"/>
      </w:pPr>
      <w:r>
        <w:rPr>
          <w:rFonts w:hint="eastAsia"/>
        </w:rPr>
        <w:t xml:space="preserve">2. </w:t>
      </w:r>
      <w:r w:rsidR="005F31AA">
        <w:rPr>
          <w:rFonts w:hint="eastAsia"/>
        </w:rPr>
        <w:t>闭包</w:t>
      </w:r>
      <w:r>
        <w:t>（</w:t>
      </w:r>
      <w:r w:rsidR="005F31AA">
        <w:rPr>
          <w:rFonts w:hint="eastAsia"/>
        </w:rPr>
        <w:t>掌握</w:t>
      </w:r>
      <w:r>
        <w:t>）</w:t>
      </w:r>
    </w:p>
    <w:p w14:paraId="684C8C66" w14:textId="77777777" w:rsidR="005F31AA" w:rsidRDefault="005F31AA" w:rsidP="005F31AA">
      <w:pPr>
        <w:pStyle w:val="1"/>
      </w:pPr>
      <w:r>
        <w:rPr>
          <w:rFonts w:hint="eastAsia"/>
        </w:rPr>
        <w:t>装饰器</w:t>
      </w:r>
    </w:p>
    <w:p w14:paraId="60DD223A" w14:textId="77777777" w:rsidR="005F31AA" w:rsidRDefault="005F31AA" w:rsidP="005F31AA">
      <w:pPr>
        <w:pStyle w:val="2"/>
        <w:ind w:left="777" w:right="210"/>
      </w:pPr>
      <w:r>
        <w:rPr>
          <w:rFonts w:hint="eastAsia"/>
        </w:rPr>
        <w:t>什么是装饰器</w:t>
      </w:r>
    </w:p>
    <w:p w14:paraId="1E76F8B1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装饰器的功能要求</w:t>
      </w:r>
    </w:p>
    <w:p w14:paraId="552F6E2C" w14:textId="77777777" w:rsidR="005F31AA" w:rsidRDefault="005F31AA" w:rsidP="005F31AA">
      <w:pPr>
        <w:pStyle w:val="40"/>
      </w:pPr>
      <w:r>
        <w:rPr>
          <w:rFonts w:hint="eastAsia"/>
        </w:rPr>
        <w:t>装饰器实际是软件设计模式的一种名称，他要求具备的功能是：</w:t>
      </w:r>
    </w:p>
    <w:p w14:paraId="17A27FF4" w14:textId="77777777" w:rsidR="005F31AA" w:rsidRDefault="005F31AA" w:rsidP="005F31AA">
      <w:pPr>
        <w:pStyle w:val="40"/>
        <w:numPr>
          <w:ilvl w:val="1"/>
          <w:numId w:val="3"/>
        </w:numPr>
        <w:ind w:left="851" w:firstLineChars="0"/>
      </w:pPr>
      <w:r>
        <w:rPr>
          <w:rFonts w:hint="eastAsia"/>
        </w:rPr>
        <w:t>是一个</w:t>
      </w:r>
      <w:r w:rsidRPr="005F31AA">
        <w:rPr>
          <w:rFonts w:hint="eastAsia"/>
          <w:b/>
          <w:color w:val="FF0000"/>
        </w:rPr>
        <w:t>可调用的对象</w:t>
      </w:r>
      <w:r>
        <w:rPr>
          <w:rFonts w:hint="eastAsia"/>
        </w:rPr>
        <w:t>（</w:t>
      </w:r>
      <w:r>
        <w:t>a callable object</w:t>
      </w:r>
      <w:r>
        <w:rPr>
          <w:rFonts w:hint="eastAsia"/>
        </w:rPr>
        <w:t>）</w:t>
      </w:r>
    </w:p>
    <w:p w14:paraId="501371AE" w14:textId="77777777" w:rsidR="005F31AA" w:rsidRDefault="005F31AA" w:rsidP="005F31AA">
      <w:pPr>
        <w:pStyle w:val="40"/>
        <w:numPr>
          <w:ilvl w:val="1"/>
          <w:numId w:val="3"/>
        </w:numPr>
        <w:ind w:left="851" w:firstLineChars="0"/>
      </w:pPr>
      <w:r>
        <w:rPr>
          <w:rFonts w:hint="eastAsia"/>
        </w:rPr>
        <w:t>在</w:t>
      </w:r>
      <w:r w:rsidRPr="005F31AA">
        <w:rPr>
          <w:rFonts w:hint="eastAsia"/>
          <w:b/>
          <w:color w:val="FF0000"/>
        </w:rPr>
        <w:t>不改变原函数代码</w:t>
      </w:r>
      <w:r>
        <w:rPr>
          <w:rFonts w:hint="eastAsia"/>
        </w:rPr>
        <w:t>的基础上，</w:t>
      </w:r>
      <w:r w:rsidRPr="005F31AA">
        <w:rPr>
          <w:rFonts w:hint="eastAsia"/>
          <w:b/>
          <w:color w:val="FF0000"/>
        </w:rPr>
        <w:t>增加新的功能</w:t>
      </w:r>
    </w:p>
    <w:p w14:paraId="14FD0957" w14:textId="4175EAF7" w:rsidR="005F31AA" w:rsidRDefault="005F31AA" w:rsidP="005F31AA">
      <w:pPr>
        <w:pStyle w:val="40"/>
      </w:pPr>
      <w:r>
        <w:rPr>
          <w:rFonts w:hint="eastAsia"/>
        </w:rPr>
        <w:t>“你以为穿个马甲，我就不认识你了”，这句话其实就是说的就是装饰器的意义，在不改变原有功能的基础上，在外面套一个东西，不仅不影响原有功能，还可以增加新的动作。</w:t>
      </w:r>
    </w:p>
    <w:p w14:paraId="63C3D873" w14:textId="79C9B22F" w:rsidR="00763873" w:rsidRDefault="00763873" w:rsidP="005F31AA">
      <w:pPr>
        <w:pStyle w:val="40"/>
      </w:pPr>
      <w:r w:rsidRPr="00763873">
        <w:rPr>
          <w:noProof/>
        </w:rPr>
        <w:drawing>
          <wp:inline distT="0" distB="0" distL="0" distR="0" wp14:anchorId="16C7D423" wp14:editId="6DF9ACCA">
            <wp:extent cx="1187580" cy="19555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058" cy="197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t xml:space="preserve">        </w:t>
      </w:r>
      <w:r>
        <w:rPr>
          <w:rFonts w:hint="eastAsia"/>
        </w:rPr>
        <w:t xml:space="preserve"> </w:t>
      </w:r>
      <w:r w:rsidRPr="00763873">
        <w:rPr>
          <w:noProof/>
        </w:rPr>
        <w:drawing>
          <wp:inline distT="0" distB="0" distL="0" distR="0" wp14:anchorId="1AB3CC64" wp14:editId="732B1A62">
            <wp:extent cx="1326836" cy="197035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245" cy="199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</w:t>
      </w:r>
      <w:r w:rsidRPr="00763873">
        <w:rPr>
          <w:noProof/>
        </w:rPr>
        <w:drawing>
          <wp:inline distT="0" distB="0" distL="0" distR="0" wp14:anchorId="2C18B20E" wp14:editId="21687C30">
            <wp:extent cx="1054457" cy="19738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730" cy="199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FC03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装饰器的使用场景</w:t>
      </w:r>
    </w:p>
    <w:p w14:paraId="45DFDBC7" w14:textId="77777777" w:rsidR="005F31AA" w:rsidRDefault="005F31AA" w:rsidP="005F31AA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场景一：（运维和测试上）</w:t>
      </w:r>
    </w:p>
    <w:p w14:paraId="37FF2F38" w14:textId="77777777" w:rsidR="005F31AA" w:rsidRDefault="005F31AA" w:rsidP="005F31AA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在原有功能基础上，增加日志记录；</w:t>
      </w:r>
    </w:p>
    <w:p w14:paraId="53C34D96" w14:textId="77777777" w:rsidR="005F31AA" w:rsidRDefault="005F31AA" w:rsidP="005F31AA">
      <w:pPr>
        <w:pStyle w:val="40"/>
        <w:numPr>
          <w:ilvl w:val="0"/>
          <w:numId w:val="5"/>
        </w:numPr>
        <w:ind w:firstLineChars="0"/>
      </w:pPr>
      <w:r>
        <w:rPr>
          <w:rFonts w:hint="eastAsia"/>
        </w:rPr>
        <w:t>性能测试，比如查看某个功能的执行时间，寻找最优的解决方案；</w:t>
      </w:r>
    </w:p>
    <w:p w14:paraId="06844FF5" w14:textId="77777777" w:rsidR="005F31AA" w:rsidRDefault="005F31AA" w:rsidP="005F31AA">
      <w:pPr>
        <w:pStyle w:val="40"/>
        <w:numPr>
          <w:ilvl w:val="0"/>
          <w:numId w:val="4"/>
        </w:numPr>
        <w:ind w:firstLineChars="0"/>
      </w:pPr>
      <w:r>
        <w:rPr>
          <w:rFonts w:hint="eastAsia"/>
        </w:rPr>
        <w:t>场景二：（开发中）</w:t>
      </w:r>
    </w:p>
    <w:p w14:paraId="1CFC2307" w14:textId="77777777" w:rsidR="005F31AA" w:rsidRDefault="005F31AA" w:rsidP="005F31AA"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>判断功能调用时，参数的合法性；</w:t>
      </w:r>
    </w:p>
    <w:p w14:paraId="0FD87FCA" w14:textId="77777777" w:rsidR="005F31AA" w:rsidRDefault="005F31AA" w:rsidP="005F31AA"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>调用功能前，身份权限的验证；</w:t>
      </w:r>
    </w:p>
    <w:p w14:paraId="7FAB1D5B" w14:textId="77777777" w:rsidR="005F31AA" w:rsidRDefault="005F31AA" w:rsidP="005F31AA">
      <w:pPr>
        <w:pStyle w:val="40"/>
        <w:numPr>
          <w:ilvl w:val="0"/>
          <w:numId w:val="6"/>
        </w:numPr>
        <w:ind w:firstLineChars="0"/>
      </w:pPr>
      <w:r>
        <w:rPr>
          <w:rFonts w:hint="eastAsia"/>
        </w:rPr>
        <w:t>框架代码和用户代码的衔接，比如通用功能上预留自定义功能的组合；</w:t>
      </w:r>
    </w:p>
    <w:p w14:paraId="62921601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lastRenderedPageBreak/>
        <w:t>注意事项</w:t>
      </w:r>
    </w:p>
    <w:p w14:paraId="19631E93" w14:textId="77777777" w:rsidR="005F31AA" w:rsidRDefault="005F31AA" w:rsidP="005F31AA">
      <w:pPr>
        <w:pStyle w:val="5"/>
      </w:pPr>
      <w:r>
        <w:rPr>
          <w:rFonts w:hint="eastAsia"/>
        </w:rPr>
        <w:t>装饰器是一个设计模式的概念，他不仅针对</w:t>
      </w:r>
      <w:r>
        <w:rPr>
          <w:rFonts w:hint="eastAsia"/>
        </w:rPr>
        <w:t>python</w:t>
      </w:r>
      <w:r>
        <w:rPr>
          <w:rFonts w:hint="eastAsia"/>
        </w:rPr>
        <w:t>语言，而且针对所有软件的架构上。</w:t>
      </w:r>
    </w:p>
    <w:p w14:paraId="0A98AAB3" w14:textId="77777777" w:rsidR="005F31AA" w:rsidRPr="00D52BDD" w:rsidRDefault="005F31AA" w:rsidP="005F31AA">
      <w:pPr>
        <w:pStyle w:val="5"/>
      </w:pPr>
      <w:r>
        <w:rPr>
          <w:rFonts w:hint="eastAsia"/>
        </w:rPr>
        <w:t>装饰器不是一个什么新的事物，可以把他简单的理解为一个工厂，他可以加工一个原函数，装饰成一个新的方式。</w:t>
      </w:r>
    </w:p>
    <w:p w14:paraId="1DD93879" w14:textId="77777777" w:rsidR="005F31AA" w:rsidRDefault="005F31AA" w:rsidP="005F31AA">
      <w:pPr>
        <w:pStyle w:val="2"/>
        <w:ind w:left="777" w:right="210"/>
      </w:pPr>
      <w:r>
        <w:rPr>
          <w:rFonts w:hint="eastAsia"/>
        </w:rPr>
        <w:t>如何在</w:t>
      </w:r>
      <w:r>
        <w:rPr>
          <w:rFonts w:hint="eastAsia"/>
        </w:rPr>
        <w:t>python</w:t>
      </w:r>
      <w:r>
        <w:rPr>
          <w:rFonts w:hint="eastAsia"/>
        </w:rPr>
        <w:t>中实现一个装饰器</w:t>
      </w:r>
    </w:p>
    <w:p w14:paraId="31582A36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中，函数名是什么</w:t>
      </w:r>
    </w:p>
    <w:p w14:paraId="1E58328F" w14:textId="77777777" w:rsidR="005F31AA" w:rsidRDefault="005F31AA" w:rsidP="005F31AA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函数名就是一个可调用对象的别名</w:t>
      </w:r>
    </w:p>
    <w:p w14:paraId="389862BA" w14:textId="77777777" w:rsidR="005F31AA" w:rsidRDefault="005F31AA" w:rsidP="005F31AA">
      <w:pPr>
        <w:pStyle w:val="coder"/>
      </w:pPr>
      <w:r>
        <w:t>def fun():</w:t>
      </w:r>
    </w:p>
    <w:p w14:paraId="49105E0D" w14:textId="77777777" w:rsidR="005F31AA" w:rsidRDefault="005F31AA" w:rsidP="005F31AA">
      <w:pPr>
        <w:pStyle w:val="coder"/>
      </w:pPr>
      <w:r>
        <w:tab/>
        <w:t>print("in fun...</w:t>
      </w:r>
      <w:r>
        <w:rPr>
          <w:rFonts w:hint="eastAsia"/>
        </w:rPr>
        <w:t>"</w:t>
      </w:r>
      <w:r>
        <w:t>)</w:t>
      </w:r>
    </w:p>
    <w:p w14:paraId="13F4E275" w14:textId="77777777" w:rsidR="005F31AA" w:rsidRDefault="005F31AA" w:rsidP="005F31AA">
      <w:pPr>
        <w:pStyle w:val="40"/>
      </w:pPr>
      <w:r>
        <w:rPr>
          <w:rFonts w:hint="eastAsia"/>
        </w:rPr>
        <w:t>相当于定义了一个名字空间：</w:t>
      </w:r>
      <w:r>
        <w:rPr>
          <w:rFonts w:hint="eastAsia"/>
        </w:rPr>
        <w:t>{</w:t>
      </w:r>
      <w:r>
        <w:t>'fun': &lt;function&gt;</w:t>
      </w:r>
      <w:r>
        <w:rPr>
          <w:rFonts w:hint="eastAsia"/>
        </w:rPr>
        <w:t>}</w:t>
      </w:r>
    </w:p>
    <w:p w14:paraId="34A04BCA" w14:textId="77777777" w:rsidR="005F31AA" w:rsidRDefault="005F31AA" w:rsidP="005F31AA">
      <w:pPr>
        <w:pStyle w:val="40"/>
      </w:pPr>
      <w:r>
        <w:rPr>
          <w:rFonts w:hint="eastAsia"/>
        </w:rPr>
        <w:t>既然</w:t>
      </w:r>
      <w:r>
        <w:rPr>
          <w:rFonts w:hint="eastAsia"/>
        </w:rPr>
        <w:t>fun</w:t>
      </w:r>
      <w:r>
        <w:rPr>
          <w:rFonts w:hint="eastAsia"/>
        </w:rPr>
        <w:t>是一个名称，那就可以像普通变量一样，传递或重指向。</w:t>
      </w:r>
    </w:p>
    <w:p w14:paraId="04886173" w14:textId="77777777" w:rsidR="005F31AA" w:rsidRDefault="005F31AA" w:rsidP="005F31AA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函数名可以赋值，也可以被重命名</w:t>
      </w:r>
    </w:p>
    <w:p w14:paraId="5940136E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一个最简单的装饰行为</w:t>
      </w:r>
    </w:p>
    <w:p w14:paraId="0A36571B" w14:textId="77777777" w:rsidR="005F31AA" w:rsidRDefault="005F31AA" w:rsidP="005F31AA">
      <w:pPr>
        <w:pStyle w:val="40"/>
      </w:pPr>
      <w:r>
        <w:rPr>
          <w:rFonts w:hint="eastAsia"/>
        </w:rPr>
        <w:t>饰器的一个特点是：在执行原函数的基础上，增加内容。</w:t>
      </w:r>
    </w:p>
    <w:p w14:paraId="61B85FC1" w14:textId="77777777" w:rsidR="005F31AA" w:rsidRDefault="005F31AA" w:rsidP="005F31AA">
      <w:pPr>
        <w:pStyle w:val="40"/>
      </w:pPr>
      <w:r>
        <w:rPr>
          <w:rFonts w:ascii="Apple Color Emoji" w:hAnsi="Apple Color Emoji" w:cs="Apple Color Emoji" w:hint="eastAsia"/>
        </w:rPr>
        <w:t>❓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Cambria" w:hAnsi="Cambria" w:cs="Cambria" w:hint="eastAsia"/>
        </w:rPr>
        <w:t>那么，</w:t>
      </w:r>
      <w:r>
        <w:rPr>
          <w:rFonts w:hint="eastAsia"/>
        </w:rPr>
        <w:t>如何执行原函数那？</w:t>
      </w:r>
    </w:p>
    <w:p w14:paraId="793E4ABF" w14:textId="77777777" w:rsidR="005F31AA" w:rsidRDefault="005F31AA" w:rsidP="005F31AA">
      <w:pPr>
        <w:pStyle w:val="40"/>
        <w:ind w:left="420" w:firstLineChars="0" w:firstLine="0"/>
      </w:pPr>
      <w:r>
        <w:rPr>
          <w:rFonts w:ascii="Apple Color Emoji" w:hAnsi="Apple Color Emoji" w:cs="Apple Color Emoji" w:hint="eastAsia"/>
        </w:rPr>
        <w:t>✔</w:t>
      </w:r>
      <w:r>
        <w:rPr>
          <w:rFonts w:ascii="Apple Color Emoji" w:hAnsi="Apple Color Emoji" w:cs="Apple Color Emoji"/>
        </w:rPr>
        <w:t xml:space="preserve"> </w:t>
      </w:r>
      <w:r>
        <w:rPr>
          <w:rFonts w:hint="eastAsia"/>
        </w:rPr>
        <w:t>把原函数的名字交给装饰函数，装饰函数就具备了执行老函数的能力。</w:t>
      </w:r>
    </w:p>
    <w:p w14:paraId="65C68735" w14:textId="77777777" w:rsidR="005F31AA" w:rsidRDefault="005F31AA" w:rsidP="005F31AA">
      <w:pPr>
        <w:pStyle w:val="coder"/>
      </w:pPr>
      <w:r>
        <w:rPr>
          <w:rFonts w:hint="eastAsia"/>
        </w:rPr>
        <w:t xml:space="preserve"># </w:t>
      </w:r>
      <w:r>
        <w:rPr>
          <w:rFonts w:hint="eastAsia"/>
        </w:rPr>
        <w:t>旧函数，待装饰的函数</w:t>
      </w:r>
    </w:p>
    <w:p w14:paraId="0C3DE5FB" w14:textId="77777777" w:rsidR="005F31AA" w:rsidRDefault="005F31AA" w:rsidP="005F31AA">
      <w:pPr>
        <w:pStyle w:val="coder"/>
      </w:pPr>
      <w:r>
        <w:t>def fun():</w:t>
      </w:r>
    </w:p>
    <w:p w14:paraId="3DAC8CF9" w14:textId="77777777" w:rsidR="005F31AA" w:rsidRDefault="005F31AA" w:rsidP="005F31AA">
      <w:pPr>
        <w:pStyle w:val="coder"/>
      </w:pPr>
      <w:r>
        <w:rPr>
          <w:rFonts w:hint="eastAsia"/>
        </w:rPr>
        <w:t xml:space="preserve">    print('</w:t>
      </w:r>
      <w:r>
        <w:rPr>
          <w:rFonts w:hint="eastAsia"/>
        </w:rPr>
        <w:t>我是老函数</w:t>
      </w:r>
      <w:r>
        <w:rPr>
          <w:rFonts w:hint="eastAsia"/>
        </w:rPr>
        <w:t>')</w:t>
      </w:r>
    </w:p>
    <w:p w14:paraId="1FA90E8A" w14:textId="77777777" w:rsidR="005F31AA" w:rsidRDefault="005F31AA" w:rsidP="005F31AA">
      <w:pPr>
        <w:pStyle w:val="coder"/>
      </w:pPr>
    </w:p>
    <w:p w14:paraId="339F950E" w14:textId="77777777" w:rsidR="005F31AA" w:rsidRDefault="005F31AA" w:rsidP="005F31AA">
      <w:pPr>
        <w:pStyle w:val="coder"/>
      </w:pPr>
      <w:r>
        <w:t>def factory(old_fun):</w:t>
      </w:r>
    </w:p>
    <w:p w14:paraId="0C261A86" w14:textId="77777777" w:rsidR="005F31AA" w:rsidRDefault="005F31AA" w:rsidP="005F31AA">
      <w:pPr>
        <w:pStyle w:val="coder"/>
      </w:pPr>
      <w:r>
        <w:t xml:space="preserve">    print('='*20)</w:t>
      </w:r>
    </w:p>
    <w:p w14:paraId="2CD43164" w14:textId="77777777" w:rsidR="005F31AA" w:rsidRDefault="005F31AA" w:rsidP="005F31AA">
      <w:pPr>
        <w:pStyle w:val="coder"/>
      </w:pPr>
      <w:r>
        <w:t xml:space="preserve">    old_fun()</w:t>
      </w:r>
    </w:p>
    <w:p w14:paraId="63779155" w14:textId="77777777" w:rsidR="005F31AA" w:rsidRDefault="005F31AA" w:rsidP="005F31AA">
      <w:pPr>
        <w:pStyle w:val="coder"/>
      </w:pPr>
      <w:r>
        <w:t xml:space="preserve">    print('='*20)</w:t>
      </w:r>
    </w:p>
    <w:p w14:paraId="7D0F5912" w14:textId="77777777" w:rsidR="005F31AA" w:rsidRDefault="005F31AA" w:rsidP="005F31AA">
      <w:pPr>
        <w:pStyle w:val="coder"/>
      </w:pPr>
    </w:p>
    <w:p w14:paraId="50D8F6A8" w14:textId="77777777" w:rsidR="005F31AA" w:rsidRDefault="005F31AA" w:rsidP="005F31AA">
      <w:pPr>
        <w:pStyle w:val="coder"/>
      </w:pPr>
      <w:r>
        <w:t>factory(fun)</w:t>
      </w:r>
    </w:p>
    <w:p w14:paraId="2E7B7342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完善装饰行为</w:t>
      </w:r>
    </w:p>
    <w:p w14:paraId="510177DA" w14:textId="77777777" w:rsidR="005F31AA" w:rsidRDefault="005F31AA" w:rsidP="005F31AA">
      <w:pPr>
        <w:pStyle w:val="40"/>
      </w:pPr>
      <w:r>
        <w:rPr>
          <w:rFonts w:ascii="Apple Color Emoji" w:hAnsi="Apple Color Emoji" w:cs="Apple Color Emoji" w:hint="eastAsia"/>
        </w:rPr>
        <w:t>❓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hint="eastAsia"/>
        </w:rPr>
        <w:t>上面的装饰行为还有哪些问题？</w:t>
      </w:r>
    </w:p>
    <w:p w14:paraId="405FCDF9" w14:textId="77777777" w:rsidR="005F31AA" w:rsidRDefault="005F31AA" w:rsidP="005F31AA">
      <w:pPr>
        <w:pStyle w:val="40"/>
      </w:pPr>
      <w:r>
        <w:rPr>
          <w:rFonts w:hint="eastAsia"/>
        </w:rPr>
        <w:t>◇</w:t>
      </w:r>
      <w:r>
        <w:rPr>
          <w:rFonts w:hint="eastAsia"/>
        </w:rPr>
        <w:t xml:space="preserve"> </w:t>
      </w:r>
      <w:r>
        <w:rPr>
          <w:rFonts w:hint="eastAsia"/>
        </w:rPr>
        <w:t>需要通过装饰工厂来调用原函数，原来调用这个功能的业务部门，将大面积修改代码；</w:t>
      </w:r>
    </w:p>
    <w:p w14:paraId="366D92E3" w14:textId="77777777" w:rsidR="005F31AA" w:rsidRDefault="005F31AA" w:rsidP="005F31AA">
      <w:pPr>
        <w:pStyle w:val="40"/>
      </w:pPr>
      <w:r>
        <w:rPr>
          <w:rFonts w:ascii="Apple Color Emoji" w:hAnsi="Apple Color Emoji" w:cs="Apple Color Emoji" w:hint="eastAsia"/>
        </w:rPr>
        <w:t>❓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Cambria" w:hAnsi="Cambria" w:cs="Cambria" w:hint="eastAsia"/>
        </w:rPr>
        <w:t>那么如何</w:t>
      </w:r>
      <w:r>
        <w:rPr>
          <w:rFonts w:hint="eastAsia"/>
        </w:rPr>
        <w:t>改进这个问题那？</w:t>
      </w:r>
    </w:p>
    <w:p w14:paraId="24A8E89B" w14:textId="77777777" w:rsidR="005F31AA" w:rsidRDefault="005F31AA" w:rsidP="005F31AA">
      <w:pPr>
        <w:pStyle w:val="40"/>
      </w:pPr>
      <w:r>
        <w:rPr>
          <w:rFonts w:hint="eastAsia"/>
        </w:rPr>
        <w:t>如何设计一个方式，在不改变原函数名称的情况下，调用时也执行装饰工厂那。</w:t>
      </w:r>
    </w:p>
    <w:p w14:paraId="7EF0497D" w14:textId="77777777" w:rsidR="005F31AA" w:rsidRDefault="005F31AA" w:rsidP="005F31AA">
      <w:pPr>
        <w:pStyle w:val="40"/>
      </w:pPr>
      <w:r>
        <w:rPr>
          <w:rFonts w:hint="eastAsia"/>
        </w:rPr>
        <w:lastRenderedPageBreak/>
        <w:t>◇</w:t>
      </w:r>
      <w:r>
        <w:rPr>
          <w:rFonts w:hint="eastAsia"/>
        </w:rPr>
        <w:t xml:space="preserve"> old</w:t>
      </w:r>
      <w:r>
        <w:t>_name = factory(old_</w:t>
      </w:r>
      <w:r>
        <w:rPr>
          <w:rFonts w:hint="eastAsia"/>
        </w:rPr>
        <w:t>name</w:t>
      </w:r>
      <w:r>
        <w:t>)</w:t>
      </w:r>
    </w:p>
    <w:p w14:paraId="1EF795BA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python</w:t>
      </w:r>
      <w:r>
        <w:rPr>
          <w:rFonts w:hint="eastAsia"/>
        </w:rPr>
        <w:t>的装饰器语法糖</w:t>
      </w:r>
    </w:p>
    <w:p w14:paraId="1B37C2BC" w14:textId="77777777" w:rsidR="005F31AA" w:rsidRDefault="005F31AA" w:rsidP="005F31AA">
      <w:pPr>
        <w:pStyle w:val="40"/>
      </w:pPr>
      <w:r>
        <w:rPr>
          <w:rFonts w:hint="eastAsia"/>
        </w:rPr>
        <w:t>old</w:t>
      </w:r>
      <w:r>
        <w:t>_name = factory(old_</w:t>
      </w:r>
      <w:r>
        <w:rPr>
          <w:rFonts w:hint="eastAsia"/>
        </w:rPr>
        <w:t>name</w:t>
      </w:r>
      <w:r>
        <w:t>)</w:t>
      </w:r>
      <w:r>
        <w:rPr>
          <w:rFonts w:hint="eastAsia"/>
        </w:rPr>
        <w:t>这句话就是生成装饰器的核心语句。为了避免每次都写这样的无脑代码，</w:t>
      </w:r>
      <w:r>
        <w:rPr>
          <w:rFonts w:hint="eastAsia"/>
        </w:rPr>
        <w:t>python</w:t>
      </w:r>
      <w:r>
        <w:rPr>
          <w:rFonts w:hint="eastAsia"/>
        </w:rPr>
        <w:t>提供了一个便捷的写法，我们称之为语法糖。</w:t>
      </w:r>
    </w:p>
    <w:p w14:paraId="453668AF" w14:textId="77777777" w:rsidR="005F31AA" w:rsidRDefault="005F31AA" w:rsidP="005F31AA">
      <w:pPr>
        <w:pStyle w:val="40"/>
      </w:pPr>
      <w:r>
        <w:rPr>
          <w:rFonts w:hint="eastAsia"/>
        </w:rPr>
        <w:t>语法糖的写法：</w:t>
      </w:r>
    </w:p>
    <w:p w14:paraId="535AD8DD" w14:textId="77777777" w:rsidR="005F31AA" w:rsidRDefault="005F31AA" w:rsidP="005F31AA">
      <w:pPr>
        <w:pStyle w:val="4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找到要装饰的函数</w:t>
      </w:r>
    </w:p>
    <w:p w14:paraId="5F3E8793" w14:textId="77777777" w:rsidR="005F31AA" w:rsidRDefault="005F31AA" w:rsidP="005F31AA">
      <w:pPr>
        <w:pStyle w:val="40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在上面写上</w:t>
      </w:r>
      <w:r>
        <w:rPr>
          <w:rFonts w:hint="eastAsia"/>
        </w:rPr>
        <w:t>@</w:t>
      </w:r>
      <w:r>
        <w:rPr>
          <w:rFonts w:hint="eastAsia"/>
        </w:rPr>
        <w:t>，然后跟装饰器函数的名称</w:t>
      </w:r>
    </w:p>
    <w:p w14:paraId="7CE404D0" w14:textId="632EF151" w:rsidR="005F31AA" w:rsidRDefault="006F377C" w:rsidP="005F31AA">
      <w:pPr>
        <w:pStyle w:val="coder"/>
      </w:pPr>
      <w:r>
        <w:rPr>
          <w:rFonts w:hint="eastAsia"/>
        </w:rPr>
        <w:t>@</w:t>
      </w:r>
      <w:r>
        <w:t>factory</w:t>
      </w:r>
    </w:p>
    <w:p w14:paraId="5299ADC7" w14:textId="77777777" w:rsidR="005F31AA" w:rsidRDefault="005F31AA" w:rsidP="005F31AA">
      <w:pPr>
        <w:pStyle w:val="coder"/>
      </w:pPr>
      <w:r>
        <w:t>def fun():</w:t>
      </w:r>
    </w:p>
    <w:p w14:paraId="6CAC7BD7" w14:textId="77777777" w:rsidR="005F31AA" w:rsidRDefault="005F31AA" w:rsidP="005F31AA">
      <w:pPr>
        <w:pStyle w:val="coder"/>
      </w:pPr>
      <w:r>
        <w:tab/>
        <w:t>print('in fun() ...')</w:t>
      </w:r>
    </w:p>
    <w:p w14:paraId="3017CB10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总结</w:t>
      </w:r>
    </w:p>
    <w:p w14:paraId="1BD5E448" w14:textId="77777777" w:rsidR="005F31AA" w:rsidRDefault="005F31AA" w:rsidP="005F31AA">
      <w:pPr>
        <w:pStyle w:val="40"/>
      </w:pPr>
      <w:r>
        <w:rPr>
          <w:rFonts w:hint="eastAsia"/>
        </w:rPr>
        <w:t>python</w:t>
      </w:r>
      <w:r>
        <w:rPr>
          <w:rFonts w:hint="eastAsia"/>
        </w:rPr>
        <w:t>的装饰器写法思路：</w:t>
      </w:r>
    </w:p>
    <w:p w14:paraId="77A34BDC" w14:textId="77777777" w:rsidR="005F31AA" w:rsidRDefault="005F31AA" w:rsidP="005F31AA">
      <w:pPr>
        <w:pStyle w:val="5"/>
      </w:pPr>
      <w:r>
        <w:rPr>
          <w:rFonts w:hint="eastAsia"/>
        </w:rPr>
        <w:t>定义一个中介函数，该函数命名为装饰行为，接收一个可调用对象</w:t>
      </w:r>
    </w:p>
    <w:p w14:paraId="4EA22F7B" w14:textId="77777777" w:rsidR="005F31AA" w:rsidRDefault="005F31AA" w:rsidP="005F31AA">
      <w:pPr>
        <w:pStyle w:val="6code"/>
        <w:ind w:leftChars="472" w:left="991" w:rightChars="1740" w:right="3654"/>
      </w:pPr>
      <w:r>
        <w:tab/>
        <w:t>def get_timer(fn):</w:t>
      </w:r>
    </w:p>
    <w:p w14:paraId="3F046590" w14:textId="77777777" w:rsidR="005F31AA" w:rsidRDefault="005F31AA" w:rsidP="005F31AA">
      <w:pPr>
        <w:pStyle w:val="6code"/>
        <w:ind w:leftChars="472" w:left="991" w:rightChars="1740" w:right="3654"/>
      </w:pPr>
      <w:r>
        <w:tab/>
      </w:r>
      <w:r>
        <w:tab/>
        <w:t>pass</w:t>
      </w:r>
    </w:p>
    <w:p w14:paraId="26B92406" w14:textId="77777777" w:rsidR="005F31AA" w:rsidRDefault="005F31AA" w:rsidP="005F31AA">
      <w:pPr>
        <w:pStyle w:val="5"/>
      </w:pPr>
      <w:r>
        <w:rPr>
          <w:rFonts w:hint="eastAsia"/>
        </w:rPr>
        <w:t>在中介函数内部实现装饰行为函数</w:t>
      </w:r>
    </w:p>
    <w:p w14:paraId="27A7C46F" w14:textId="77777777" w:rsidR="005F31AA" w:rsidRDefault="005F31AA" w:rsidP="005F31AA">
      <w:pPr>
        <w:pStyle w:val="6code"/>
        <w:ind w:leftChars="472" w:left="991" w:rightChars="1740" w:right="3654"/>
      </w:pPr>
      <w:r>
        <w:tab/>
        <w:t>def get_timer(fn):</w:t>
      </w:r>
    </w:p>
    <w:p w14:paraId="6A27B063" w14:textId="77777777" w:rsidR="005F31AA" w:rsidRDefault="005F31AA" w:rsidP="005F31AA">
      <w:pPr>
        <w:pStyle w:val="6code"/>
        <w:ind w:leftChars="472" w:left="991" w:rightChars="1740" w:right="3654"/>
      </w:pPr>
      <w:r>
        <w:tab/>
      </w:r>
      <w:r>
        <w:tab/>
        <w:t>def wrapper():</w:t>
      </w:r>
    </w:p>
    <w:p w14:paraId="0FA6AC8C" w14:textId="77777777" w:rsidR="005F31AA" w:rsidRDefault="005F31AA" w:rsidP="005F31AA">
      <w:pPr>
        <w:pStyle w:val="6code"/>
        <w:ind w:leftChars="472" w:left="991" w:rightChars="1740" w:right="3654"/>
      </w:pPr>
      <w:r>
        <w:tab/>
      </w:r>
      <w:r>
        <w:tab/>
      </w:r>
      <w:r>
        <w:tab/>
        <w:t>... ...</w:t>
      </w:r>
      <w:r>
        <w:tab/>
      </w:r>
      <w:r>
        <w:tab/>
        <w:t xml:space="preserve"># </w:t>
      </w:r>
      <w:r>
        <w:rPr>
          <w:rFonts w:asciiTheme="minorEastAsia" w:eastAsiaTheme="minorEastAsia" w:hAnsiTheme="minorEastAsia" w:hint="eastAsia"/>
        </w:rPr>
        <w:t>装饰代码实现</w:t>
      </w:r>
    </w:p>
    <w:p w14:paraId="08361D87" w14:textId="77777777" w:rsidR="005F31AA" w:rsidRDefault="005F31AA" w:rsidP="005F31AA">
      <w:pPr>
        <w:pStyle w:val="5"/>
      </w:pPr>
      <w:r>
        <w:rPr>
          <w:rFonts w:hint="eastAsia"/>
        </w:rPr>
        <w:t>在中介函数最后返回装饰行为的函数名：</w:t>
      </w:r>
    </w:p>
    <w:p w14:paraId="1F176D08" w14:textId="77777777" w:rsidR="005F31AA" w:rsidRDefault="005F31AA" w:rsidP="005F31AA">
      <w:pPr>
        <w:pStyle w:val="6code"/>
        <w:ind w:leftChars="472" w:left="991" w:rightChars="1740" w:right="3654"/>
      </w:pPr>
      <w:r>
        <w:tab/>
        <w:t>def get_timer(fn):</w:t>
      </w:r>
    </w:p>
    <w:p w14:paraId="60BE8D18" w14:textId="77777777" w:rsidR="005F31AA" w:rsidRDefault="005F31AA" w:rsidP="005F31AA">
      <w:pPr>
        <w:pStyle w:val="6code"/>
        <w:ind w:leftChars="472" w:left="991" w:rightChars="1740" w:right="3654"/>
      </w:pPr>
      <w:r>
        <w:tab/>
      </w:r>
      <w:r>
        <w:tab/>
        <w:t>def wrapper():</w:t>
      </w:r>
    </w:p>
    <w:p w14:paraId="0937AC9C" w14:textId="77777777" w:rsidR="005F31AA" w:rsidRDefault="005F31AA" w:rsidP="005F31AA">
      <w:pPr>
        <w:pStyle w:val="6code"/>
        <w:ind w:leftChars="472" w:left="991" w:rightChars="1740" w:right="3654"/>
        <w:rPr>
          <w:rFonts w:asciiTheme="minorEastAsia" w:eastAsiaTheme="minorEastAsia" w:hAnsiTheme="minorEastAsia"/>
        </w:rPr>
      </w:pPr>
      <w:r>
        <w:tab/>
      </w:r>
      <w:r>
        <w:tab/>
      </w:r>
      <w:r>
        <w:tab/>
        <w:t>... ...</w:t>
      </w:r>
      <w:r>
        <w:tab/>
      </w:r>
      <w:r>
        <w:tab/>
        <w:t xml:space="preserve"># </w:t>
      </w:r>
      <w:r>
        <w:rPr>
          <w:rFonts w:asciiTheme="minorEastAsia" w:eastAsiaTheme="minorEastAsia" w:hAnsiTheme="minorEastAsia" w:hint="eastAsia"/>
        </w:rPr>
        <w:t>装饰代码实现</w:t>
      </w:r>
    </w:p>
    <w:p w14:paraId="37E59CD0" w14:textId="149CA05F" w:rsidR="005F31AA" w:rsidRPr="00A1028E" w:rsidRDefault="005F31AA" w:rsidP="005F31AA">
      <w:pPr>
        <w:pStyle w:val="6code"/>
        <w:ind w:leftChars="472" w:left="991" w:rightChars="1740" w:right="3654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</w:rPr>
        <w:tab/>
      </w:r>
      <w:r>
        <w:rPr>
          <w:rFonts w:asciiTheme="minorEastAsia" w:eastAsiaTheme="minorEastAsia" w:hAnsiTheme="minorEastAsia"/>
        </w:rPr>
        <w:tab/>
      </w:r>
      <w:r w:rsidRPr="00A1028E">
        <w:rPr>
          <w:rFonts w:asciiTheme="minorEastAsia" w:eastAsiaTheme="minorEastAsia" w:hAnsiTheme="minorEastAsia" w:hint="eastAsia"/>
          <w:b/>
        </w:rPr>
        <w:t>return</w:t>
      </w:r>
      <w:r w:rsidRPr="00A1028E">
        <w:rPr>
          <w:rFonts w:asciiTheme="minorEastAsia" w:eastAsiaTheme="minorEastAsia" w:hAnsiTheme="minorEastAsia"/>
          <w:b/>
        </w:rPr>
        <w:t xml:space="preserve"> wrapper</w:t>
      </w:r>
    </w:p>
    <w:p w14:paraId="7EBD9D9E" w14:textId="77777777" w:rsidR="005F31AA" w:rsidRPr="00A1028E" w:rsidRDefault="005F31AA" w:rsidP="005F31AA">
      <w:pPr>
        <w:pStyle w:val="40"/>
        <w:ind w:firstLine="422"/>
        <w:rPr>
          <w:b/>
          <w:color w:val="FF0000"/>
        </w:rPr>
      </w:pPr>
      <w:r w:rsidRPr="00A1028E">
        <w:rPr>
          <w:b/>
          <w:color w:val="FF0000"/>
        </w:rPr>
        <w:tab/>
      </w:r>
      <w:r w:rsidRPr="00A1028E">
        <w:rPr>
          <w:rFonts w:hint="eastAsia"/>
          <w:b/>
          <w:color w:val="FF0000"/>
        </w:rPr>
        <w:t>【注意】：返回的是函数名，而不是函数调用</w:t>
      </w:r>
    </w:p>
    <w:p w14:paraId="4B54B03B" w14:textId="77777777" w:rsidR="005F31AA" w:rsidRDefault="005F31AA" w:rsidP="005F31AA">
      <w:pPr>
        <w:pStyle w:val="5"/>
      </w:pPr>
      <w:r>
        <w:rPr>
          <w:rFonts w:hint="eastAsia"/>
        </w:rPr>
        <w:t>在需要被装饰的函数前，定义</w:t>
      </w:r>
      <w:r>
        <w:rPr>
          <w:rFonts w:hint="eastAsia"/>
        </w:rPr>
        <w:t>@</w:t>
      </w:r>
      <w:r>
        <w:rPr>
          <w:rFonts w:hint="eastAsia"/>
        </w:rPr>
        <w:t>装饰器名称</w:t>
      </w:r>
    </w:p>
    <w:p w14:paraId="0AF9AEC3" w14:textId="77777777" w:rsidR="005F31AA" w:rsidRPr="00A1028E" w:rsidRDefault="005F31AA" w:rsidP="005F31AA">
      <w:pPr>
        <w:pStyle w:val="6code"/>
        <w:ind w:leftChars="472" w:left="991" w:rightChars="1740" w:right="3654"/>
        <w:rPr>
          <w:rFonts w:eastAsiaTheme="minorEastAsia"/>
        </w:rPr>
      </w:pPr>
      <w:r>
        <w:rPr>
          <w:rFonts w:eastAsiaTheme="minorEastAsia" w:hint="eastAsia"/>
        </w:rPr>
        <w:t>@get_timer</w:t>
      </w:r>
    </w:p>
    <w:p w14:paraId="27B234D3" w14:textId="77777777" w:rsidR="005F31AA" w:rsidRDefault="005F31AA" w:rsidP="005F31AA">
      <w:pPr>
        <w:pStyle w:val="6code"/>
        <w:ind w:leftChars="472" w:left="991" w:rightChars="1740" w:right="3654"/>
      </w:pPr>
      <w:r>
        <w:t>def fun():</w:t>
      </w:r>
    </w:p>
    <w:p w14:paraId="19667678" w14:textId="5074C942" w:rsidR="005F31AA" w:rsidRPr="00EC5B42" w:rsidRDefault="005F31AA" w:rsidP="005F31AA">
      <w:pPr>
        <w:pStyle w:val="6code"/>
        <w:ind w:leftChars="472" w:left="991" w:rightChars="1740" w:right="3654"/>
      </w:pPr>
      <w:r>
        <w:tab/>
      </w:r>
      <w:r>
        <w:tab/>
        <w:t>pass</w:t>
      </w:r>
    </w:p>
    <w:p w14:paraId="0ADB9145" w14:textId="77777777" w:rsidR="005F31AA" w:rsidRDefault="005F31AA" w:rsidP="005F31AA">
      <w:pPr>
        <w:pStyle w:val="2"/>
        <w:ind w:left="777" w:right="210"/>
      </w:pPr>
      <w:r>
        <w:rPr>
          <w:rFonts w:hint="eastAsia"/>
        </w:rPr>
        <w:lastRenderedPageBreak/>
        <w:t>python</w:t>
      </w:r>
      <w:r>
        <w:rPr>
          <w:rFonts w:hint="eastAsia"/>
        </w:rPr>
        <w:t>装饰器的几种形式</w:t>
      </w:r>
    </w:p>
    <w:p w14:paraId="2460B5F8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无参数装饰器</w:t>
      </w:r>
    </w:p>
    <w:p w14:paraId="2D31C3E3" w14:textId="77777777" w:rsidR="005F31AA" w:rsidRDefault="005F31AA" w:rsidP="005F31AA">
      <w:pPr>
        <w:pStyle w:val="40"/>
      </w:pPr>
      <w:r>
        <w:rPr>
          <w:rFonts w:hint="eastAsia"/>
        </w:rPr>
        <w:t>D</w:t>
      </w:r>
      <w:r>
        <w:t xml:space="preserve">emo1: </w:t>
      </w:r>
      <w:r>
        <w:rPr>
          <w:rFonts w:hint="eastAsia"/>
        </w:rPr>
        <w:t>增加函数什么时候运行的功能</w:t>
      </w:r>
      <w:r>
        <w:rPr>
          <w:rFonts w:hint="eastAsia"/>
        </w:rPr>
        <w:t>:</w:t>
      </w:r>
    </w:p>
    <w:p w14:paraId="6934984E" w14:textId="77777777" w:rsidR="005F31AA" w:rsidRDefault="005F31AA" w:rsidP="005F31AA">
      <w:pPr>
        <w:pStyle w:val="coder"/>
      </w:pPr>
      <w:r>
        <w:t>import time</w:t>
      </w:r>
    </w:p>
    <w:p w14:paraId="21C3D50F" w14:textId="77777777" w:rsidR="005F31AA" w:rsidRDefault="005F31AA" w:rsidP="005F31AA">
      <w:pPr>
        <w:pStyle w:val="coder"/>
      </w:pPr>
    </w:p>
    <w:p w14:paraId="70D1696D" w14:textId="77777777" w:rsidR="005F31AA" w:rsidRDefault="005F31AA" w:rsidP="005F31AA">
      <w:pPr>
        <w:pStyle w:val="coder"/>
      </w:pPr>
      <w:r>
        <w:t>def time_fun(func):</w:t>
      </w:r>
    </w:p>
    <w:p w14:paraId="2CC677A8" w14:textId="77777777" w:rsidR="005F31AA" w:rsidRDefault="005F31AA" w:rsidP="005F31AA">
      <w:pPr>
        <w:pStyle w:val="coder"/>
      </w:pPr>
      <w:r>
        <w:t xml:space="preserve">    def my_time():</w:t>
      </w:r>
    </w:p>
    <w:p w14:paraId="54E921A6" w14:textId="77777777" w:rsidR="005F31AA" w:rsidRDefault="005F31AA" w:rsidP="005F31AA">
      <w:pPr>
        <w:pStyle w:val="coder"/>
      </w:pPr>
      <w:r>
        <w:t xml:space="preserve">        print(f"{func.__name__} running at {time.ctime()}")</w:t>
      </w:r>
    </w:p>
    <w:p w14:paraId="0EBCD14C" w14:textId="77777777" w:rsidR="005F31AA" w:rsidRDefault="005F31AA" w:rsidP="005F31AA">
      <w:pPr>
        <w:pStyle w:val="coder"/>
      </w:pPr>
      <w:r>
        <w:t xml:space="preserve">        func()</w:t>
      </w:r>
    </w:p>
    <w:p w14:paraId="7CB60AFA" w14:textId="77777777" w:rsidR="005F31AA" w:rsidRDefault="005F31AA" w:rsidP="005F31AA">
      <w:pPr>
        <w:pStyle w:val="coder"/>
      </w:pPr>
      <w:r>
        <w:t xml:space="preserve">    return my_time</w:t>
      </w:r>
    </w:p>
    <w:p w14:paraId="6ED005C3" w14:textId="77777777" w:rsidR="005F31AA" w:rsidRDefault="005F31AA" w:rsidP="005F31AA">
      <w:pPr>
        <w:pStyle w:val="coder"/>
      </w:pPr>
    </w:p>
    <w:p w14:paraId="3D7A0E3D" w14:textId="77777777" w:rsidR="005F31AA" w:rsidRDefault="005F31AA" w:rsidP="005F31AA">
      <w:pPr>
        <w:pStyle w:val="coder"/>
      </w:pPr>
      <w:r>
        <w:t>@time_fun</w:t>
      </w:r>
    </w:p>
    <w:p w14:paraId="0E811281" w14:textId="77777777" w:rsidR="005F31AA" w:rsidRDefault="005F31AA" w:rsidP="005F31AA">
      <w:pPr>
        <w:pStyle w:val="coder"/>
      </w:pPr>
      <w:r>
        <w:t>def fun1():</w:t>
      </w:r>
    </w:p>
    <w:p w14:paraId="08AF9843" w14:textId="77777777" w:rsidR="005F31AA" w:rsidRDefault="005F31AA" w:rsidP="005F31AA">
      <w:pPr>
        <w:pStyle w:val="coder"/>
      </w:pPr>
      <w:r>
        <w:t xml:space="preserve">    print("+++++++++")</w:t>
      </w:r>
    </w:p>
    <w:p w14:paraId="5370FB0F" w14:textId="77777777" w:rsidR="005F31AA" w:rsidRDefault="005F31AA" w:rsidP="005F31AA">
      <w:pPr>
        <w:pStyle w:val="coder"/>
      </w:pPr>
    </w:p>
    <w:p w14:paraId="305C5B8C" w14:textId="77777777" w:rsidR="005F31AA" w:rsidRDefault="005F31AA" w:rsidP="005F31AA">
      <w:pPr>
        <w:pStyle w:val="coder"/>
      </w:pPr>
      <w:r>
        <w:t>fun1()</w:t>
      </w:r>
    </w:p>
    <w:p w14:paraId="6230CF51" w14:textId="77777777" w:rsidR="005F31AA" w:rsidRDefault="005F31AA" w:rsidP="005F31AA">
      <w:pPr>
        <w:pStyle w:val="coder"/>
      </w:pPr>
      <w:r>
        <w:t>time.sleep(2)</w:t>
      </w:r>
    </w:p>
    <w:p w14:paraId="058E3EE1" w14:textId="77777777" w:rsidR="005F31AA" w:rsidRDefault="005F31AA" w:rsidP="005F31AA">
      <w:pPr>
        <w:pStyle w:val="coder"/>
      </w:pPr>
      <w:r>
        <w:t>fun1()</w:t>
      </w:r>
    </w:p>
    <w:p w14:paraId="3D0EF928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被装饰函数有参数</w:t>
      </w:r>
    </w:p>
    <w:p w14:paraId="02794EF3" w14:textId="77777777" w:rsidR="005F31AA" w:rsidRPr="002957C5" w:rsidRDefault="005F31AA" w:rsidP="005F31AA">
      <w:pPr>
        <w:pStyle w:val="40"/>
        <w:numPr>
          <w:ilvl w:val="0"/>
          <w:numId w:val="7"/>
        </w:numPr>
        <w:ind w:firstLineChars="0"/>
      </w:pPr>
      <w:r>
        <w:rPr>
          <w:rFonts w:ascii="Cambria" w:hAnsi="Cambria" w:cs="Cambria" w:hint="eastAsia"/>
        </w:rPr>
        <w:t>装饰器的核心是内部函数的行为被重命名；</w:t>
      </w:r>
    </w:p>
    <w:p w14:paraId="02D66479" w14:textId="77777777" w:rsidR="005F31AA" w:rsidRDefault="005F31AA" w:rsidP="005F31AA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内部函数的形式要满足原函数形式；</w:t>
      </w:r>
    </w:p>
    <w:p w14:paraId="75D91F2B" w14:textId="77777777" w:rsidR="005F31AA" w:rsidRDefault="005F31AA" w:rsidP="005F31AA">
      <w:pPr>
        <w:pStyle w:val="coder"/>
      </w:pPr>
      <w:r>
        <w:t>import time</w:t>
      </w:r>
    </w:p>
    <w:p w14:paraId="258DA1B7" w14:textId="77777777" w:rsidR="005F31AA" w:rsidRDefault="005F31AA" w:rsidP="005F31AA">
      <w:pPr>
        <w:pStyle w:val="coder"/>
      </w:pPr>
    </w:p>
    <w:p w14:paraId="4581A772" w14:textId="77777777" w:rsidR="005F31AA" w:rsidRDefault="005F31AA" w:rsidP="005F31AA">
      <w:pPr>
        <w:pStyle w:val="coder"/>
      </w:pPr>
      <w:r>
        <w:t>def time_fun(func):</w:t>
      </w:r>
    </w:p>
    <w:p w14:paraId="1A01A293" w14:textId="77777777" w:rsidR="005F31AA" w:rsidRDefault="005F31AA" w:rsidP="005F31AA">
      <w:pPr>
        <w:pStyle w:val="coder"/>
      </w:pPr>
      <w:r>
        <w:t xml:space="preserve">    def my_time(arg1):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4B96">
        <w:rPr>
          <w:color w:val="4472C4" w:themeColor="accent5"/>
        </w:rPr>
        <w:t xml:space="preserve"># </w:t>
      </w:r>
      <w:r>
        <w:rPr>
          <w:rFonts w:hint="eastAsia"/>
          <w:color w:val="4472C4" w:themeColor="accent5"/>
        </w:rPr>
        <w:t>内部函数</w:t>
      </w:r>
      <w:r w:rsidRPr="00BE4B96">
        <w:rPr>
          <w:rFonts w:hint="eastAsia"/>
          <w:color w:val="4472C4" w:themeColor="accent5"/>
        </w:rPr>
        <w:t>里预留接口</w:t>
      </w:r>
    </w:p>
    <w:p w14:paraId="4BC692EE" w14:textId="77777777" w:rsidR="005F31AA" w:rsidRDefault="005F31AA" w:rsidP="005F31AA">
      <w:pPr>
        <w:pStyle w:val="coder"/>
      </w:pPr>
      <w:r>
        <w:t xml:space="preserve">        print(f"{func.__name__} running at {time.ctime()}")</w:t>
      </w:r>
    </w:p>
    <w:p w14:paraId="1BFF90C6" w14:textId="77777777" w:rsidR="005F31AA" w:rsidRDefault="005F31AA" w:rsidP="005F31AA">
      <w:pPr>
        <w:pStyle w:val="coder"/>
      </w:pPr>
      <w:r>
        <w:t xml:space="preserve">        func(arg1)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E4B96">
        <w:rPr>
          <w:color w:val="4472C4" w:themeColor="accent5"/>
        </w:rPr>
        <w:t xml:space="preserve"># </w:t>
      </w:r>
      <w:r>
        <w:rPr>
          <w:rFonts w:hint="eastAsia"/>
          <w:color w:val="4472C4" w:themeColor="accent5"/>
        </w:rPr>
        <w:t>原函数</w:t>
      </w:r>
      <w:r w:rsidRPr="00BE4B96">
        <w:rPr>
          <w:rFonts w:hint="eastAsia"/>
          <w:color w:val="4472C4" w:themeColor="accent5"/>
        </w:rPr>
        <w:t>传递参数</w:t>
      </w:r>
    </w:p>
    <w:p w14:paraId="3661CD61" w14:textId="77777777" w:rsidR="005F31AA" w:rsidRDefault="005F31AA" w:rsidP="005F31AA">
      <w:pPr>
        <w:pStyle w:val="coder"/>
      </w:pPr>
      <w:r>
        <w:t xml:space="preserve">    return my_time</w:t>
      </w:r>
    </w:p>
    <w:p w14:paraId="6110C6B9" w14:textId="77777777" w:rsidR="005F31AA" w:rsidRDefault="005F31AA" w:rsidP="005F31AA">
      <w:pPr>
        <w:pStyle w:val="coder"/>
      </w:pPr>
    </w:p>
    <w:p w14:paraId="5BA481CB" w14:textId="77777777" w:rsidR="005F31AA" w:rsidRDefault="005F31AA" w:rsidP="005F31AA">
      <w:pPr>
        <w:pStyle w:val="coder"/>
      </w:pPr>
      <w:r>
        <w:t>@time_fun</w:t>
      </w:r>
    </w:p>
    <w:p w14:paraId="511439BD" w14:textId="77777777" w:rsidR="005F31AA" w:rsidRDefault="005F31AA" w:rsidP="005F31AA">
      <w:pPr>
        <w:pStyle w:val="coder"/>
      </w:pPr>
      <w:r>
        <w:t>def fun1(arg1):</w:t>
      </w:r>
    </w:p>
    <w:p w14:paraId="0FF7DE35" w14:textId="77777777" w:rsidR="005F31AA" w:rsidRDefault="005F31AA" w:rsidP="005F31AA">
      <w:pPr>
        <w:pStyle w:val="coder"/>
      </w:pPr>
      <w:r>
        <w:t xml:space="preserve">    print("+++++{}++++".format(arg1))</w:t>
      </w:r>
    </w:p>
    <w:p w14:paraId="331442DD" w14:textId="77777777" w:rsidR="005F31AA" w:rsidRDefault="005F31AA" w:rsidP="005F31AA">
      <w:pPr>
        <w:pStyle w:val="coder"/>
      </w:pPr>
    </w:p>
    <w:p w14:paraId="2B55E730" w14:textId="77777777" w:rsidR="005F31AA" w:rsidRDefault="005F31AA" w:rsidP="005F31AA">
      <w:pPr>
        <w:pStyle w:val="coder"/>
      </w:pPr>
      <w:r>
        <w:t>fun1(10)</w:t>
      </w:r>
    </w:p>
    <w:p w14:paraId="1992DA2E" w14:textId="77777777" w:rsidR="005F31AA" w:rsidRDefault="005F31AA" w:rsidP="005F31AA">
      <w:pPr>
        <w:pStyle w:val="coder"/>
      </w:pPr>
      <w:r>
        <w:t>time.sleep(2)</w:t>
      </w:r>
    </w:p>
    <w:p w14:paraId="02DE38A0" w14:textId="2B59BC39" w:rsidR="005F31AA" w:rsidRDefault="005F31AA" w:rsidP="005F31AA">
      <w:pPr>
        <w:pStyle w:val="coder"/>
      </w:pPr>
      <w:r>
        <w:t>fun1(10)</w:t>
      </w:r>
    </w:p>
    <w:p w14:paraId="222F06F4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lastRenderedPageBreak/>
        <w:t>被装饰函数有不定参数和返回值</w:t>
      </w:r>
    </w:p>
    <w:p w14:paraId="012A744C" w14:textId="77777777" w:rsidR="005F31AA" w:rsidRDefault="005F31AA" w:rsidP="005F31AA">
      <w:pPr>
        <w:pStyle w:val="40"/>
      </w:pPr>
      <w:r>
        <w:rPr>
          <w:rFonts w:hint="eastAsia"/>
        </w:rPr>
        <w:t>原函数有返回值，内部装饰函数也接收返回值进行返回。</w:t>
      </w:r>
    </w:p>
    <w:p w14:paraId="54BC2DD2" w14:textId="77777777" w:rsidR="005F31AA" w:rsidRDefault="005F31AA" w:rsidP="005F31AA">
      <w:pPr>
        <w:pStyle w:val="coder"/>
      </w:pPr>
      <w:r>
        <w:t>import time</w:t>
      </w:r>
    </w:p>
    <w:p w14:paraId="5236C38E" w14:textId="77777777" w:rsidR="005F31AA" w:rsidRDefault="005F31AA" w:rsidP="005F31AA">
      <w:pPr>
        <w:pStyle w:val="coder"/>
      </w:pPr>
    </w:p>
    <w:p w14:paraId="19F903F7" w14:textId="77777777" w:rsidR="005F31AA" w:rsidRDefault="005F31AA" w:rsidP="005F31AA">
      <w:pPr>
        <w:pStyle w:val="coder"/>
      </w:pPr>
      <w:r>
        <w:t>def time_fun(func):</w:t>
      </w:r>
    </w:p>
    <w:p w14:paraId="0119EB5C" w14:textId="77777777" w:rsidR="005F31AA" w:rsidRDefault="005F31AA" w:rsidP="005F31AA">
      <w:pPr>
        <w:pStyle w:val="coder"/>
      </w:pPr>
      <w:r>
        <w:t xml:space="preserve">    def my_time(*args, **kwargs):</w:t>
      </w:r>
    </w:p>
    <w:p w14:paraId="5A66C69E" w14:textId="77777777" w:rsidR="005F31AA" w:rsidRDefault="005F31AA" w:rsidP="005F31AA">
      <w:pPr>
        <w:pStyle w:val="coder"/>
      </w:pPr>
      <w:r>
        <w:t xml:space="preserve">        print(f"{func.__name__} running at {time.ctime()}")</w:t>
      </w:r>
    </w:p>
    <w:p w14:paraId="33DE7CF5" w14:textId="77777777" w:rsidR="005F31AA" w:rsidRDefault="005F31AA" w:rsidP="005F31AA">
      <w:pPr>
        <w:pStyle w:val="coder"/>
      </w:pPr>
      <w:r>
        <w:t xml:space="preserve">        func(*args, **kwargs)</w:t>
      </w:r>
    </w:p>
    <w:p w14:paraId="796C94F9" w14:textId="77777777" w:rsidR="005F31AA" w:rsidRDefault="005F31AA" w:rsidP="005F31AA">
      <w:pPr>
        <w:pStyle w:val="coder"/>
      </w:pPr>
      <w:r>
        <w:t xml:space="preserve">    return my_time</w:t>
      </w:r>
    </w:p>
    <w:p w14:paraId="559C09B8" w14:textId="77777777" w:rsidR="005F31AA" w:rsidRDefault="005F31AA" w:rsidP="005F31AA">
      <w:pPr>
        <w:pStyle w:val="coder"/>
      </w:pPr>
    </w:p>
    <w:p w14:paraId="5E2DBC05" w14:textId="77777777" w:rsidR="005F31AA" w:rsidRDefault="005F31AA" w:rsidP="005F31AA">
      <w:pPr>
        <w:pStyle w:val="coder"/>
      </w:pPr>
      <w:r>
        <w:t>@time_fun</w:t>
      </w:r>
    </w:p>
    <w:p w14:paraId="1B930667" w14:textId="77777777" w:rsidR="005F31AA" w:rsidRDefault="005F31AA" w:rsidP="005F31AA">
      <w:pPr>
        <w:pStyle w:val="coder"/>
      </w:pPr>
      <w:r>
        <w:t>def fun1(arg1, arg2, name):</w:t>
      </w:r>
    </w:p>
    <w:p w14:paraId="7269572F" w14:textId="77777777" w:rsidR="005F31AA" w:rsidRDefault="005F31AA" w:rsidP="005F31AA">
      <w:pPr>
        <w:pStyle w:val="coder"/>
      </w:pPr>
      <w:r>
        <w:t xml:space="preserve">    print("+++++{},{},{}++++".format(arg1, arg2, name))</w:t>
      </w:r>
    </w:p>
    <w:p w14:paraId="4E42A800" w14:textId="77777777" w:rsidR="005F31AA" w:rsidRDefault="005F31AA" w:rsidP="005F31AA">
      <w:pPr>
        <w:pStyle w:val="coder"/>
      </w:pPr>
    </w:p>
    <w:p w14:paraId="6E33E0A3" w14:textId="77777777" w:rsidR="005F31AA" w:rsidRDefault="005F31AA" w:rsidP="005F31AA">
      <w:pPr>
        <w:pStyle w:val="coder"/>
      </w:pPr>
      <w:r>
        <w:t>fun1(10, 20, name='rocky')</w:t>
      </w:r>
    </w:p>
    <w:p w14:paraId="573DC8D8" w14:textId="77777777" w:rsidR="005F31AA" w:rsidRDefault="005F31AA" w:rsidP="005F31AA">
      <w:pPr>
        <w:pStyle w:val="coder"/>
      </w:pPr>
      <w:r>
        <w:t>time.sleep(2)</w:t>
      </w:r>
    </w:p>
    <w:p w14:paraId="784EFB94" w14:textId="77777777" w:rsidR="005F31AA" w:rsidRDefault="005F31AA" w:rsidP="005F31AA">
      <w:pPr>
        <w:pStyle w:val="coder"/>
      </w:pPr>
      <w:r>
        <w:t>fun1(10, 20, name='jim')</w:t>
      </w:r>
    </w:p>
    <w:p w14:paraId="0916594D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改变装饰器行为</w:t>
      </w:r>
    </w:p>
    <w:p w14:paraId="396C8E41" w14:textId="77777777" w:rsidR="005F31AA" w:rsidRDefault="005F31AA" w:rsidP="005F31AA">
      <w:pPr>
        <w:pStyle w:val="40"/>
      </w:pPr>
      <w:r>
        <w:rPr>
          <w:rFonts w:hint="eastAsia"/>
        </w:rPr>
        <w:t>在装饰器中，我们也有一种需求，根据传入的参数不同，装饰的行为方式也会不同，那么如何定义这种装饰器那。</w:t>
      </w:r>
    </w:p>
    <w:p w14:paraId="149A1EB2" w14:textId="77777777" w:rsidR="005F31AA" w:rsidRDefault="005F31AA" w:rsidP="005F31AA">
      <w:pPr>
        <w:pStyle w:val="40"/>
      </w:pPr>
      <w:r>
        <w:rPr>
          <w:rFonts w:hint="eastAsia"/>
        </w:rPr>
        <w:t>首先再理解装饰器的语法：</w:t>
      </w:r>
    </w:p>
    <w:p w14:paraId="77984649" w14:textId="77777777" w:rsidR="005F31AA" w:rsidRDefault="005F31AA" w:rsidP="005F31AA">
      <w:pPr>
        <w:pStyle w:val="coder"/>
      </w:pPr>
      <w:r>
        <w:t>@time_fun</w:t>
      </w:r>
    </w:p>
    <w:p w14:paraId="27CD647E" w14:textId="77777777" w:rsidR="005F31AA" w:rsidRDefault="005F31AA" w:rsidP="005F31AA">
      <w:pPr>
        <w:pStyle w:val="coder"/>
      </w:pPr>
      <w:r>
        <w:t>def fun1(arg1, arg2, name):</w:t>
      </w:r>
    </w:p>
    <w:p w14:paraId="0D9506ED" w14:textId="77777777" w:rsidR="005F31AA" w:rsidRDefault="005F31AA" w:rsidP="005F31AA">
      <w:pPr>
        <w:pStyle w:val="coder"/>
      </w:pPr>
      <w:r>
        <w:t xml:space="preserve">    print("+++++{},{},{}++++".format(arg1, arg2, name))</w:t>
      </w:r>
    </w:p>
    <w:p w14:paraId="29375AB6" w14:textId="77777777" w:rsidR="005F31AA" w:rsidRDefault="005F31AA" w:rsidP="005F31AA">
      <w:pPr>
        <w:pStyle w:val="40"/>
      </w:pPr>
      <w:r>
        <w:rPr>
          <w:rFonts w:hint="eastAsia"/>
        </w:rPr>
        <w:t>原材料名称</w:t>
      </w:r>
      <w:r>
        <w:t xml:space="preserve">= </w:t>
      </w:r>
      <w:r>
        <w:rPr>
          <w:rFonts w:hint="eastAsia"/>
        </w:rPr>
        <w:t>装饰器名称</w:t>
      </w:r>
      <w:r>
        <w:rPr>
          <w:rFonts w:hint="eastAsia"/>
        </w:rPr>
        <w:t>(</w:t>
      </w:r>
      <w:r>
        <w:rPr>
          <w:rFonts w:hint="eastAsia"/>
        </w:rPr>
        <w:t>原材料名称</w:t>
      </w:r>
      <w:r>
        <w:rPr>
          <w:rFonts w:hint="eastAsia"/>
        </w:rPr>
        <w:t>)</w:t>
      </w:r>
    </w:p>
    <w:p w14:paraId="4B9FBCD3" w14:textId="77777777" w:rsidR="005F31AA" w:rsidRDefault="005F31AA" w:rsidP="005F31AA">
      <w:pPr>
        <w:pStyle w:val="coder"/>
      </w:pPr>
      <w:r>
        <w:t>@time_fun(“itsource”)</w:t>
      </w:r>
    </w:p>
    <w:p w14:paraId="4A1BDA25" w14:textId="77777777" w:rsidR="005F31AA" w:rsidRDefault="005F31AA" w:rsidP="005F31AA">
      <w:pPr>
        <w:pStyle w:val="coder"/>
      </w:pPr>
      <w:r>
        <w:t>def fun1(arg1, arg2, name):</w:t>
      </w:r>
    </w:p>
    <w:p w14:paraId="298CA212" w14:textId="77777777" w:rsidR="005F31AA" w:rsidRDefault="005F31AA" w:rsidP="005F31AA">
      <w:pPr>
        <w:pStyle w:val="coder"/>
      </w:pPr>
      <w:r>
        <w:t xml:space="preserve">    print("+++++{},{},{}++++".format(arg1, arg2, name))</w:t>
      </w:r>
    </w:p>
    <w:p w14:paraId="13326435" w14:textId="77777777" w:rsidR="005F31AA" w:rsidRDefault="005F31AA" w:rsidP="005F31AA">
      <w:pPr>
        <w:pStyle w:val="40"/>
      </w:pPr>
      <w:r>
        <w:rPr>
          <w:rFonts w:hint="eastAsia"/>
        </w:rPr>
        <w:t>fun1 = time_fun(</w:t>
      </w:r>
      <w:r>
        <w:t>“</w:t>
      </w:r>
      <w:r>
        <w:t>itsource</w:t>
      </w:r>
      <w:r>
        <w:t>”</w:t>
      </w:r>
      <w:r>
        <w:rPr>
          <w:rFonts w:hint="eastAsia"/>
        </w:rPr>
        <w:t>)</w:t>
      </w:r>
      <w:r>
        <w:t>(fun1)</w:t>
      </w:r>
    </w:p>
    <w:p w14:paraId="0F3B0CAA" w14:textId="77777777" w:rsidR="005F31AA" w:rsidRDefault="005F31AA" w:rsidP="005F31AA">
      <w:pPr>
        <w:pStyle w:val="40"/>
      </w:pPr>
      <w:r>
        <w:rPr>
          <w:rFonts w:hint="eastAsia"/>
        </w:rPr>
        <w:t>这样来看，必须要保证</w:t>
      </w:r>
      <w:r>
        <w:rPr>
          <w:rFonts w:hint="eastAsia"/>
        </w:rPr>
        <w:t>time_fun(</w:t>
      </w:r>
      <w:r>
        <w:t>“</w:t>
      </w:r>
      <w:r>
        <w:t>itsource</w:t>
      </w:r>
      <w:r>
        <w:t>”</w:t>
      </w:r>
      <w:r>
        <w:rPr>
          <w:rFonts w:hint="eastAsia"/>
        </w:rPr>
        <w:t>)</w:t>
      </w:r>
      <w:r>
        <w:rPr>
          <w:rFonts w:hint="eastAsia"/>
        </w:rPr>
        <w:t>返回的内容恰好是标准的装饰器就可以满足了。</w:t>
      </w:r>
    </w:p>
    <w:p w14:paraId="67618D34" w14:textId="77777777" w:rsidR="005F31AA" w:rsidRDefault="005F31AA" w:rsidP="005F31AA">
      <w:pPr>
        <w:pStyle w:val="coder"/>
      </w:pPr>
      <w:r>
        <w:t>import time</w:t>
      </w:r>
    </w:p>
    <w:p w14:paraId="2472ED9E" w14:textId="77777777" w:rsidR="005F31AA" w:rsidRDefault="005F31AA" w:rsidP="005F31AA">
      <w:pPr>
        <w:pStyle w:val="coder"/>
      </w:pPr>
    </w:p>
    <w:p w14:paraId="68128530" w14:textId="77777777" w:rsidR="005F31AA" w:rsidRDefault="005F31AA" w:rsidP="005F31AA">
      <w:pPr>
        <w:pStyle w:val="coder"/>
      </w:pPr>
      <w:r>
        <w:t>def time_fun(flags):</w:t>
      </w:r>
    </w:p>
    <w:p w14:paraId="298C6485" w14:textId="77777777" w:rsidR="005F31AA" w:rsidRDefault="005F31AA" w:rsidP="005F31AA">
      <w:pPr>
        <w:pStyle w:val="coder"/>
      </w:pPr>
      <w:r>
        <w:t xml:space="preserve">    def time_arg(func):</w:t>
      </w:r>
    </w:p>
    <w:p w14:paraId="09F9133E" w14:textId="77777777" w:rsidR="005F31AA" w:rsidRDefault="005F31AA" w:rsidP="005F31AA">
      <w:pPr>
        <w:pStyle w:val="coder"/>
      </w:pPr>
      <w:r>
        <w:t xml:space="preserve">        def my_time(*args, **kwargs):</w:t>
      </w:r>
    </w:p>
    <w:p w14:paraId="3363EB98" w14:textId="77777777" w:rsidR="005F31AA" w:rsidRDefault="005F31AA" w:rsidP="005F31AA">
      <w:pPr>
        <w:pStyle w:val="coder"/>
      </w:pPr>
      <w:r>
        <w:t xml:space="preserve">            print(f"{func.__name__} running at {time.ctime()}")</w:t>
      </w:r>
    </w:p>
    <w:p w14:paraId="1B51F74B" w14:textId="77777777" w:rsidR="005F31AA" w:rsidRDefault="005F31AA" w:rsidP="005F31AA">
      <w:pPr>
        <w:pStyle w:val="coder"/>
      </w:pPr>
      <w:r>
        <w:t xml:space="preserve">            print("the flags is {}".format(flags))</w:t>
      </w:r>
    </w:p>
    <w:p w14:paraId="3288C041" w14:textId="77777777" w:rsidR="005F31AA" w:rsidRDefault="005F31AA" w:rsidP="005F31AA">
      <w:pPr>
        <w:pStyle w:val="coder"/>
      </w:pPr>
      <w:r>
        <w:t xml:space="preserve">            return func(*args, **kwargs)</w:t>
      </w:r>
    </w:p>
    <w:p w14:paraId="43444672" w14:textId="77777777" w:rsidR="005F31AA" w:rsidRDefault="005F31AA" w:rsidP="005F31AA">
      <w:pPr>
        <w:pStyle w:val="coder"/>
      </w:pPr>
      <w:r>
        <w:lastRenderedPageBreak/>
        <w:t xml:space="preserve">        return my_time</w:t>
      </w:r>
    </w:p>
    <w:p w14:paraId="2D4F4C2C" w14:textId="77777777" w:rsidR="005F31AA" w:rsidRDefault="005F31AA" w:rsidP="005F31AA">
      <w:pPr>
        <w:pStyle w:val="coder"/>
      </w:pPr>
      <w:r>
        <w:t xml:space="preserve">    return time_arg</w:t>
      </w:r>
    </w:p>
    <w:p w14:paraId="5629F5C5" w14:textId="77777777" w:rsidR="005F31AA" w:rsidRDefault="005F31AA" w:rsidP="005F31AA">
      <w:pPr>
        <w:pStyle w:val="coder"/>
      </w:pPr>
    </w:p>
    <w:p w14:paraId="22C672D7" w14:textId="77777777" w:rsidR="005F31AA" w:rsidRDefault="005F31AA" w:rsidP="005F31AA">
      <w:pPr>
        <w:pStyle w:val="coder"/>
      </w:pPr>
      <w:r>
        <w:t>@time_fun("itsource")</w:t>
      </w:r>
    </w:p>
    <w:p w14:paraId="323067A4" w14:textId="77777777" w:rsidR="005F31AA" w:rsidRDefault="005F31AA" w:rsidP="005F31AA">
      <w:pPr>
        <w:pStyle w:val="coder"/>
      </w:pPr>
      <w:r>
        <w:t>def fun1(arg1, arg2, name):</w:t>
      </w:r>
    </w:p>
    <w:p w14:paraId="0604C7A3" w14:textId="77777777" w:rsidR="005F31AA" w:rsidRDefault="005F31AA" w:rsidP="005F31AA">
      <w:pPr>
        <w:pStyle w:val="coder"/>
      </w:pPr>
      <w:r>
        <w:t xml:space="preserve">    print("+++++{},{},{}++++".format(arg1, arg2, name))</w:t>
      </w:r>
    </w:p>
    <w:p w14:paraId="006B6F84" w14:textId="77777777" w:rsidR="005F31AA" w:rsidRDefault="005F31AA" w:rsidP="005F31AA">
      <w:pPr>
        <w:pStyle w:val="coder"/>
      </w:pPr>
    </w:p>
    <w:p w14:paraId="34A1D061" w14:textId="77777777" w:rsidR="005F31AA" w:rsidRDefault="005F31AA" w:rsidP="005F31AA">
      <w:pPr>
        <w:pStyle w:val="coder"/>
      </w:pPr>
      <w:r>
        <w:t>fun1(10, 20, name='rocky')</w:t>
      </w:r>
    </w:p>
    <w:p w14:paraId="3EC3E046" w14:textId="77777777" w:rsidR="005F31AA" w:rsidRDefault="005F31AA" w:rsidP="005F31AA">
      <w:pPr>
        <w:pStyle w:val="coder"/>
      </w:pPr>
      <w:r>
        <w:t>time.sleep(2)</w:t>
      </w:r>
    </w:p>
    <w:p w14:paraId="7B7FA3E5" w14:textId="77777777" w:rsidR="005F31AA" w:rsidRDefault="005F31AA" w:rsidP="005F31AA">
      <w:pPr>
        <w:pStyle w:val="coder"/>
      </w:pPr>
      <w:r>
        <w:t>fun1(10, 20, name='jim')</w:t>
      </w:r>
    </w:p>
    <w:p w14:paraId="7352B037" w14:textId="593DBB30" w:rsidR="005F31AA" w:rsidRDefault="005F31AA" w:rsidP="005F31AA">
      <w:pPr>
        <w:pStyle w:val="3"/>
        <w:ind w:left="919" w:right="210"/>
      </w:pPr>
      <w:r>
        <w:rPr>
          <w:rFonts w:hint="eastAsia"/>
        </w:rPr>
        <w:t>用类来定义装饰器（了解）</w:t>
      </w:r>
    </w:p>
    <w:p w14:paraId="463F3407" w14:textId="77777777" w:rsidR="005F31AA" w:rsidRDefault="005F31AA" w:rsidP="005F31AA">
      <w:pPr>
        <w:pStyle w:val="40"/>
        <w:rPr>
          <w:rFonts w:ascii="Cambria" w:hAnsi="Cambria" w:cs="Cambria"/>
        </w:rPr>
      </w:pPr>
      <w:r>
        <w:rPr>
          <w:rFonts w:ascii="Apple Color Emoji" w:hAnsi="Apple Color Emoji" w:cs="Apple Color Emoji" w:hint="eastAsia"/>
        </w:rPr>
        <w:t>❓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Cambria" w:hAnsi="Cambria" w:cs="Cambria" w:hint="eastAsia"/>
        </w:rPr>
        <w:t>可执行对象究竟是什么？</w:t>
      </w:r>
    </w:p>
    <w:p w14:paraId="01BBC8BD" w14:textId="77777777" w:rsidR="005F31AA" w:rsidRDefault="005F31AA" w:rsidP="005F31AA">
      <w:pPr>
        <w:pStyle w:val="40"/>
        <w:rPr>
          <w:rFonts w:ascii="Cambria" w:hAnsi="Cambria" w:cs="Cambria"/>
        </w:rPr>
      </w:pPr>
      <w:r>
        <w:rPr>
          <w:rFonts w:ascii="Apple Color Emoji" w:hAnsi="Apple Color Emoji" w:cs="Apple Color Emoji" w:hint="eastAsia"/>
        </w:rPr>
        <w:t>✔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Cambria" w:hAnsi="Cambria" w:cs="Cambria" w:hint="eastAsia"/>
        </w:rPr>
        <w:t>具有</w:t>
      </w:r>
      <w:r>
        <w:rPr>
          <w:rFonts w:ascii="Cambria" w:hAnsi="Cambria" w:cs="Cambria" w:hint="eastAsia"/>
        </w:rPr>
        <w:t>__call__</w:t>
      </w:r>
      <w:r>
        <w:rPr>
          <w:rFonts w:ascii="Cambria" w:hAnsi="Cambria" w:cs="Cambria" w:hint="eastAsia"/>
        </w:rPr>
        <w:t>方法的对象空间，就称之为可执行对象，每定义一个函数，就相当于在空间中定义了</w:t>
      </w:r>
      <w:r>
        <w:rPr>
          <w:rFonts w:ascii="Cambria" w:hAnsi="Cambria" w:cs="Cambria" w:hint="eastAsia"/>
        </w:rPr>
        <w:t>__call__</w:t>
      </w:r>
      <w:r>
        <w:rPr>
          <w:rFonts w:ascii="Cambria" w:hAnsi="Cambria" w:cs="Cambria" w:hint="eastAsia"/>
        </w:rPr>
        <w:t>方法。</w:t>
      </w:r>
    </w:p>
    <w:p w14:paraId="45C1B43A" w14:textId="77777777" w:rsidR="005F31AA" w:rsidRDefault="005F31AA" w:rsidP="005F31AA">
      <w:pPr>
        <w:pStyle w:val="40"/>
        <w:rPr>
          <w:rFonts w:ascii="Cambria" w:hAnsi="Cambria" w:cs="Cambria"/>
        </w:rPr>
      </w:pPr>
      <w:r>
        <w:rPr>
          <w:rFonts w:ascii="Apple Color Emoji" w:hAnsi="Apple Color Emoji" w:cs="Apple Color Emoji" w:hint="eastAsia"/>
        </w:rPr>
        <w:t>❓</w:t>
      </w:r>
      <w:r>
        <w:rPr>
          <w:rFonts w:ascii="Apple Color Emoji" w:hAnsi="Apple Color Emoji" w:cs="Apple Color Emoji" w:hint="eastAsia"/>
        </w:rPr>
        <w:t xml:space="preserve"> </w:t>
      </w:r>
      <w:r>
        <w:rPr>
          <w:rFonts w:ascii="Cambria" w:hAnsi="Cambria" w:cs="Cambria" w:hint="eastAsia"/>
        </w:rPr>
        <w:t>如何利用类来实现装饰器</w:t>
      </w:r>
    </w:p>
    <w:p w14:paraId="332BF20F" w14:textId="77777777" w:rsidR="005F31AA" w:rsidRDefault="005F31AA" w:rsidP="005F31AA">
      <w:pPr>
        <w:pStyle w:val="coder"/>
      </w:pPr>
      <w:r>
        <w:rPr>
          <w:rFonts w:hint="eastAsia"/>
        </w:rPr>
        <w:t>@Test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t xml:space="preserve">fun = </w:t>
      </w:r>
      <w:r>
        <w:rPr>
          <w:rFonts w:hint="eastAsia"/>
        </w:rPr>
        <w:t>Test(</w:t>
      </w:r>
      <w:r>
        <w:t>fun</w:t>
      </w:r>
      <w:r>
        <w:rPr>
          <w:rFonts w:hint="eastAsia"/>
        </w:rPr>
        <w:t>)</w:t>
      </w:r>
    </w:p>
    <w:p w14:paraId="37F1ECE3" w14:textId="77777777" w:rsidR="005F31AA" w:rsidRDefault="005F31AA" w:rsidP="005F31AA">
      <w:pPr>
        <w:pStyle w:val="coder"/>
      </w:pPr>
      <w:r>
        <w:t>def fun():</w:t>
      </w:r>
    </w:p>
    <w:p w14:paraId="57198639" w14:textId="77777777" w:rsidR="005F31AA" w:rsidRDefault="005F31AA" w:rsidP="005F31AA">
      <w:pPr>
        <w:pStyle w:val="coder"/>
      </w:pPr>
      <w:r>
        <w:tab/>
        <w:t>pass</w:t>
      </w:r>
    </w:p>
    <w:p w14:paraId="093F16AC" w14:textId="77777777" w:rsidR="005F31AA" w:rsidRDefault="005F31AA" w:rsidP="005F31AA">
      <w:pPr>
        <w:pStyle w:val="40"/>
        <w:numPr>
          <w:ilvl w:val="0"/>
          <w:numId w:val="7"/>
        </w:numPr>
        <w:ind w:firstLineChars="0"/>
        <w:rPr>
          <w:rFonts w:ascii="Cambria" w:hAnsi="Cambria" w:cs="Cambria"/>
        </w:rPr>
      </w:pPr>
      <w:r>
        <w:rPr>
          <w:rFonts w:ascii="Cambria" w:hAnsi="Cambria" w:cs="Cambria" w:hint="eastAsia"/>
        </w:rPr>
        <w:t>Test</w:t>
      </w:r>
      <w:r>
        <w:rPr>
          <w:rFonts w:ascii="Cambria" w:hAnsi="Cambria" w:cs="Cambria" w:hint="eastAsia"/>
        </w:rPr>
        <w:t>的</w:t>
      </w:r>
      <w:r>
        <w:rPr>
          <w:rFonts w:ascii="Cambria" w:hAnsi="Cambria" w:cs="Cambria" w:hint="eastAsia"/>
        </w:rPr>
        <w:t>__init__</w:t>
      </w:r>
      <w:r>
        <w:rPr>
          <w:rFonts w:ascii="Cambria" w:hAnsi="Cambria" w:cs="Cambria" w:hint="eastAsia"/>
        </w:rPr>
        <w:t>方法应该接收被装饰函数的名称</w:t>
      </w:r>
    </w:p>
    <w:p w14:paraId="54556F6B" w14:textId="77777777" w:rsidR="005F31AA" w:rsidRDefault="005F31AA" w:rsidP="005F31AA">
      <w:pPr>
        <w:pStyle w:val="40"/>
        <w:numPr>
          <w:ilvl w:val="0"/>
          <w:numId w:val="7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fun()</w:t>
      </w:r>
      <w:r>
        <w:rPr>
          <w:rFonts w:hint="eastAsia"/>
        </w:rPr>
        <w:t>实际就是调用了</w:t>
      </w:r>
      <w:r>
        <w:rPr>
          <w:rFonts w:hint="eastAsia"/>
        </w:rPr>
        <w:t>Test</w:t>
      </w:r>
      <w:r>
        <w:rPr>
          <w:rFonts w:hint="eastAsia"/>
        </w:rPr>
        <w:t>类的</w:t>
      </w:r>
      <w:r>
        <w:rPr>
          <w:rFonts w:hint="eastAsia"/>
        </w:rPr>
        <w:t>__call__</w:t>
      </w:r>
      <w:r>
        <w:rPr>
          <w:rFonts w:hint="eastAsia"/>
        </w:rPr>
        <w:t>方法</w:t>
      </w:r>
    </w:p>
    <w:p w14:paraId="6CA038C8" w14:textId="77777777" w:rsidR="005F31AA" w:rsidRDefault="005F31AA" w:rsidP="005F31AA">
      <w:pPr>
        <w:pStyle w:val="coder"/>
      </w:pPr>
      <w:r>
        <w:t>class Test():</w:t>
      </w:r>
    </w:p>
    <w:p w14:paraId="59AF337C" w14:textId="77777777" w:rsidR="005F31AA" w:rsidRDefault="005F31AA" w:rsidP="005F31AA">
      <w:pPr>
        <w:pStyle w:val="coder"/>
      </w:pPr>
      <w:r>
        <w:t xml:space="preserve">    def __init__(self, fn):</w:t>
      </w:r>
    </w:p>
    <w:p w14:paraId="31570C5E" w14:textId="77777777" w:rsidR="005F31AA" w:rsidRDefault="005F31AA" w:rsidP="005F31AA">
      <w:pPr>
        <w:pStyle w:val="coder"/>
      </w:pPr>
      <w:r>
        <w:t xml:space="preserve">        self.old_fun = fn</w:t>
      </w:r>
    </w:p>
    <w:p w14:paraId="73823056" w14:textId="77777777" w:rsidR="005F31AA" w:rsidRDefault="005F31AA" w:rsidP="005F31AA">
      <w:pPr>
        <w:pStyle w:val="coder"/>
      </w:pPr>
    </w:p>
    <w:p w14:paraId="64854A4D" w14:textId="77777777" w:rsidR="005F31AA" w:rsidRDefault="005F31AA" w:rsidP="005F31AA">
      <w:pPr>
        <w:pStyle w:val="coder"/>
      </w:pPr>
      <w:r>
        <w:t xml:space="preserve">    def __call__(self,):</w:t>
      </w:r>
    </w:p>
    <w:p w14:paraId="68805DF0" w14:textId="77777777" w:rsidR="005F31AA" w:rsidRDefault="005F31AA" w:rsidP="005F31AA">
      <w:pPr>
        <w:pStyle w:val="coder"/>
      </w:pPr>
      <w:r>
        <w:t xml:space="preserve">        </w:t>
      </w:r>
      <w:r>
        <w:rPr>
          <w:rFonts w:hint="eastAsia"/>
        </w:rPr>
        <w:t xml:space="preserve">... ...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# </w:t>
      </w:r>
      <w:r>
        <w:rPr>
          <w:rFonts w:hint="eastAsia"/>
        </w:rPr>
        <w:t>装饰内容</w:t>
      </w:r>
    </w:p>
    <w:p w14:paraId="1FA0A498" w14:textId="77777777" w:rsidR="005F31AA" w:rsidRDefault="005F31AA" w:rsidP="005F31AA">
      <w:pPr>
        <w:pStyle w:val="coder"/>
      </w:pPr>
      <w:r>
        <w:t xml:space="preserve">        ret = self.old_fun()</w:t>
      </w:r>
    </w:p>
    <w:p w14:paraId="70D71DFA" w14:textId="77777777" w:rsidR="005F31AA" w:rsidRDefault="005F31AA" w:rsidP="005F31AA">
      <w:pPr>
        <w:pStyle w:val="coder"/>
      </w:pPr>
    </w:p>
    <w:p w14:paraId="07A5F9F5" w14:textId="77777777" w:rsidR="005F31AA" w:rsidRDefault="005F31AA" w:rsidP="005F31AA">
      <w:pPr>
        <w:pStyle w:val="coder"/>
      </w:pPr>
      <w:r>
        <w:t>@Test</w:t>
      </w:r>
    </w:p>
    <w:p w14:paraId="0572E27B" w14:textId="77777777" w:rsidR="005F31AA" w:rsidRDefault="005F31AA" w:rsidP="005F31AA">
      <w:pPr>
        <w:pStyle w:val="coder"/>
      </w:pPr>
      <w:r>
        <w:t>def fun(a, b, name):</w:t>
      </w:r>
    </w:p>
    <w:p w14:paraId="23673E2F" w14:textId="77777777" w:rsidR="005F31AA" w:rsidRPr="007C5276" w:rsidRDefault="005F31AA" w:rsidP="005F31AA">
      <w:pPr>
        <w:pStyle w:val="coder"/>
      </w:pPr>
      <w:r>
        <w:tab/>
      </w:r>
      <w:r>
        <w:rPr>
          <w:rFonts w:hint="eastAsia"/>
        </w:rPr>
        <w:t>pass</w:t>
      </w:r>
    </w:p>
    <w:p w14:paraId="4AC95F13" w14:textId="77777777" w:rsidR="005F31AA" w:rsidRDefault="005F31AA" w:rsidP="005F31AA">
      <w:pPr>
        <w:pStyle w:val="coder"/>
      </w:pPr>
      <w:r>
        <w:t>fun()</w:t>
      </w:r>
    </w:p>
    <w:p w14:paraId="63C3D16F" w14:textId="77777777" w:rsidR="005F31AA" w:rsidRDefault="005F31AA" w:rsidP="002A5C44">
      <w:pPr>
        <w:pStyle w:val="2"/>
        <w:ind w:left="777" w:right="210"/>
      </w:pPr>
      <w:r>
        <w:rPr>
          <w:rFonts w:hint="eastAsia"/>
        </w:rPr>
        <w:t>多层装饰</w:t>
      </w:r>
    </w:p>
    <w:p w14:paraId="6A467C6B" w14:textId="1A818455" w:rsidR="005F31AA" w:rsidRDefault="00CA6609" w:rsidP="005F31AA">
      <w:pPr>
        <w:pStyle w:val="40"/>
      </w:pPr>
      <w:r>
        <w:rPr>
          <w:rFonts w:hint="eastAsia"/>
        </w:rPr>
        <w:t>在实际开发时，一个原函数，可以使用多个装饰函数进行修饰，这种行为就称之为多层装饰。</w:t>
      </w:r>
    </w:p>
    <w:p w14:paraId="75BE736A" w14:textId="651BF68F" w:rsidR="00CA6609" w:rsidRDefault="00CA6609" w:rsidP="005F31AA">
      <w:pPr>
        <w:pStyle w:val="40"/>
      </w:pPr>
      <w:r>
        <w:rPr>
          <w:rFonts w:hint="eastAsia"/>
        </w:rPr>
        <w:t>对于多层装饰，要理解他的执行过程。</w:t>
      </w:r>
    </w:p>
    <w:p w14:paraId="46E83EC1" w14:textId="77777777" w:rsidR="007C4AA3" w:rsidRDefault="007C4AA3" w:rsidP="007C4AA3">
      <w:pPr>
        <w:pStyle w:val="coder"/>
      </w:pPr>
      <w:r>
        <w:t>def bold(fn):</w:t>
      </w:r>
    </w:p>
    <w:p w14:paraId="56BC4D73" w14:textId="77777777" w:rsidR="007C4AA3" w:rsidRDefault="007C4AA3" w:rsidP="007C4AA3">
      <w:pPr>
        <w:pStyle w:val="coder"/>
      </w:pPr>
      <w:r>
        <w:lastRenderedPageBreak/>
        <w:t xml:space="preserve">    def wrapper():</w:t>
      </w:r>
    </w:p>
    <w:p w14:paraId="10F41EBB" w14:textId="77777777" w:rsidR="007C4AA3" w:rsidRDefault="007C4AA3" w:rsidP="007C4AA3">
      <w:pPr>
        <w:pStyle w:val="coder"/>
      </w:pPr>
      <w:r>
        <w:t xml:space="preserve">        return f'&lt;b&gt;{fn()}&lt;/b&gt;'</w:t>
      </w:r>
    </w:p>
    <w:p w14:paraId="004B9945" w14:textId="77777777" w:rsidR="007C4AA3" w:rsidRDefault="007C4AA3" w:rsidP="007C4AA3">
      <w:pPr>
        <w:pStyle w:val="coder"/>
      </w:pPr>
      <w:r>
        <w:t xml:space="preserve">    return wrapper</w:t>
      </w:r>
    </w:p>
    <w:p w14:paraId="6F439B6B" w14:textId="77777777" w:rsidR="007C4AA3" w:rsidRDefault="007C4AA3" w:rsidP="007C4AA3">
      <w:pPr>
        <w:pStyle w:val="coder"/>
      </w:pPr>
    </w:p>
    <w:p w14:paraId="0FAE5049" w14:textId="77777777" w:rsidR="007C4AA3" w:rsidRDefault="007C4AA3" w:rsidP="007C4AA3">
      <w:pPr>
        <w:pStyle w:val="coder"/>
      </w:pPr>
      <w:r>
        <w:t>def italic(fn):</w:t>
      </w:r>
    </w:p>
    <w:p w14:paraId="2D4ABE7D" w14:textId="77777777" w:rsidR="007C4AA3" w:rsidRDefault="007C4AA3" w:rsidP="007C4AA3">
      <w:pPr>
        <w:pStyle w:val="coder"/>
      </w:pPr>
      <w:r>
        <w:t xml:space="preserve">    def wrapper():</w:t>
      </w:r>
    </w:p>
    <w:p w14:paraId="277A7D34" w14:textId="77777777" w:rsidR="007C4AA3" w:rsidRDefault="007C4AA3" w:rsidP="007C4AA3">
      <w:pPr>
        <w:pStyle w:val="coder"/>
      </w:pPr>
      <w:r>
        <w:t xml:space="preserve">        return f'&lt;i&gt;{fn()}&lt;/i&gt;'</w:t>
      </w:r>
    </w:p>
    <w:p w14:paraId="21220BC9" w14:textId="77777777" w:rsidR="007C4AA3" w:rsidRDefault="007C4AA3" w:rsidP="007C4AA3">
      <w:pPr>
        <w:pStyle w:val="coder"/>
      </w:pPr>
      <w:r>
        <w:t xml:space="preserve">    return wrapper</w:t>
      </w:r>
    </w:p>
    <w:p w14:paraId="322AD3F8" w14:textId="77777777" w:rsidR="007C4AA3" w:rsidRDefault="007C4AA3" w:rsidP="007C4AA3">
      <w:pPr>
        <w:pStyle w:val="coder"/>
      </w:pPr>
    </w:p>
    <w:p w14:paraId="3012A28B" w14:textId="77777777" w:rsidR="007C4AA3" w:rsidRDefault="007C4AA3" w:rsidP="007C4AA3">
      <w:pPr>
        <w:pStyle w:val="coder"/>
      </w:pPr>
      <w:r>
        <w:t>@italic</w:t>
      </w:r>
    </w:p>
    <w:p w14:paraId="55F272FB" w14:textId="77777777" w:rsidR="007C4AA3" w:rsidRDefault="007C4AA3" w:rsidP="007C4AA3">
      <w:pPr>
        <w:pStyle w:val="coder"/>
      </w:pPr>
      <w:r>
        <w:t>@bold</w:t>
      </w:r>
    </w:p>
    <w:p w14:paraId="5131E1C5" w14:textId="77777777" w:rsidR="007C4AA3" w:rsidRDefault="007C4AA3" w:rsidP="007C4AA3">
      <w:pPr>
        <w:pStyle w:val="coder"/>
      </w:pPr>
      <w:r>
        <w:t>def hello():</w:t>
      </w:r>
    </w:p>
    <w:p w14:paraId="01AF3390" w14:textId="77777777" w:rsidR="007C4AA3" w:rsidRDefault="007C4AA3" w:rsidP="007C4AA3">
      <w:pPr>
        <w:pStyle w:val="coder"/>
      </w:pPr>
      <w:r>
        <w:t xml:space="preserve">    return 'Hello World'</w:t>
      </w:r>
    </w:p>
    <w:p w14:paraId="3959CB7E" w14:textId="77777777" w:rsidR="007C4AA3" w:rsidRDefault="007C4AA3" w:rsidP="007C4AA3">
      <w:pPr>
        <w:pStyle w:val="coder"/>
      </w:pPr>
    </w:p>
    <w:p w14:paraId="7CCEC627" w14:textId="719EEF49" w:rsidR="00CA6609" w:rsidRDefault="007C4AA3" w:rsidP="007C4AA3">
      <w:pPr>
        <w:pStyle w:val="coder"/>
      </w:pPr>
      <w:r>
        <w:t>print(hello())</w:t>
      </w:r>
    </w:p>
    <w:p w14:paraId="794EC4EB" w14:textId="6C48DF27" w:rsidR="007C4AA3" w:rsidRDefault="007C4AA3" w:rsidP="007C4AA3">
      <w:pPr>
        <w:pStyle w:val="40"/>
      </w:pPr>
      <w:r>
        <w:rPr>
          <w:rFonts w:hint="eastAsia"/>
        </w:rPr>
        <w:t>【</w:t>
      </w:r>
      <w:r w:rsidR="0009754A">
        <w:rPr>
          <w:rFonts w:hint="eastAsia"/>
        </w:rPr>
        <w:t>结果</w:t>
      </w:r>
      <w:r>
        <w:rPr>
          <w:rFonts w:hint="eastAsia"/>
        </w:rPr>
        <w:t>】：</w:t>
      </w:r>
    </w:p>
    <w:p w14:paraId="3A6C7AF1" w14:textId="76261620" w:rsidR="007C4AA3" w:rsidRPr="007C4AA3" w:rsidRDefault="0009754A" w:rsidP="007C4AA3">
      <w:pPr>
        <w:pStyle w:val="40"/>
      </w:pPr>
      <w:r>
        <w:t>&lt;i&gt;</w:t>
      </w:r>
      <w:r>
        <w:rPr>
          <w:rFonts w:hint="eastAsia"/>
        </w:rPr>
        <w:t>&lt;</w:t>
      </w:r>
      <w:r>
        <w:t>b&gt;Hello World&lt;/b&gt;&lt;/i&gt;</w:t>
      </w:r>
    </w:p>
    <w:p w14:paraId="2D2000B2" w14:textId="1DFE40F7" w:rsidR="005F31AA" w:rsidRDefault="00135873" w:rsidP="005F31AA">
      <w:pPr>
        <w:pStyle w:val="2"/>
        <w:ind w:left="777" w:right="210"/>
      </w:pPr>
      <w:r>
        <w:rPr>
          <w:rFonts w:hint="eastAsia"/>
        </w:rPr>
        <w:t>总结</w:t>
      </w:r>
    </w:p>
    <w:p w14:paraId="3E0F05E5" w14:textId="1C9453EA" w:rsidR="00CD1FC0" w:rsidRDefault="00D23FE5" w:rsidP="00CD1FC0">
      <w:pPr>
        <w:pStyle w:val="3"/>
        <w:ind w:left="919" w:right="210"/>
      </w:pPr>
      <w:r>
        <w:rPr>
          <w:rFonts w:hint="eastAsia"/>
        </w:rPr>
        <w:t>使用</w:t>
      </w:r>
      <w:r>
        <w:t>装饰器</w:t>
      </w:r>
    </w:p>
    <w:p w14:paraId="701D3C5E" w14:textId="77777777" w:rsidR="00D23FE5" w:rsidRDefault="00D23FE5" w:rsidP="00D23FE5">
      <w:pPr>
        <w:pStyle w:val="40"/>
      </w:pPr>
      <w:r>
        <w:rPr>
          <w:rFonts w:hint="eastAsia"/>
        </w:rPr>
        <w:t>提供</w:t>
      </w:r>
      <w:r>
        <w:t>了一个语法糖</w:t>
      </w:r>
      <w:r>
        <w:t xml:space="preserve">, </w:t>
      </w:r>
    </w:p>
    <w:p w14:paraId="01640557" w14:textId="37F4CA66" w:rsidR="00D23FE5" w:rsidRDefault="00D23FE5" w:rsidP="00D23FE5">
      <w:pPr>
        <w:pStyle w:val="40"/>
        <w:ind w:left="420"/>
      </w:pPr>
      <w:r>
        <w:t>@</w:t>
      </w:r>
      <w:r>
        <w:t>装饰器函数名称</w:t>
      </w:r>
      <w:r>
        <w:rPr>
          <w:rFonts w:hint="eastAsia"/>
        </w:rPr>
        <w:t>,</w:t>
      </w:r>
      <w:r>
        <w:t>这个语法糖下面必须跟</w:t>
      </w:r>
      <w:r>
        <w:rPr>
          <w:rFonts w:hint="eastAsia"/>
        </w:rPr>
        <w:t>def</w:t>
      </w:r>
      <w:r>
        <w:rPr>
          <w:rFonts w:hint="eastAsia"/>
        </w:rPr>
        <w:t>的</w:t>
      </w:r>
      <w:r>
        <w:t>普通函数</w:t>
      </w:r>
    </w:p>
    <w:p w14:paraId="5385577B" w14:textId="144AFE60" w:rsidR="00D23FE5" w:rsidRDefault="00D23FE5" w:rsidP="00D23FE5">
      <w:pPr>
        <w:pStyle w:val="coder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装饰器函数</w:t>
      </w:r>
      <w:r>
        <w:t>名称</w:t>
      </w:r>
    </w:p>
    <w:p w14:paraId="450588A4" w14:textId="7421DD6E" w:rsidR="00D23FE5" w:rsidRDefault="00D23FE5" w:rsidP="00D23FE5">
      <w:pPr>
        <w:pStyle w:val="coder"/>
      </w:pPr>
      <w:r>
        <w:t>d</w:t>
      </w:r>
      <w:r>
        <w:rPr>
          <w:rFonts w:hint="eastAsia"/>
        </w:rPr>
        <w:t xml:space="preserve">ef </w:t>
      </w:r>
      <w:r>
        <w:t>fun():</w:t>
      </w:r>
    </w:p>
    <w:p w14:paraId="5238C384" w14:textId="6AA76AD9" w:rsidR="00D23FE5" w:rsidRDefault="00D23FE5" w:rsidP="00D23FE5">
      <w:pPr>
        <w:pStyle w:val="coder"/>
        <w:rPr>
          <w:rFonts w:hint="eastAsia"/>
        </w:rPr>
      </w:pPr>
      <w:r>
        <w:tab/>
        <w:t>pass</w:t>
      </w:r>
    </w:p>
    <w:p w14:paraId="58925295" w14:textId="77777777" w:rsidR="00D23FE5" w:rsidRDefault="00D23FE5" w:rsidP="00D23FE5">
      <w:pPr>
        <w:pStyle w:val="40"/>
        <w:ind w:left="420"/>
        <w:rPr>
          <w:rFonts w:hint="eastAsia"/>
        </w:rPr>
      </w:pPr>
    </w:p>
    <w:p w14:paraId="2DF5428C" w14:textId="632BA636" w:rsidR="00D23FE5" w:rsidRDefault="00D23FE5" w:rsidP="00CD1FC0">
      <w:pPr>
        <w:pStyle w:val="3"/>
        <w:ind w:left="919" w:right="210"/>
      </w:pPr>
      <w:r>
        <w:rPr>
          <w:rFonts w:hint="eastAsia"/>
        </w:rPr>
        <w:t>如何</w:t>
      </w:r>
      <w:r>
        <w:t>设计一个装饰器</w:t>
      </w:r>
    </w:p>
    <w:p w14:paraId="3FC76EC0" w14:textId="77777777" w:rsidR="005F31AA" w:rsidRDefault="005F31AA" w:rsidP="005F31AA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装饰器实际也是一个函数（可调用对象）；</w:t>
      </w:r>
    </w:p>
    <w:p w14:paraId="60F09D88" w14:textId="77777777" w:rsidR="005F31AA" w:rsidRDefault="005F31AA" w:rsidP="005F31AA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接收一个老函数的名称；</w:t>
      </w:r>
    </w:p>
    <w:p w14:paraId="09D845D3" w14:textId="77777777" w:rsidR="005F31AA" w:rsidRDefault="005F31AA" w:rsidP="005F31AA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返回新函数的名称；</w:t>
      </w:r>
    </w:p>
    <w:p w14:paraId="48FB53D8" w14:textId="77777777" w:rsidR="005F31AA" w:rsidRPr="00E426B6" w:rsidRDefault="005F31AA" w:rsidP="005F31AA">
      <w:pPr>
        <w:pStyle w:val="40"/>
        <w:numPr>
          <w:ilvl w:val="0"/>
          <w:numId w:val="8"/>
        </w:numPr>
        <w:ind w:firstLineChars="0"/>
      </w:pPr>
      <w:r>
        <w:rPr>
          <w:rFonts w:hint="eastAsia"/>
        </w:rPr>
        <w:t>在新函数里调用老函数；</w:t>
      </w:r>
    </w:p>
    <w:p w14:paraId="6CCC550A" w14:textId="77777777" w:rsidR="005F31AA" w:rsidRDefault="005F31AA" w:rsidP="005F31AA">
      <w:pPr>
        <w:pStyle w:val="1"/>
      </w:pPr>
      <w:r>
        <w:rPr>
          <w:rFonts w:hint="eastAsia"/>
        </w:rPr>
        <w:lastRenderedPageBreak/>
        <w:t>闭包</w:t>
      </w:r>
    </w:p>
    <w:p w14:paraId="3619210E" w14:textId="77777777" w:rsidR="005F31AA" w:rsidRDefault="005F31AA" w:rsidP="005F31AA">
      <w:pPr>
        <w:pStyle w:val="2"/>
        <w:ind w:left="777" w:right="210"/>
      </w:pPr>
      <w:r>
        <w:rPr>
          <w:rFonts w:hint="eastAsia"/>
        </w:rPr>
        <w:t>什么是闭包</w:t>
      </w:r>
    </w:p>
    <w:p w14:paraId="7D15D95E" w14:textId="62639941" w:rsidR="005F31AA" w:rsidRDefault="005F31AA" w:rsidP="005F31AA">
      <w:pPr>
        <w:pStyle w:val="3"/>
        <w:ind w:left="919" w:right="210"/>
      </w:pPr>
      <w:r>
        <w:rPr>
          <w:rFonts w:hint="eastAsia"/>
        </w:rPr>
        <w:t>闭包的</w:t>
      </w:r>
      <w:r w:rsidR="0094321D">
        <w:rPr>
          <w:rFonts w:hint="eastAsia"/>
        </w:rPr>
        <w:t>定义</w:t>
      </w:r>
    </w:p>
    <w:p w14:paraId="4A40EFB2" w14:textId="77777777" w:rsidR="005F31AA" w:rsidRDefault="005F31AA" w:rsidP="005F31AA">
      <w:pPr>
        <w:pStyle w:val="40"/>
      </w:pPr>
      <w:r>
        <w:rPr>
          <w:rFonts w:hint="eastAsia"/>
        </w:rPr>
        <w:t>闭包，实际是一个特殊的函数，他的特点是：</w:t>
      </w:r>
    </w:p>
    <w:p w14:paraId="383865F1" w14:textId="77777777" w:rsidR="005F31AA" w:rsidRDefault="005F31AA" w:rsidP="005F31AA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一个函数</w:t>
      </w:r>
      <w:r>
        <w:rPr>
          <w:rFonts w:hint="eastAsia"/>
        </w:rPr>
        <w:t>A</w:t>
      </w:r>
      <w:r>
        <w:rPr>
          <w:rFonts w:hint="eastAsia"/>
        </w:rPr>
        <w:t>里定义了另外一个函数</w:t>
      </w:r>
      <w:r>
        <w:rPr>
          <w:rFonts w:hint="eastAsia"/>
        </w:rPr>
        <w:t>B</w:t>
      </w:r>
      <w:r>
        <w:rPr>
          <w:rFonts w:hint="eastAsia"/>
        </w:rPr>
        <w:t>；</w:t>
      </w:r>
    </w:p>
    <w:p w14:paraId="66ABA611" w14:textId="77777777" w:rsidR="005F31AA" w:rsidRDefault="005F31AA" w:rsidP="005F31AA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B</w:t>
      </w:r>
      <w:r>
        <w:rPr>
          <w:rFonts w:hint="eastAsia"/>
        </w:rPr>
        <w:t>里使用了函数</w:t>
      </w:r>
      <w:r>
        <w:rPr>
          <w:rFonts w:hint="eastAsia"/>
        </w:rPr>
        <w:t>A</w:t>
      </w:r>
      <w:r>
        <w:rPr>
          <w:rFonts w:hint="eastAsia"/>
        </w:rPr>
        <w:t>作用域里的标识符；</w:t>
      </w:r>
    </w:p>
    <w:p w14:paraId="620EBA02" w14:textId="77777777" w:rsidR="005F31AA" w:rsidRPr="00F01A0F" w:rsidRDefault="005F31AA" w:rsidP="005F31AA">
      <w:pPr>
        <w:pStyle w:val="40"/>
        <w:numPr>
          <w:ilvl w:val="0"/>
          <w:numId w:val="9"/>
        </w:numPr>
        <w:ind w:firstLineChars="0"/>
      </w:pPr>
      <w:r>
        <w:rPr>
          <w:rFonts w:hint="eastAsia"/>
        </w:rPr>
        <w:t>函数</w:t>
      </w:r>
      <w:r>
        <w:rPr>
          <w:rFonts w:hint="eastAsia"/>
        </w:rPr>
        <w:t>B</w:t>
      </w:r>
      <w:r>
        <w:rPr>
          <w:rFonts w:hint="eastAsia"/>
        </w:rPr>
        <w:t>给外部使用；</w:t>
      </w:r>
    </w:p>
    <w:p w14:paraId="6A02C4C7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闭包的原理</w:t>
      </w:r>
    </w:p>
    <w:p w14:paraId="0743EF45" w14:textId="77777777" w:rsidR="005F31AA" w:rsidRDefault="005F31AA" w:rsidP="005F31AA">
      <w:pPr>
        <w:pStyle w:val="40"/>
        <w:numPr>
          <w:ilvl w:val="0"/>
          <w:numId w:val="10"/>
        </w:numPr>
        <w:ind w:firstLineChars="0"/>
      </w:pPr>
      <w:r>
        <w:rPr>
          <w:rFonts w:hint="eastAsia"/>
        </w:rPr>
        <w:t>__closure__</w:t>
      </w:r>
      <w:r>
        <w:rPr>
          <w:rFonts w:hint="eastAsia"/>
        </w:rPr>
        <w:t>属性：</w:t>
      </w:r>
    </w:p>
    <w:p w14:paraId="543EEFE6" w14:textId="77777777" w:rsidR="005F31AA" w:rsidRDefault="005F31AA" w:rsidP="005F31AA">
      <w:pPr>
        <w:pStyle w:val="40"/>
      </w:pPr>
      <w:r>
        <w:tab/>
      </w:r>
      <w:r>
        <w:rPr>
          <w:rFonts w:hint="eastAsia"/>
        </w:rPr>
        <w:t>普通函数：</w:t>
      </w:r>
      <w:r>
        <w:rPr>
          <w:rFonts w:hint="eastAsia"/>
        </w:rPr>
        <w:t>None</w:t>
      </w:r>
    </w:p>
    <w:p w14:paraId="0D862F7D" w14:textId="77777777" w:rsidR="005F31AA" w:rsidRDefault="005F31AA" w:rsidP="005F31AA">
      <w:pPr>
        <w:pStyle w:val="40"/>
      </w:pPr>
      <w:r>
        <w:tab/>
      </w:r>
      <w:r>
        <w:rPr>
          <w:rFonts w:hint="eastAsia"/>
        </w:rPr>
        <w:t>闭包：</w:t>
      </w:r>
      <w:r>
        <w:rPr>
          <w:rFonts w:hint="eastAsia"/>
        </w:rPr>
        <w:tab/>
      </w:r>
      <w:r>
        <w:rPr>
          <w:rFonts w:hint="eastAsia"/>
        </w:rPr>
        <w:t>元组，数量等于引用外部函数作用域的标识符</w:t>
      </w:r>
    </w:p>
    <w:p w14:paraId="6FD87538" w14:textId="77777777" w:rsidR="005F31AA" w:rsidRDefault="005F31AA" w:rsidP="005F31AA">
      <w:pPr>
        <w:pStyle w:val="40"/>
        <w:numPr>
          <w:ilvl w:val="0"/>
          <w:numId w:val="10"/>
        </w:numPr>
        <w:ind w:firstLineChars="0"/>
      </w:pPr>
      <w:r w:rsidRPr="00F93A63">
        <w:t>cell_contents</w:t>
      </w:r>
      <w:r>
        <w:rPr>
          <w:rFonts w:hint="eastAsia"/>
        </w:rPr>
        <w:t>：</w:t>
      </w:r>
    </w:p>
    <w:p w14:paraId="5E15E8FE" w14:textId="77777777" w:rsidR="005F31AA" w:rsidRDefault="005F31AA" w:rsidP="005F31AA">
      <w:pPr>
        <w:pStyle w:val="40"/>
      </w:pPr>
      <w:r>
        <w:tab/>
      </w:r>
      <w:r>
        <w:rPr>
          <w:rFonts w:hint="eastAsia"/>
        </w:rPr>
        <w:t>闭包</w:t>
      </w:r>
      <w:r>
        <w:rPr>
          <w:rFonts w:hint="eastAsia"/>
        </w:rPr>
        <w:t>__closure__</w:t>
      </w:r>
      <w:r>
        <w:rPr>
          <w:rFonts w:hint="eastAsia"/>
        </w:rPr>
        <w:t>里保存的</w:t>
      </w:r>
      <w:r>
        <w:rPr>
          <w:rFonts w:hint="eastAsia"/>
        </w:rPr>
        <w:t>cell</w:t>
      </w:r>
      <w:r>
        <w:rPr>
          <w:rFonts w:hint="eastAsia"/>
        </w:rPr>
        <w:t>元素的属性</w:t>
      </w:r>
    </w:p>
    <w:p w14:paraId="099837A9" w14:textId="77777777" w:rsidR="005F31AA" w:rsidRDefault="005F31AA" w:rsidP="005F31AA">
      <w:pPr>
        <w:pStyle w:val="40"/>
      </w:pPr>
      <w:r>
        <w:tab/>
      </w:r>
      <w:r>
        <w:rPr>
          <w:rFonts w:hint="eastAsia"/>
        </w:rPr>
        <w:t>保存了引用外部函数作用域标识符</w:t>
      </w:r>
    </w:p>
    <w:p w14:paraId="2F9C0AA3" w14:textId="77777777" w:rsidR="005F31AA" w:rsidRDefault="005F31AA" w:rsidP="005F31AA">
      <w:pPr>
        <w:pStyle w:val="2"/>
        <w:ind w:left="777" w:right="210"/>
      </w:pPr>
      <w:r>
        <w:rPr>
          <w:rFonts w:hint="eastAsia"/>
        </w:rPr>
        <w:t>闭包的定义方法</w:t>
      </w:r>
    </w:p>
    <w:p w14:paraId="1050EA8E" w14:textId="77777777" w:rsidR="005F31AA" w:rsidRDefault="005F31AA" w:rsidP="005F31AA">
      <w:pPr>
        <w:pStyle w:val="40"/>
        <w:numPr>
          <w:ilvl w:val="0"/>
          <w:numId w:val="10"/>
        </w:numPr>
        <w:ind w:firstLineChars="0"/>
      </w:pPr>
      <w:r>
        <w:rPr>
          <w:rFonts w:hint="eastAsia"/>
        </w:rPr>
        <w:t>在外部函数</w:t>
      </w:r>
      <w:r>
        <w:rPr>
          <w:rFonts w:hint="eastAsia"/>
        </w:rPr>
        <w:t>A</w:t>
      </w:r>
      <w:r>
        <w:rPr>
          <w:rFonts w:hint="eastAsia"/>
        </w:rPr>
        <w:t>里定义一个内部函数</w:t>
      </w:r>
      <w:r>
        <w:rPr>
          <w:rFonts w:hint="eastAsia"/>
        </w:rPr>
        <w:t>B</w:t>
      </w:r>
    </w:p>
    <w:p w14:paraId="0B430D2D" w14:textId="77777777" w:rsidR="005F31AA" w:rsidRDefault="005F31AA" w:rsidP="005F31AA">
      <w:pPr>
        <w:pStyle w:val="40"/>
        <w:numPr>
          <w:ilvl w:val="0"/>
          <w:numId w:val="10"/>
        </w:numPr>
        <w:ind w:firstLineChars="0"/>
      </w:pPr>
      <w:r>
        <w:rPr>
          <w:rFonts w:hint="eastAsia"/>
        </w:rPr>
        <w:t>内部函数</w:t>
      </w:r>
      <w:r>
        <w:rPr>
          <w:rFonts w:hint="eastAsia"/>
        </w:rPr>
        <w:t>B</w:t>
      </w:r>
      <w:r>
        <w:rPr>
          <w:rFonts w:hint="eastAsia"/>
        </w:rPr>
        <w:t>里使用了外部函数</w:t>
      </w:r>
      <w:r>
        <w:rPr>
          <w:rFonts w:hint="eastAsia"/>
        </w:rPr>
        <w:t>A</w:t>
      </w:r>
      <w:r>
        <w:rPr>
          <w:rFonts w:hint="eastAsia"/>
        </w:rPr>
        <w:t>的作用域变量</w:t>
      </w:r>
    </w:p>
    <w:p w14:paraId="265D24AE" w14:textId="47C0C3FC" w:rsidR="005F31AA" w:rsidRDefault="005F31AA" w:rsidP="005F31AA">
      <w:pPr>
        <w:pStyle w:val="40"/>
        <w:numPr>
          <w:ilvl w:val="0"/>
          <w:numId w:val="10"/>
        </w:numPr>
        <w:ind w:firstLineChars="0"/>
      </w:pPr>
      <w:r>
        <w:rPr>
          <w:rFonts w:hint="eastAsia"/>
        </w:rPr>
        <w:t>外部函数</w:t>
      </w:r>
      <w:r>
        <w:rPr>
          <w:rFonts w:hint="eastAsia"/>
        </w:rPr>
        <w:t>A</w:t>
      </w:r>
      <w:r>
        <w:rPr>
          <w:rFonts w:hint="eastAsia"/>
        </w:rPr>
        <w:t>返回了内部函数</w:t>
      </w:r>
      <w:r>
        <w:rPr>
          <w:rFonts w:hint="eastAsia"/>
        </w:rPr>
        <w:t>B</w:t>
      </w:r>
      <w:r>
        <w:rPr>
          <w:rFonts w:hint="eastAsia"/>
        </w:rPr>
        <w:t>的名字</w:t>
      </w:r>
    </w:p>
    <w:p w14:paraId="3FB76A5C" w14:textId="5632DBCC" w:rsidR="002E4530" w:rsidRDefault="002E4530" w:rsidP="002E4530">
      <w:pPr>
        <w:pStyle w:val="2"/>
        <w:ind w:left="777" w:right="210"/>
      </w:pPr>
      <w:r>
        <w:rPr>
          <w:rFonts w:hint="eastAsia"/>
        </w:rPr>
        <w:t>注意事项</w:t>
      </w:r>
    </w:p>
    <w:p w14:paraId="7A781CDE" w14:textId="77777777" w:rsidR="002E4530" w:rsidRDefault="002E4530" w:rsidP="002E4530">
      <w:pPr>
        <w:pStyle w:val="40"/>
      </w:pPr>
      <w:r>
        <w:rPr>
          <w:rFonts w:hint="eastAsia"/>
        </w:rPr>
        <w:t>看下一个常见的面试题例子：</w:t>
      </w:r>
    </w:p>
    <w:p w14:paraId="6CF85B7E" w14:textId="77777777" w:rsidR="002E4530" w:rsidRDefault="002E4530" w:rsidP="002E4530">
      <w:pPr>
        <w:pStyle w:val="coder"/>
      </w:pPr>
      <w:r>
        <w:t>def count1():</w:t>
      </w:r>
    </w:p>
    <w:p w14:paraId="0EDAF1E1" w14:textId="77777777" w:rsidR="002E4530" w:rsidRDefault="002E4530" w:rsidP="002E4530">
      <w:pPr>
        <w:pStyle w:val="coder"/>
      </w:pPr>
      <w:r>
        <w:t xml:space="preserve">    fs = []</w:t>
      </w:r>
    </w:p>
    <w:p w14:paraId="007DF705" w14:textId="77777777" w:rsidR="002E4530" w:rsidRDefault="002E4530" w:rsidP="002E4530">
      <w:pPr>
        <w:pStyle w:val="coder"/>
      </w:pPr>
      <w:r>
        <w:t xml:space="preserve">    for i in range(1, 4):</w:t>
      </w:r>
    </w:p>
    <w:p w14:paraId="7B7A29B8" w14:textId="77777777" w:rsidR="002E4530" w:rsidRDefault="002E4530" w:rsidP="002E4530">
      <w:pPr>
        <w:pStyle w:val="coder"/>
      </w:pPr>
      <w:r>
        <w:t xml:space="preserve">        def f():</w:t>
      </w:r>
    </w:p>
    <w:p w14:paraId="189F6CD0" w14:textId="77777777" w:rsidR="002E4530" w:rsidRDefault="002E4530" w:rsidP="002E4530">
      <w:pPr>
        <w:pStyle w:val="coder"/>
      </w:pPr>
      <w:r>
        <w:t xml:space="preserve">            return i * i</w:t>
      </w:r>
    </w:p>
    <w:p w14:paraId="371E150B" w14:textId="77777777" w:rsidR="002E4530" w:rsidRDefault="002E4530" w:rsidP="002E4530">
      <w:pPr>
        <w:pStyle w:val="coder"/>
      </w:pPr>
      <w:r>
        <w:t xml:space="preserve">        fs.append(f)</w:t>
      </w:r>
    </w:p>
    <w:p w14:paraId="181A2AA7" w14:textId="77777777" w:rsidR="002E4530" w:rsidRDefault="002E4530" w:rsidP="002E4530">
      <w:pPr>
        <w:pStyle w:val="coder"/>
      </w:pPr>
      <w:r>
        <w:t xml:space="preserve">    return fs</w:t>
      </w:r>
    </w:p>
    <w:p w14:paraId="3EE31279" w14:textId="77777777" w:rsidR="002E4530" w:rsidRDefault="002E4530" w:rsidP="002E4530">
      <w:pPr>
        <w:pStyle w:val="coder"/>
      </w:pPr>
    </w:p>
    <w:p w14:paraId="28488293" w14:textId="77777777" w:rsidR="002E4530" w:rsidRDefault="002E4530" w:rsidP="002E4530">
      <w:pPr>
        <w:pStyle w:val="coder"/>
      </w:pPr>
      <w:r>
        <w:lastRenderedPageBreak/>
        <w:t>f1, f2, f3 = count1()</w:t>
      </w:r>
    </w:p>
    <w:p w14:paraId="00C61A59" w14:textId="77777777" w:rsidR="002E4530" w:rsidRDefault="002E4530" w:rsidP="002E4530">
      <w:pPr>
        <w:pStyle w:val="coder"/>
      </w:pPr>
    </w:p>
    <w:p w14:paraId="4AED6CBF" w14:textId="77777777" w:rsidR="002E4530" w:rsidRDefault="002E4530" w:rsidP="002E4530">
      <w:pPr>
        <w:pStyle w:val="coder"/>
      </w:pPr>
      <w:r>
        <w:t>print(f1())</w:t>
      </w:r>
    </w:p>
    <w:p w14:paraId="1171BFDF" w14:textId="77777777" w:rsidR="002E4530" w:rsidRDefault="002E4530" w:rsidP="002E4530">
      <w:pPr>
        <w:pStyle w:val="coder"/>
      </w:pPr>
      <w:r>
        <w:t>print(f2())</w:t>
      </w:r>
    </w:p>
    <w:p w14:paraId="53DA7CD7" w14:textId="77777777" w:rsidR="002E4530" w:rsidRDefault="002E4530" w:rsidP="002E4530">
      <w:pPr>
        <w:pStyle w:val="coder"/>
      </w:pPr>
      <w:r>
        <w:t>print(f3())</w:t>
      </w:r>
    </w:p>
    <w:p w14:paraId="7FF43219" w14:textId="77777777" w:rsidR="002E4530" w:rsidRPr="005F31AA" w:rsidRDefault="002E4530" w:rsidP="002E4530">
      <w:pPr>
        <w:pStyle w:val="40"/>
      </w:pPr>
      <w:r>
        <w:rPr>
          <w:rFonts w:hint="eastAsia"/>
        </w:rPr>
        <w:t>分析为什么答案都是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；</w:t>
      </w:r>
    </w:p>
    <w:p w14:paraId="5E54FCED" w14:textId="2DC92E4F" w:rsidR="005F31AA" w:rsidRDefault="005F31AA" w:rsidP="005F31AA">
      <w:pPr>
        <w:pStyle w:val="2"/>
        <w:ind w:left="777" w:right="210"/>
      </w:pPr>
      <w:r>
        <w:rPr>
          <w:rFonts w:hint="eastAsia"/>
        </w:rPr>
        <w:t>闭包的应用场景</w:t>
      </w:r>
      <w:r w:rsidR="00C41EF1">
        <w:rPr>
          <w:rFonts w:hint="eastAsia"/>
        </w:rPr>
        <w:t>（了解）</w:t>
      </w:r>
    </w:p>
    <w:p w14:paraId="7D780881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延迟执行、惰性函数</w:t>
      </w:r>
    </w:p>
    <w:p w14:paraId="00EB3919" w14:textId="77777777" w:rsidR="005F31AA" w:rsidRDefault="005F31AA" w:rsidP="005F31AA">
      <w:pPr>
        <w:pStyle w:val="40"/>
      </w:pPr>
      <w:r>
        <w:rPr>
          <w:rFonts w:hint="eastAsia"/>
        </w:rPr>
        <w:t>由于使用的是代码段返回的方式，换句话，就是这个功能的执行是被延迟执行的。那这个闭包有时又称之为惰性函数。</w:t>
      </w:r>
    </w:p>
    <w:p w14:paraId="5AFA2DDA" w14:textId="77777777" w:rsidR="005F31AA" w:rsidRDefault="005F31AA" w:rsidP="005F31AA">
      <w:pPr>
        <w:pStyle w:val="40"/>
      </w:pPr>
      <w:r>
        <w:rPr>
          <w:rFonts w:hint="eastAsia"/>
        </w:rPr>
        <w:t>比如我有一个非常耗时的计算操作，在系统初始化的时候，如果执行了，那么会影响系统的启动速度，这个时候，就可以使用闭包的惰性特性，来规避这样的问题。</w:t>
      </w:r>
    </w:p>
    <w:p w14:paraId="4ABDDFC2" w14:textId="77777777" w:rsidR="005F31AA" w:rsidRDefault="005F31AA" w:rsidP="005F31AA">
      <w:pPr>
        <w:pStyle w:val="coder"/>
      </w:pPr>
      <w:r>
        <w:t>def lazy_sum(*args):</w:t>
      </w:r>
    </w:p>
    <w:p w14:paraId="713DF96E" w14:textId="77777777" w:rsidR="005F31AA" w:rsidRDefault="005F31AA" w:rsidP="005F31AA">
      <w:pPr>
        <w:pStyle w:val="coder"/>
      </w:pPr>
      <w:r>
        <w:t xml:space="preserve">    def mysum():</w:t>
      </w:r>
    </w:p>
    <w:p w14:paraId="7196D6A3" w14:textId="77777777" w:rsidR="005F31AA" w:rsidRDefault="005F31AA" w:rsidP="005F31AA">
      <w:pPr>
        <w:pStyle w:val="coder"/>
      </w:pPr>
      <w:r>
        <w:t xml:space="preserve">        count = 0</w:t>
      </w:r>
    </w:p>
    <w:p w14:paraId="42B517C9" w14:textId="77777777" w:rsidR="005F31AA" w:rsidRDefault="005F31AA" w:rsidP="005F31AA">
      <w:pPr>
        <w:pStyle w:val="coder"/>
      </w:pPr>
      <w:r>
        <w:t xml:space="preserve">        for i in args:</w:t>
      </w:r>
    </w:p>
    <w:p w14:paraId="385E5B81" w14:textId="77777777" w:rsidR="005F31AA" w:rsidRDefault="005F31AA" w:rsidP="005F31AA">
      <w:pPr>
        <w:pStyle w:val="coder"/>
      </w:pPr>
      <w:r>
        <w:t xml:space="preserve">            count += i</w:t>
      </w:r>
    </w:p>
    <w:p w14:paraId="16E92368" w14:textId="77777777" w:rsidR="005F31AA" w:rsidRDefault="005F31AA" w:rsidP="005F31AA">
      <w:pPr>
        <w:pStyle w:val="coder"/>
      </w:pPr>
      <w:r>
        <w:t xml:space="preserve">        return count</w:t>
      </w:r>
    </w:p>
    <w:p w14:paraId="09000176" w14:textId="77777777" w:rsidR="005F31AA" w:rsidRDefault="005F31AA" w:rsidP="005F31AA">
      <w:pPr>
        <w:pStyle w:val="coder"/>
      </w:pPr>
      <w:r>
        <w:t xml:space="preserve">    return mysum</w:t>
      </w:r>
    </w:p>
    <w:p w14:paraId="6044B394" w14:textId="77777777" w:rsidR="005F31AA" w:rsidRPr="00744A59" w:rsidRDefault="005F31AA" w:rsidP="005F31AA">
      <w:pPr>
        <w:pStyle w:val="coder"/>
      </w:pPr>
    </w:p>
    <w:p w14:paraId="46AA18F2" w14:textId="1A87F193" w:rsidR="005F31AA" w:rsidRDefault="005F31AA" w:rsidP="005F31AA">
      <w:pPr>
        <w:pStyle w:val="coder"/>
      </w:pPr>
      <w:r>
        <w:t>a = lazy_sum(*(range(1</w:t>
      </w:r>
      <w:r w:rsidR="00265C2F">
        <w:t>00000</w:t>
      </w:r>
      <w:r>
        <w:t>01)))</w:t>
      </w:r>
    </w:p>
    <w:p w14:paraId="068BD023" w14:textId="77777777" w:rsidR="005F31AA" w:rsidRDefault="005F31AA" w:rsidP="005F31AA">
      <w:pPr>
        <w:pStyle w:val="coder"/>
      </w:pPr>
      <w:r>
        <w:t>print(a)</w:t>
      </w:r>
    </w:p>
    <w:p w14:paraId="3CBC887C" w14:textId="77777777" w:rsidR="005F31AA" w:rsidRDefault="005F31AA" w:rsidP="005F31AA">
      <w:pPr>
        <w:pStyle w:val="coder"/>
      </w:pPr>
      <w:r>
        <w:t>print(a())</w:t>
      </w:r>
    </w:p>
    <w:p w14:paraId="27CCD89C" w14:textId="77777777" w:rsidR="005F31AA" w:rsidRDefault="005F31AA" w:rsidP="005F31AA">
      <w:pPr>
        <w:pStyle w:val="3"/>
        <w:ind w:left="919" w:right="210"/>
      </w:pPr>
      <w:r>
        <w:rPr>
          <w:rFonts w:hint="eastAsia"/>
        </w:rPr>
        <w:t>保持一个状态稍后使用，装饰器的核心</w:t>
      </w:r>
    </w:p>
    <w:p w14:paraId="789EB129" w14:textId="77777777" w:rsidR="005F31AA" w:rsidRDefault="005F31AA" w:rsidP="005F31AA">
      <w:pPr>
        <w:pStyle w:val="40"/>
      </w:pPr>
      <w:r>
        <w:rPr>
          <w:rFonts w:hint="eastAsia"/>
        </w:rPr>
        <w:t>在保持状态的过程中，闭包是如何和状态关联的那？是引用还是拷贝那？</w:t>
      </w:r>
    </w:p>
    <w:p w14:paraId="7AFF5F96" w14:textId="77777777" w:rsidR="005F31AA" w:rsidRDefault="005F31AA" w:rsidP="005F31AA">
      <w:pPr>
        <w:pStyle w:val="40"/>
      </w:pPr>
      <w:r>
        <w:rPr>
          <w:rFonts w:hint="eastAsia"/>
        </w:rPr>
        <w:t>分析下面的代码：</w:t>
      </w:r>
    </w:p>
    <w:p w14:paraId="3202FAB3" w14:textId="77777777" w:rsidR="005F31AA" w:rsidRDefault="005F31AA" w:rsidP="005F31AA">
      <w:pPr>
        <w:pStyle w:val="coder"/>
      </w:pPr>
      <w:r>
        <w:t>def lazy_sum(arg):</w:t>
      </w:r>
    </w:p>
    <w:p w14:paraId="37586C96" w14:textId="77777777" w:rsidR="005F31AA" w:rsidRDefault="005F31AA" w:rsidP="005F31AA">
      <w:pPr>
        <w:pStyle w:val="coder"/>
      </w:pPr>
      <w:r>
        <w:t xml:space="preserve">    def mysum():</w:t>
      </w:r>
    </w:p>
    <w:p w14:paraId="564A7BE0" w14:textId="77777777" w:rsidR="005F31AA" w:rsidRDefault="005F31AA" w:rsidP="005F31AA">
      <w:pPr>
        <w:pStyle w:val="coder"/>
      </w:pPr>
      <w:r>
        <w:t xml:space="preserve">        count = 0</w:t>
      </w:r>
    </w:p>
    <w:p w14:paraId="027F21DC" w14:textId="77777777" w:rsidR="005F31AA" w:rsidRDefault="005F31AA" w:rsidP="005F31AA">
      <w:pPr>
        <w:pStyle w:val="coder"/>
      </w:pPr>
      <w:r>
        <w:t xml:space="preserve">        for i in arg:</w:t>
      </w:r>
    </w:p>
    <w:p w14:paraId="6242B476" w14:textId="77777777" w:rsidR="005F31AA" w:rsidRDefault="005F31AA" w:rsidP="005F31AA">
      <w:pPr>
        <w:pStyle w:val="coder"/>
      </w:pPr>
      <w:r>
        <w:t xml:space="preserve">            count += i</w:t>
      </w:r>
    </w:p>
    <w:p w14:paraId="3411EDE9" w14:textId="77777777" w:rsidR="005F31AA" w:rsidRDefault="005F31AA" w:rsidP="005F31AA">
      <w:pPr>
        <w:pStyle w:val="coder"/>
      </w:pPr>
      <w:r>
        <w:t xml:space="preserve">        return count</w:t>
      </w:r>
    </w:p>
    <w:p w14:paraId="2EE0C25C" w14:textId="77777777" w:rsidR="005F31AA" w:rsidRDefault="005F31AA" w:rsidP="005F31AA">
      <w:pPr>
        <w:pStyle w:val="coder"/>
      </w:pPr>
      <w:r>
        <w:t xml:space="preserve">    return mysum</w:t>
      </w:r>
    </w:p>
    <w:p w14:paraId="7F8D1E88" w14:textId="77777777" w:rsidR="005F31AA" w:rsidRDefault="005F31AA" w:rsidP="005F31AA">
      <w:pPr>
        <w:pStyle w:val="coder"/>
      </w:pPr>
    </w:p>
    <w:p w14:paraId="63D942D0" w14:textId="77777777" w:rsidR="005F31AA" w:rsidRDefault="005F31AA" w:rsidP="005F31AA">
      <w:pPr>
        <w:pStyle w:val="coder"/>
      </w:pPr>
    </w:p>
    <w:p w14:paraId="20E505B3" w14:textId="77777777" w:rsidR="005F31AA" w:rsidRDefault="005F31AA" w:rsidP="005F31AA">
      <w:pPr>
        <w:pStyle w:val="coder"/>
      </w:pPr>
      <w:r>
        <w:t>buf = [1, 2, 3, 4]</w:t>
      </w:r>
    </w:p>
    <w:p w14:paraId="0D18593B" w14:textId="77777777" w:rsidR="005F31AA" w:rsidRDefault="005F31AA" w:rsidP="005F31AA">
      <w:pPr>
        <w:pStyle w:val="coder"/>
      </w:pPr>
      <w:r>
        <w:lastRenderedPageBreak/>
        <w:t>a = lazy_sum(buf)</w:t>
      </w:r>
    </w:p>
    <w:p w14:paraId="7A23DE8F" w14:textId="77777777" w:rsidR="005F31AA" w:rsidRDefault="005F31AA" w:rsidP="005F31AA">
      <w:pPr>
        <w:pStyle w:val="coder"/>
      </w:pPr>
      <w:r>
        <w:t>buf.append(20)</w:t>
      </w:r>
    </w:p>
    <w:p w14:paraId="4D1E01A5" w14:textId="77777777" w:rsidR="005F31AA" w:rsidRDefault="005F31AA" w:rsidP="005F31AA">
      <w:pPr>
        <w:pStyle w:val="coder"/>
      </w:pPr>
      <w:r>
        <w:t>print(a)</w:t>
      </w:r>
    </w:p>
    <w:p w14:paraId="1331EDC9" w14:textId="77777777" w:rsidR="005F31AA" w:rsidRDefault="005F31AA" w:rsidP="005F31AA">
      <w:pPr>
        <w:pStyle w:val="coder"/>
      </w:pPr>
      <w:r>
        <w:t>print(a())</w:t>
      </w:r>
    </w:p>
    <w:p w14:paraId="0C239B5C" w14:textId="77777777" w:rsidR="00644512" w:rsidRDefault="000463BB">
      <w:pPr>
        <w:pStyle w:val="1"/>
      </w:pPr>
      <w:r>
        <w:rPr>
          <w:rFonts w:hint="eastAsia"/>
        </w:rPr>
        <w:t>课程总结</w:t>
      </w:r>
    </w:p>
    <w:p w14:paraId="4D0BE167" w14:textId="77777777" w:rsidR="00644512" w:rsidRDefault="000463BB">
      <w:pPr>
        <w:pStyle w:val="2"/>
        <w:ind w:left="777" w:right="210"/>
      </w:pPr>
      <w:r>
        <w:rPr>
          <w:rFonts w:hint="eastAsia"/>
        </w:rPr>
        <w:t>重点</w:t>
      </w:r>
    </w:p>
    <w:p w14:paraId="5BD3031C" w14:textId="0C317D12" w:rsidR="00644512" w:rsidRDefault="0019181C">
      <w:pPr>
        <w:pStyle w:val="5"/>
      </w:pPr>
      <w:r>
        <w:rPr>
          <w:rFonts w:hint="eastAsia"/>
        </w:rPr>
        <w:t>装饰器的语法糖写法及该写法代表的语义</w:t>
      </w:r>
    </w:p>
    <w:p w14:paraId="6197DE00" w14:textId="6070AA4E" w:rsidR="0019181C" w:rsidRDefault="0019181C">
      <w:pPr>
        <w:pStyle w:val="5"/>
      </w:pPr>
      <w:r>
        <w:rPr>
          <w:rFonts w:hint="eastAsia"/>
        </w:rPr>
        <w:t>读懂多层装饰器的语义</w:t>
      </w:r>
    </w:p>
    <w:p w14:paraId="5D426BF1" w14:textId="6C399ED7" w:rsidR="0019181C" w:rsidRDefault="0019181C">
      <w:pPr>
        <w:pStyle w:val="5"/>
      </w:pPr>
      <w:r>
        <w:rPr>
          <w:rFonts w:hint="eastAsia"/>
        </w:rPr>
        <w:t>闭包的语法</w:t>
      </w:r>
    </w:p>
    <w:p w14:paraId="492B2914" w14:textId="77777777" w:rsidR="00644512" w:rsidRDefault="000463BB">
      <w:pPr>
        <w:pStyle w:val="2"/>
        <w:ind w:left="777" w:right="210"/>
      </w:pPr>
      <w:r>
        <w:rPr>
          <w:rFonts w:hint="eastAsia"/>
        </w:rPr>
        <w:t>难点</w:t>
      </w:r>
    </w:p>
    <w:p w14:paraId="17D3D14A" w14:textId="7D4BA114" w:rsidR="00644512" w:rsidRDefault="0019181C">
      <w:pPr>
        <w:pStyle w:val="5"/>
      </w:pPr>
      <w:r>
        <w:rPr>
          <w:rFonts w:hint="eastAsia"/>
        </w:rPr>
        <w:t>装饰器的写法，返回函数的代码实现；</w:t>
      </w:r>
    </w:p>
    <w:p w14:paraId="1BAAB003" w14:textId="70BF7DD7" w:rsidR="0019181C" w:rsidRDefault="0019181C">
      <w:pPr>
        <w:pStyle w:val="5"/>
      </w:pPr>
      <w:r>
        <w:rPr>
          <w:rFonts w:hint="eastAsia"/>
        </w:rPr>
        <w:t>带参数的装饰器写法；</w:t>
      </w:r>
    </w:p>
    <w:p w14:paraId="2575D91D" w14:textId="42CA94E9" w:rsidR="0019181C" w:rsidRDefault="0019181C">
      <w:pPr>
        <w:pStyle w:val="5"/>
      </w:pPr>
      <w:r>
        <w:rPr>
          <w:rFonts w:hint="eastAsia"/>
        </w:rPr>
        <w:t>闭包的使用场景；</w:t>
      </w:r>
    </w:p>
    <w:p w14:paraId="3410C260" w14:textId="77777777" w:rsidR="00644512" w:rsidRDefault="000463BB">
      <w:pPr>
        <w:pStyle w:val="2"/>
        <w:ind w:left="777" w:right="210"/>
      </w:pPr>
      <w:r>
        <w:rPr>
          <w:rFonts w:hint="eastAsia"/>
        </w:rPr>
        <w:t>如何掌握？</w:t>
      </w:r>
    </w:p>
    <w:p w14:paraId="01FDA316" w14:textId="019065D7" w:rsidR="00644512" w:rsidRDefault="001319A2">
      <w:pPr>
        <w:pStyle w:val="5"/>
      </w:pPr>
      <w:r>
        <w:rPr>
          <w:rFonts w:hint="eastAsia"/>
        </w:rPr>
        <w:t>临摹课堂演示代码，先</w:t>
      </w:r>
      <w:r w:rsidR="00C41EF1">
        <w:rPr>
          <w:rFonts w:hint="eastAsia"/>
        </w:rPr>
        <w:t>读懂课堂代码，翻译成中文意思。</w:t>
      </w:r>
    </w:p>
    <w:p w14:paraId="7A663E08" w14:textId="714E7DCF" w:rsidR="00644512" w:rsidRDefault="00C41EF1">
      <w:pPr>
        <w:pStyle w:val="5"/>
      </w:pPr>
      <w:r>
        <w:rPr>
          <w:rFonts w:hint="eastAsia"/>
        </w:rPr>
        <w:t>先抄写代码，然后只看中文意思，写出对应代码。</w:t>
      </w:r>
    </w:p>
    <w:p w14:paraId="406915E6" w14:textId="77777777" w:rsidR="00644512" w:rsidRDefault="000463BB">
      <w:pPr>
        <w:pStyle w:val="1"/>
      </w:pPr>
      <w:r>
        <w:rPr>
          <w:rFonts w:hint="eastAsia"/>
        </w:rPr>
        <w:t>课后练习</w:t>
      </w:r>
    </w:p>
    <w:p w14:paraId="1A79EFD9" w14:textId="2AE6DB04" w:rsidR="00644512" w:rsidRDefault="002E4530">
      <w:pPr>
        <w:pStyle w:val="5"/>
      </w:pPr>
      <w:r>
        <w:rPr>
          <w:rFonts w:hint="eastAsia"/>
        </w:rPr>
        <w:t>装</w:t>
      </w:r>
      <w:bookmarkStart w:id="0" w:name="_GoBack"/>
      <w:bookmarkEnd w:id="0"/>
      <w:r>
        <w:rPr>
          <w:rFonts w:hint="eastAsia"/>
        </w:rPr>
        <w:t>饰器的代码抄写，注意写明注释</w:t>
      </w:r>
    </w:p>
    <w:p w14:paraId="52F322C2" w14:textId="3E536765" w:rsidR="00644512" w:rsidRDefault="00F06DCE">
      <w:pPr>
        <w:pStyle w:val="5"/>
      </w:pPr>
      <w:r>
        <w:rPr>
          <w:rFonts w:hint="eastAsia"/>
        </w:rPr>
        <w:t>实现一个统计执行时间的装饰器，并写出测试用例。提示，可以统计计算</w:t>
      </w:r>
      <w:r>
        <w:rPr>
          <w:rFonts w:hint="eastAsia"/>
        </w:rPr>
        <w:t>100</w:t>
      </w:r>
      <w:r>
        <w:rPr>
          <w:rFonts w:hint="eastAsia"/>
        </w:rPr>
        <w:t>以内数字的平方和</w:t>
      </w:r>
      <w:r>
        <w:rPr>
          <w:rFonts w:hint="eastAsia"/>
        </w:rPr>
        <w:t>100000</w:t>
      </w:r>
      <w:r>
        <w:rPr>
          <w:rFonts w:hint="eastAsia"/>
        </w:rPr>
        <w:t>以内数字平方的差别。</w:t>
      </w:r>
      <w:r w:rsidR="00BF44F1">
        <w:rPr>
          <w:rFonts w:hint="eastAsia"/>
        </w:rPr>
        <w:t>（选做）</w:t>
      </w:r>
    </w:p>
    <w:p w14:paraId="54895EE4" w14:textId="3728CAA2" w:rsidR="00644512" w:rsidRDefault="00BF44F1">
      <w:pPr>
        <w:pStyle w:val="5"/>
      </w:pPr>
      <w:r>
        <w:rPr>
          <w:rFonts w:hint="eastAsia"/>
        </w:rPr>
        <w:t>闭包应用场景代码的抄写</w:t>
      </w:r>
    </w:p>
    <w:p w14:paraId="7FCF8419" w14:textId="2608205C" w:rsidR="00BF44F1" w:rsidRDefault="00BF44F1">
      <w:pPr>
        <w:pStyle w:val="5"/>
      </w:pPr>
      <w:r>
        <w:rPr>
          <w:rFonts w:hint="eastAsia"/>
        </w:rPr>
        <w:t>实现一个直线的闭包，通过这个闭包可以得到直线的坐标。</w:t>
      </w:r>
      <w:r>
        <w:rPr>
          <w:rFonts w:hint="eastAsia"/>
        </w:rPr>
        <w:t>(</w:t>
      </w:r>
      <w:r>
        <w:rPr>
          <w:rFonts w:hint="eastAsia"/>
        </w:rPr>
        <w:t>选做</w:t>
      </w:r>
      <w:r>
        <w:t>)</w:t>
      </w:r>
    </w:p>
    <w:p w14:paraId="350A38AE" w14:textId="570CBAF7" w:rsidR="00644512" w:rsidRDefault="00BF44F1" w:rsidP="00BF44F1">
      <w:pPr>
        <w:pStyle w:val="40"/>
        <w:ind w:left="420"/>
      </w:pPr>
      <w:r>
        <w:rPr>
          <w:rFonts w:hint="eastAsia"/>
        </w:rPr>
        <w:t>提示，直线的坐标公式是</w:t>
      </w:r>
      <w:r>
        <w:rPr>
          <w:rFonts w:hint="eastAsia"/>
        </w:rPr>
        <w:t>y</w:t>
      </w:r>
      <w:r>
        <w:t xml:space="preserve"> = kx + b</w:t>
      </w:r>
      <w:r>
        <w:rPr>
          <w:rFonts w:hint="eastAsia"/>
        </w:rPr>
        <w:t>。</w:t>
      </w:r>
    </w:p>
    <w:p w14:paraId="0F29434F" w14:textId="77777777" w:rsidR="00644512" w:rsidRDefault="000463BB">
      <w:pPr>
        <w:pStyle w:val="1"/>
      </w:pPr>
      <w:r>
        <w:rPr>
          <w:rFonts w:hint="eastAsia"/>
        </w:rPr>
        <w:lastRenderedPageBreak/>
        <w:t>面试题</w:t>
      </w:r>
    </w:p>
    <w:p w14:paraId="1D4304F4" w14:textId="77777777" w:rsidR="00016139" w:rsidRPr="00322A53" w:rsidRDefault="00016139" w:rsidP="00016139">
      <w:pPr>
        <w:pStyle w:val="5"/>
        <w:rPr>
          <w:b/>
          <w:color w:val="4472C4" w:themeColor="accent5"/>
        </w:rPr>
      </w:pPr>
      <w:r w:rsidRPr="00322A53">
        <w:rPr>
          <w:rFonts w:hint="eastAsia"/>
          <w:b/>
          <w:color w:val="4472C4" w:themeColor="accent5"/>
        </w:rPr>
        <w:t>这个代码执行的结果是</w:t>
      </w:r>
      <w:r w:rsidRPr="00322A53">
        <w:rPr>
          <w:rFonts w:hint="eastAsia"/>
          <w:b/>
          <w:color w:val="4472C4" w:themeColor="accent5"/>
        </w:rPr>
        <w:t xml:space="preserve"> _____.</w:t>
      </w:r>
    </w:p>
    <w:p w14:paraId="2F21C5AE" w14:textId="77777777" w:rsidR="00016139" w:rsidRDefault="00016139" w:rsidP="00016139">
      <w:pPr>
        <w:pStyle w:val="coder"/>
      </w:pPr>
      <w:r>
        <w:tab/>
      </w:r>
      <w:r w:rsidRPr="000A09A0">
        <w:t>[i**i for i in xrange(3)]</w:t>
      </w:r>
    </w:p>
    <w:p w14:paraId="3DA9712A" w14:textId="77777777" w:rsidR="00016139" w:rsidRPr="00322A53" w:rsidRDefault="00016139" w:rsidP="00016139">
      <w:pPr>
        <w:pStyle w:val="5"/>
        <w:rPr>
          <w:b/>
          <w:color w:val="4472C4" w:themeColor="accent5"/>
        </w:rPr>
      </w:pPr>
      <w:r w:rsidRPr="00322A53">
        <w:rPr>
          <w:rFonts w:hint="eastAsia"/>
          <w:b/>
          <w:color w:val="4472C4" w:themeColor="accent5"/>
        </w:rPr>
        <w:t>关于</w:t>
      </w:r>
      <w:r w:rsidRPr="00322A53">
        <w:rPr>
          <w:rFonts w:hint="eastAsia"/>
          <w:b/>
          <w:color w:val="4472C4" w:themeColor="accent5"/>
        </w:rPr>
        <w:t>Python</w:t>
      </w:r>
      <w:r w:rsidRPr="00322A53">
        <w:rPr>
          <w:rFonts w:hint="eastAsia"/>
          <w:b/>
          <w:color w:val="4472C4" w:themeColor="accent5"/>
        </w:rPr>
        <w:t>内存管理，下列说法错误的是（</w:t>
      </w:r>
      <w:r w:rsidRPr="00322A53">
        <w:rPr>
          <w:rFonts w:hint="eastAsia"/>
          <w:b/>
          <w:color w:val="4472C4" w:themeColor="accent5"/>
        </w:rPr>
        <w:t xml:space="preserve">   </w:t>
      </w:r>
      <w:r w:rsidRPr="00322A53">
        <w:rPr>
          <w:rFonts w:hint="eastAsia"/>
          <w:b/>
          <w:color w:val="4472C4" w:themeColor="accent5"/>
        </w:rPr>
        <w:t>）。</w:t>
      </w:r>
    </w:p>
    <w:p w14:paraId="286720A4" w14:textId="77777777" w:rsidR="00016139" w:rsidRDefault="00016139" w:rsidP="00016139">
      <w:pPr>
        <w:pStyle w:val="40"/>
      </w:pPr>
      <w:r>
        <w:tab/>
      </w:r>
      <w:r>
        <w:rPr>
          <w:rFonts w:hint="eastAsia"/>
        </w:rPr>
        <w:t>A.</w:t>
      </w:r>
      <w:r>
        <w:t xml:space="preserve"> </w:t>
      </w:r>
      <w:r w:rsidRPr="00347C80">
        <w:rPr>
          <w:rFonts w:hint="eastAsia"/>
        </w:rPr>
        <w:t>变量不必事先声明</w:t>
      </w:r>
      <w:r>
        <w:tab/>
      </w:r>
      <w:r>
        <w:tab/>
      </w:r>
      <w:r>
        <w:tab/>
      </w:r>
      <w:r>
        <w:tab/>
        <w:t xml:space="preserve">B. </w:t>
      </w:r>
      <w:r w:rsidRPr="00347C80">
        <w:rPr>
          <w:rFonts w:hint="eastAsia"/>
        </w:rPr>
        <w:t>变量无须先创建和赋值而直接使用</w:t>
      </w:r>
    </w:p>
    <w:p w14:paraId="175BF8E4" w14:textId="77777777" w:rsidR="00016139" w:rsidRDefault="00016139" w:rsidP="00016139">
      <w:pPr>
        <w:pStyle w:val="40"/>
      </w:pPr>
      <w:r>
        <w:tab/>
        <w:t xml:space="preserve">C. </w:t>
      </w:r>
      <w:r w:rsidRPr="00347C80">
        <w:rPr>
          <w:rFonts w:hint="eastAsia"/>
        </w:rPr>
        <w:t>变量无须指定类型</w:t>
      </w:r>
      <w:r>
        <w:tab/>
      </w:r>
      <w:r>
        <w:tab/>
      </w:r>
      <w:r>
        <w:tab/>
      </w:r>
      <w:r>
        <w:tab/>
        <w:t xml:space="preserve">D. </w:t>
      </w:r>
      <w:r w:rsidRPr="00347C80">
        <w:rPr>
          <w:rFonts w:hint="eastAsia"/>
        </w:rPr>
        <w:t>可以使用</w:t>
      </w:r>
      <w:r w:rsidRPr="00347C80">
        <w:rPr>
          <w:rFonts w:hint="eastAsia"/>
        </w:rPr>
        <w:t>del</w:t>
      </w:r>
      <w:r w:rsidRPr="00347C80">
        <w:rPr>
          <w:rFonts w:hint="eastAsia"/>
        </w:rPr>
        <w:t>释放资源</w:t>
      </w:r>
    </w:p>
    <w:p w14:paraId="3E67F6FB" w14:textId="77777777" w:rsidR="00016139" w:rsidRPr="00322A53" w:rsidRDefault="00016139" w:rsidP="00016139">
      <w:pPr>
        <w:pStyle w:val="5"/>
        <w:rPr>
          <w:b/>
          <w:color w:val="4472C4" w:themeColor="accent5"/>
        </w:rPr>
      </w:pPr>
      <w:r w:rsidRPr="00322A53">
        <w:rPr>
          <w:rFonts w:hint="eastAsia"/>
          <w:b/>
          <w:color w:val="4472C4" w:themeColor="accent5"/>
        </w:rPr>
        <w:t>下面的代码运行结果是（</w:t>
      </w:r>
      <w:r w:rsidRPr="00322A53">
        <w:rPr>
          <w:rFonts w:hint="eastAsia"/>
          <w:b/>
          <w:color w:val="4472C4" w:themeColor="accent5"/>
        </w:rPr>
        <w:t xml:space="preserve">  </w:t>
      </w:r>
      <w:r w:rsidRPr="00322A53">
        <w:rPr>
          <w:rFonts w:hint="eastAsia"/>
          <w:b/>
          <w:color w:val="4472C4" w:themeColor="accent5"/>
        </w:rPr>
        <w:t>）。</w:t>
      </w:r>
    </w:p>
    <w:p w14:paraId="357ABED8" w14:textId="77777777" w:rsidR="00016139" w:rsidRDefault="00016139" w:rsidP="00016139">
      <w:pPr>
        <w:pStyle w:val="coder"/>
      </w:pPr>
      <w:r>
        <w:tab/>
        <w:t>a = 1</w:t>
      </w:r>
    </w:p>
    <w:p w14:paraId="40F83F22" w14:textId="77777777" w:rsidR="00016139" w:rsidRDefault="00016139" w:rsidP="00016139">
      <w:pPr>
        <w:pStyle w:val="coder"/>
      </w:pPr>
      <w:r>
        <w:tab/>
        <w:t>try:</w:t>
      </w:r>
    </w:p>
    <w:p w14:paraId="0E9ACCF4" w14:textId="77777777" w:rsidR="00016139" w:rsidRDefault="00016139" w:rsidP="00016139">
      <w:pPr>
        <w:pStyle w:val="coder"/>
      </w:pPr>
      <w:r>
        <w:t xml:space="preserve">    </w:t>
      </w:r>
      <w:r>
        <w:tab/>
      </w:r>
      <w:r>
        <w:tab/>
        <w:t>a += 1</w:t>
      </w:r>
    </w:p>
    <w:p w14:paraId="63B558B2" w14:textId="77777777" w:rsidR="00016139" w:rsidRDefault="00016139" w:rsidP="00016139">
      <w:pPr>
        <w:pStyle w:val="coder"/>
      </w:pPr>
      <w:r>
        <w:tab/>
        <w:t>expect:</w:t>
      </w:r>
    </w:p>
    <w:p w14:paraId="3F189D60" w14:textId="77777777" w:rsidR="00016139" w:rsidRDefault="00016139" w:rsidP="00016139">
      <w:pPr>
        <w:pStyle w:val="coder"/>
      </w:pPr>
      <w:r>
        <w:t xml:space="preserve">    </w:t>
      </w:r>
      <w:r>
        <w:tab/>
      </w:r>
      <w:r>
        <w:tab/>
        <w:t>a += 1</w:t>
      </w:r>
    </w:p>
    <w:p w14:paraId="2E5A3741" w14:textId="77777777" w:rsidR="00016139" w:rsidRDefault="00016139" w:rsidP="00016139">
      <w:pPr>
        <w:pStyle w:val="coder"/>
      </w:pPr>
      <w:r>
        <w:tab/>
        <w:t>else:</w:t>
      </w:r>
    </w:p>
    <w:p w14:paraId="5606881C" w14:textId="77777777" w:rsidR="00016139" w:rsidRDefault="00016139" w:rsidP="00016139">
      <w:pPr>
        <w:pStyle w:val="coder"/>
      </w:pPr>
      <w:r>
        <w:t xml:space="preserve">    </w:t>
      </w:r>
      <w:r>
        <w:tab/>
      </w:r>
      <w:r>
        <w:tab/>
        <w:t>a += 1</w:t>
      </w:r>
    </w:p>
    <w:p w14:paraId="53A08FA9" w14:textId="77777777" w:rsidR="00016139" w:rsidRDefault="00016139" w:rsidP="00016139">
      <w:pPr>
        <w:pStyle w:val="coder"/>
      </w:pPr>
      <w:r>
        <w:tab/>
        <w:t>finally:</w:t>
      </w:r>
    </w:p>
    <w:p w14:paraId="51B4190A" w14:textId="77777777" w:rsidR="00016139" w:rsidRDefault="00016139" w:rsidP="00016139">
      <w:pPr>
        <w:pStyle w:val="coder"/>
      </w:pPr>
      <w:r>
        <w:t xml:space="preserve">    </w:t>
      </w:r>
      <w:r>
        <w:tab/>
      </w:r>
      <w:r>
        <w:tab/>
        <w:t>a += 1</w:t>
      </w:r>
    </w:p>
    <w:p w14:paraId="05317BE3" w14:textId="77777777" w:rsidR="00016139" w:rsidRDefault="00016139" w:rsidP="00016139">
      <w:pPr>
        <w:pStyle w:val="coder"/>
      </w:pPr>
      <w:r>
        <w:tab/>
        <w:t>print a</w:t>
      </w:r>
    </w:p>
    <w:p w14:paraId="566A727A" w14:textId="77777777" w:rsidR="00016139" w:rsidRPr="00322A53" w:rsidRDefault="00016139" w:rsidP="00016139">
      <w:pPr>
        <w:pStyle w:val="5"/>
        <w:rPr>
          <w:b/>
          <w:color w:val="4472C4" w:themeColor="accent5"/>
        </w:rPr>
      </w:pPr>
      <w:r w:rsidRPr="00322A53">
        <w:rPr>
          <w:rFonts w:hint="eastAsia"/>
          <w:b/>
          <w:color w:val="4472C4" w:themeColor="accent5"/>
        </w:rPr>
        <w:t>下面的打印结果是（</w:t>
      </w:r>
      <w:r w:rsidRPr="00322A53">
        <w:rPr>
          <w:rFonts w:hint="eastAsia"/>
          <w:b/>
          <w:color w:val="4472C4" w:themeColor="accent5"/>
        </w:rPr>
        <w:t xml:space="preserve">  </w:t>
      </w:r>
      <w:r w:rsidRPr="00322A53">
        <w:rPr>
          <w:rFonts w:hint="eastAsia"/>
          <w:b/>
          <w:color w:val="4472C4" w:themeColor="accent5"/>
        </w:rPr>
        <w:t>）</w:t>
      </w:r>
    </w:p>
    <w:p w14:paraId="4CB6A94E" w14:textId="77777777" w:rsidR="00016139" w:rsidRDefault="00016139" w:rsidP="00016139">
      <w:pPr>
        <w:pStyle w:val="coder"/>
      </w:pPr>
      <w:r>
        <w:t>counter = 1</w:t>
      </w:r>
    </w:p>
    <w:p w14:paraId="168A0043" w14:textId="77777777" w:rsidR="00016139" w:rsidRDefault="00016139" w:rsidP="00016139">
      <w:pPr>
        <w:pStyle w:val="coder"/>
      </w:pPr>
      <w:r>
        <w:t>def doLotsOfStuff():</w:t>
      </w:r>
    </w:p>
    <w:p w14:paraId="4738C588" w14:textId="77777777" w:rsidR="00016139" w:rsidRDefault="00016139" w:rsidP="00016139">
      <w:pPr>
        <w:pStyle w:val="coder"/>
      </w:pPr>
      <w:r>
        <w:t xml:space="preserve">    global counter</w:t>
      </w:r>
    </w:p>
    <w:p w14:paraId="67FEDF46" w14:textId="77777777" w:rsidR="00016139" w:rsidRDefault="00016139" w:rsidP="00016139">
      <w:pPr>
        <w:pStyle w:val="coder"/>
      </w:pPr>
      <w:r>
        <w:t xml:space="preserve">    for i in (1, 2, 3):</w:t>
      </w:r>
    </w:p>
    <w:p w14:paraId="37C87DB6" w14:textId="77777777" w:rsidR="00016139" w:rsidRDefault="00016139" w:rsidP="00016139">
      <w:pPr>
        <w:pStyle w:val="coder"/>
      </w:pPr>
      <w:r>
        <w:t xml:space="preserve">        counter += 1</w:t>
      </w:r>
    </w:p>
    <w:p w14:paraId="218B7D92" w14:textId="77777777" w:rsidR="00016139" w:rsidRDefault="00016139" w:rsidP="00016139">
      <w:pPr>
        <w:pStyle w:val="coder"/>
      </w:pPr>
      <w:r>
        <w:t>doLotsOfStuff()</w:t>
      </w:r>
    </w:p>
    <w:p w14:paraId="7F5D0454" w14:textId="77777777" w:rsidR="00016139" w:rsidRDefault="00016139" w:rsidP="00016139">
      <w:pPr>
        <w:pStyle w:val="coder"/>
      </w:pPr>
      <w:r>
        <w:t>print(counter)</w:t>
      </w:r>
    </w:p>
    <w:p w14:paraId="2E7C16DC" w14:textId="77777777" w:rsidR="00016139" w:rsidRPr="00441E4B" w:rsidRDefault="00016139" w:rsidP="00016139">
      <w:pPr>
        <w:pStyle w:val="5"/>
        <w:rPr>
          <w:b/>
          <w:color w:val="4472C4" w:themeColor="accent5"/>
        </w:rPr>
      </w:pPr>
      <w:r w:rsidRPr="00441E4B">
        <w:rPr>
          <w:rFonts w:hint="eastAsia"/>
          <w:b/>
          <w:color w:val="4472C4" w:themeColor="accent5"/>
        </w:rPr>
        <w:t>一段代码定义如下，下列调用结果正确的是（</w:t>
      </w:r>
      <w:r w:rsidRPr="00441E4B">
        <w:rPr>
          <w:rFonts w:hint="eastAsia"/>
          <w:b/>
          <w:color w:val="4472C4" w:themeColor="accent5"/>
        </w:rPr>
        <w:t xml:space="preserve">  </w:t>
      </w:r>
      <w:r w:rsidRPr="00441E4B">
        <w:rPr>
          <w:rFonts w:hint="eastAsia"/>
          <w:b/>
          <w:color w:val="4472C4" w:themeColor="accent5"/>
        </w:rPr>
        <w:t>）。</w:t>
      </w:r>
    </w:p>
    <w:p w14:paraId="6985B1A3" w14:textId="77777777" w:rsidR="00016139" w:rsidRDefault="00016139" w:rsidP="00016139">
      <w:pPr>
        <w:pStyle w:val="coder"/>
      </w:pPr>
      <w:r>
        <w:t>def bar(multiple):</w:t>
      </w:r>
    </w:p>
    <w:p w14:paraId="48FCB180" w14:textId="77777777" w:rsidR="00016139" w:rsidRDefault="00016139" w:rsidP="00016139">
      <w:pPr>
        <w:pStyle w:val="coder"/>
      </w:pPr>
      <w:r>
        <w:t xml:space="preserve">    def foo(n):</w:t>
      </w:r>
    </w:p>
    <w:p w14:paraId="21325BEF" w14:textId="77777777" w:rsidR="00016139" w:rsidRDefault="00016139" w:rsidP="00016139">
      <w:pPr>
        <w:pStyle w:val="coder"/>
      </w:pPr>
      <w:r>
        <w:t xml:space="preserve">        return multiple ** n</w:t>
      </w:r>
    </w:p>
    <w:p w14:paraId="23FDB0E6" w14:textId="77777777" w:rsidR="00016139" w:rsidRDefault="00016139" w:rsidP="00016139">
      <w:pPr>
        <w:pStyle w:val="coder"/>
      </w:pPr>
      <w:r>
        <w:t xml:space="preserve">    return foo</w:t>
      </w:r>
    </w:p>
    <w:p w14:paraId="56782F8F" w14:textId="77777777" w:rsidR="00016139" w:rsidRDefault="00016139" w:rsidP="00016139">
      <w:pPr>
        <w:pStyle w:val="40"/>
      </w:pPr>
      <w:r>
        <w:tab/>
      </w:r>
      <w:r w:rsidRPr="00AA55F9">
        <w:t xml:space="preserve">A. bar(2)(3) == 8      </w:t>
      </w:r>
      <w:r>
        <w:tab/>
      </w:r>
      <w:r>
        <w:tab/>
      </w:r>
      <w:r w:rsidRPr="00AA55F9">
        <w:t xml:space="preserve">B. bar(2)(3) == 6      </w:t>
      </w:r>
    </w:p>
    <w:p w14:paraId="5BC57024" w14:textId="5EFDD548" w:rsidR="00016139" w:rsidRDefault="00016139" w:rsidP="00016139">
      <w:pPr>
        <w:pStyle w:val="40"/>
      </w:pPr>
      <w:r>
        <w:tab/>
      </w:r>
      <w:r w:rsidRPr="00AA55F9">
        <w:t xml:space="preserve">C. bar(3)(2) == 8      </w:t>
      </w:r>
      <w:r>
        <w:tab/>
      </w:r>
      <w:r>
        <w:tab/>
      </w:r>
      <w:r w:rsidRPr="00AA55F9">
        <w:t>D. bar(3)(2) == 6</w:t>
      </w:r>
    </w:p>
    <w:p w14:paraId="4AEC1B19" w14:textId="6F019668" w:rsidR="00D02E32" w:rsidRDefault="00D02E32" w:rsidP="00016139">
      <w:pPr>
        <w:pStyle w:val="40"/>
      </w:pPr>
      <w:r>
        <w:t xml:space="preserve">6. </w:t>
      </w:r>
      <w:r>
        <w:rPr>
          <w:rFonts w:hint="eastAsia"/>
        </w:rPr>
        <w:t>如何解释</w:t>
      </w:r>
      <w:r>
        <w:rPr>
          <w:rFonts w:hint="eastAsia"/>
        </w:rPr>
        <w:t>@mytime</w:t>
      </w:r>
      <w:r>
        <w:rPr>
          <w:rFonts w:hint="eastAsia"/>
        </w:rPr>
        <w:t>的含义？</w:t>
      </w:r>
    </w:p>
    <w:p w14:paraId="16512774" w14:textId="039AFF6A" w:rsidR="00D02E32" w:rsidRDefault="00D02E32" w:rsidP="00016139">
      <w:pPr>
        <w:pStyle w:val="40"/>
      </w:pPr>
      <w:r>
        <w:rPr>
          <w:rFonts w:hint="eastAsia"/>
        </w:rPr>
        <w:t>答：这是</w:t>
      </w:r>
      <w:r>
        <w:rPr>
          <w:rFonts w:hint="eastAsia"/>
        </w:rPr>
        <w:t>python</w:t>
      </w:r>
      <w:r>
        <w:rPr>
          <w:rFonts w:hint="eastAsia"/>
        </w:rPr>
        <w:t>的一个装饰器语法糖，是给一个函数进行装饰的简略写法。他的含义是：</w:t>
      </w:r>
    </w:p>
    <w:p w14:paraId="2AF3F8F0" w14:textId="6C4533E3" w:rsidR="00D02E32" w:rsidRDefault="00D02E32" w:rsidP="00016139">
      <w:pPr>
        <w:pStyle w:val="40"/>
      </w:pPr>
      <w:r>
        <w:tab/>
      </w:r>
      <w:r>
        <w:tab/>
      </w:r>
      <w:r>
        <w:rPr>
          <w:rFonts w:hint="eastAsia"/>
        </w:rPr>
        <w:t>原函数名</w:t>
      </w:r>
      <w:r>
        <w:rPr>
          <w:rFonts w:hint="eastAsia"/>
        </w:rPr>
        <w:t>=mytime(</w:t>
      </w:r>
      <w:r>
        <w:rPr>
          <w:rFonts w:hint="eastAsia"/>
        </w:rPr>
        <w:t>原函数名</w:t>
      </w:r>
      <w:r>
        <w:rPr>
          <w:rFonts w:hint="eastAsia"/>
        </w:rPr>
        <w:t>)</w:t>
      </w:r>
    </w:p>
    <w:p w14:paraId="35E47604" w14:textId="6F758810" w:rsidR="00D02E32" w:rsidRDefault="00D02E32" w:rsidP="00016139">
      <w:pPr>
        <w:pStyle w:val="40"/>
      </w:pPr>
      <w:r>
        <w:t xml:space="preserve">7. </w:t>
      </w:r>
      <w:r>
        <w:rPr>
          <w:rFonts w:hint="eastAsia"/>
        </w:rPr>
        <w:t>闭包的含义？</w:t>
      </w:r>
    </w:p>
    <w:p w14:paraId="76934A7C" w14:textId="0D2C54F5" w:rsidR="00D02E32" w:rsidRDefault="00D02E32" w:rsidP="00D02E32">
      <w:pPr>
        <w:pStyle w:val="40"/>
      </w:pPr>
      <w:r>
        <w:rPr>
          <w:rFonts w:hint="eastAsia"/>
        </w:rPr>
        <w:lastRenderedPageBreak/>
        <w:t>答：</w:t>
      </w:r>
      <w:r>
        <w:tab/>
      </w:r>
      <w:r>
        <w:rPr>
          <w:rFonts w:hint="eastAsia"/>
        </w:rPr>
        <w:t>一个函数</w:t>
      </w:r>
      <w:r>
        <w:t>A</w:t>
      </w:r>
      <w:r>
        <w:rPr>
          <w:rFonts w:hint="eastAsia"/>
        </w:rPr>
        <w:t>里定义了另外一个函数</w:t>
      </w:r>
      <w:r>
        <w:t>B</w:t>
      </w:r>
      <w:r>
        <w:rPr>
          <w:rFonts w:hint="eastAsia"/>
        </w:rPr>
        <w:t>；</w:t>
      </w:r>
    </w:p>
    <w:p w14:paraId="0B9D687E" w14:textId="0E6D633B" w:rsidR="00D02E32" w:rsidRDefault="00D02E32" w:rsidP="00D02E32">
      <w:pPr>
        <w:pStyle w:val="40"/>
      </w:pPr>
      <w:r>
        <w:tab/>
      </w:r>
      <w:r>
        <w:tab/>
      </w:r>
      <w:r>
        <w:rPr>
          <w:rFonts w:hint="eastAsia"/>
        </w:rPr>
        <w:t>函数</w:t>
      </w:r>
      <w:r>
        <w:t>B</w:t>
      </w:r>
      <w:r>
        <w:rPr>
          <w:rFonts w:hint="eastAsia"/>
        </w:rPr>
        <w:t>里使用了函数</w:t>
      </w:r>
      <w:r>
        <w:t>A</w:t>
      </w:r>
      <w:r>
        <w:rPr>
          <w:rFonts w:hint="eastAsia"/>
        </w:rPr>
        <w:t>作用域里的标识符；</w:t>
      </w:r>
    </w:p>
    <w:p w14:paraId="0AF1CFF7" w14:textId="03C00310" w:rsidR="00D02E32" w:rsidRDefault="00D02E32" w:rsidP="00D02E32">
      <w:pPr>
        <w:pStyle w:val="40"/>
      </w:pPr>
      <w:r>
        <w:tab/>
      </w:r>
      <w:r>
        <w:tab/>
      </w:r>
      <w:r>
        <w:rPr>
          <w:rFonts w:hint="eastAsia"/>
        </w:rPr>
        <w:t>函数</w:t>
      </w:r>
      <w:r>
        <w:t>B</w:t>
      </w:r>
      <w:r>
        <w:rPr>
          <w:rFonts w:hint="eastAsia"/>
        </w:rPr>
        <w:t>给外部使用；</w:t>
      </w:r>
    </w:p>
    <w:p w14:paraId="784231DC" w14:textId="496D0AC7" w:rsidR="00C0642A" w:rsidRDefault="00C0642A" w:rsidP="00D02E32">
      <w:pPr>
        <w:pStyle w:val="40"/>
      </w:pPr>
      <w:r>
        <w:tab/>
      </w:r>
      <w:r>
        <w:tab/>
      </w:r>
      <w:r>
        <w:rPr>
          <w:rFonts w:hint="eastAsia"/>
        </w:rPr>
        <w:t>函数</w:t>
      </w:r>
      <w:r>
        <w:rPr>
          <w:rFonts w:hint="eastAsia"/>
        </w:rPr>
        <w:t>B</w:t>
      </w:r>
      <w:r>
        <w:rPr>
          <w:rFonts w:hint="eastAsia"/>
        </w:rPr>
        <w:t>里定义了</w:t>
      </w:r>
      <w:r>
        <w:rPr>
          <w:rFonts w:hint="eastAsia"/>
        </w:rPr>
        <w:t>__closure__</w:t>
      </w:r>
      <w:r>
        <w:rPr>
          <w:rFonts w:hint="eastAsia"/>
        </w:rPr>
        <w:t>属性来保存</w:t>
      </w:r>
      <w:r>
        <w:rPr>
          <w:rFonts w:hint="eastAsia"/>
        </w:rPr>
        <w:t>A</w:t>
      </w:r>
      <w:r>
        <w:rPr>
          <w:rFonts w:hint="eastAsia"/>
        </w:rPr>
        <w:t>里的值</w:t>
      </w:r>
    </w:p>
    <w:p w14:paraId="0104182B" w14:textId="77777777" w:rsidR="00644512" w:rsidRDefault="000463BB">
      <w:pPr>
        <w:pStyle w:val="1"/>
      </w:pPr>
      <w:r>
        <w:rPr>
          <w:rFonts w:hint="eastAsia"/>
        </w:rPr>
        <w:t>扩展知识或课外阅读推荐（可选</w:t>
      </w:r>
      <w:r>
        <w:t>）</w:t>
      </w:r>
    </w:p>
    <w:p w14:paraId="151FEABD" w14:textId="77777777" w:rsidR="00644512" w:rsidRDefault="000463BB">
      <w:pPr>
        <w:pStyle w:val="2"/>
        <w:ind w:left="777" w:right="210"/>
      </w:pPr>
      <w:r>
        <w:rPr>
          <w:rFonts w:hint="eastAsia"/>
        </w:rPr>
        <w:t>扩展知识</w:t>
      </w:r>
    </w:p>
    <w:p w14:paraId="7F277A6F" w14:textId="77777777" w:rsidR="002A5C44" w:rsidRDefault="002A5C44" w:rsidP="002A5C44">
      <w:pPr>
        <w:pStyle w:val="3"/>
        <w:ind w:left="919" w:right="210"/>
      </w:pPr>
      <w:r>
        <w:rPr>
          <w:rFonts w:hint="eastAsia"/>
        </w:rPr>
        <w:t>f</w:t>
      </w:r>
      <w:r>
        <w:t>un</w:t>
      </w:r>
      <w:r>
        <w:rPr>
          <w:rFonts w:hint="eastAsia"/>
        </w:rPr>
        <w:t>c</w:t>
      </w:r>
      <w:r>
        <w:t>tools</w:t>
      </w:r>
      <w:r>
        <w:rPr>
          <w:rFonts w:hint="eastAsia"/>
        </w:rPr>
        <w:t>.</w:t>
      </w:r>
      <w:r>
        <w:t>wraper</w:t>
      </w:r>
    </w:p>
    <w:p w14:paraId="2890F7FA" w14:textId="5C85EAD7" w:rsidR="002A5C44" w:rsidRDefault="002A5C44" w:rsidP="002A5C44">
      <w:pPr>
        <w:pStyle w:val="40"/>
      </w:pPr>
      <w:r>
        <w:rPr>
          <w:rFonts w:hint="eastAsia"/>
        </w:rPr>
        <w:t>在上面的装饰器写法，已经可以满足工作中的需求了，不过他也有一个缺点，就是会丢失掉源函数的元信息，比如</w:t>
      </w:r>
      <w:r>
        <w:rPr>
          <w:rFonts w:hint="eastAsia"/>
        </w:rPr>
        <w:t>_</w:t>
      </w:r>
      <w:r>
        <w:t>_name__,__docstring__</w:t>
      </w:r>
      <w:r>
        <w:rPr>
          <w:rFonts w:hint="eastAsia"/>
        </w:rPr>
        <w:t>等，那么如何解决那，可以利用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的</w:t>
      </w:r>
      <w:r>
        <w:rPr>
          <w:rFonts w:hint="eastAsia"/>
        </w:rPr>
        <w:t>f</w:t>
      </w:r>
      <w:r>
        <w:t>unctools</w:t>
      </w:r>
      <w:r>
        <w:rPr>
          <w:rFonts w:hint="eastAsia"/>
        </w:rPr>
        <w:t>模块下的</w:t>
      </w:r>
      <w:r>
        <w:rPr>
          <w:rFonts w:hint="eastAsia"/>
        </w:rPr>
        <w:t>w</w:t>
      </w:r>
      <w:r>
        <w:t>raper</w:t>
      </w:r>
      <w:r>
        <w:rPr>
          <w:rFonts w:hint="eastAsia"/>
        </w:rPr>
        <w:t>的装饰器。</w:t>
      </w:r>
    </w:p>
    <w:p w14:paraId="7F500558" w14:textId="5F3877E0" w:rsidR="002A5C44" w:rsidRDefault="002A5C44" w:rsidP="002A5C44">
      <w:pPr>
        <w:pStyle w:val="coder"/>
      </w:pPr>
      <w:r>
        <w:t>"""</w:t>
      </w:r>
    </w:p>
    <w:p w14:paraId="3BE9F6AF" w14:textId="77777777" w:rsidR="002A5C44" w:rsidRDefault="002A5C44" w:rsidP="002A5C44">
      <w:pPr>
        <w:pStyle w:val="coder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wraps</w:t>
      </w:r>
      <w:r>
        <w:rPr>
          <w:rFonts w:hint="eastAsia"/>
        </w:rPr>
        <w:t>装饰器，传入原函数信息，他将帮我们保存原函数的所有元信息</w:t>
      </w:r>
    </w:p>
    <w:p w14:paraId="19A958D7" w14:textId="77777777" w:rsidR="002A5C44" w:rsidRDefault="002A5C44" w:rsidP="002A5C44">
      <w:pPr>
        <w:pStyle w:val="coder"/>
      </w:pP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用这个装饰器修饰内部装饰函数</w:t>
      </w:r>
    </w:p>
    <w:p w14:paraId="10C1EB9A" w14:textId="77777777" w:rsidR="002A5C44" w:rsidRDefault="002A5C44" w:rsidP="002A5C44">
      <w:pPr>
        <w:pStyle w:val="coder"/>
      </w:pPr>
      <w:r>
        <w:t>"""</w:t>
      </w:r>
    </w:p>
    <w:p w14:paraId="7A782EF6" w14:textId="77777777" w:rsidR="002A5C44" w:rsidRDefault="002A5C44" w:rsidP="002A5C44">
      <w:pPr>
        <w:pStyle w:val="coder"/>
      </w:pPr>
      <w:r>
        <w:t>import time</w:t>
      </w:r>
    </w:p>
    <w:p w14:paraId="6FAE8029" w14:textId="77777777" w:rsidR="002A5C44" w:rsidRDefault="002A5C44" w:rsidP="002A5C44">
      <w:pPr>
        <w:pStyle w:val="coder"/>
      </w:pPr>
      <w:r>
        <w:t>from functools import wraps</w:t>
      </w:r>
    </w:p>
    <w:p w14:paraId="14779B36" w14:textId="77777777" w:rsidR="002A5C44" w:rsidRDefault="002A5C44" w:rsidP="002A5C44">
      <w:pPr>
        <w:pStyle w:val="coder"/>
      </w:pPr>
    </w:p>
    <w:p w14:paraId="4B8A12E6" w14:textId="77777777" w:rsidR="002A5C44" w:rsidRDefault="002A5C44" w:rsidP="002A5C44">
      <w:pPr>
        <w:pStyle w:val="coder"/>
      </w:pPr>
      <w:r>
        <w:t>def my_time(fn):</w:t>
      </w:r>
    </w:p>
    <w:p w14:paraId="0B03E8CF" w14:textId="77777777" w:rsidR="002A5C44" w:rsidRDefault="002A5C44" w:rsidP="002A5C44">
      <w:pPr>
        <w:pStyle w:val="coder"/>
      </w:pPr>
      <w:r>
        <w:t xml:space="preserve">    @wraps(fn)</w:t>
      </w:r>
    </w:p>
    <w:p w14:paraId="30070C37" w14:textId="77777777" w:rsidR="002A5C44" w:rsidRDefault="002A5C44" w:rsidP="002A5C44">
      <w:pPr>
        <w:pStyle w:val="coder"/>
      </w:pPr>
      <w:r>
        <w:t xml:space="preserve">    def wrapper():</w:t>
      </w:r>
    </w:p>
    <w:p w14:paraId="196C6A9B" w14:textId="77777777" w:rsidR="002A5C44" w:rsidRDefault="002A5C44" w:rsidP="002A5C44">
      <w:pPr>
        <w:pStyle w:val="coder"/>
      </w:pPr>
      <w:r>
        <w:rPr>
          <w:rFonts w:hint="eastAsia"/>
        </w:rPr>
        <w:t xml:space="preserve">        print(f"{fn.__name__} </w:t>
      </w:r>
      <w:r>
        <w:rPr>
          <w:rFonts w:hint="eastAsia"/>
        </w:rPr>
        <w:t>运行在</w:t>
      </w:r>
      <w:r>
        <w:rPr>
          <w:rFonts w:hint="eastAsia"/>
        </w:rPr>
        <w:t xml:space="preserve"> {time.ctime()}")</w:t>
      </w:r>
    </w:p>
    <w:p w14:paraId="6F4280DE" w14:textId="77777777" w:rsidR="002A5C44" w:rsidRDefault="002A5C44" w:rsidP="002A5C44">
      <w:pPr>
        <w:pStyle w:val="coder"/>
      </w:pPr>
      <w:r>
        <w:t xml:space="preserve">        fn()</w:t>
      </w:r>
    </w:p>
    <w:p w14:paraId="6556A634" w14:textId="77777777" w:rsidR="002A5C44" w:rsidRDefault="002A5C44" w:rsidP="002A5C44">
      <w:pPr>
        <w:pStyle w:val="coder"/>
      </w:pPr>
      <w:r>
        <w:t xml:space="preserve">    return wrapper</w:t>
      </w:r>
    </w:p>
    <w:p w14:paraId="483305E9" w14:textId="77777777" w:rsidR="002A5C44" w:rsidRDefault="002A5C44" w:rsidP="002A5C44">
      <w:pPr>
        <w:pStyle w:val="coder"/>
      </w:pPr>
    </w:p>
    <w:p w14:paraId="6876A07F" w14:textId="77777777" w:rsidR="002A5C44" w:rsidRDefault="002A5C44" w:rsidP="002A5C44">
      <w:pPr>
        <w:pStyle w:val="coder"/>
      </w:pPr>
      <w:r>
        <w:t>@my_time</w:t>
      </w:r>
    </w:p>
    <w:p w14:paraId="29F814B6" w14:textId="77777777" w:rsidR="002A5C44" w:rsidRDefault="002A5C44" w:rsidP="002A5C44">
      <w:pPr>
        <w:pStyle w:val="coder"/>
      </w:pPr>
      <w:r>
        <w:t>def fun():</w:t>
      </w:r>
    </w:p>
    <w:p w14:paraId="2D3F452A" w14:textId="77777777" w:rsidR="002A5C44" w:rsidRDefault="002A5C44" w:rsidP="002A5C44">
      <w:pPr>
        <w:pStyle w:val="coder"/>
      </w:pPr>
      <w:r>
        <w:t xml:space="preserve">    print('===')</w:t>
      </w:r>
    </w:p>
    <w:p w14:paraId="6F4D14D3" w14:textId="77777777" w:rsidR="002A5C44" w:rsidRDefault="002A5C44" w:rsidP="002A5C44">
      <w:pPr>
        <w:pStyle w:val="coder"/>
      </w:pPr>
    </w:p>
    <w:p w14:paraId="7B24E82C" w14:textId="77777777" w:rsidR="002A5C44" w:rsidRDefault="002A5C44" w:rsidP="002A5C44">
      <w:pPr>
        <w:pStyle w:val="coder"/>
      </w:pPr>
      <w:r>
        <w:t>fun()</w:t>
      </w:r>
    </w:p>
    <w:p w14:paraId="188F1CB7" w14:textId="51EBD433" w:rsidR="002A5C44" w:rsidRPr="002A5C44" w:rsidRDefault="002A5C44" w:rsidP="002A5C44">
      <w:pPr>
        <w:pStyle w:val="coder"/>
      </w:pPr>
      <w:r>
        <w:t>print(fun.__name__)</w:t>
      </w:r>
    </w:p>
    <w:p w14:paraId="0FC4B299" w14:textId="77777777" w:rsidR="00644512" w:rsidRDefault="00644512" w:rsidP="0017065A">
      <w:pPr>
        <w:pStyle w:val="40"/>
        <w:ind w:firstLineChars="0" w:firstLine="0"/>
      </w:pPr>
    </w:p>
    <w:sectPr w:rsidR="00644512">
      <w:headerReference w:type="default" r:id="rId11"/>
      <w:footerReference w:type="default" r:id="rId12"/>
      <w:pgSz w:w="11906" w:h="16838"/>
      <w:pgMar w:top="1701" w:right="1077" w:bottom="1417" w:left="1077" w:header="567" w:footer="567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4BFE1B" w14:textId="77777777" w:rsidR="002D2246" w:rsidRDefault="002D2246">
      <w:r>
        <w:separator/>
      </w:r>
    </w:p>
  </w:endnote>
  <w:endnote w:type="continuationSeparator" w:id="0">
    <w:p w14:paraId="40A1EC82" w14:textId="77777777" w:rsidR="002D2246" w:rsidRDefault="002D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5FCEA3" w14:textId="77777777" w:rsidR="00644512" w:rsidRDefault="000463BB">
    <w:pPr>
      <w:pStyle w:val="a9"/>
      <w:jc w:val="center"/>
      <w:rPr>
        <w:color w:val="342C29"/>
      </w:rPr>
    </w:pPr>
    <w:r>
      <w:rPr>
        <w:rFonts w:ascii="宋体" w:hAnsi="宋体" w:cs="宋体" w:hint="eastAsia"/>
        <w:color w:val="342C29"/>
      </w:rPr>
      <w:t>成都市高新区府城大道西段399号天府新谷1号楼6F / 028-86261949</w:t>
    </w:r>
  </w:p>
  <w:p w14:paraId="378720F3" w14:textId="77777777" w:rsidR="00644512" w:rsidRDefault="0064451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C7FCE" w14:textId="77777777" w:rsidR="002D2246" w:rsidRDefault="002D2246">
      <w:r>
        <w:separator/>
      </w:r>
    </w:p>
  </w:footnote>
  <w:footnote w:type="continuationSeparator" w:id="0">
    <w:p w14:paraId="1861D643" w14:textId="77777777" w:rsidR="002D2246" w:rsidRDefault="002D22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F3BC7" w14:textId="77777777" w:rsidR="00644512" w:rsidRDefault="000463BB">
    <w:pPr>
      <w:pStyle w:val="aa"/>
      <w:pBdr>
        <w:bottom w:val="single" w:sz="4" w:space="1" w:color="auto"/>
      </w:pBdr>
      <w:spacing w:line="240" w:lineRule="atLeast"/>
      <w:jc w:val="left"/>
      <w:rPr>
        <w:rFonts w:ascii="黑体" w:eastAsia="黑体"/>
        <w:b/>
        <w:sz w:val="32"/>
        <w:szCs w:val="28"/>
      </w:rPr>
    </w:pPr>
    <w:r>
      <w:rPr>
        <w:rFonts w:hint="eastAsia"/>
        <w:noProof/>
      </w:rPr>
      <w:drawing>
        <wp:inline distT="0" distB="0" distL="114300" distR="114300" wp14:anchorId="408E076B" wp14:editId="23BF6851">
          <wp:extent cx="1220470" cy="399415"/>
          <wp:effectExtent l="0" t="0" r="17780" b="635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20470" cy="39941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hyperlink r:id="rId2" w:history="1">
      <w:r>
        <w:rPr>
          <w:rStyle w:val="ae"/>
          <w:rFonts w:hint="eastAsia"/>
        </w:rPr>
        <w:t>www.itsource.cn</w:t>
      </w:r>
    </w:hyperlink>
    <w:r>
      <w:rPr>
        <w:rFonts w:hint="eastAsia"/>
      </w:rPr>
      <w:t xml:space="preserve">                                             </w:t>
    </w:r>
    <w:r>
      <w:rPr>
        <w:rFonts w:ascii="宋体" w:hAnsi="宋体" w:cs="宋体" w:hint="eastAsia"/>
        <w:color w:val="342C29"/>
        <w:spacing w:val="20"/>
        <w:sz w:val="21"/>
        <w:szCs w:val="21"/>
      </w:rPr>
      <w:t xml:space="preserve">让每一名学员高薪就业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3"/>
    <w:multiLevelType w:val="multilevel"/>
    <w:tmpl w:val="00000013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pStyle w:val="5"/>
      <w:lvlText w:val="%4."/>
      <w:lvlJc w:val="left"/>
      <w:pPr>
        <w:tabs>
          <w:tab w:val="left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6965668"/>
    <w:multiLevelType w:val="hybridMultilevel"/>
    <w:tmpl w:val="27541F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CDD6579"/>
    <w:multiLevelType w:val="hybridMultilevel"/>
    <w:tmpl w:val="F0101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F1A0B6B"/>
    <w:multiLevelType w:val="hybridMultilevel"/>
    <w:tmpl w:val="6A68A6CE"/>
    <w:lvl w:ilvl="0" w:tplc="FD16D804">
      <w:numFmt w:val="bullet"/>
      <w:lvlText w:val="·"/>
      <w:lvlJc w:val="left"/>
      <w:pPr>
        <w:ind w:left="1200" w:hanging="360"/>
      </w:pPr>
      <w:rPr>
        <w:rFonts w:ascii="宋体" w:eastAsia="宋体" w:hAnsi="宋体" w:cs="Courier New" w:hint="eastAsia"/>
      </w:r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74C7F10"/>
    <w:multiLevelType w:val="hybridMultilevel"/>
    <w:tmpl w:val="C4FEBAA8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5" w15:restartNumberingAfterBreak="0">
    <w:nsid w:val="58A51611"/>
    <w:multiLevelType w:val="singleLevel"/>
    <w:tmpl w:val="58A5161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697332A9"/>
    <w:multiLevelType w:val="hybridMultilevel"/>
    <w:tmpl w:val="14A2DD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711325DB"/>
    <w:multiLevelType w:val="hybridMultilevel"/>
    <w:tmpl w:val="A51A6D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2" w:hanging="420"/>
      </w:pPr>
      <w:rPr>
        <w:rFonts w:ascii="Wingdings" w:hAnsi="Wingdings" w:hint="default"/>
      </w:rPr>
    </w:lvl>
  </w:abstractNum>
  <w:abstractNum w:abstractNumId="8" w15:restartNumberingAfterBreak="0">
    <w:nsid w:val="7C5058FA"/>
    <w:multiLevelType w:val="hybridMultilevel"/>
    <w:tmpl w:val="227896B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7E0E2ABE"/>
    <w:multiLevelType w:val="hybridMultilevel"/>
    <w:tmpl w:val="DB60A3F8"/>
    <w:lvl w:ilvl="0" w:tplc="04090003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3A6"/>
    <w:rsid w:val="00004AC4"/>
    <w:rsid w:val="00016139"/>
    <w:rsid w:val="000169CD"/>
    <w:rsid w:val="00037795"/>
    <w:rsid w:val="0004169A"/>
    <w:rsid w:val="00044F00"/>
    <w:rsid w:val="000463BB"/>
    <w:rsid w:val="00046E0B"/>
    <w:rsid w:val="000500A1"/>
    <w:rsid w:val="00057B3A"/>
    <w:rsid w:val="00070D51"/>
    <w:rsid w:val="000856E0"/>
    <w:rsid w:val="000966A6"/>
    <w:rsid w:val="0009754A"/>
    <w:rsid w:val="000F5929"/>
    <w:rsid w:val="000F6A21"/>
    <w:rsid w:val="001062B3"/>
    <w:rsid w:val="00114F5F"/>
    <w:rsid w:val="0011773E"/>
    <w:rsid w:val="001319A2"/>
    <w:rsid w:val="00135873"/>
    <w:rsid w:val="00141526"/>
    <w:rsid w:val="00161D58"/>
    <w:rsid w:val="0017065A"/>
    <w:rsid w:val="00172A27"/>
    <w:rsid w:val="00177EAC"/>
    <w:rsid w:val="00185766"/>
    <w:rsid w:val="0019181C"/>
    <w:rsid w:val="0019535C"/>
    <w:rsid w:val="001B2623"/>
    <w:rsid w:val="001B4E6E"/>
    <w:rsid w:val="001D490F"/>
    <w:rsid w:val="001E58AB"/>
    <w:rsid w:val="00221247"/>
    <w:rsid w:val="0023321A"/>
    <w:rsid w:val="00240E2D"/>
    <w:rsid w:val="00254414"/>
    <w:rsid w:val="00265C2F"/>
    <w:rsid w:val="0027373D"/>
    <w:rsid w:val="0027568B"/>
    <w:rsid w:val="002916C7"/>
    <w:rsid w:val="002A5C44"/>
    <w:rsid w:val="002D2246"/>
    <w:rsid w:val="002D3570"/>
    <w:rsid w:val="002E4530"/>
    <w:rsid w:val="002E7C3A"/>
    <w:rsid w:val="00326F45"/>
    <w:rsid w:val="00351CF2"/>
    <w:rsid w:val="00391117"/>
    <w:rsid w:val="003D0171"/>
    <w:rsid w:val="003D067E"/>
    <w:rsid w:val="003D6394"/>
    <w:rsid w:val="003E192A"/>
    <w:rsid w:val="00451696"/>
    <w:rsid w:val="00456A84"/>
    <w:rsid w:val="00480EDB"/>
    <w:rsid w:val="0049547E"/>
    <w:rsid w:val="005046C2"/>
    <w:rsid w:val="00517726"/>
    <w:rsid w:val="00531987"/>
    <w:rsid w:val="00552B16"/>
    <w:rsid w:val="00573B9A"/>
    <w:rsid w:val="005749EC"/>
    <w:rsid w:val="0057608E"/>
    <w:rsid w:val="0058308B"/>
    <w:rsid w:val="005844BA"/>
    <w:rsid w:val="00593AE6"/>
    <w:rsid w:val="005D5D93"/>
    <w:rsid w:val="005E0A01"/>
    <w:rsid w:val="005F31AA"/>
    <w:rsid w:val="005F57E1"/>
    <w:rsid w:val="00627CDA"/>
    <w:rsid w:val="00632FAA"/>
    <w:rsid w:val="00642812"/>
    <w:rsid w:val="00644512"/>
    <w:rsid w:val="00646383"/>
    <w:rsid w:val="0064756F"/>
    <w:rsid w:val="006553EC"/>
    <w:rsid w:val="006633A6"/>
    <w:rsid w:val="00672A6A"/>
    <w:rsid w:val="006D2E5B"/>
    <w:rsid w:val="006F377C"/>
    <w:rsid w:val="006F56C5"/>
    <w:rsid w:val="0070047A"/>
    <w:rsid w:val="00730C9C"/>
    <w:rsid w:val="00741924"/>
    <w:rsid w:val="007437D4"/>
    <w:rsid w:val="00763873"/>
    <w:rsid w:val="007717C9"/>
    <w:rsid w:val="007829B8"/>
    <w:rsid w:val="007C4AA3"/>
    <w:rsid w:val="00800E48"/>
    <w:rsid w:val="00807D2F"/>
    <w:rsid w:val="00842D49"/>
    <w:rsid w:val="008560B4"/>
    <w:rsid w:val="008E15B5"/>
    <w:rsid w:val="008F5572"/>
    <w:rsid w:val="0094321D"/>
    <w:rsid w:val="00960ACC"/>
    <w:rsid w:val="009712DC"/>
    <w:rsid w:val="009A3D9A"/>
    <w:rsid w:val="009B0E22"/>
    <w:rsid w:val="009C0B2C"/>
    <w:rsid w:val="009C7F0B"/>
    <w:rsid w:val="00A21E8A"/>
    <w:rsid w:val="00A275DB"/>
    <w:rsid w:val="00A35E52"/>
    <w:rsid w:val="00A40BEB"/>
    <w:rsid w:val="00A4479D"/>
    <w:rsid w:val="00A50BB4"/>
    <w:rsid w:val="00A54037"/>
    <w:rsid w:val="00A9362A"/>
    <w:rsid w:val="00AA334A"/>
    <w:rsid w:val="00AC0213"/>
    <w:rsid w:val="00AD146A"/>
    <w:rsid w:val="00AE39F4"/>
    <w:rsid w:val="00AF05F0"/>
    <w:rsid w:val="00B20BB9"/>
    <w:rsid w:val="00B32AC9"/>
    <w:rsid w:val="00B35094"/>
    <w:rsid w:val="00B7254E"/>
    <w:rsid w:val="00B903B9"/>
    <w:rsid w:val="00BE3333"/>
    <w:rsid w:val="00BE57EC"/>
    <w:rsid w:val="00BF44F1"/>
    <w:rsid w:val="00C027AF"/>
    <w:rsid w:val="00C0642A"/>
    <w:rsid w:val="00C20A18"/>
    <w:rsid w:val="00C34E3C"/>
    <w:rsid w:val="00C357B0"/>
    <w:rsid w:val="00C41EF1"/>
    <w:rsid w:val="00C47E94"/>
    <w:rsid w:val="00C64322"/>
    <w:rsid w:val="00CA6609"/>
    <w:rsid w:val="00CC7758"/>
    <w:rsid w:val="00CD1FC0"/>
    <w:rsid w:val="00CE58B4"/>
    <w:rsid w:val="00CF2AE1"/>
    <w:rsid w:val="00CF4F79"/>
    <w:rsid w:val="00D02E32"/>
    <w:rsid w:val="00D21CD8"/>
    <w:rsid w:val="00D23FE5"/>
    <w:rsid w:val="00D4145D"/>
    <w:rsid w:val="00D63BD1"/>
    <w:rsid w:val="00D653C8"/>
    <w:rsid w:val="00D65EE9"/>
    <w:rsid w:val="00D95B19"/>
    <w:rsid w:val="00DB7023"/>
    <w:rsid w:val="00DF5046"/>
    <w:rsid w:val="00E351BC"/>
    <w:rsid w:val="00E5115F"/>
    <w:rsid w:val="00E56696"/>
    <w:rsid w:val="00E64C33"/>
    <w:rsid w:val="00E7671B"/>
    <w:rsid w:val="00E81527"/>
    <w:rsid w:val="00EB208E"/>
    <w:rsid w:val="00EB45DE"/>
    <w:rsid w:val="00EF1A25"/>
    <w:rsid w:val="00F00A65"/>
    <w:rsid w:val="00F06DCE"/>
    <w:rsid w:val="00F15B42"/>
    <w:rsid w:val="00F23EE7"/>
    <w:rsid w:val="00F40A7A"/>
    <w:rsid w:val="00FA31FF"/>
    <w:rsid w:val="00FA703E"/>
    <w:rsid w:val="00FC2BB6"/>
    <w:rsid w:val="00FE0C6F"/>
    <w:rsid w:val="00FE7AD6"/>
    <w:rsid w:val="00FF30B0"/>
    <w:rsid w:val="026A6793"/>
    <w:rsid w:val="02761C01"/>
    <w:rsid w:val="02EC757C"/>
    <w:rsid w:val="0419340B"/>
    <w:rsid w:val="043C6981"/>
    <w:rsid w:val="05101847"/>
    <w:rsid w:val="0521649E"/>
    <w:rsid w:val="06141CDA"/>
    <w:rsid w:val="082F0B08"/>
    <w:rsid w:val="0C5C53D8"/>
    <w:rsid w:val="0E171D87"/>
    <w:rsid w:val="100F6EEE"/>
    <w:rsid w:val="10CD28D4"/>
    <w:rsid w:val="11794EB6"/>
    <w:rsid w:val="138B36BD"/>
    <w:rsid w:val="15AF7C95"/>
    <w:rsid w:val="160F1B62"/>
    <w:rsid w:val="16EB1754"/>
    <w:rsid w:val="1A5B1EE6"/>
    <w:rsid w:val="1B052D48"/>
    <w:rsid w:val="1B1E203E"/>
    <w:rsid w:val="1B9F1D5A"/>
    <w:rsid w:val="1CD54D5B"/>
    <w:rsid w:val="1E5370F0"/>
    <w:rsid w:val="1F8E09DD"/>
    <w:rsid w:val="24EA3C6B"/>
    <w:rsid w:val="251D7F0E"/>
    <w:rsid w:val="28394513"/>
    <w:rsid w:val="2B8A02F7"/>
    <w:rsid w:val="2C0E4B5C"/>
    <w:rsid w:val="2CD803F6"/>
    <w:rsid w:val="2E702641"/>
    <w:rsid w:val="2F6820B2"/>
    <w:rsid w:val="2F847C1A"/>
    <w:rsid w:val="338E4110"/>
    <w:rsid w:val="3C007F9D"/>
    <w:rsid w:val="3D7341F8"/>
    <w:rsid w:val="3E604D21"/>
    <w:rsid w:val="3FBB4E77"/>
    <w:rsid w:val="3FE61A18"/>
    <w:rsid w:val="42FA623D"/>
    <w:rsid w:val="44A63514"/>
    <w:rsid w:val="4938197E"/>
    <w:rsid w:val="4F8979E3"/>
    <w:rsid w:val="530D0BAF"/>
    <w:rsid w:val="5555462D"/>
    <w:rsid w:val="5ABD47F6"/>
    <w:rsid w:val="5C4C3503"/>
    <w:rsid w:val="5DAE4414"/>
    <w:rsid w:val="61285129"/>
    <w:rsid w:val="65094FA5"/>
    <w:rsid w:val="653500AC"/>
    <w:rsid w:val="6B416D30"/>
    <w:rsid w:val="6B476B5E"/>
    <w:rsid w:val="6C4F1653"/>
    <w:rsid w:val="6EAA5E70"/>
    <w:rsid w:val="76962364"/>
    <w:rsid w:val="7AC3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1D46A6"/>
  <w15:docId w15:val="{1D670D6C-A04B-431A-8FFF-7BD835FB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qFormat="1"/>
    <w:lsdException w:name="toc 2" w:uiPriority="0" w:qFormat="1"/>
    <w:lsdException w:name="toc 3" w:uiPriority="0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0" w:qFormat="1"/>
    <w:lsdException w:name="Hyperlink" w:uiPriority="0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uiPriority w:val="99"/>
    <w:qFormat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9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0">
    <w:name w:val="heading 3"/>
    <w:basedOn w:val="a"/>
    <w:next w:val="a"/>
    <w:link w:val="31"/>
    <w:uiPriority w:val="99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7">
    <w:name w:val="heading 7"/>
    <w:basedOn w:val="a"/>
    <w:next w:val="a"/>
    <w:uiPriority w:val="99"/>
    <w:qFormat/>
    <w:pPr>
      <w:keepNext/>
      <w:keepLines/>
      <w:spacing w:before="240" w:after="64" w:line="319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qFormat/>
    <w:rPr>
      <w:b/>
      <w:bCs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Document Map"/>
    <w:basedOn w:val="a"/>
    <w:qFormat/>
    <w:pPr>
      <w:shd w:val="clear" w:color="auto" w:fill="000080"/>
    </w:pPr>
  </w:style>
  <w:style w:type="paragraph" w:styleId="a6">
    <w:name w:val="Block Text"/>
    <w:basedOn w:val="a"/>
    <w:qFormat/>
    <w:pPr>
      <w:spacing w:after="120"/>
      <w:ind w:leftChars="700" w:left="1440" w:rightChars="700" w:right="1440"/>
    </w:pPr>
  </w:style>
  <w:style w:type="paragraph" w:styleId="32">
    <w:name w:val="toc 3"/>
    <w:basedOn w:val="a"/>
    <w:next w:val="a"/>
    <w:qFormat/>
    <w:pPr>
      <w:ind w:leftChars="400" w:left="840"/>
    </w:pPr>
  </w:style>
  <w:style w:type="paragraph" w:styleId="a7">
    <w:name w:val="Plain Text"/>
    <w:basedOn w:val="a"/>
    <w:qFormat/>
    <w:rPr>
      <w:rFonts w:ascii="宋体" w:hAnsi="Courier New" w:cs="Courier New"/>
      <w:szCs w:val="21"/>
    </w:rPr>
  </w:style>
  <w:style w:type="paragraph" w:styleId="a8">
    <w:name w:val="Balloon Text"/>
    <w:basedOn w:val="a"/>
    <w:qFormat/>
    <w:rPr>
      <w:sz w:val="18"/>
      <w:szCs w:val="18"/>
    </w:rPr>
  </w:style>
  <w:style w:type="paragraph" w:styleId="a9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"/>
    <w:next w:val="a"/>
    <w:qFormat/>
  </w:style>
  <w:style w:type="paragraph" w:styleId="22">
    <w:name w:val="toc 2"/>
    <w:basedOn w:val="a"/>
    <w:next w:val="a"/>
    <w:qFormat/>
    <w:pPr>
      <w:ind w:leftChars="200" w:left="420"/>
    </w:pPr>
  </w:style>
  <w:style w:type="paragraph" w:styleId="ab">
    <w:name w:val="Title"/>
    <w:basedOn w:val="a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c">
    <w:name w:val="Strong"/>
    <w:qFormat/>
    <w:rPr>
      <w:b/>
      <w:bCs/>
    </w:rPr>
  </w:style>
  <w:style w:type="character" w:styleId="ad">
    <w:name w:val="Emphasis"/>
    <w:qFormat/>
    <w:rPr>
      <w:color w:val="CC0000"/>
    </w:rPr>
  </w:style>
  <w:style w:type="character" w:styleId="ae">
    <w:name w:val="Hyperlink"/>
    <w:qFormat/>
    <w:rPr>
      <w:color w:val="0000FF"/>
      <w:u w:val="single"/>
    </w:rPr>
  </w:style>
  <w:style w:type="character" w:styleId="af">
    <w:name w:val="annotation reference"/>
    <w:qFormat/>
    <w:rPr>
      <w:sz w:val="21"/>
      <w:szCs w:val="21"/>
    </w:rPr>
  </w:style>
  <w:style w:type="paragraph" w:customStyle="1" w:styleId="23">
    <w:name w:val="样式 首行缩进:  2 字符"/>
    <w:basedOn w:val="a"/>
    <w:link w:val="2Char"/>
    <w:qFormat/>
    <w:pPr>
      <w:ind w:firstLineChars="200" w:firstLine="420"/>
    </w:pPr>
    <w:rPr>
      <w:rFonts w:cs="宋体"/>
      <w:szCs w:val="20"/>
    </w:rPr>
  </w:style>
  <w:style w:type="paragraph" w:customStyle="1" w:styleId="msolistparagraph0">
    <w:name w:val="msolistparagraph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">
    <w:name w:val="1标题一"/>
    <w:basedOn w:val="10"/>
    <w:link w:val="1Char"/>
    <w:qFormat/>
    <w:pPr>
      <w:numPr>
        <w:numId w:val="1"/>
      </w:numPr>
      <w:spacing w:line="288" w:lineRule="auto"/>
    </w:pPr>
  </w:style>
  <w:style w:type="character" w:customStyle="1" w:styleId="1Char">
    <w:name w:val="1标题一 Char"/>
    <w:link w:val="1"/>
    <w:qFormat/>
  </w:style>
  <w:style w:type="paragraph" w:customStyle="1" w:styleId="2">
    <w:name w:val="2标题二"/>
    <w:basedOn w:val="20"/>
    <w:link w:val="2Char0"/>
    <w:qFormat/>
    <w:pPr>
      <w:numPr>
        <w:ilvl w:val="1"/>
        <w:numId w:val="1"/>
      </w:numPr>
      <w:spacing w:line="288" w:lineRule="auto"/>
      <w:ind w:leftChars="100" w:left="100" w:rightChars="100" w:right="100"/>
    </w:pPr>
    <w:rPr>
      <w:sz w:val="30"/>
    </w:rPr>
  </w:style>
  <w:style w:type="character" w:customStyle="1" w:styleId="2Char0">
    <w:name w:val="2标题二 Char"/>
    <w:link w:val="2"/>
    <w:qFormat/>
    <w:rPr>
      <w:rFonts w:ascii="Arial" w:eastAsia="黑体" w:hAnsi="Arial"/>
      <w:b/>
      <w:bCs/>
      <w:kern w:val="2"/>
      <w:sz w:val="30"/>
      <w:szCs w:val="32"/>
    </w:rPr>
  </w:style>
  <w:style w:type="paragraph" w:customStyle="1" w:styleId="3">
    <w:name w:val="3标题三"/>
    <w:basedOn w:val="30"/>
    <w:link w:val="3Char"/>
    <w:qFormat/>
    <w:pPr>
      <w:numPr>
        <w:ilvl w:val="2"/>
        <w:numId w:val="1"/>
      </w:numPr>
      <w:spacing w:line="288" w:lineRule="auto"/>
      <w:ind w:leftChars="100" w:left="4909" w:rightChars="100" w:right="100"/>
    </w:pPr>
    <w:rPr>
      <w:sz w:val="24"/>
    </w:rPr>
  </w:style>
  <w:style w:type="character" w:customStyle="1" w:styleId="3Char">
    <w:name w:val="3标题三 Char"/>
    <w:link w:val="3"/>
    <w:qFormat/>
    <w:rPr>
      <w:b/>
      <w:bCs/>
      <w:kern w:val="2"/>
      <w:sz w:val="24"/>
      <w:szCs w:val="32"/>
    </w:rPr>
  </w:style>
  <w:style w:type="paragraph" w:customStyle="1" w:styleId="5">
    <w:name w:val="5编号正文"/>
    <w:basedOn w:val="23"/>
    <w:link w:val="5Char"/>
    <w:qFormat/>
    <w:pPr>
      <w:numPr>
        <w:ilvl w:val="3"/>
        <w:numId w:val="1"/>
      </w:numPr>
      <w:spacing w:beforeLines="10" w:before="31" w:afterLines="10" w:after="31" w:line="288" w:lineRule="auto"/>
      <w:ind w:firstLineChars="0" w:firstLine="0"/>
    </w:pPr>
    <w:rPr>
      <w:rFonts w:ascii="Courier New" w:hAnsi="Courier New" w:cs="Courier New"/>
    </w:rPr>
  </w:style>
  <w:style w:type="character" w:customStyle="1" w:styleId="5Char">
    <w:name w:val="5编号正文 Char"/>
    <w:link w:val="5"/>
    <w:qFormat/>
    <w:rPr>
      <w:rFonts w:ascii="Courier New" w:hAnsi="Courier New" w:cs="Courier New"/>
      <w:kern w:val="2"/>
      <w:sz w:val="21"/>
    </w:rPr>
  </w:style>
  <w:style w:type="paragraph" w:customStyle="1" w:styleId="40">
    <w:name w:val="4正文"/>
    <w:basedOn w:val="23"/>
    <w:link w:val="4Char"/>
    <w:qFormat/>
    <w:pPr>
      <w:spacing w:beforeLines="10" w:before="31" w:afterLines="10" w:after="31" w:line="288" w:lineRule="auto"/>
    </w:pPr>
    <w:rPr>
      <w:rFonts w:ascii="Courier New" w:cs="Courier New"/>
    </w:rPr>
  </w:style>
  <w:style w:type="character" w:customStyle="1" w:styleId="4Char">
    <w:name w:val="4正文 Char"/>
    <w:link w:val="40"/>
    <w:qFormat/>
    <w:rPr>
      <w:rFonts w:ascii="Courier New" w:cs="Courier New"/>
      <w:kern w:val="2"/>
      <w:sz w:val="21"/>
    </w:rPr>
  </w:style>
  <w:style w:type="character" w:customStyle="1" w:styleId="11">
    <w:name w:val="标题 1 字符"/>
    <w:link w:val="10"/>
    <w:uiPriority w:val="99"/>
    <w:qFormat/>
    <w:rPr>
      <w:b/>
      <w:bCs/>
      <w:kern w:val="44"/>
      <w:sz w:val="44"/>
      <w:szCs w:val="44"/>
    </w:rPr>
  </w:style>
  <w:style w:type="character" w:customStyle="1" w:styleId="21">
    <w:name w:val="标题 2 字符"/>
    <w:link w:val="20"/>
    <w:uiPriority w:val="99"/>
    <w:qFormat/>
    <w:rPr>
      <w:rFonts w:ascii="Arial" w:eastAsia="黑体" w:hAnsi="Arial"/>
      <w:b/>
      <w:bCs/>
      <w:kern w:val="2"/>
      <w:sz w:val="32"/>
      <w:szCs w:val="32"/>
    </w:rPr>
  </w:style>
  <w:style w:type="character" w:customStyle="1" w:styleId="31">
    <w:name w:val="标题 3 字符"/>
    <w:link w:val="30"/>
    <w:uiPriority w:val="99"/>
    <w:qFormat/>
    <w:rPr>
      <w:b/>
      <w:bCs/>
      <w:kern w:val="2"/>
      <w:sz w:val="32"/>
      <w:szCs w:val="32"/>
    </w:rPr>
  </w:style>
  <w:style w:type="character" w:customStyle="1" w:styleId="2Char">
    <w:name w:val="样式 首行缩进:  2 字符 Char"/>
    <w:link w:val="23"/>
    <w:qFormat/>
    <w:rPr>
      <w:rFonts w:cs="宋体"/>
      <w:kern w:val="2"/>
      <w:sz w:val="21"/>
    </w:rPr>
  </w:style>
  <w:style w:type="paragraph" w:customStyle="1" w:styleId="6code">
    <w:name w:val="6code"/>
    <w:basedOn w:val="a"/>
    <w:qFormat/>
    <w:pPr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E7E6E6" w:themeFill="background2"/>
    </w:pPr>
    <w:rPr>
      <w:rFonts w:eastAsia="Courier New"/>
      <w:sz w:val="24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kern w:val="0"/>
      <w:sz w:val="18"/>
      <w:szCs w:val="20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13">
    <w:name w:val="列出段落1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1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2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source.cn" TargetMode="External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5991;&#26723;\template\&#35838;&#22530;&#31508;&#3576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课堂笔记模板.dotx</Template>
  <TotalTime>509</TotalTime>
  <Pages>12</Pages>
  <Words>1017</Words>
  <Characters>5799</Characters>
  <Application>Microsoft Office Word</Application>
  <DocSecurity>0</DocSecurity>
  <Lines>48</Lines>
  <Paragraphs>13</Paragraphs>
  <ScaleCrop>false</ScaleCrop>
  <Company>itcast</Company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课堂笔记模板</dc:title>
  <dc:subject>源代码教育PHP;</dc:subject>
  <dc:creator>Administrator</dc:creator>
  <cp:keywords>源代码教育PHP</cp:keywords>
  <dc:description>源代码教育PHP;</dc:description>
  <cp:lastModifiedBy>Administrator</cp:lastModifiedBy>
  <cp:revision>20</cp:revision>
  <cp:lastPrinted>2411-12-31T15:59:00Z</cp:lastPrinted>
  <dcterms:created xsi:type="dcterms:W3CDTF">2018-04-04T22:14:00Z</dcterms:created>
  <dcterms:modified xsi:type="dcterms:W3CDTF">2018-04-19T08:39:00Z</dcterms:modified>
  <cp:category>PHP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