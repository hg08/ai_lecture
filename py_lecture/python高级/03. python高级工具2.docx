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2F18C" w14:textId="77777777" w:rsidR="00644512" w:rsidRDefault="000463BB">
      <w:pPr>
        <w:pStyle w:val="10"/>
        <w:numPr>
          <w:ilvl w:val="0"/>
          <w:numId w:val="1"/>
        </w:numPr>
        <w:spacing w:line="288" w:lineRule="auto"/>
      </w:pPr>
      <w:r>
        <w:rPr>
          <w:rFonts w:hint="eastAsia"/>
        </w:rPr>
        <w:t>课程介绍</w:t>
      </w:r>
    </w:p>
    <w:p w14:paraId="75796DC2" w14:textId="19F96954" w:rsidR="00644512" w:rsidRDefault="000463BB">
      <w:pPr>
        <w:pStyle w:val="5"/>
        <w:numPr>
          <w:ilvl w:val="0"/>
          <w:numId w:val="2"/>
        </w:numPr>
        <w:ind w:left="840"/>
      </w:pPr>
      <w:r>
        <w:rPr>
          <w:rFonts w:hint="eastAsia"/>
        </w:rPr>
        <w:t xml:space="preserve">1. </w:t>
      </w:r>
      <w:r w:rsidR="00DD79DC">
        <w:rPr>
          <w:rFonts w:hint="eastAsia"/>
        </w:rPr>
        <w:t>迭代器</w:t>
      </w:r>
      <w:r w:rsidR="002848E5">
        <w:rPr>
          <w:rFonts w:hint="eastAsia"/>
        </w:rPr>
        <w:t>和生成器</w:t>
      </w:r>
    </w:p>
    <w:p w14:paraId="36B44E16" w14:textId="4A54C890" w:rsidR="002848E5" w:rsidRDefault="00636F22" w:rsidP="00DD79DC">
      <w:pPr>
        <w:pStyle w:val="5"/>
        <w:numPr>
          <w:ilvl w:val="0"/>
          <w:numId w:val="2"/>
        </w:numPr>
        <w:ind w:left="840"/>
      </w:pPr>
      <w:r>
        <w:t>2</w:t>
      </w:r>
      <w:r w:rsidR="002848E5">
        <w:rPr>
          <w:rFonts w:hint="eastAsia"/>
        </w:rPr>
        <w:t>.</w:t>
      </w:r>
      <w:r w:rsidR="002848E5">
        <w:t xml:space="preserve"> </w:t>
      </w:r>
      <w:r w:rsidR="002848E5">
        <w:rPr>
          <w:rFonts w:hint="eastAsia"/>
        </w:rPr>
        <w:t>自定义属性</w:t>
      </w:r>
      <w:r w:rsidR="00AB4FE4">
        <w:rPr>
          <w:rFonts w:hint="eastAsia"/>
        </w:rPr>
        <w:t>操作方法</w:t>
      </w:r>
    </w:p>
    <w:p w14:paraId="659B8DA5" w14:textId="7921FC6F" w:rsidR="00DD79DC" w:rsidRDefault="00DD79DC" w:rsidP="00DD79DC">
      <w:pPr>
        <w:pStyle w:val="1"/>
      </w:pPr>
      <w:r>
        <w:rPr>
          <w:rFonts w:hint="eastAsia"/>
        </w:rPr>
        <w:t>迭代器</w:t>
      </w:r>
      <w:r w:rsidR="002B3224">
        <w:rPr>
          <w:rFonts w:hint="eastAsia"/>
        </w:rPr>
        <w:t>和生成器</w:t>
      </w:r>
    </w:p>
    <w:p w14:paraId="1B95DAB8" w14:textId="55967888" w:rsidR="00DD79DC" w:rsidRDefault="00DD79DC" w:rsidP="00DD79DC">
      <w:pPr>
        <w:pStyle w:val="2"/>
        <w:ind w:left="777" w:right="210"/>
      </w:pPr>
      <w:r>
        <w:rPr>
          <w:rFonts w:hint="eastAsia"/>
        </w:rPr>
        <w:t>什么是迭代器</w:t>
      </w:r>
    </w:p>
    <w:p w14:paraId="5EF48E46" w14:textId="1D582275" w:rsidR="00DD79DC" w:rsidRDefault="00A021FB" w:rsidP="00A021FB">
      <w:pPr>
        <w:pStyle w:val="40"/>
        <w:ind w:firstLineChars="139" w:firstLine="292"/>
      </w:pPr>
      <w:r>
        <w:rPr>
          <w:rFonts w:hint="eastAsia"/>
        </w:rPr>
        <w:t>很多语言都有迭代器的概念，可以简单的理解</w:t>
      </w:r>
      <w:r w:rsidR="00DD79DC">
        <w:rPr>
          <w:rFonts w:hint="eastAsia"/>
        </w:rPr>
        <w:t>迭代器</w:t>
      </w:r>
      <w:r>
        <w:rPr>
          <w:rFonts w:hint="eastAsia"/>
        </w:rPr>
        <w:t>就</w:t>
      </w:r>
      <w:r w:rsidR="00DD79DC">
        <w:rPr>
          <w:rFonts w:hint="eastAsia"/>
        </w:rPr>
        <w:t>是一个</w:t>
      </w:r>
      <w:r w:rsidR="007F52BA">
        <w:rPr>
          <w:rFonts w:hint="eastAsia"/>
        </w:rPr>
        <w:t>工具对象</w:t>
      </w:r>
      <w:r w:rsidR="00DD79DC">
        <w:rPr>
          <w:rFonts w:hint="eastAsia"/>
        </w:rPr>
        <w:t>，</w:t>
      </w:r>
      <w:r w:rsidR="007F52BA">
        <w:rPr>
          <w:rFonts w:hint="eastAsia"/>
        </w:rPr>
        <w:t>它</w:t>
      </w:r>
      <w:r w:rsidR="00DD79DC">
        <w:rPr>
          <w:rFonts w:hint="eastAsia"/>
        </w:rPr>
        <w:t>的特点是：</w:t>
      </w:r>
    </w:p>
    <w:p w14:paraId="6702ED91" w14:textId="52790CE2" w:rsidR="00DD79DC" w:rsidRDefault="002B3224" w:rsidP="00DD79DC">
      <w:pPr>
        <w:pStyle w:val="40"/>
        <w:numPr>
          <w:ilvl w:val="0"/>
          <w:numId w:val="5"/>
        </w:numPr>
        <w:ind w:left="1276" w:firstLineChars="0"/>
      </w:pPr>
      <w:r>
        <w:rPr>
          <w:rFonts w:hint="eastAsia"/>
        </w:rPr>
        <w:t>提供了一个方法，</w:t>
      </w:r>
      <w:r w:rsidR="00DD79DC">
        <w:rPr>
          <w:rFonts w:hint="eastAsia"/>
        </w:rPr>
        <w:t>可以不断获取</w:t>
      </w:r>
      <w:r>
        <w:rPr>
          <w:rFonts w:hint="eastAsia"/>
        </w:rPr>
        <w:t>对象里的</w:t>
      </w:r>
      <w:r w:rsidR="00DD79DC">
        <w:rPr>
          <w:rFonts w:hint="eastAsia"/>
        </w:rPr>
        <w:t>数据。</w:t>
      </w:r>
    </w:p>
    <w:p w14:paraId="71F40BD8" w14:textId="0F9664E4" w:rsidR="0062103A" w:rsidRDefault="0062103A" w:rsidP="00DD79DC">
      <w:pPr>
        <w:pStyle w:val="40"/>
        <w:numPr>
          <w:ilvl w:val="0"/>
          <w:numId w:val="5"/>
        </w:numPr>
        <w:ind w:left="1276" w:firstLineChars="0"/>
      </w:pPr>
      <w:r>
        <w:rPr>
          <w:rFonts w:hint="eastAsia"/>
        </w:rPr>
        <w:t>用户不需要关心内部细节，只需要通过这个特定接口获取数据。</w:t>
      </w:r>
    </w:p>
    <w:p w14:paraId="17A92B6A" w14:textId="08F02660" w:rsidR="0062103A" w:rsidRDefault="0062103A" w:rsidP="00DD79DC">
      <w:pPr>
        <w:pStyle w:val="40"/>
        <w:numPr>
          <w:ilvl w:val="0"/>
          <w:numId w:val="5"/>
        </w:numPr>
        <w:ind w:left="1276" w:firstLineChars="0"/>
      </w:pPr>
      <w:r>
        <w:rPr>
          <w:rFonts w:hint="eastAsia"/>
        </w:rPr>
        <w:t>当没有数据时，再次调用时，会得到一个停止标记。</w:t>
      </w:r>
    </w:p>
    <w:p w14:paraId="7FFCF668" w14:textId="4B315323" w:rsidR="007F52BA" w:rsidRPr="007F52BA" w:rsidRDefault="007F52BA" w:rsidP="007F52BA">
      <w:pPr>
        <w:pStyle w:val="40"/>
      </w:pPr>
      <w:r>
        <w:rPr>
          <w:rFonts w:hint="eastAsia"/>
        </w:rPr>
        <w:t>比如在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中的列表和字典容器，要想获得他里面的数据？一个是通过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的语法获取其中一个，另外一个就是借助</w:t>
      </w:r>
      <w:r>
        <w:rPr>
          <w:rFonts w:hint="eastAsia"/>
        </w:rPr>
        <w:t>f</w:t>
      </w:r>
      <w:r>
        <w:t>or</w:t>
      </w:r>
      <w:r>
        <w:t>…</w:t>
      </w:r>
      <w:r>
        <w:t>in</w:t>
      </w:r>
      <w:r>
        <w:rPr>
          <w:rFonts w:hint="eastAsia"/>
        </w:rPr>
        <w:t>的语法。其实</w:t>
      </w:r>
      <w:r>
        <w:rPr>
          <w:rFonts w:hint="eastAsia"/>
        </w:rPr>
        <w:t>f</w:t>
      </w:r>
      <w:r>
        <w:t>or</w:t>
      </w:r>
      <w:r>
        <w:t>…</w:t>
      </w:r>
      <w:r>
        <w:t>in</w:t>
      </w:r>
      <w:r>
        <w:rPr>
          <w:rFonts w:hint="eastAsia"/>
        </w:rPr>
        <w:t>就是一个隐式迭代器的使用方法。</w:t>
      </w:r>
    </w:p>
    <w:p w14:paraId="5AAF49C8" w14:textId="03BB7FF0" w:rsidR="00A021FB" w:rsidRDefault="00DD79DC" w:rsidP="007F52BA">
      <w:pPr>
        <w:pStyle w:val="40"/>
      </w:pPr>
      <w:r>
        <w:rPr>
          <w:rFonts w:hint="eastAsia"/>
        </w:rPr>
        <w:t>比如</w:t>
      </w:r>
      <w:r w:rsidR="002B3224">
        <w:rPr>
          <w:rFonts w:hint="eastAsia"/>
        </w:rPr>
        <w:t>设计一个迭代器，可以把初始化的数据以平方值反馈回来。例如用户向迭代器里初始化</w:t>
      </w:r>
      <w:r w:rsidR="002B3224">
        <w:rPr>
          <w:rFonts w:hint="eastAsia"/>
        </w:rPr>
        <w:t>1</w:t>
      </w:r>
      <w:r w:rsidR="002B3224">
        <w:rPr>
          <w:rFonts w:hint="eastAsia"/>
        </w:rPr>
        <w:t>，</w:t>
      </w:r>
      <w:r w:rsidR="002B3224">
        <w:rPr>
          <w:rFonts w:hint="eastAsia"/>
        </w:rPr>
        <w:t>2</w:t>
      </w:r>
      <w:r w:rsidR="002B3224">
        <w:rPr>
          <w:rFonts w:hint="eastAsia"/>
        </w:rPr>
        <w:t>，</w:t>
      </w:r>
      <w:r w:rsidR="002B3224">
        <w:rPr>
          <w:rFonts w:hint="eastAsia"/>
        </w:rPr>
        <w:t>3</w:t>
      </w:r>
      <w:r w:rsidR="002B3224">
        <w:rPr>
          <w:rFonts w:hint="eastAsia"/>
        </w:rPr>
        <w:t>这</w:t>
      </w:r>
      <w:r w:rsidR="002B3224">
        <w:rPr>
          <w:rFonts w:hint="eastAsia"/>
        </w:rPr>
        <w:t>3</w:t>
      </w:r>
      <w:r w:rsidR="002B3224">
        <w:rPr>
          <w:rFonts w:hint="eastAsia"/>
        </w:rPr>
        <w:t>个数字，但用户访问时，会得到</w:t>
      </w:r>
      <w:r w:rsidR="002B3224">
        <w:rPr>
          <w:rFonts w:hint="eastAsia"/>
        </w:rPr>
        <w:t>1</w:t>
      </w:r>
      <w:r w:rsidR="002B3224">
        <w:rPr>
          <w:rFonts w:hint="eastAsia"/>
        </w:rPr>
        <w:t>，</w:t>
      </w:r>
      <w:r w:rsidR="002B3224">
        <w:rPr>
          <w:rFonts w:hint="eastAsia"/>
        </w:rPr>
        <w:t>4</w:t>
      </w:r>
      <w:r w:rsidR="002B3224">
        <w:rPr>
          <w:rFonts w:hint="eastAsia"/>
        </w:rPr>
        <w:t>，</w:t>
      </w:r>
      <w:r w:rsidR="002B3224">
        <w:rPr>
          <w:rFonts w:hint="eastAsia"/>
        </w:rPr>
        <w:t>9</w:t>
      </w:r>
      <w:r>
        <w:rPr>
          <w:rFonts w:hint="eastAsia"/>
        </w:rPr>
        <w:t>。</w:t>
      </w:r>
    </w:p>
    <w:p w14:paraId="78E1709C" w14:textId="0A8512BA" w:rsidR="00DD79DC" w:rsidRDefault="008E7368" w:rsidP="00DD79DC">
      <w:pPr>
        <w:pStyle w:val="2"/>
        <w:ind w:left="777" w:right="210"/>
      </w:pPr>
      <w:r>
        <w:rPr>
          <w:rFonts w:hint="eastAsia"/>
        </w:rPr>
        <w:t>python</w:t>
      </w:r>
      <w:r>
        <w:rPr>
          <w:rFonts w:hint="eastAsia"/>
        </w:rPr>
        <w:t>迭代器的使用方法</w:t>
      </w:r>
    </w:p>
    <w:p w14:paraId="7BAA06D5" w14:textId="77777777" w:rsidR="00DD79DC" w:rsidRDefault="00DD79DC" w:rsidP="00DD79DC">
      <w:pPr>
        <w:pStyle w:val="3"/>
        <w:ind w:left="919" w:right="210"/>
      </w:pPr>
      <w:r>
        <w:rPr>
          <w:rFonts w:hint="eastAsia"/>
        </w:rPr>
        <w:t>如何使用迭代器</w:t>
      </w:r>
    </w:p>
    <w:p w14:paraId="44D50474" w14:textId="77777777" w:rsidR="00DD79DC" w:rsidRDefault="00DD79DC" w:rsidP="00DD79DC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中，提供了</w:t>
      </w:r>
      <w:r>
        <w:rPr>
          <w:rFonts w:hint="eastAsia"/>
        </w:rPr>
        <w:t>iter()</w:t>
      </w:r>
      <w:r>
        <w:rPr>
          <w:rFonts w:hint="eastAsia"/>
        </w:rPr>
        <w:t>方法，他会返回一个迭代器；</w:t>
      </w:r>
    </w:p>
    <w:p w14:paraId="3B189F59" w14:textId="6D3DB1C0" w:rsidR="00DD79DC" w:rsidRDefault="00E8242A" w:rsidP="00DD79DC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 w:rsidR="007F52BA">
        <w:rPr>
          <w:rFonts w:hint="eastAsia"/>
        </w:rPr>
        <w:t>迭代器中会定义一个叫做</w:t>
      </w:r>
      <w:r w:rsidR="007F52BA">
        <w:rPr>
          <w:rFonts w:hint="eastAsia"/>
        </w:rPr>
        <w:t>_</w:t>
      </w:r>
      <w:r w:rsidR="007F52BA">
        <w:t>_next__</w:t>
      </w:r>
      <w:r w:rsidR="007F52BA">
        <w:rPr>
          <w:rFonts w:hint="eastAsia"/>
        </w:rPr>
        <w:t>方法，他提供获取</w:t>
      </w:r>
      <w:r w:rsidR="00584DEA">
        <w:rPr>
          <w:rFonts w:hint="eastAsia"/>
        </w:rPr>
        <w:t>数据的接口</w:t>
      </w:r>
      <w:r w:rsidR="00DD79DC">
        <w:rPr>
          <w:rFonts w:hint="eastAsia"/>
        </w:rPr>
        <w:t>；</w:t>
      </w:r>
    </w:p>
    <w:p w14:paraId="72D8FF05" w14:textId="0327B25E" w:rsidR="00584DEA" w:rsidRDefault="00584DEA" w:rsidP="00DD79DC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ython3</w:t>
      </w:r>
      <w:r>
        <w:rPr>
          <w:rFonts w:hint="eastAsia"/>
        </w:rPr>
        <w:t>中，提供了一个</w:t>
      </w:r>
      <w:r>
        <w:rPr>
          <w:rFonts w:hint="eastAsia"/>
        </w:rPr>
        <w:t>n</w:t>
      </w:r>
      <w:r>
        <w:t>ext()</w:t>
      </w:r>
      <w:r>
        <w:rPr>
          <w:rFonts w:hint="eastAsia"/>
        </w:rPr>
        <w:t>的内置函数，专门调用迭代器的</w:t>
      </w:r>
      <w:r>
        <w:rPr>
          <w:rFonts w:hint="eastAsia"/>
        </w:rPr>
        <w:t>_</w:t>
      </w:r>
      <w:r>
        <w:t>_next__</w:t>
      </w:r>
      <w:r>
        <w:rPr>
          <w:rFonts w:hint="eastAsia"/>
        </w:rPr>
        <w:t>方法；</w:t>
      </w:r>
    </w:p>
    <w:p w14:paraId="3AA5DE91" w14:textId="0CA2C0C3" w:rsidR="00DD79DC" w:rsidRPr="002C6177" w:rsidRDefault="00DD79DC" w:rsidP="00DD79DC">
      <w:pPr>
        <w:pStyle w:val="40"/>
        <w:numPr>
          <w:ilvl w:val="0"/>
          <w:numId w:val="4"/>
        </w:numPr>
        <w:ind w:firstLineChars="0"/>
      </w:pPr>
      <w:r w:rsidRPr="005231F7">
        <w:rPr>
          <w:rFonts w:hint="eastAsia"/>
        </w:rPr>
        <w:t>一旦</w:t>
      </w:r>
      <w:r w:rsidR="000E431E">
        <w:rPr>
          <w:rFonts w:hint="eastAsia"/>
        </w:rPr>
        <w:t>没有数据后，再次</w:t>
      </w:r>
      <w:r w:rsidRPr="005231F7">
        <w:rPr>
          <w:rFonts w:hint="eastAsia"/>
        </w:rPr>
        <w:t>访问</w:t>
      </w:r>
      <w:r w:rsidR="000E431E">
        <w:rPr>
          <w:rFonts w:hint="eastAsia"/>
        </w:rPr>
        <w:t>时</w:t>
      </w:r>
      <w:r w:rsidRPr="005231F7">
        <w:rPr>
          <w:rFonts w:hint="eastAsia"/>
        </w:rPr>
        <w:t>，会收到</w:t>
      </w:r>
      <w:r w:rsidRPr="005231F7">
        <w:rPr>
          <w:rFonts w:hint="eastAsia"/>
        </w:rPr>
        <w:t>StopIteration</w:t>
      </w:r>
      <w:r w:rsidRPr="005231F7">
        <w:rPr>
          <w:rFonts w:hint="eastAsia"/>
        </w:rPr>
        <w:t>的异常</w:t>
      </w:r>
    </w:p>
    <w:p w14:paraId="08583439" w14:textId="77777777" w:rsidR="00DD79DC" w:rsidRDefault="00DD79DC" w:rsidP="00DD79DC">
      <w:pPr>
        <w:pStyle w:val="3"/>
        <w:ind w:left="919" w:right="210"/>
      </w:pPr>
      <w:r>
        <w:rPr>
          <w:rFonts w:hint="eastAsia"/>
        </w:rPr>
        <w:t>如何判断一个对象是否可以迭代</w:t>
      </w:r>
    </w:p>
    <w:p w14:paraId="3AD8367D" w14:textId="77777777" w:rsidR="00DD79DC" w:rsidRDefault="00DD79DC" w:rsidP="00DD79DC">
      <w:pPr>
        <w:pStyle w:val="40"/>
      </w:pPr>
      <w:r w:rsidRPr="00313369">
        <w:rPr>
          <w:rFonts w:hint="eastAsia"/>
        </w:rPr>
        <w:t>可以使用</w:t>
      </w:r>
      <w:r w:rsidRPr="00313369">
        <w:rPr>
          <w:rFonts w:hint="eastAsia"/>
        </w:rPr>
        <w:t xml:space="preserve">isinstance() </w:t>
      </w:r>
      <w:r w:rsidRPr="00313369">
        <w:rPr>
          <w:rFonts w:hint="eastAsia"/>
        </w:rPr>
        <w:t>判断一个对象是否是</w:t>
      </w:r>
      <w:r w:rsidRPr="00313369">
        <w:rPr>
          <w:rFonts w:hint="eastAsia"/>
        </w:rPr>
        <w:t xml:space="preserve">Iterable </w:t>
      </w:r>
      <w:r w:rsidRPr="00313369">
        <w:rPr>
          <w:rFonts w:hint="eastAsia"/>
        </w:rPr>
        <w:t>对象：</w:t>
      </w:r>
    </w:p>
    <w:p w14:paraId="13AF33B4" w14:textId="77777777" w:rsidR="00DD79DC" w:rsidRDefault="00DD79DC" w:rsidP="00DD79DC">
      <w:pPr>
        <w:pStyle w:val="coder"/>
      </w:pPr>
      <w:r>
        <w:t>from collections import Iterable</w:t>
      </w:r>
    </w:p>
    <w:p w14:paraId="435F2F25" w14:textId="56A0562A" w:rsidR="00DD79DC" w:rsidRDefault="00DD79DC" w:rsidP="00DD79DC">
      <w:pPr>
        <w:pStyle w:val="coder"/>
      </w:pPr>
      <w:r>
        <w:t xml:space="preserve">isinstance([], Iterable)        </w:t>
      </w:r>
      <w:r w:rsidR="00BA228E">
        <w:t xml:space="preserve"> </w:t>
      </w:r>
      <w:r>
        <w:t># True</w:t>
      </w:r>
    </w:p>
    <w:p w14:paraId="35A08578" w14:textId="090134E4" w:rsidR="00DD79DC" w:rsidRDefault="00DD79DC" w:rsidP="00DD79DC">
      <w:pPr>
        <w:pStyle w:val="coder"/>
      </w:pPr>
      <w:r>
        <w:t xml:space="preserve">isinstance(100, Iterable)       # </w:t>
      </w:r>
      <w:r w:rsidR="00BA228E">
        <w:t>F</w:t>
      </w:r>
      <w:r w:rsidR="00BA228E">
        <w:rPr>
          <w:rFonts w:hint="eastAsia"/>
        </w:rPr>
        <w:t>alse</w:t>
      </w:r>
    </w:p>
    <w:p w14:paraId="32F16541" w14:textId="77777777" w:rsidR="00DD79DC" w:rsidRDefault="00DD79DC" w:rsidP="00DD79DC">
      <w:pPr>
        <w:pStyle w:val="2"/>
        <w:ind w:left="777" w:right="210"/>
      </w:pPr>
      <w:r>
        <w:rPr>
          <w:rFonts w:hint="eastAsia"/>
        </w:rPr>
        <w:lastRenderedPageBreak/>
        <w:t>注意事项</w:t>
      </w:r>
    </w:p>
    <w:p w14:paraId="71C64E38" w14:textId="77777777" w:rsidR="00DD79DC" w:rsidRDefault="00DD79DC" w:rsidP="00DD79DC">
      <w:pPr>
        <w:pStyle w:val="40"/>
      </w:pPr>
      <w:r>
        <w:rPr>
          <w:rFonts w:hint="eastAsia"/>
        </w:rPr>
        <w:t>for...in</w:t>
      </w:r>
      <w:r>
        <w:rPr>
          <w:rFonts w:hint="eastAsia"/>
        </w:rPr>
        <w:t>实际是</w:t>
      </w:r>
      <w:r>
        <w:rPr>
          <w:rFonts w:hint="eastAsia"/>
        </w:rPr>
        <w:t>python</w:t>
      </w:r>
      <w:r>
        <w:rPr>
          <w:rFonts w:hint="eastAsia"/>
        </w:rPr>
        <w:t>语言内部实现了</w:t>
      </w:r>
      <w:r>
        <w:rPr>
          <w:rFonts w:hint="eastAsia"/>
        </w:rPr>
        <w:t>iter</w:t>
      </w:r>
      <w:r>
        <w:rPr>
          <w:rFonts w:hint="eastAsia"/>
        </w:rPr>
        <w:t>和</w:t>
      </w:r>
      <w:r>
        <w:rPr>
          <w:rFonts w:hint="eastAsia"/>
        </w:rPr>
        <w:t>next</w:t>
      </w:r>
      <w:r>
        <w:rPr>
          <w:rFonts w:hint="eastAsia"/>
        </w:rPr>
        <w:t>的调用，为使用者隐藏了迭代过程的细节。</w:t>
      </w:r>
    </w:p>
    <w:p w14:paraId="5FB3B1DA" w14:textId="2545533C" w:rsidR="00DD79DC" w:rsidRDefault="00612E25" w:rsidP="00612E25">
      <w:pPr>
        <w:pStyle w:val="2"/>
        <w:ind w:left="777" w:right="210"/>
      </w:pPr>
      <w:r>
        <w:rPr>
          <w:rFonts w:hint="eastAsia"/>
        </w:rPr>
        <w:t>什么是</w:t>
      </w:r>
      <w:r w:rsidR="00DD79DC">
        <w:rPr>
          <w:rFonts w:hint="eastAsia"/>
        </w:rPr>
        <w:t>生成器</w:t>
      </w:r>
    </w:p>
    <w:p w14:paraId="4886A731" w14:textId="77777777" w:rsidR="0032406F" w:rsidRDefault="00DD79DC" w:rsidP="00DD79DC">
      <w:pPr>
        <w:pStyle w:val="40"/>
      </w:pPr>
      <w:r w:rsidRPr="005926A8">
        <w:rPr>
          <w:rFonts w:hint="eastAsia"/>
        </w:rPr>
        <w:t>利用迭代器，我们可以</w:t>
      </w:r>
      <w:r w:rsidR="00612E25">
        <w:rPr>
          <w:rFonts w:hint="eastAsia"/>
        </w:rPr>
        <w:t>不断的获取数据</w:t>
      </w:r>
      <w:r w:rsidRPr="005926A8">
        <w:rPr>
          <w:rFonts w:hint="eastAsia"/>
        </w:rPr>
        <w:t>。</w:t>
      </w:r>
      <w:r w:rsidR="00612E25">
        <w:rPr>
          <w:rFonts w:hint="eastAsia"/>
        </w:rPr>
        <w:t>在实际开发中，我们有时候希望数据一开始不存放在内存上，</w:t>
      </w:r>
      <w:r w:rsidR="0032406F">
        <w:rPr>
          <w:rFonts w:hint="eastAsia"/>
        </w:rPr>
        <w:t>而且在遵循某种规律的情况下，用的时候再给用户。</w:t>
      </w:r>
    </w:p>
    <w:p w14:paraId="0BBAED9D" w14:textId="004014E1" w:rsidR="00DD79DC" w:rsidRDefault="00774E4F" w:rsidP="00DD79DC">
      <w:pPr>
        <w:pStyle w:val="40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中为</w:t>
      </w:r>
      <w:r w:rsidR="00DD79DC" w:rsidRPr="005926A8">
        <w:rPr>
          <w:rFonts w:hint="eastAsia"/>
        </w:rPr>
        <w:t>我们</w:t>
      </w:r>
      <w:r>
        <w:rPr>
          <w:rFonts w:hint="eastAsia"/>
        </w:rPr>
        <w:t>提供</w:t>
      </w:r>
      <w:r w:rsidR="00DD79DC" w:rsidRPr="005926A8">
        <w:rPr>
          <w:rFonts w:hint="eastAsia"/>
        </w:rPr>
        <w:t>生成器</w:t>
      </w:r>
      <w:r w:rsidR="00DD79DC" w:rsidRPr="005926A8">
        <w:rPr>
          <w:rFonts w:hint="eastAsia"/>
        </w:rPr>
        <w:t>(generator)</w:t>
      </w:r>
      <w:r w:rsidR="00DD79DC" w:rsidRPr="005926A8">
        <w:rPr>
          <w:rFonts w:hint="eastAsia"/>
        </w:rPr>
        <w:t>。</w:t>
      </w:r>
      <w:r w:rsidR="0032406F">
        <w:rPr>
          <w:rFonts w:hint="eastAsia"/>
        </w:rPr>
        <w:t>他不仅具备迭代器的能力，而且他是使用时再分配，而不是事先分配空间的。</w:t>
      </w:r>
    </w:p>
    <w:p w14:paraId="356DAEC4" w14:textId="00E9A7D2" w:rsidR="002407C7" w:rsidRDefault="00FF4992" w:rsidP="00DD79DC">
      <w:pPr>
        <w:pStyle w:val="40"/>
      </w:pPr>
      <w:r>
        <w:rPr>
          <w:rFonts w:hint="eastAsia"/>
        </w:rPr>
        <w:t>在实际开发时，在需要迭代特性和用时获取特性时，建议使用生成器来实现，他的语法简单清晰。</w:t>
      </w:r>
    </w:p>
    <w:p w14:paraId="1D3A455A" w14:textId="3A63258D" w:rsidR="00DD79DC" w:rsidRDefault="00DE750C" w:rsidP="008007AB">
      <w:pPr>
        <w:pStyle w:val="3"/>
        <w:ind w:left="919" w:right="210"/>
      </w:pPr>
      <w:r>
        <w:rPr>
          <w:rFonts w:hint="eastAsia"/>
        </w:rPr>
        <w:t>列表生成器</w:t>
      </w:r>
    </w:p>
    <w:p w14:paraId="5F8352B4" w14:textId="77777777" w:rsidR="00DD79DC" w:rsidRDefault="00DD79DC" w:rsidP="00DD79DC">
      <w:pPr>
        <w:pStyle w:val="40"/>
      </w:pPr>
      <w:r w:rsidRPr="00632CE9">
        <w:rPr>
          <w:rFonts w:hint="eastAsia"/>
        </w:rPr>
        <w:t>要创建一个生成器，有很多种方法。第一种方法很简单，只要把一个列表生成式的</w:t>
      </w:r>
      <w:r w:rsidRPr="00632CE9">
        <w:rPr>
          <w:rFonts w:hint="eastAsia"/>
        </w:rPr>
        <w:t xml:space="preserve">[ ] </w:t>
      </w:r>
      <w:r w:rsidRPr="00632CE9">
        <w:rPr>
          <w:rFonts w:hint="eastAsia"/>
        </w:rPr>
        <w:t>改成</w:t>
      </w:r>
      <w:r w:rsidRPr="00632CE9">
        <w:rPr>
          <w:rFonts w:hint="eastAsia"/>
        </w:rPr>
        <w:t>( )</w:t>
      </w:r>
      <w:r>
        <w:rPr>
          <w:rFonts w:hint="eastAsia"/>
        </w:rPr>
        <w:t>。</w:t>
      </w:r>
    </w:p>
    <w:p w14:paraId="4C08A865" w14:textId="77777777" w:rsidR="00DD79DC" w:rsidRDefault="00DD79DC" w:rsidP="00DD79DC">
      <w:pPr>
        <w:pStyle w:val="coder"/>
      </w:pPr>
      <w:r>
        <w:t>L = [ x*2 for x in range(5)]</w:t>
      </w:r>
    </w:p>
    <w:p w14:paraId="0330FED7" w14:textId="77777777" w:rsidR="00DD79DC" w:rsidRDefault="00DD79DC" w:rsidP="00DD79DC">
      <w:pPr>
        <w:pStyle w:val="coder"/>
      </w:pPr>
      <w:r>
        <w:t>G = ( x*2 for x in range(5))</w:t>
      </w:r>
    </w:p>
    <w:p w14:paraId="09AD30E9" w14:textId="77777777" w:rsidR="00DD79DC" w:rsidRDefault="00DD79DC" w:rsidP="00DD79DC">
      <w:pPr>
        <w:pStyle w:val="coder"/>
      </w:pPr>
    </w:p>
    <w:p w14:paraId="543A13F7" w14:textId="77777777" w:rsidR="00DD79DC" w:rsidRDefault="00DD79DC" w:rsidP="00DD79DC">
      <w:pPr>
        <w:pStyle w:val="coder"/>
      </w:pPr>
      <w:r>
        <w:t>next(G)         # 0</w:t>
      </w:r>
    </w:p>
    <w:p w14:paraId="531CD9D7" w14:textId="77777777" w:rsidR="00DD79DC" w:rsidRDefault="00DD79DC" w:rsidP="00DD79DC">
      <w:pPr>
        <w:pStyle w:val="coder"/>
      </w:pPr>
      <w:r>
        <w:t>next(G)         # 2</w:t>
      </w:r>
    </w:p>
    <w:p w14:paraId="14DDE5F9" w14:textId="77777777" w:rsidR="00DD79DC" w:rsidRDefault="00DD79DC" w:rsidP="00DD79DC">
      <w:pPr>
        <w:pStyle w:val="coder"/>
      </w:pPr>
      <w:r>
        <w:t>next(G)         # 4</w:t>
      </w:r>
    </w:p>
    <w:p w14:paraId="1FCC4545" w14:textId="77777777" w:rsidR="00DD79DC" w:rsidRDefault="00DD79DC" w:rsidP="00DD79DC">
      <w:pPr>
        <w:pStyle w:val="coder"/>
      </w:pPr>
      <w:r>
        <w:t>next(G)         # 6</w:t>
      </w:r>
    </w:p>
    <w:p w14:paraId="7A8A2A4D" w14:textId="77777777" w:rsidR="00DD79DC" w:rsidRDefault="00DD79DC" w:rsidP="00DD79DC">
      <w:pPr>
        <w:pStyle w:val="coder"/>
      </w:pPr>
      <w:r>
        <w:t>next(G)         # 8</w:t>
      </w:r>
    </w:p>
    <w:p w14:paraId="2185BBB1" w14:textId="6DAAD234" w:rsidR="00DD79DC" w:rsidRDefault="00DD79DC" w:rsidP="00DD79DC">
      <w:pPr>
        <w:pStyle w:val="coder"/>
      </w:pPr>
      <w:r>
        <w:t>next(G)         # StopIteration</w:t>
      </w:r>
    </w:p>
    <w:p w14:paraId="4D4F1278" w14:textId="740C2836" w:rsidR="008007AB" w:rsidRPr="00763E69" w:rsidRDefault="008007AB" w:rsidP="008007AB">
      <w:pPr>
        <w:pStyle w:val="40"/>
      </w:pPr>
      <w:r>
        <w:rPr>
          <w:rFonts w:hint="eastAsia"/>
        </w:rPr>
        <w:t>这种方式，我们称之为列表生成器，可以看的出来，他也是迭代器，只是书写起来会非常清晰。</w:t>
      </w:r>
    </w:p>
    <w:p w14:paraId="227E488C" w14:textId="3B96810E" w:rsidR="00DD79DC" w:rsidRDefault="00DE750C" w:rsidP="008007AB">
      <w:pPr>
        <w:pStyle w:val="3"/>
        <w:ind w:left="919" w:right="210"/>
      </w:pPr>
      <w:r>
        <w:rPr>
          <w:rFonts w:hint="eastAsia"/>
        </w:rPr>
        <w:t>函数生成器</w:t>
      </w:r>
    </w:p>
    <w:p w14:paraId="25526556" w14:textId="4CF3E082" w:rsidR="00EC70DB" w:rsidRDefault="00DD79DC" w:rsidP="00EC70DB">
      <w:pPr>
        <w:pStyle w:val="40"/>
      </w:pPr>
      <w:r>
        <w:rPr>
          <w:rFonts w:hint="eastAsia"/>
        </w:rPr>
        <w:t>generator</w:t>
      </w:r>
      <w:r>
        <w:rPr>
          <w:rFonts w:hint="eastAsia"/>
        </w:rPr>
        <w:t>非常强大。如果推算的算法比较复杂，用列表生成式的</w:t>
      </w:r>
      <w:r w:rsidR="00EC70DB">
        <w:rPr>
          <w:rFonts w:hint="eastAsia"/>
        </w:rPr>
        <w:t>逻辑</w:t>
      </w:r>
      <w:r>
        <w:rPr>
          <w:rFonts w:hint="eastAsia"/>
        </w:rPr>
        <w:t>无法实现的时候，还可以用函数来实现。</w:t>
      </w:r>
    </w:p>
    <w:p w14:paraId="42F8AE66" w14:textId="78B6A443" w:rsidR="00EC70DB" w:rsidRDefault="00EC70DB" w:rsidP="00EC70DB">
      <w:pPr>
        <w:pStyle w:val="40"/>
      </w:pPr>
      <w:r>
        <w:rPr>
          <w:rFonts w:hint="eastAsia"/>
        </w:rPr>
        <w:t>他的语法形式非常简单，就是将普通函数的</w:t>
      </w:r>
      <w:r>
        <w:rPr>
          <w:rFonts w:hint="eastAsia"/>
        </w:rPr>
        <w:t>r</w:t>
      </w:r>
      <w:r>
        <w:t>eturn</w:t>
      </w:r>
      <w:r>
        <w:rPr>
          <w:rFonts w:hint="eastAsia"/>
        </w:rPr>
        <w:t>替换为</w:t>
      </w:r>
      <w:r>
        <w:rPr>
          <w:rFonts w:hint="eastAsia"/>
        </w:rPr>
        <w:t>y</w:t>
      </w:r>
      <w:r>
        <w:t>ield</w:t>
      </w:r>
      <w:r>
        <w:rPr>
          <w:rFonts w:hint="eastAsia"/>
        </w:rPr>
        <w:t>。</w:t>
      </w:r>
    </w:p>
    <w:p w14:paraId="11C8A643" w14:textId="713BC833" w:rsidR="00EC70DB" w:rsidRDefault="00EC70DB" w:rsidP="00EC70DB">
      <w:pPr>
        <w:pStyle w:val="40"/>
      </w:pPr>
      <w:r>
        <w:rPr>
          <w:rFonts w:hint="eastAsia"/>
        </w:rPr>
        <w:t>yield</w:t>
      </w:r>
      <w:r>
        <w:rPr>
          <w:rFonts w:hint="eastAsia"/>
        </w:rPr>
        <w:t>这里的意思不是返回，而是抛出后面的变量值，然后保存当前函数的状态，等待</w:t>
      </w:r>
      <w:r>
        <w:rPr>
          <w:rFonts w:hint="eastAsia"/>
        </w:rPr>
        <w:t>n</w:t>
      </w:r>
      <w:r>
        <w:t>ext</w:t>
      </w:r>
      <w:r>
        <w:rPr>
          <w:rFonts w:hint="eastAsia"/>
        </w:rPr>
        <w:t>的操作。</w:t>
      </w:r>
    </w:p>
    <w:p w14:paraId="1D7C325B" w14:textId="77E2115C" w:rsidR="0068449D" w:rsidRPr="00723E6C" w:rsidRDefault="0068449D" w:rsidP="00EC70DB">
      <w:pPr>
        <w:pStyle w:val="40"/>
      </w:pPr>
      <w:r>
        <w:rPr>
          <w:rFonts w:hint="eastAsia"/>
        </w:rPr>
        <w:t>可以看出来，当</w:t>
      </w:r>
      <w:r>
        <w:rPr>
          <w:rFonts w:hint="eastAsia"/>
        </w:rPr>
        <w:t>y</w:t>
      </w:r>
      <w:r>
        <w:t>iled</w:t>
      </w:r>
      <w:r>
        <w:rPr>
          <w:rFonts w:hint="eastAsia"/>
        </w:rPr>
        <w:t>在函数中使用后，这个函数已经升级为了迭代器。</w:t>
      </w:r>
    </w:p>
    <w:p w14:paraId="0315DDC4" w14:textId="2C2A15DA" w:rsidR="00DD79DC" w:rsidRDefault="0068449D" w:rsidP="00DD79DC">
      <w:pPr>
        <w:pStyle w:val="40"/>
      </w:pPr>
      <w:r>
        <w:rPr>
          <w:rFonts w:hint="eastAsia"/>
        </w:rPr>
        <w:t>我们用函数生成器的方式改写上面的例子</w:t>
      </w:r>
      <w:r w:rsidR="00DD79DC">
        <w:rPr>
          <w:rFonts w:hint="eastAsia"/>
        </w:rPr>
        <w:t>：</w:t>
      </w:r>
    </w:p>
    <w:p w14:paraId="65950524" w14:textId="5EF298BB" w:rsidR="0068449D" w:rsidRDefault="005E2A11" w:rsidP="005E2A11">
      <w:pPr>
        <w:pStyle w:val="coder"/>
      </w:pPr>
      <w:r>
        <w:t>def power2(n):</w:t>
      </w:r>
    </w:p>
    <w:p w14:paraId="1BDA2411" w14:textId="1F5E67F4" w:rsidR="005E2A11" w:rsidRDefault="005E2A11" w:rsidP="005E2A11">
      <w:pPr>
        <w:pStyle w:val="coder"/>
      </w:pPr>
      <w:r>
        <w:tab/>
        <w:t>cnt = 1</w:t>
      </w:r>
    </w:p>
    <w:p w14:paraId="1016E547" w14:textId="03C6AC6C" w:rsidR="005E2A11" w:rsidRDefault="005E2A11" w:rsidP="005E2A11">
      <w:pPr>
        <w:pStyle w:val="coder"/>
      </w:pPr>
      <w:r>
        <w:tab/>
        <w:t>while cnt &lt;= n:</w:t>
      </w:r>
    </w:p>
    <w:p w14:paraId="2CB81B85" w14:textId="4EB632E0" w:rsidR="005E2A11" w:rsidRDefault="005E2A11" w:rsidP="005E2A11">
      <w:pPr>
        <w:pStyle w:val="coder"/>
      </w:pPr>
      <w:r>
        <w:tab/>
      </w:r>
      <w:r>
        <w:tab/>
        <w:t>yield cnt * 2</w:t>
      </w:r>
    </w:p>
    <w:p w14:paraId="56B6563C" w14:textId="77777777" w:rsidR="00DD79DC" w:rsidRDefault="00DD79DC" w:rsidP="00DD79DC">
      <w:pPr>
        <w:pStyle w:val="2"/>
        <w:ind w:left="777" w:right="210"/>
      </w:pPr>
      <w:r>
        <w:rPr>
          <w:rFonts w:hint="eastAsia"/>
        </w:rPr>
        <w:lastRenderedPageBreak/>
        <w:t>总结</w:t>
      </w:r>
    </w:p>
    <w:p w14:paraId="2C1725D2" w14:textId="357A7304" w:rsidR="00DD79DC" w:rsidRDefault="00447D23" w:rsidP="00DD79DC">
      <w:pPr>
        <w:pStyle w:val="40"/>
      </w:pPr>
      <w:r>
        <w:rPr>
          <w:rFonts w:hint="eastAsia"/>
        </w:rPr>
        <w:t>迭代器：</w:t>
      </w:r>
    </w:p>
    <w:p w14:paraId="359B34AC" w14:textId="361C3DAD" w:rsidR="00447D23" w:rsidRDefault="00447D23" w:rsidP="00DD79DC">
      <w:pPr>
        <w:pStyle w:val="40"/>
      </w:pPr>
      <w:r>
        <w:tab/>
      </w:r>
      <w:r w:rsidR="008A768E">
        <w:rPr>
          <w:rFonts w:hint="eastAsia"/>
        </w:rPr>
        <w:t>获取容器中的数据</w:t>
      </w:r>
      <w:r>
        <w:rPr>
          <w:rFonts w:hint="eastAsia"/>
        </w:rPr>
        <w:t>，只要实现了</w:t>
      </w:r>
      <w:r>
        <w:rPr>
          <w:rFonts w:hint="eastAsia"/>
        </w:rPr>
        <w:t>_</w:t>
      </w:r>
      <w:r>
        <w:t>_next__</w:t>
      </w:r>
      <w:r>
        <w:rPr>
          <w:rFonts w:hint="eastAsia"/>
        </w:rPr>
        <w:t>方法</w:t>
      </w:r>
      <w:r w:rsidR="00AE3106">
        <w:rPr>
          <w:rFonts w:hint="eastAsia"/>
        </w:rPr>
        <w:t>，就称之为迭代器。</w:t>
      </w:r>
    </w:p>
    <w:p w14:paraId="0F12C3F5" w14:textId="56F81A4A" w:rsidR="00DD79DC" w:rsidRDefault="00AE3106" w:rsidP="00DD79DC">
      <w:pPr>
        <w:pStyle w:val="40"/>
      </w:pPr>
      <w:r>
        <w:rPr>
          <w:rFonts w:hint="eastAsia"/>
        </w:rPr>
        <w:t>生成器</w:t>
      </w:r>
      <w:r w:rsidR="00DD79DC">
        <w:rPr>
          <w:rFonts w:hint="eastAsia"/>
        </w:rPr>
        <w:t>：</w:t>
      </w:r>
    </w:p>
    <w:p w14:paraId="07156439" w14:textId="004068B3" w:rsidR="00AE3106" w:rsidRDefault="00AE3106" w:rsidP="00DD79DC">
      <w:pPr>
        <w:pStyle w:val="40"/>
      </w:pPr>
      <w:r>
        <w:tab/>
      </w:r>
      <w:r>
        <w:rPr>
          <w:rFonts w:hint="eastAsia"/>
        </w:rPr>
        <w:t>动态获取数据的工具。本质也是一个迭代器。</w:t>
      </w:r>
    </w:p>
    <w:p w14:paraId="41FD5B64" w14:textId="6C531120" w:rsidR="001D052F" w:rsidRDefault="001D052F" w:rsidP="001D052F">
      <w:pPr>
        <w:pStyle w:val="1"/>
      </w:pPr>
      <w:r>
        <w:rPr>
          <w:rFonts w:hint="eastAsia"/>
        </w:rPr>
        <w:t>对象的属性</w:t>
      </w:r>
    </w:p>
    <w:p w14:paraId="49C4E01A" w14:textId="10AE7681" w:rsidR="001D052F" w:rsidRDefault="001D052F" w:rsidP="001D052F">
      <w:pPr>
        <w:pStyle w:val="2"/>
        <w:ind w:left="777" w:right="210"/>
      </w:pPr>
      <w:r>
        <w:rPr>
          <w:rFonts w:hint="eastAsia"/>
        </w:rPr>
        <w:t>动态添加性</w:t>
      </w:r>
    </w:p>
    <w:p w14:paraId="1E8FDB2B" w14:textId="0FD7B779" w:rsidR="004472EF" w:rsidRDefault="004472EF" w:rsidP="004472EF">
      <w:pPr>
        <w:pStyle w:val="40"/>
      </w:pPr>
      <w:r>
        <w:rPr>
          <w:rFonts w:hint="eastAsia"/>
        </w:rPr>
        <w:t>在程序运行过程中，给类或对象添加属性，是动态语言的一个特性。</w:t>
      </w:r>
    </w:p>
    <w:p w14:paraId="1541DDCE" w14:textId="77777777" w:rsidR="004472EF" w:rsidRDefault="004472EF" w:rsidP="004472EF">
      <w:pPr>
        <w:pStyle w:val="3"/>
        <w:ind w:left="919" w:right="210"/>
      </w:pPr>
      <w:r>
        <w:rPr>
          <w:rFonts w:hint="eastAsia"/>
        </w:rPr>
        <w:t>给对象添加属性</w:t>
      </w:r>
    </w:p>
    <w:p w14:paraId="1AE6DAF1" w14:textId="77777777" w:rsidR="004472EF" w:rsidRDefault="004472EF" w:rsidP="004472EF">
      <w:pPr>
        <w:pStyle w:val="coder"/>
      </w:pPr>
      <w:r>
        <w:t>def ismale(person):</w:t>
      </w:r>
    </w:p>
    <w:p w14:paraId="2569FE62" w14:textId="77777777" w:rsidR="004472EF" w:rsidRDefault="004472EF" w:rsidP="004472EF">
      <w:pPr>
        <w:pStyle w:val="coder"/>
      </w:pPr>
      <w:r>
        <w:tab/>
        <w:t>return person.sex == “</w:t>
      </w:r>
      <w:r>
        <w:rPr>
          <w:rFonts w:hint="eastAsia"/>
        </w:rPr>
        <w:t>男</w:t>
      </w:r>
      <w:r>
        <w:t>”</w:t>
      </w:r>
    </w:p>
    <w:p w14:paraId="6E50BD3B" w14:textId="77777777" w:rsidR="004472EF" w:rsidRDefault="004472EF" w:rsidP="004472EF">
      <w:pPr>
        <w:pStyle w:val="coder"/>
      </w:pPr>
      <w:r>
        <w:t>class Person(object):</w:t>
      </w:r>
    </w:p>
    <w:p w14:paraId="2A787327" w14:textId="77777777" w:rsidR="004472EF" w:rsidRDefault="004472EF" w:rsidP="004472EF">
      <w:pPr>
        <w:pStyle w:val="coder"/>
      </w:pPr>
      <w:r>
        <w:t xml:space="preserve">    def __init__(self, name = None, age = None):</w:t>
      </w:r>
    </w:p>
    <w:p w14:paraId="69E6563D" w14:textId="77777777" w:rsidR="004472EF" w:rsidRDefault="004472EF" w:rsidP="004472EF">
      <w:pPr>
        <w:pStyle w:val="coder"/>
      </w:pPr>
      <w:r>
        <w:t xml:space="preserve">        self.name = name</w:t>
      </w:r>
    </w:p>
    <w:p w14:paraId="44874F68" w14:textId="77777777" w:rsidR="004472EF" w:rsidRDefault="004472EF" w:rsidP="004472EF">
      <w:pPr>
        <w:pStyle w:val="coder"/>
      </w:pPr>
      <w:r>
        <w:t xml:space="preserve">        self.age = age</w:t>
      </w:r>
    </w:p>
    <w:p w14:paraId="15FE1C2E" w14:textId="77777777" w:rsidR="004472EF" w:rsidRDefault="004472EF" w:rsidP="004472EF">
      <w:pPr>
        <w:pStyle w:val="coder"/>
      </w:pPr>
      <w:r w:rsidRPr="005415DF">
        <w:rPr>
          <w:rFonts w:hint="eastAsia"/>
        </w:rPr>
        <w:t>P = Person("</w:t>
      </w:r>
      <w:r w:rsidRPr="005415DF">
        <w:rPr>
          <w:rFonts w:hint="eastAsia"/>
        </w:rPr>
        <w:t>小明</w:t>
      </w:r>
      <w:r w:rsidRPr="005415DF">
        <w:rPr>
          <w:rFonts w:hint="eastAsia"/>
        </w:rPr>
        <w:t>", "24")</w:t>
      </w:r>
    </w:p>
    <w:p w14:paraId="508BCA8E" w14:textId="77777777" w:rsidR="004472EF" w:rsidRDefault="004472EF" w:rsidP="004472EF">
      <w:pPr>
        <w:pStyle w:val="coder"/>
      </w:pPr>
      <w:r>
        <w:t># P.sex = “</w:t>
      </w:r>
      <w:r>
        <w:rPr>
          <w:rFonts w:hint="eastAsia"/>
        </w:rPr>
        <w:t>男</w:t>
      </w:r>
      <w:r>
        <w:t>”</w:t>
      </w:r>
    </w:p>
    <w:p w14:paraId="1DE68C1E" w14:textId="77777777" w:rsidR="004472EF" w:rsidRDefault="004472EF" w:rsidP="004472EF">
      <w:pPr>
        <w:pStyle w:val="coder"/>
      </w:pPr>
      <w:r>
        <w:t xml:space="preserve">print(“{} </w:t>
      </w:r>
      <w:r>
        <w:rPr>
          <w:rFonts w:hint="eastAsia"/>
        </w:rPr>
        <w:t>是男性吗？</w:t>
      </w:r>
      <w:r>
        <w:rPr>
          <w:rFonts w:hint="eastAsia"/>
        </w:rPr>
        <w:t>{}</w:t>
      </w:r>
      <w:r>
        <w:t>”</w:t>
      </w:r>
      <w:r>
        <w:rPr>
          <w:rFonts w:hint="eastAsia"/>
        </w:rPr>
        <w:t>.format(</w:t>
      </w:r>
      <w:r>
        <w:t>P.name, ismale(P)</w:t>
      </w:r>
      <w:r>
        <w:rPr>
          <w:rFonts w:hint="eastAsia"/>
        </w:rPr>
        <w:t>)</w:t>
      </w:r>
      <w:r>
        <w:t>)</w:t>
      </w:r>
    </w:p>
    <w:p w14:paraId="309A2F45" w14:textId="77777777" w:rsidR="004472EF" w:rsidRDefault="004472EF" w:rsidP="004472EF">
      <w:pPr>
        <w:pStyle w:val="40"/>
      </w:pPr>
      <w:r>
        <w:rPr>
          <w:rFonts w:hint="eastAsia"/>
        </w:rPr>
        <w:t>可以看出来，</w:t>
      </w:r>
      <w:r>
        <w:rPr>
          <w:rFonts w:hint="eastAsia"/>
        </w:rPr>
        <w:t>ismale</w:t>
      </w:r>
      <w:r>
        <w:rPr>
          <w:rFonts w:hint="eastAsia"/>
        </w:rPr>
        <w:t>函数需要判断一个对象是否有</w:t>
      </w:r>
      <w:r>
        <w:rPr>
          <w:rFonts w:hint="eastAsia"/>
        </w:rPr>
        <w:t>sex</w:t>
      </w:r>
      <w:r>
        <w:rPr>
          <w:rFonts w:hint="eastAsia"/>
        </w:rPr>
        <w:t>属性，同时这个属性的值是不是“男”字符。</w:t>
      </w:r>
    </w:p>
    <w:p w14:paraId="261431C6" w14:textId="77777777" w:rsidR="004472EF" w:rsidRDefault="004472EF" w:rsidP="004472EF">
      <w:pPr>
        <w:pStyle w:val="40"/>
      </w:pPr>
      <w:r>
        <w:rPr>
          <w:rFonts w:hint="eastAsia"/>
        </w:rPr>
        <w:t>Person</w:t>
      </w:r>
      <w:r>
        <w:rPr>
          <w:rFonts w:hint="eastAsia"/>
        </w:rPr>
        <w:t>类天然不带性别，但是可以在执行过程中，给新产生的对象添加</w:t>
      </w:r>
      <w:r>
        <w:rPr>
          <w:rFonts w:hint="eastAsia"/>
        </w:rPr>
        <w:t>(</w:t>
      </w:r>
      <w:r>
        <w:rPr>
          <w:rFonts w:hint="eastAsia"/>
        </w:rPr>
        <w:t>绑定</w:t>
      </w:r>
      <w:r>
        <w:rPr>
          <w:rFonts w:hint="eastAsia"/>
        </w:rPr>
        <w:t>)</w:t>
      </w:r>
      <w:r>
        <w:t>sex</w:t>
      </w:r>
      <w:r>
        <w:rPr>
          <w:rFonts w:hint="eastAsia"/>
        </w:rPr>
        <w:t>属性。</w:t>
      </w:r>
    </w:p>
    <w:p w14:paraId="7CA3F37A" w14:textId="77777777" w:rsidR="004472EF" w:rsidRDefault="004472EF" w:rsidP="004472EF">
      <w:pPr>
        <w:pStyle w:val="3"/>
        <w:ind w:left="919" w:right="210"/>
      </w:pPr>
      <w:r>
        <w:rPr>
          <w:rFonts w:hint="eastAsia"/>
        </w:rPr>
        <w:t>给类添加属性</w:t>
      </w:r>
    </w:p>
    <w:p w14:paraId="38C08BB4" w14:textId="77777777" w:rsidR="004472EF" w:rsidRDefault="004472EF" w:rsidP="004472EF">
      <w:pPr>
        <w:pStyle w:val="40"/>
      </w:pPr>
      <w:r>
        <w:rPr>
          <w:rFonts w:hint="eastAsia"/>
        </w:rPr>
        <w:t>给类添加属性和给对象添加属性，思路和方法都是一样的。</w:t>
      </w:r>
    </w:p>
    <w:p w14:paraId="4DBC3FF2" w14:textId="77777777" w:rsidR="004472EF" w:rsidRDefault="004472EF" w:rsidP="004472EF">
      <w:pPr>
        <w:pStyle w:val="40"/>
      </w:pPr>
      <w:r>
        <w:rPr>
          <w:rFonts w:hint="eastAsia"/>
        </w:rPr>
        <w:t>不过这里要注意的是，在对象访问属性时，如果这个属性在对象空间里找不到，那么会以此查找类空间，类空间也没有的时候，继续找他的父类空间，形成一种变量查找作用域链的概念。</w:t>
      </w:r>
    </w:p>
    <w:p w14:paraId="49EE12A9" w14:textId="77777777" w:rsidR="004472EF" w:rsidRDefault="004472EF" w:rsidP="004472EF">
      <w:pPr>
        <w:pStyle w:val="coder"/>
      </w:pPr>
      <w:r>
        <w:rPr>
          <w:rFonts w:hint="eastAsia"/>
        </w:rPr>
        <w:t>P1 = Person("</w:t>
      </w:r>
      <w:r>
        <w:rPr>
          <w:rFonts w:hint="eastAsia"/>
        </w:rPr>
        <w:t>小丽</w:t>
      </w:r>
      <w:r>
        <w:rPr>
          <w:rFonts w:hint="eastAsia"/>
        </w:rPr>
        <w:t>", "25")</w:t>
      </w:r>
    </w:p>
    <w:p w14:paraId="4D4EBEE0" w14:textId="77777777" w:rsidR="004472EF" w:rsidRDefault="004472EF" w:rsidP="004472EF">
      <w:pPr>
        <w:pStyle w:val="coder"/>
      </w:pPr>
      <w:r>
        <w:t>P1.sex</w:t>
      </w:r>
    </w:p>
    <w:p w14:paraId="60FD7D47" w14:textId="77777777" w:rsidR="004472EF" w:rsidRDefault="004472EF" w:rsidP="004472EF">
      <w:pPr>
        <w:pStyle w:val="coder"/>
      </w:pPr>
      <w:r>
        <w:t>AttributeError: Person instance has no attribute 'sex'</w:t>
      </w:r>
    </w:p>
    <w:p w14:paraId="77BBE7D4" w14:textId="77777777" w:rsidR="004472EF" w:rsidRDefault="004472EF" w:rsidP="004472EF">
      <w:pPr>
        <w:pStyle w:val="40"/>
      </w:pPr>
      <w:r>
        <w:t>P</w:t>
      </w:r>
      <w:r>
        <w:rPr>
          <w:rFonts w:hint="eastAsia"/>
        </w:rPr>
        <w:t>erson</w:t>
      </w:r>
      <w:r>
        <w:rPr>
          <w:rFonts w:hint="eastAsia"/>
        </w:rPr>
        <w:t>类没有</w:t>
      </w:r>
      <w:r>
        <w:rPr>
          <w:rFonts w:hint="eastAsia"/>
        </w:rPr>
        <w:t>sex</w:t>
      </w:r>
      <w:r>
        <w:rPr>
          <w:rFonts w:hint="eastAsia"/>
        </w:rPr>
        <w:t>属性，对象</w:t>
      </w:r>
      <w:r>
        <w:rPr>
          <w:rFonts w:hint="eastAsia"/>
        </w:rPr>
        <w:t>P1</w:t>
      </w:r>
      <w:r>
        <w:rPr>
          <w:rFonts w:hint="eastAsia"/>
        </w:rPr>
        <w:t>访问时，报错。</w:t>
      </w:r>
    </w:p>
    <w:p w14:paraId="7EB9A473" w14:textId="77777777" w:rsidR="004472EF" w:rsidRDefault="004472EF" w:rsidP="004472EF">
      <w:pPr>
        <w:pStyle w:val="coder"/>
      </w:pPr>
      <w:r>
        <w:rPr>
          <w:rFonts w:hint="eastAsia"/>
        </w:rPr>
        <w:t>Person.sex = None #</w:t>
      </w:r>
      <w:r>
        <w:rPr>
          <w:rFonts w:hint="eastAsia"/>
        </w:rPr>
        <w:t>给类</w:t>
      </w:r>
      <w:r>
        <w:rPr>
          <w:rFonts w:hint="eastAsia"/>
        </w:rPr>
        <w:t>Person</w:t>
      </w:r>
      <w:r>
        <w:rPr>
          <w:rFonts w:hint="eastAsia"/>
        </w:rPr>
        <w:t>添加一个属性</w:t>
      </w:r>
    </w:p>
    <w:p w14:paraId="32E6DA79" w14:textId="77777777" w:rsidR="004472EF" w:rsidRDefault="004472EF" w:rsidP="004472EF">
      <w:pPr>
        <w:pStyle w:val="coder"/>
      </w:pPr>
      <w:r>
        <w:rPr>
          <w:rFonts w:hint="eastAsia"/>
        </w:rPr>
        <w:lastRenderedPageBreak/>
        <w:t>P1 = Person("</w:t>
      </w:r>
      <w:r>
        <w:rPr>
          <w:rFonts w:hint="eastAsia"/>
        </w:rPr>
        <w:t>小丽</w:t>
      </w:r>
      <w:r>
        <w:rPr>
          <w:rFonts w:hint="eastAsia"/>
        </w:rPr>
        <w:t>", "25")</w:t>
      </w:r>
    </w:p>
    <w:p w14:paraId="5D580FD3" w14:textId="77777777" w:rsidR="004472EF" w:rsidRDefault="004472EF" w:rsidP="004472EF">
      <w:pPr>
        <w:pStyle w:val="coder"/>
      </w:pPr>
      <w:r>
        <w:t>print(P1.sex)</w:t>
      </w:r>
    </w:p>
    <w:p w14:paraId="1663F084" w14:textId="77777777" w:rsidR="004472EF" w:rsidRDefault="004472EF" w:rsidP="004472EF">
      <w:pPr>
        <w:pStyle w:val="coder"/>
      </w:pPr>
      <w:r>
        <w:rPr>
          <w:rFonts w:hint="eastAsia"/>
        </w:rPr>
        <w:t xml:space="preserve">None </w:t>
      </w:r>
      <w:r>
        <w:t xml:space="preserve">         </w:t>
      </w:r>
      <w:r>
        <w:rPr>
          <w:rFonts w:hint="eastAsia"/>
        </w:rPr>
        <w:t>#</w:t>
      </w:r>
      <w:r>
        <w:rPr>
          <w:rFonts w:hint="eastAsia"/>
        </w:rPr>
        <w:t>如果</w:t>
      </w:r>
      <w:r>
        <w:rPr>
          <w:rFonts w:hint="eastAsia"/>
        </w:rPr>
        <w:t>P1</w:t>
      </w:r>
      <w:r>
        <w:rPr>
          <w:rFonts w:hint="eastAsia"/>
        </w:rPr>
        <w:t>这个实例对象中没有</w:t>
      </w:r>
      <w:r>
        <w:rPr>
          <w:rFonts w:hint="eastAsia"/>
        </w:rPr>
        <w:t>sex</w:t>
      </w:r>
      <w:r>
        <w:rPr>
          <w:rFonts w:hint="eastAsia"/>
        </w:rPr>
        <w:t>属性的话，那么就会访问它的类属性可以看到没有出现异常</w:t>
      </w:r>
    </w:p>
    <w:p w14:paraId="676741E9" w14:textId="77777777" w:rsidR="004472EF" w:rsidRDefault="004472EF" w:rsidP="004472EF">
      <w:pPr>
        <w:pStyle w:val="2"/>
        <w:ind w:left="777" w:right="210"/>
      </w:pPr>
      <w:r>
        <w:rPr>
          <w:rFonts w:hint="eastAsia"/>
        </w:rPr>
        <w:t>动态属性的删除</w:t>
      </w:r>
    </w:p>
    <w:p w14:paraId="7F586A9F" w14:textId="77777777" w:rsidR="004472EF" w:rsidRDefault="004472EF" w:rsidP="004472EF">
      <w:pPr>
        <w:pStyle w:val="40"/>
      </w:pPr>
      <w:r>
        <w:rPr>
          <w:rFonts w:hint="eastAsia"/>
        </w:rPr>
        <w:t>删除的方法</w:t>
      </w:r>
      <w:r>
        <w:rPr>
          <w:rFonts w:hint="eastAsia"/>
        </w:rPr>
        <w:t>:</w:t>
      </w:r>
    </w:p>
    <w:p w14:paraId="7DFF53F0" w14:textId="77777777" w:rsidR="004472EF" w:rsidRDefault="004472EF" w:rsidP="004472EF">
      <w:pPr>
        <w:pStyle w:val="40"/>
        <w:numPr>
          <w:ilvl w:val="0"/>
          <w:numId w:val="7"/>
        </w:numPr>
        <w:ind w:firstLineChars="0"/>
      </w:pPr>
      <w:r>
        <w:rPr>
          <w:rFonts w:hint="eastAsia"/>
        </w:rPr>
        <w:t xml:space="preserve">del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14:paraId="474419E5" w14:textId="77777777" w:rsidR="004472EF" w:rsidRDefault="004472EF" w:rsidP="004472EF">
      <w:pPr>
        <w:pStyle w:val="40"/>
        <w:numPr>
          <w:ilvl w:val="0"/>
          <w:numId w:val="7"/>
        </w:numPr>
        <w:ind w:firstLineChars="0"/>
      </w:pPr>
      <w:r>
        <w:rPr>
          <w:rFonts w:hint="eastAsia"/>
        </w:rPr>
        <w:t>delattr(</w:t>
      </w:r>
      <w:r>
        <w:rPr>
          <w:rFonts w:hint="eastAsia"/>
        </w:rPr>
        <w:t>对象</w:t>
      </w:r>
      <w:r>
        <w:rPr>
          <w:rFonts w:hint="eastAsia"/>
        </w:rPr>
        <w:t>, "</w:t>
      </w:r>
      <w:r>
        <w:rPr>
          <w:rFonts w:hint="eastAsia"/>
        </w:rPr>
        <w:t>属性名</w:t>
      </w:r>
      <w:r>
        <w:rPr>
          <w:rFonts w:hint="eastAsia"/>
        </w:rPr>
        <w:t>")</w:t>
      </w:r>
    </w:p>
    <w:p w14:paraId="1AA23BD6" w14:textId="77777777" w:rsidR="004472EF" w:rsidRDefault="004472EF" w:rsidP="004472EF">
      <w:pPr>
        <w:pStyle w:val="40"/>
      </w:pPr>
      <w:r>
        <w:rPr>
          <w:rFonts w:hint="eastAsia"/>
        </w:rPr>
        <w:t>通过以上例子可以得出一个结论：相对于动态语言，静态语言具有严谨性！所以，玩动态语言的时候，小心动态的坑！</w:t>
      </w:r>
    </w:p>
    <w:p w14:paraId="5CDE4BD2" w14:textId="77777777" w:rsidR="004472EF" w:rsidRDefault="004472EF" w:rsidP="004472EF">
      <w:pPr>
        <w:pStyle w:val="40"/>
      </w:pPr>
      <w:r>
        <w:rPr>
          <w:rFonts w:hint="eastAsia"/>
        </w:rPr>
        <w:t>那么怎么避免这种情况呢？请使用</w:t>
      </w:r>
      <w:r>
        <w:rPr>
          <w:rFonts w:hint="eastAsia"/>
        </w:rPr>
        <w:t>__slots__</w:t>
      </w:r>
    </w:p>
    <w:p w14:paraId="570F9147" w14:textId="08786000" w:rsidR="004472EF" w:rsidRPr="000903D8" w:rsidRDefault="004472EF" w:rsidP="004472EF">
      <w:pPr>
        <w:pStyle w:val="2"/>
        <w:ind w:left="777" w:right="210"/>
        <w:rPr>
          <w:rFonts w:ascii="PT Mono" w:hAnsi="PT Mono"/>
        </w:rPr>
      </w:pPr>
      <w:r w:rsidRPr="000903D8">
        <w:rPr>
          <w:rFonts w:ascii="PT Mono" w:hAnsi="PT Mono"/>
        </w:rPr>
        <w:t>__slots__</w:t>
      </w:r>
      <w:r>
        <w:rPr>
          <w:rFonts w:ascii="PT Mono" w:hAnsi="PT Mono" w:hint="eastAsia"/>
        </w:rPr>
        <w:t>（了解）</w:t>
      </w:r>
    </w:p>
    <w:p w14:paraId="0B453068" w14:textId="77777777" w:rsidR="004472EF" w:rsidRDefault="004472EF" w:rsidP="004472EF">
      <w:pPr>
        <w:pStyle w:val="40"/>
      </w:pPr>
      <w:r>
        <w:rPr>
          <w:rFonts w:hint="eastAsia"/>
        </w:rPr>
        <w:t>如果我们想要限制实例的属性怎么办？比如，只允许对</w:t>
      </w:r>
      <w:r>
        <w:rPr>
          <w:rFonts w:hint="eastAsia"/>
        </w:rPr>
        <w:t>Person</w:t>
      </w:r>
      <w:r>
        <w:rPr>
          <w:rFonts w:hint="eastAsia"/>
        </w:rPr>
        <w:t>实例添加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属性。</w:t>
      </w:r>
    </w:p>
    <w:p w14:paraId="785EB090" w14:textId="77777777" w:rsidR="004472EF" w:rsidRDefault="004472EF" w:rsidP="004472EF">
      <w:pPr>
        <w:pStyle w:val="40"/>
      </w:pPr>
      <w:r>
        <w:rPr>
          <w:rFonts w:hint="eastAsia"/>
        </w:rPr>
        <w:t>为了达到限制的目的，</w:t>
      </w:r>
      <w:r>
        <w:rPr>
          <w:rFonts w:hint="eastAsia"/>
        </w:rPr>
        <w:t>Python</w:t>
      </w:r>
      <w:r>
        <w:rPr>
          <w:rFonts w:hint="eastAsia"/>
        </w:rPr>
        <w:t>允许在定义</w:t>
      </w:r>
      <w:r>
        <w:rPr>
          <w:rFonts w:hint="eastAsia"/>
        </w:rPr>
        <w:t>class</w:t>
      </w:r>
      <w:r>
        <w:rPr>
          <w:rFonts w:hint="eastAsia"/>
        </w:rPr>
        <w:t>的时候，定义一个特殊的</w:t>
      </w:r>
      <w:r>
        <w:rPr>
          <w:rFonts w:hint="eastAsia"/>
        </w:rPr>
        <w:t>__slots__</w:t>
      </w:r>
      <w:r>
        <w:rPr>
          <w:rFonts w:hint="eastAsia"/>
        </w:rPr>
        <w:t>变量，来限制该</w:t>
      </w:r>
      <w:r>
        <w:rPr>
          <w:rFonts w:hint="eastAsia"/>
        </w:rPr>
        <w:t>class</w:t>
      </w:r>
      <w:r>
        <w:rPr>
          <w:rFonts w:hint="eastAsia"/>
        </w:rPr>
        <w:t>实例能添加的属性：</w:t>
      </w:r>
    </w:p>
    <w:p w14:paraId="63A879A6" w14:textId="77777777" w:rsidR="004472EF" w:rsidRDefault="004472EF" w:rsidP="004472EF">
      <w:pPr>
        <w:pStyle w:val="coder"/>
      </w:pPr>
      <w:r>
        <w:t>class Person(object):</w:t>
      </w:r>
    </w:p>
    <w:p w14:paraId="514FC087" w14:textId="77777777" w:rsidR="004472EF" w:rsidRDefault="004472EF" w:rsidP="004472EF">
      <w:pPr>
        <w:pStyle w:val="coder"/>
      </w:pPr>
      <w:r>
        <w:t xml:space="preserve">    __slots__ = ("name", "age")</w:t>
      </w:r>
    </w:p>
    <w:p w14:paraId="7B99D21B" w14:textId="77777777" w:rsidR="004472EF" w:rsidRDefault="004472EF" w:rsidP="004472EF">
      <w:pPr>
        <w:pStyle w:val="coder"/>
      </w:pPr>
      <w:r w:rsidRPr="009D7856">
        <w:t>P.score = 100</w:t>
      </w:r>
    </w:p>
    <w:p w14:paraId="571E588F" w14:textId="77777777" w:rsidR="004472EF" w:rsidRDefault="004472EF" w:rsidP="004472EF">
      <w:pPr>
        <w:pStyle w:val="coder"/>
      </w:pPr>
      <w:r w:rsidRPr="009D7856">
        <w:t>AttributeError: Person instance has no attribute 'score'</w:t>
      </w:r>
    </w:p>
    <w:p w14:paraId="42383E71" w14:textId="77777777" w:rsidR="004472EF" w:rsidRDefault="004472EF" w:rsidP="004472EF">
      <w:pPr>
        <w:pStyle w:val="40"/>
      </w:pPr>
      <w:r>
        <w:rPr>
          <w:rFonts w:hint="eastAsia"/>
        </w:rPr>
        <w:t>【注意】：</w:t>
      </w:r>
    </w:p>
    <w:p w14:paraId="02C03C63" w14:textId="77777777" w:rsidR="004472EF" w:rsidRDefault="004472EF" w:rsidP="004472EF">
      <w:pPr>
        <w:pStyle w:val="40"/>
      </w:pPr>
      <w:r w:rsidRPr="00DB6C00">
        <w:rPr>
          <w:rFonts w:hint="eastAsia"/>
        </w:rPr>
        <w:t>使用</w:t>
      </w:r>
      <w:r w:rsidRPr="00973D12">
        <w:rPr>
          <w:rFonts w:ascii="PT Mono" w:hAnsi="PT Mono"/>
        </w:rPr>
        <w:t>__slots__</w:t>
      </w:r>
      <w:r w:rsidRPr="00DB6C00">
        <w:rPr>
          <w:rFonts w:hint="eastAsia"/>
        </w:rPr>
        <w:t>要注意，</w:t>
      </w:r>
      <w:r w:rsidRPr="00973D12">
        <w:rPr>
          <w:rFonts w:ascii="PT Mono" w:hAnsi="PT Mono"/>
        </w:rPr>
        <w:t>__slots__</w:t>
      </w:r>
      <w:r w:rsidRPr="00DB6C00">
        <w:rPr>
          <w:rFonts w:hint="eastAsia"/>
        </w:rPr>
        <w:t>定义的属性仅对当前类实例起作用，对继承的子类是不起作用的</w:t>
      </w:r>
      <w:r>
        <w:rPr>
          <w:rFonts w:hint="eastAsia"/>
        </w:rPr>
        <w:t>。</w:t>
      </w:r>
    </w:p>
    <w:p w14:paraId="1004EE0F" w14:textId="64F5C94D" w:rsidR="004472EF" w:rsidRDefault="004B7CC7" w:rsidP="004B7CC7">
      <w:pPr>
        <w:pStyle w:val="2"/>
        <w:ind w:left="777" w:right="210"/>
      </w:pPr>
      <w:r>
        <w:rPr>
          <w:rFonts w:hint="eastAsia"/>
        </w:rPr>
        <w:t>属性</w:t>
      </w:r>
      <w:r w:rsidR="00D61C59">
        <w:rPr>
          <w:rFonts w:hint="eastAsia"/>
        </w:rPr>
        <w:t>命名规则</w:t>
      </w:r>
    </w:p>
    <w:p w14:paraId="7DE3C83F" w14:textId="16206366" w:rsidR="004B7CC7" w:rsidRDefault="00D61C59" w:rsidP="00D61C59">
      <w:pPr>
        <w:pStyle w:val="3"/>
        <w:ind w:left="919" w:right="210"/>
      </w:pPr>
      <w:r>
        <w:rPr>
          <w:rFonts w:hint="eastAsia"/>
        </w:rPr>
        <w:t>name</w:t>
      </w:r>
      <w:r>
        <w:t xml:space="preserve"> mangling</w:t>
      </w:r>
    </w:p>
    <w:p w14:paraId="73920DC1" w14:textId="314C1E83" w:rsidR="00D61C59" w:rsidRDefault="003D1868" w:rsidP="00D61C59">
      <w:pPr>
        <w:pStyle w:val="4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中，当对象绑定一个以双下划线命名的变量，称之为私有变量。其实在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中，并没有私有变量的说法，所谓的私有是人为定义的一种变量访问方式而已。</w:t>
      </w:r>
    </w:p>
    <w:p w14:paraId="503B67CC" w14:textId="3D6DFD44" w:rsidR="003D1868" w:rsidRDefault="003D1868" w:rsidP="00D61C59">
      <w:pPr>
        <w:pStyle w:val="40"/>
      </w:pPr>
      <w:r>
        <w:rPr>
          <w:rFonts w:hint="eastAsia"/>
        </w:rPr>
        <w:t>但在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的语法中，利用了名字重整的方法来避免用户直接访问这个变量。</w:t>
      </w:r>
    </w:p>
    <w:p w14:paraId="3F99E036" w14:textId="2127E549" w:rsidR="003D1868" w:rsidRDefault="003D1868" w:rsidP="003D1868">
      <w:pPr>
        <w:pStyle w:val="3"/>
        <w:ind w:left="919" w:right="210"/>
      </w:pPr>
      <w:r>
        <w:rPr>
          <w:rFonts w:hint="eastAsia"/>
        </w:rPr>
        <w:t>命名规则</w:t>
      </w:r>
    </w:p>
    <w:p w14:paraId="79454701" w14:textId="05BA9630" w:rsidR="003D1868" w:rsidRDefault="003D1868" w:rsidP="003D1868">
      <w:pPr>
        <w:pStyle w:val="40"/>
        <w:numPr>
          <w:ilvl w:val="0"/>
          <w:numId w:val="8"/>
        </w:numPr>
        <w:ind w:firstLineChars="0"/>
      </w:pPr>
      <w:r>
        <w:rPr>
          <w:rFonts w:hint="eastAsia"/>
        </w:rPr>
        <w:t xml:space="preserve">xx: </w:t>
      </w:r>
      <w:r>
        <w:rPr>
          <w:rFonts w:hint="eastAsia"/>
        </w:rPr>
        <w:t>公有变量</w:t>
      </w:r>
    </w:p>
    <w:p w14:paraId="71C1DEAE" w14:textId="77777777" w:rsidR="003D1868" w:rsidRDefault="003D1868" w:rsidP="003D1868">
      <w:pPr>
        <w:pStyle w:val="40"/>
        <w:numPr>
          <w:ilvl w:val="0"/>
          <w:numId w:val="8"/>
        </w:numPr>
        <w:ind w:firstLineChars="0"/>
      </w:pPr>
      <w:r>
        <w:rPr>
          <w:rFonts w:hint="eastAsia"/>
        </w:rPr>
        <w:t xml:space="preserve">_x: </w:t>
      </w:r>
      <w:r>
        <w:rPr>
          <w:rFonts w:hint="eastAsia"/>
        </w:rPr>
        <w:t>单前置下划线</w:t>
      </w:r>
      <w:r>
        <w:rPr>
          <w:rFonts w:hint="eastAsia"/>
        </w:rPr>
        <w:t>,</w:t>
      </w:r>
      <w:r>
        <w:rPr>
          <w:rFonts w:hint="eastAsia"/>
        </w:rPr>
        <w:t>私有化属性或方法，</w:t>
      </w:r>
      <w:r>
        <w:rPr>
          <w:rFonts w:hint="eastAsia"/>
        </w:rPr>
        <w:t>from somemodule import *</w:t>
      </w:r>
      <w:r>
        <w:rPr>
          <w:rFonts w:hint="eastAsia"/>
        </w:rPr>
        <w:t>禁止导入</w:t>
      </w:r>
      <w:r>
        <w:rPr>
          <w:rFonts w:hint="eastAsia"/>
        </w:rPr>
        <w:t>,</w:t>
      </w:r>
      <w:r>
        <w:rPr>
          <w:rFonts w:hint="eastAsia"/>
        </w:rPr>
        <w:t>类对象和子</w:t>
      </w:r>
      <w:r>
        <w:rPr>
          <w:rFonts w:hint="eastAsia"/>
        </w:rPr>
        <w:lastRenderedPageBreak/>
        <w:t>类可以访问，但不希望访问到。相当于</w:t>
      </w:r>
      <w:r>
        <w:rPr>
          <w:rFonts w:hint="eastAsia"/>
        </w:rPr>
        <w:t>protected</w:t>
      </w:r>
      <w:r>
        <w:t>。</w:t>
      </w:r>
    </w:p>
    <w:p w14:paraId="3588BA03" w14:textId="77777777" w:rsidR="003D1868" w:rsidRDefault="003D1868" w:rsidP="003D1868">
      <w:pPr>
        <w:pStyle w:val="40"/>
        <w:numPr>
          <w:ilvl w:val="0"/>
          <w:numId w:val="8"/>
        </w:numPr>
        <w:ind w:firstLineChars="0"/>
      </w:pPr>
      <w:r>
        <w:rPr>
          <w:rFonts w:hint="eastAsia"/>
        </w:rPr>
        <w:t>__xx</w:t>
      </w:r>
      <w:r>
        <w:rPr>
          <w:rFonts w:hint="eastAsia"/>
        </w:rPr>
        <w:t>：双前置下划线</w:t>
      </w:r>
      <w:r>
        <w:rPr>
          <w:rFonts w:hint="eastAsia"/>
        </w:rPr>
        <w:t>,</w:t>
      </w:r>
      <w:r>
        <w:rPr>
          <w:rFonts w:hint="eastAsia"/>
        </w:rPr>
        <w:t>避免与子类中的属性命名冲突，无法在外部直接访问</w:t>
      </w:r>
      <w:r>
        <w:rPr>
          <w:rFonts w:hint="eastAsia"/>
        </w:rPr>
        <w:t>(</w:t>
      </w:r>
      <w:r>
        <w:rPr>
          <w:rFonts w:hint="eastAsia"/>
        </w:rPr>
        <w:t>名字重整所以访问不到</w:t>
      </w:r>
      <w:r>
        <w:rPr>
          <w:rFonts w:hint="eastAsia"/>
        </w:rPr>
        <w:t>)</w:t>
      </w:r>
    </w:p>
    <w:p w14:paraId="5954E838" w14:textId="77777777" w:rsidR="003D1868" w:rsidRDefault="003D1868" w:rsidP="003D1868">
      <w:pPr>
        <w:pStyle w:val="40"/>
        <w:numPr>
          <w:ilvl w:val="0"/>
          <w:numId w:val="8"/>
        </w:numPr>
        <w:ind w:firstLineChars="0"/>
      </w:pPr>
      <w:r>
        <w:rPr>
          <w:rFonts w:hint="eastAsia"/>
        </w:rPr>
        <w:t>__xx__:</w:t>
      </w:r>
      <w:r>
        <w:rPr>
          <w:rFonts w:hint="eastAsia"/>
        </w:rPr>
        <w:t>双前后下划线</w:t>
      </w:r>
      <w:r>
        <w:rPr>
          <w:rFonts w:hint="eastAsia"/>
        </w:rPr>
        <w:t>,</w:t>
      </w:r>
      <w:r>
        <w:rPr>
          <w:rFonts w:hint="eastAsia"/>
        </w:rPr>
        <w:t>用户名字空间的魔法对象或属性。例如</w:t>
      </w:r>
      <w:r>
        <w:rPr>
          <w:rFonts w:hint="eastAsia"/>
        </w:rPr>
        <w:t>: __init__, __</w:t>
      </w:r>
      <w:r>
        <w:rPr>
          <w:rFonts w:hint="eastAsia"/>
        </w:rPr>
        <w:t>不要自己发明这样的名字</w:t>
      </w:r>
    </w:p>
    <w:p w14:paraId="1293DA8B" w14:textId="3D30D140" w:rsidR="003D1868" w:rsidRDefault="003D1868" w:rsidP="00B92395">
      <w:pPr>
        <w:pStyle w:val="40"/>
        <w:numPr>
          <w:ilvl w:val="0"/>
          <w:numId w:val="8"/>
        </w:numPr>
        <w:ind w:firstLineChars="0"/>
      </w:pPr>
      <w:r>
        <w:rPr>
          <w:rFonts w:hint="eastAsia"/>
        </w:rPr>
        <w:t>xx_:</w:t>
      </w:r>
      <w:r>
        <w:rPr>
          <w:rFonts w:hint="eastAsia"/>
        </w:rPr>
        <w:t>单后置下划线</w:t>
      </w:r>
      <w:r>
        <w:rPr>
          <w:rFonts w:hint="eastAsia"/>
        </w:rPr>
        <w:t>,</w:t>
      </w:r>
      <w:r>
        <w:rPr>
          <w:rFonts w:hint="eastAsia"/>
        </w:rPr>
        <w:t>用于避免与</w:t>
      </w:r>
      <w:r>
        <w:rPr>
          <w:rFonts w:hint="eastAsia"/>
        </w:rPr>
        <w:t>Python</w:t>
      </w:r>
      <w:r>
        <w:rPr>
          <w:rFonts w:hint="eastAsia"/>
        </w:rPr>
        <w:t>关键词的冲突</w:t>
      </w:r>
    </w:p>
    <w:p w14:paraId="14D856F9" w14:textId="12A9B57D" w:rsidR="00B92395" w:rsidRDefault="00B92395" w:rsidP="00B92395">
      <w:pPr>
        <w:pStyle w:val="1"/>
      </w:pPr>
      <w:r>
        <w:rPr>
          <w:rFonts w:hint="eastAsia"/>
        </w:rPr>
        <w:t>自定义属性操作方法</w:t>
      </w:r>
    </w:p>
    <w:p w14:paraId="13A4495D" w14:textId="002FC9B1" w:rsidR="00B92395" w:rsidRDefault="00B92395" w:rsidP="00B92395">
      <w:pPr>
        <w:pStyle w:val="2"/>
        <w:ind w:left="777" w:right="210"/>
      </w:pPr>
      <w:r>
        <w:rPr>
          <w:rFonts w:hint="eastAsia"/>
        </w:rPr>
        <w:t>几个场景</w:t>
      </w:r>
    </w:p>
    <w:p w14:paraId="22280A21" w14:textId="2BADF192" w:rsidR="00B92395" w:rsidRDefault="00B92395" w:rsidP="00B92395">
      <w:pPr>
        <w:pStyle w:val="40"/>
      </w:pPr>
      <w:r>
        <w:rPr>
          <w:rFonts w:hint="eastAsia"/>
        </w:rPr>
        <w:t>传统意义上，通过赋值操作，让一个属性变量指向了一个内存区域。但在实际开发时，为了更友好的让用户进行访问，我们也希望定义一个属性变量名，但是指向的内容可能是不同的情况下有不同的效果。</w:t>
      </w:r>
      <w:r w:rsidR="00451C5A">
        <w:rPr>
          <w:rFonts w:hint="eastAsia"/>
        </w:rPr>
        <w:t>比如获取一个人的税后工资时，需要根据税率梯度进行计算才能得到结果。</w:t>
      </w:r>
    </w:p>
    <w:p w14:paraId="67AC30D6" w14:textId="4B192D47" w:rsidR="00B92395" w:rsidRDefault="00B92395" w:rsidP="00B92395">
      <w:pPr>
        <w:pStyle w:val="40"/>
      </w:pPr>
      <w:r>
        <w:rPr>
          <w:rFonts w:hint="eastAsia"/>
        </w:rPr>
        <w:t>定义了一个属性变量，但在赋值时，需要做一些数据有效性的检查，比如</w:t>
      </w:r>
      <w:r>
        <w:rPr>
          <w:rFonts w:hint="eastAsia"/>
        </w:rPr>
        <w:t>a</w:t>
      </w:r>
      <w:r>
        <w:t>ge</w:t>
      </w:r>
      <w:r>
        <w:rPr>
          <w:rFonts w:hint="eastAsia"/>
        </w:rPr>
        <w:t>，就不能为负数。</w:t>
      </w:r>
    </w:p>
    <w:p w14:paraId="1FEAE253" w14:textId="3B155211" w:rsidR="00451C5A" w:rsidRDefault="00451C5A" w:rsidP="00451C5A">
      <w:pPr>
        <w:pStyle w:val="2"/>
        <w:ind w:left="777" w:right="210"/>
      </w:pPr>
      <w:r>
        <w:t>property</w:t>
      </w:r>
    </w:p>
    <w:p w14:paraId="3BFA3BB4" w14:textId="5A0B0FAD" w:rsidR="00451C5A" w:rsidRDefault="00451C5A" w:rsidP="00451C5A">
      <w:pPr>
        <w:pStyle w:val="40"/>
        <w:ind w:firstLineChars="202" w:firstLine="424"/>
      </w:pPr>
      <w:r>
        <w:rPr>
          <w:rFonts w:hint="eastAsia"/>
        </w:rPr>
        <w:t>很显然，在写一个变量，读一个变量时，不再是单纯基本内存数据空间的读写了，而是一个具有一定逻辑的程序进行管理的。</w:t>
      </w:r>
    </w:p>
    <w:p w14:paraId="7565417A" w14:textId="352569AC" w:rsidR="00451C5A" w:rsidRDefault="00451C5A" w:rsidP="00451C5A">
      <w:pPr>
        <w:pStyle w:val="40"/>
        <w:ind w:firstLineChars="202" w:firstLine="424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中，提供了一个内置的</w:t>
      </w:r>
      <w:r>
        <w:rPr>
          <w:rFonts w:hint="eastAsia"/>
        </w:rPr>
        <w:t>p</w:t>
      </w:r>
      <w:r>
        <w:t>roperty</w:t>
      </w:r>
      <w:r>
        <w:rPr>
          <w:rFonts w:hint="eastAsia"/>
        </w:rPr>
        <w:t>函数，他可以把读、写、删除的动作进行统一管理，然后映射成一个变量名，供用户访问。</w:t>
      </w:r>
    </w:p>
    <w:p w14:paraId="24293481" w14:textId="77777777" w:rsidR="008C572C" w:rsidRDefault="008C572C" w:rsidP="008C572C">
      <w:pPr>
        <w:pStyle w:val="coder"/>
      </w:pPr>
      <w:r>
        <w:rPr>
          <w:rFonts w:hint="eastAsia"/>
        </w:rPr>
        <w:t xml:space="preserve"> </w:t>
      </w:r>
      <w:r>
        <w:t>class Person:</w:t>
      </w:r>
    </w:p>
    <w:p w14:paraId="5BD00A9C" w14:textId="77777777" w:rsidR="008C572C" w:rsidRDefault="008C572C" w:rsidP="008C572C">
      <w:pPr>
        <w:pStyle w:val="coder"/>
      </w:pPr>
      <w:r>
        <w:t xml:space="preserve">    def __init__(self):</w:t>
      </w:r>
    </w:p>
    <w:p w14:paraId="5733E307" w14:textId="77777777" w:rsidR="008C572C" w:rsidRDefault="008C572C" w:rsidP="008C572C">
      <w:pPr>
        <w:pStyle w:val="coder"/>
      </w:pPr>
      <w:r>
        <w:t xml:space="preserve">        self.__age = 0</w:t>
      </w:r>
    </w:p>
    <w:p w14:paraId="7C997402" w14:textId="77777777" w:rsidR="008C572C" w:rsidRDefault="008C572C" w:rsidP="008C572C">
      <w:pPr>
        <w:pStyle w:val="coder"/>
      </w:pPr>
    </w:p>
    <w:p w14:paraId="26046338" w14:textId="77777777" w:rsidR="008C572C" w:rsidRDefault="008C572C" w:rsidP="008C572C">
      <w:pPr>
        <w:pStyle w:val="coder"/>
      </w:pPr>
      <w:r>
        <w:rPr>
          <w:rFonts w:hint="eastAsia"/>
        </w:rPr>
        <w:t xml:space="preserve">    # </w:t>
      </w:r>
      <w:r>
        <w:rPr>
          <w:rFonts w:hint="eastAsia"/>
        </w:rPr>
        <w:t>读取方式</w:t>
      </w:r>
    </w:p>
    <w:p w14:paraId="115F23CD" w14:textId="77777777" w:rsidR="008C572C" w:rsidRDefault="008C572C" w:rsidP="008C572C">
      <w:pPr>
        <w:pStyle w:val="coder"/>
      </w:pPr>
      <w:r>
        <w:t xml:space="preserve">    def get_age(self):</w:t>
      </w:r>
    </w:p>
    <w:p w14:paraId="09ED3BC1" w14:textId="77777777" w:rsidR="008C572C" w:rsidRDefault="008C572C" w:rsidP="008C572C">
      <w:pPr>
        <w:pStyle w:val="coder"/>
      </w:pPr>
      <w:r>
        <w:t xml:space="preserve">        return self.__age</w:t>
      </w:r>
    </w:p>
    <w:p w14:paraId="6D1A0B24" w14:textId="77777777" w:rsidR="008C572C" w:rsidRDefault="008C572C" w:rsidP="008C572C">
      <w:pPr>
        <w:pStyle w:val="coder"/>
      </w:pPr>
    </w:p>
    <w:p w14:paraId="1B2A4E7B" w14:textId="77777777" w:rsidR="008C572C" w:rsidRDefault="008C572C" w:rsidP="008C572C">
      <w:pPr>
        <w:pStyle w:val="coder"/>
      </w:pPr>
      <w:r>
        <w:rPr>
          <w:rFonts w:hint="eastAsia"/>
        </w:rPr>
        <w:t xml:space="preserve">    # </w:t>
      </w:r>
      <w:r>
        <w:rPr>
          <w:rFonts w:hint="eastAsia"/>
        </w:rPr>
        <w:t>写入方式</w:t>
      </w:r>
    </w:p>
    <w:p w14:paraId="41117576" w14:textId="77777777" w:rsidR="008C572C" w:rsidRDefault="008C572C" w:rsidP="008C572C">
      <w:pPr>
        <w:pStyle w:val="coder"/>
      </w:pPr>
      <w:r>
        <w:t xml:space="preserve">    def set_age(self, value):</w:t>
      </w:r>
    </w:p>
    <w:p w14:paraId="55D41339" w14:textId="77777777" w:rsidR="008C572C" w:rsidRDefault="008C572C" w:rsidP="008C572C">
      <w:pPr>
        <w:pStyle w:val="coder"/>
      </w:pPr>
      <w:r>
        <w:t xml:space="preserve">        if value &lt; 0:</w:t>
      </w:r>
    </w:p>
    <w:p w14:paraId="43F24600" w14:textId="77777777" w:rsidR="008C572C" w:rsidRDefault="008C572C" w:rsidP="008C572C">
      <w:pPr>
        <w:pStyle w:val="coder"/>
      </w:pPr>
      <w:r>
        <w:t xml:space="preserve">            raise ValueError('Expected a &lt; 0 number')</w:t>
      </w:r>
    </w:p>
    <w:p w14:paraId="4074551A" w14:textId="77777777" w:rsidR="008C572C" w:rsidRDefault="008C572C" w:rsidP="008C572C">
      <w:pPr>
        <w:pStyle w:val="coder"/>
      </w:pPr>
      <w:r>
        <w:t xml:space="preserve">        self.__age = value</w:t>
      </w:r>
    </w:p>
    <w:p w14:paraId="49F19DE3" w14:textId="77777777" w:rsidR="008C572C" w:rsidRDefault="008C572C" w:rsidP="008C572C">
      <w:pPr>
        <w:pStyle w:val="coder"/>
      </w:pPr>
    </w:p>
    <w:p w14:paraId="5542E654" w14:textId="77777777" w:rsidR="008C572C" w:rsidRDefault="008C572C" w:rsidP="008C572C">
      <w:pPr>
        <w:pStyle w:val="coder"/>
      </w:pPr>
      <w:r>
        <w:rPr>
          <w:rFonts w:hint="eastAsia"/>
        </w:rPr>
        <w:t xml:space="preserve">    # </w:t>
      </w:r>
      <w:r>
        <w:rPr>
          <w:rFonts w:hint="eastAsia"/>
        </w:rPr>
        <w:t>删除方式</w:t>
      </w:r>
    </w:p>
    <w:p w14:paraId="028B0EB1" w14:textId="77777777" w:rsidR="008C572C" w:rsidRDefault="008C572C" w:rsidP="008C572C">
      <w:pPr>
        <w:pStyle w:val="coder"/>
      </w:pPr>
      <w:r>
        <w:t xml:space="preserve">    def del_age(self):</w:t>
      </w:r>
    </w:p>
    <w:p w14:paraId="2BBF5E8A" w14:textId="77777777" w:rsidR="008C572C" w:rsidRDefault="008C572C" w:rsidP="008C572C">
      <w:pPr>
        <w:pStyle w:val="coder"/>
      </w:pPr>
      <w:r>
        <w:lastRenderedPageBreak/>
        <w:t xml:space="preserve">        raise AttributeError("Can't delete attribute")</w:t>
      </w:r>
    </w:p>
    <w:p w14:paraId="679A9D7D" w14:textId="77777777" w:rsidR="008C572C" w:rsidRDefault="008C572C" w:rsidP="008C572C">
      <w:pPr>
        <w:pStyle w:val="coder"/>
      </w:pPr>
    </w:p>
    <w:p w14:paraId="3198AE96" w14:textId="77777777" w:rsidR="008C572C" w:rsidRDefault="008C572C" w:rsidP="008C572C">
      <w:pPr>
        <w:pStyle w:val="coder"/>
      </w:pPr>
      <w:r>
        <w:rPr>
          <w:rFonts w:hint="eastAsia"/>
        </w:rPr>
        <w:t xml:space="preserve">    # </w:t>
      </w:r>
      <w:r>
        <w:rPr>
          <w:rFonts w:hint="eastAsia"/>
        </w:rPr>
        <w:t>制作一个</w:t>
      </w:r>
      <w:r>
        <w:rPr>
          <w:rFonts w:hint="eastAsia"/>
        </w:rPr>
        <w:t>property</w:t>
      </w:r>
      <w:r>
        <w:rPr>
          <w:rFonts w:hint="eastAsia"/>
        </w:rPr>
        <w:t>从自定义的方法</w:t>
      </w:r>
    </w:p>
    <w:p w14:paraId="496E72BB" w14:textId="77777777" w:rsidR="008C572C" w:rsidRDefault="008C572C" w:rsidP="008C572C">
      <w:pPr>
        <w:pStyle w:val="coder"/>
      </w:pPr>
      <w:r>
        <w:t xml:space="preserve">    age = property(get_age, set_age, del_age)</w:t>
      </w:r>
    </w:p>
    <w:p w14:paraId="2D34394A" w14:textId="77777777" w:rsidR="008C572C" w:rsidRDefault="008C572C" w:rsidP="008C572C">
      <w:pPr>
        <w:pStyle w:val="coder"/>
      </w:pPr>
    </w:p>
    <w:p w14:paraId="47869F0E" w14:textId="77777777" w:rsidR="008C572C" w:rsidRDefault="008C572C" w:rsidP="008C572C">
      <w:pPr>
        <w:pStyle w:val="coder"/>
      </w:pPr>
      <w:r>
        <w:t>p = Person()</w:t>
      </w:r>
    </w:p>
    <w:p w14:paraId="6816F8FA" w14:textId="1290A764" w:rsidR="002610AD" w:rsidRDefault="008C572C" w:rsidP="008C572C">
      <w:pPr>
        <w:pStyle w:val="coder"/>
      </w:pPr>
      <w:r>
        <w:t>p.age = -10</w:t>
      </w:r>
    </w:p>
    <w:p w14:paraId="7016F713" w14:textId="7CFAF8A1" w:rsidR="008C572C" w:rsidRDefault="008C572C" w:rsidP="008C572C">
      <w:pPr>
        <w:pStyle w:val="3"/>
        <w:ind w:left="919" w:right="210"/>
      </w:pPr>
      <w:r>
        <w:rPr>
          <w:rFonts w:hint="eastAsia"/>
        </w:rPr>
        <w:t>装饰器写法</w:t>
      </w:r>
    </w:p>
    <w:p w14:paraId="43212522" w14:textId="4B62F0E5" w:rsidR="008C572C" w:rsidRDefault="008C572C" w:rsidP="008C572C">
      <w:pPr>
        <w:pStyle w:val="40"/>
      </w:pPr>
      <w:r>
        <w:rPr>
          <w:rFonts w:hint="eastAsia"/>
        </w:rPr>
        <w:t>上面的写法可以满足用户对一个变量的所有可能操作了。但是写法显得特别麻烦，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提供了一个内置的</w:t>
      </w:r>
      <w:r>
        <w:rPr>
          <w:rFonts w:hint="eastAsia"/>
        </w:rPr>
        <w:t>@</w:t>
      </w:r>
      <w:r>
        <w:t>property</w:t>
      </w:r>
      <w:r>
        <w:rPr>
          <w:rFonts w:hint="eastAsia"/>
        </w:rPr>
        <w:t>的装饰器，来帮助程序员简化代码。</w:t>
      </w:r>
    </w:p>
    <w:p w14:paraId="57D57794" w14:textId="68B1D6E7" w:rsidR="004A0081" w:rsidRDefault="004A0081" w:rsidP="004A0081">
      <w:pPr>
        <w:pStyle w:val="coder"/>
      </w:pPr>
      <w:r>
        <w:t>class Person:</w:t>
      </w:r>
    </w:p>
    <w:p w14:paraId="335954E3" w14:textId="77777777" w:rsidR="004A0081" w:rsidRDefault="004A0081" w:rsidP="004A0081">
      <w:pPr>
        <w:pStyle w:val="coder"/>
      </w:pPr>
      <w:r>
        <w:t xml:space="preserve">    def __init__(self):</w:t>
      </w:r>
    </w:p>
    <w:p w14:paraId="051A666E" w14:textId="77777777" w:rsidR="004A0081" w:rsidRDefault="004A0081" w:rsidP="004A0081">
      <w:pPr>
        <w:pStyle w:val="coder"/>
      </w:pPr>
      <w:r>
        <w:t xml:space="preserve">        self.__age = 0</w:t>
      </w:r>
    </w:p>
    <w:p w14:paraId="60D834E5" w14:textId="77777777" w:rsidR="004A0081" w:rsidRDefault="004A0081" w:rsidP="004A0081">
      <w:pPr>
        <w:pStyle w:val="coder"/>
      </w:pPr>
    </w:p>
    <w:p w14:paraId="6172121A" w14:textId="77777777" w:rsidR="004A0081" w:rsidRDefault="004A0081" w:rsidP="004A0081">
      <w:pPr>
        <w:pStyle w:val="coder"/>
      </w:pPr>
      <w:r>
        <w:t xml:space="preserve">    @property</w:t>
      </w:r>
    </w:p>
    <w:p w14:paraId="702D5246" w14:textId="77777777" w:rsidR="004A0081" w:rsidRDefault="004A0081" w:rsidP="004A0081">
      <w:pPr>
        <w:pStyle w:val="coder"/>
      </w:pPr>
      <w:r>
        <w:t xml:space="preserve">    def age(self):</w:t>
      </w:r>
    </w:p>
    <w:p w14:paraId="15BA37AD" w14:textId="77777777" w:rsidR="004A0081" w:rsidRDefault="004A0081" w:rsidP="004A0081">
      <w:pPr>
        <w:pStyle w:val="coder"/>
      </w:pPr>
      <w:r>
        <w:t xml:space="preserve">        return self.__age</w:t>
      </w:r>
    </w:p>
    <w:p w14:paraId="23F69F39" w14:textId="77777777" w:rsidR="004A0081" w:rsidRDefault="004A0081" w:rsidP="004A0081">
      <w:pPr>
        <w:pStyle w:val="coder"/>
      </w:pPr>
    </w:p>
    <w:p w14:paraId="47470A19" w14:textId="77777777" w:rsidR="004A0081" w:rsidRDefault="004A0081" w:rsidP="004A0081">
      <w:pPr>
        <w:pStyle w:val="coder"/>
      </w:pPr>
      <w:r>
        <w:t xml:space="preserve">    @age.setter</w:t>
      </w:r>
    </w:p>
    <w:p w14:paraId="0B5B4A5C" w14:textId="77777777" w:rsidR="004A0081" w:rsidRDefault="004A0081" w:rsidP="004A0081">
      <w:pPr>
        <w:pStyle w:val="coder"/>
      </w:pPr>
      <w:r>
        <w:t xml:space="preserve">    def age(self, value):</w:t>
      </w:r>
    </w:p>
    <w:p w14:paraId="484066C4" w14:textId="77777777" w:rsidR="004A0081" w:rsidRDefault="004A0081" w:rsidP="004A0081">
      <w:pPr>
        <w:pStyle w:val="coder"/>
      </w:pPr>
      <w:r>
        <w:t xml:space="preserve">        if value &lt; 0:</w:t>
      </w:r>
    </w:p>
    <w:p w14:paraId="69B341A5" w14:textId="77777777" w:rsidR="004A0081" w:rsidRDefault="004A0081" w:rsidP="004A0081">
      <w:pPr>
        <w:pStyle w:val="coder"/>
      </w:pPr>
      <w:r>
        <w:t xml:space="preserve">            raise ValueError('Expected a &lt; 0 number')</w:t>
      </w:r>
    </w:p>
    <w:p w14:paraId="1CEA4BFB" w14:textId="77777777" w:rsidR="004A0081" w:rsidRDefault="004A0081" w:rsidP="004A0081">
      <w:pPr>
        <w:pStyle w:val="coder"/>
      </w:pPr>
      <w:r>
        <w:t xml:space="preserve">        self.__age = value</w:t>
      </w:r>
    </w:p>
    <w:p w14:paraId="6371AB62" w14:textId="77777777" w:rsidR="004A0081" w:rsidRDefault="004A0081" w:rsidP="004A0081">
      <w:pPr>
        <w:pStyle w:val="coder"/>
      </w:pPr>
    </w:p>
    <w:p w14:paraId="1AC8A838" w14:textId="77777777" w:rsidR="004A0081" w:rsidRDefault="004A0081" w:rsidP="004A0081">
      <w:pPr>
        <w:pStyle w:val="coder"/>
      </w:pPr>
      <w:r>
        <w:t xml:space="preserve">    @age.deleter</w:t>
      </w:r>
    </w:p>
    <w:p w14:paraId="1EEA291D" w14:textId="77777777" w:rsidR="004A0081" w:rsidRDefault="004A0081" w:rsidP="004A0081">
      <w:pPr>
        <w:pStyle w:val="coder"/>
      </w:pPr>
      <w:r>
        <w:t xml:space="preserve">    def age(self):</w:t>
      </w:r>
    </w:p>
    <w:p w14:paraId="1837FCED" w14:textId="77777777" w:rsidR="004A0081" w:rsidRDefault="004A0081" w:rsidP="004A0081">
      <w:pPr>
        <w:pStyle w:val="coder"/>
      </w:pPr>
      <w:r>
        <w:t xml:space="preserve">        raise AttributeError("Can't delete attribute")</w:t>
      </w:r>
    </w:p>
    <w:p w14:paraId="04A8C3D9" w14:textId="77777777" w:rsidR="004A0081" w:rsidRDefault="004A0081" w:rsidP="004A0081">
      <w:pPr>
        <w:pStyle w:val="coder"/>
      </w:pPr>
    </w:p>
    <w:p w14:paraId="596E18E6" w14:textId="77777777" w:rsidR="004A0081" w:rsidRDefault="004A0081" w:rsidP="004A0081">
      <w:pPr>
        <w:pStyle w:val="coder"/>
      </w:pPr>
      <w:r>
        <w:t>p = Person()</w:t>
      </w:r>
    </w:p>
    <w:p w14:paraId="343DF623" w14:textId="2BDD2A53" w:rsidR="003D4B29" w:rsidRDefault="004A0081" w:rsidP="00BA2595">
      <w:pPr>
        <w:pStyle w:val="coder"/>
      </w:pPr>
      <w:r>
        <w:t>p.age = -10</w:t>
      </w:r>
    </w:p>
    <w:p w14:paraId="4039FF77" w14:textId="3059DCAB" w:rsidR="00423772" w:rsidRDefault="00423772" w:rsidP="00423772">
      <w:pPr>
        <w:pStyle w:val="1"/>
      </w:pPr>
      <w:r>
        <w:rPr>
          <w:rFonts w:hint="eastAsia"/>
        </w:rPr>
        <w:t>元类（了解、扩展）</w:t>
      </w:r>
    </w:p>
    <w:p w14:paraId="0C0A5F1C" w14:textId="77777777" w:rsidR="00423772" w:rsidRDefault="00423772" w:rsidP="00423772">
      <w:pPr>
        <w:pStyle w:val="2"/>
        <w:ind w:left="777" w:right="210"/>
      </w:pPr>
      <w:r>
        <w:rPr>
          <w:rFonts w:hint="eastAsia"/>
        </w:rPr>
        <w:t>python</w:t>
      </w:r>
      <w:r>
        <w:rPr>
          <w:rFonts w:hint="eastAsia"/>
        </w:rPr>
        <w:t>世界的对象产生规律</w:t>
      </w:r>
    </w:p>
    <w:p w14:paraId="04EF77B6" w14:textId="77777777" w:rsidR="00423772" w:rsidRDefault="00423772" w:rsidP="00423772">
      <w:pPr>
        <w:pStyle w:val="40"/>
      </w:pPr>
      <w:r>
        <w:rPr>
          <w:rFonts w:hint="eastAsia"/>
        </w:rPr>
        <w:t>对象是从类中生成来的，那么在</w:t>
      </w:r>
      <w:r>
        <w:rPr>
          <w:rFonts w:hint="eastAsia"/>
        </w:rPr>
        <w:t>python</w:t>
      </w:r>
      <w:r>
        <w:rPr>
          <w:rFonts w:hint="eastAsia"/>
        </w:rPr>
        <w:t>中类是从哪里来的那？</w:t>
      </w:r>
    </w:p>
    <w:p w14:paraId="71D03FFB" w14:textId="77777777" w:rsidR="00423772" w:rsidRDefault="00423772" w:rsidP="00423772">
      <w:pPr>
        <w:pStyle w:val="40"/>
      </w:pPr>
      <w:r>
        <w:rPr>
          <w:rFonts w:hint="eastAsia"/>
        </w:rPr>
        <w:t>实际上，在</w:t>
      </w:r>
      <w:r>
        <w:rPr>
          <w:rFonts w:hint="eastAsia"/>
        </w:rPr>
        <w:t>python</w:t>
      </w:r>
      <w:r>
        <w:rPr>
          <w:rFonts w:hint="eastAsia"/>
        </w:rPr>
        <w:t>中，会有这么几个概念，我们可以类比道家的“道生一、一生二、二生三、三生万物”的道理。</w:t>
      </w:r>
    </w:p>
    <w:p w14:paraId="5D33693B" w14:textId="77777777" w:rsidR="00423772" w:rsidRDefault="00423772" w:rsidP="00423772">
      <w:pPr>
        <w:pStyle w:val="40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道</w:t>
      </w:r>
      <w:r>
        <w:rPr>
          <w:rFonts w:hint="eastAsia"/>
        </w:rPr>
        <w:t xml:space="preserve"> </w:t>
      </w:r>
      <w:r>
        <w:rPr>
          <w:rFonts w:hint="eastAsia"/>
        </w:rPr>
        <w:t>即是</w:t>
      </w:r>
      <w:r>
        <w:rPr>
          <w:rFonts w:hint="eastAsia"/>
        </w:rPr>
        <w:t xml:space="preserve"> type</w:t>
      </w:r>
    </w:p>
    <w:p w14:paraId="1858EFC0" w14:textId="77777777" w:rsidR="00423772" w:rsidRDefault="00423772" w:rsidP="00423772">
      <w:pPr>
        <w:pStyle w:val="40"/>
        <w:numPr>
          <w:ilvl w:val="0"/>
          <w:numId w:val="9"/>
        </w:numPr>
        <w:ind w:firstLineChars="0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即是</w:t>
      </w:r>
      <w:r>
        <w:rPr>
          <w:rFonts w:hint="eastAsia"/>
        </w:rPr>
        <w:t xml:space="preserve"> metaclass(</w:t>
      </w:r>
      <w:r>
        <w:rPr>
          <w:rFonts w:hint="eastAsia"/>
        </w:rPr>
        <w:t>元类，或者叫类生成器</w:t>
      </w:r>
      <w:r>
        <w:rPr>
          <w:rFonts w:hint="eastAsia"/>
        </w:rPr>
        <w:t>)</w:t>
      </w:r>
    </w:p>
    <w:p w14:paraId="26F26122" w14:textId="77777777" w:rsidR="00423772" w:rsidRDefault="00423772" w:rsidP="00423772">
      <w:pPr>
        <w:pStyle w:val="40"/>
        <w:numPr>
          <w:ilvl w:val="0"/>
          <w:numId w:val="9"/>
        </w:numPr>
        <w:ind w:firstLineChars="0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即是</w:t>
      </w:r>
      <w:r>
        <w:rPr>
          <w:rFonts w:hint="eastAsia"/>
        </w:rPr>
        <w:t xml:space="preserve"> class(</w:t>
      </w:r>
      <w:r>
        <w:rPr>
          <w:rFonts w:hint="eastAsia"/>
        </w:rPr>
        <w:t>类，或者叫实例生成器</w:t>
      </w:r>
      <w:r>
        <w:rPr>
          <w:rFonts w:hint="eastAsia"/>
        </w:rPr>
        <w:t>)</w:t>
      </w:r>
    </w:p>
    <w:p w14:paraId="3B851AA9" w14:textId="77777777" w:rsidR="00423772" w:rsidRDefault="00423772" w:rsidP="00423772">
      <w:pPr>
        <w:pStyle w:val="40"/>
        <w:numPr>
          <w:ilvl w:val="0"/>
          <w:numId w:val="9"/>
        </w:numPr>
        <w:ind w:firstLineChars="0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即是</w:t>
      </w:r>
      <w:r>
        <w:rPr>
          <w:rFonts w:hint="eastAsia"/>
        </w:rPr>
        <w:t xml:space="preserve"> instance(</w:t>
      </w:r>
      <w:r>
        <w:rPr>
          <w:rFonts w:hint="eastAsia"/>
        </w:rPr>
        <w:t>实例</w:t>
      </w:r>
      <w:r>
        <w:rPr>
          <w:rFonts w:hint="eastAsia"/>
        </w:rPr>
        <w:t>)</w:t>
      </w:r>
    </w:p>
    <w:p w14:paraId="7C5C9FE8" w14:textId="77777777" w:rsidR="00423772" w:rsidRDefault="00423772" w:rsidP="00423772">
      <w:pPr>
        <w:pStyle w:val="40"/>
        <w:numPr>
          <w:ilvl w:val="0"/>
          <w:numId w:val="9"/>
        </w:numPr>
        <w:ind w:firstLineChars="0"/>
      </w:pPr>
      <w:r>
        <w:rPr>
          <w:rFonts w:hint="eastAsia"/>
        </w:rPr>
        <w:t>万物</w:t>
      </w:r>
      <w:r>
        <w:rPr>
          <w:rFonts w:hint="eastAsia"/>
        </w:rPr>
        <w:t xml:space="preserve"> </w:t>
      </w:r>
      <w:r>
        <w:rPr>
          <w:rFonts w:hint="eastAsia"/>
        </w:rPr>
        <w:t>即是</w:t>
      </w:r>
      <w:r>
        <w:rPr>
          <w:rFonts w:hint="eastAsia"/>
        </w:rPr>
        <w:t xml:space="preserve"> </w:t>
      </w:r>
      <w:r>
        <w:rPr>
          <w:rFonts w:hint="eastAsia"/>
        </w:rPr>
        <w:t>实例的各种属性与方法，我们平常使用</w:t>
      </w:r>
      <w:r>
        <w:rPr>
          <w:rFonts w:hint="eastAsia"/>
        </w:rPr>
        <w:t>python</w:t>
      </w:r>
      <w:r>
        <w:rPr>
          <w:rFonts w:hint="eastAsia"/>
        </w:rPr>
        <w:t>时，调用的就是它们。</w:t>
      </w:r>
    </w:p>
    <w:p w14:paraId="086F714F" w14:textId="77777777" w:rsidR="00423772" w:rsidRDefault="00423772" w:rsidP="00423772">
      <w:pPr>
        <w:pStyle w:val="2"/>
        <w:ind w:left="777" w:right="210"/>
      </w:pPr>
      <w:r>
        <w:rPr>
          <w:rFonts w:hint="eastAsia"/>
        </w:rPr>
        <w:t>类和对象及属性</w:t>
      </w:r>
    </w:p>
    <w:p w14:paraId="365A9813" w14:textId="77777777" w:rsidR="00423772" w:rsidRDefault="00423772" w:rsidP="00423772">
      <w:pPr>
        <w:pStyle w:val="40"/>
      </w:pPr>
      <w:r>
        <w:rPr>
          <w:rFonts w:hint="eastAsia"/>
        </w:rPr>
        <w:t>二、三和万物是非常好理解的，就像</w:t>
      </w:r>
      <w:r>
        <w:rPr>
          <w:rFonts w:hint="eastAsia"/>
        </w:rPr>
        <w:t>python</w:t>
      </w:r>
      <w:r>
        <w:rPr>
          <w:rFonts w:hint="eastAsia"/>
        </w:rPr>
        <w:t>的类生成了对象，而对象通过</w:t>
      </w:r>
      <w:r>
        <w:rPr>
          <w:rFonts w:hint="eastAsia"/>
        </w:rPr>
        <w:t>__init__</w:t>
      </w:r>
      <w:r>
        <w:rPr>
          <w:rFonts w:hint="eastAsia"/>
        </w:rPr>
        <w:t>方法绑定了很多对象的属性，同样，对象也可以在执行过程中绑定其他属性。</w:t>
      </w:r>
    </w:p>
    <w:p w14:paraId="4C88E978" w14:textId="77777777" w:rsidR="00423772" w:rsidRDefault="00423772" w:rsidP="00423772">
      <w:pPr>
        <w:pStyle w:val="coder"/>
      </w:pPr>
      <w:r>
        <w:rPr>
          <w:rFonts w:hint="eastAsia"/>
        </w:rPr>
        <w:t xml:space="preserve"># </w:t>
      </w:r>
      <w:r>
        <w:rPr>
          <w:rFonts w:hint="eastAsia"/>
        </w:rPr>
        <w:t>创建一个</w:t>
      </w:r>
      <w:r>
        <w:rPr>
          <w:rFonts w:hint="eastAsia"/>
        </w:rPr>
        <w:t>Person</w:t>
      </w:r>
      <w:r>
        <w:rPr>
          <w:rFonts w:hint="eastAsia"/>
        </w:rPr>
        <w:t>类，拥有属性</w:t>
      </w:r>
      <w:r>
        <w:rPr>
          <w:rFonts w:hint="eastAsia"/>
        </w:rPr>
        <w:t>say_hello</w:t>
      </w:r>
      <w:r>
        <w:tab/>
      </w:r>
      <w:r>
        <w:tab/>
      </w:r>
      <w:r>
        <w:tab/>
      </w:r>
      <w:r>
        <w:tab/>
        <w:t xml:space="preserve">------------------------- </w:t>
      </w:r>
      <w:r>
        <w:rPr>
          <w:rFonts w:hint="eastAsia"/>
        </w:rPr>
        <w:t>二的起源</w:t>
      </w:r>
    </w:p>
    <w:p w14:paraId="3B716EE5" w14:textId="77777777" w:rsidR="00423772" w:rsidRDefault="00423772" w:rsidP="00423772">
      <w:pPr>
        <w:pStyle w:val="coder"/>
      </w:pPr>
      <w:r>
        <w:t>class Person():</w:t>
      </w:r>
    </w:p>
    <w:p w14:paraId="09B819EA" w14:textId="77777777" w:rsidR="00423772" w:rsidRDefault="00423772" w:rsidP="00423772">
      <w:pPr>
        <w:pStyle w:val="coder"/>
      </w:pPr>
      <w:r>
        <w:rPr>
          <w:rFonts w:hint="eastAsia"/>
        </w:rPr>
        <w:t xml:space="preserve">    def __init__(self, name="</w:t>
      </w:r>
      <w:r>
        <w:rPr>
          <w:rFonts w:hint="eastAsia"/>
        </w:rPr>
        <w:t>人类</w:t>
      </w:r>
      <w:r>
        <w:rPr>
          <w:rFonts w:hint="eastAsia"/>
        </w:rPr>
        <w:t>"):</w:t>
      </w:r>
    </w:p>
    <w:p w14:paraId="76C6EDDC" w14:textId="77777777" w:rsidR="00423772" w:rsidRDefault="00423772" w:rsidP="00423772">
      <w:pPr>
        <w:pStyle w:val="coder"/>
      </w:pPr>
      <w:r>
        <w:t xml:space="preserve">        self.name = name</w:t>
      </w:r>
    </w:p>
    <w:p w14:paraId="48A0188B" w14:textId="77777777" w:rsidR="00423772" w:rsidRDefault="00423772" w:rsidP="00423772">
      <w:pPr>
        <w:pStyle w:val="coder"/>
      </w:pPr>
      <w:r>
        <w:t xml:space="preserve">    def say_hello(self):</w:t>
      </w:r>
    </w:p>
    <w:p w14:paraId="40DA5DA5" w14:textId="77777777" w:rsidR="00423772" w:rsidRDefault="00423772" w:rsidP="00423772">
      <w:pPr>
        <w:pStyle w:val="coder"/>
      </w:pPr>
      <w:r>
        <w:t xml:space="preserve">        print('Hello, %s.' % self.name)</w:t>
      </w:r>
    </w:p>
    <w:p w14:paraId="144751EB" w14:textId="77777777" w:rsidR="00423772" w:rsidRDefault="00423772" w:rsidP="00423772">
      <w:pPr>
        <w:pStyle w:val="coder"/>
      </w:pPr>
    </w:p>
    <w:p w14:paraId="0F1E6915" w14:textId="77777777" w:rsidR="00423772" w:rsidRDefault="00423772" w:rsidP="00423772">
      <w:pPr>
        <w:pStyle w:val="coder"/>
      </w:pPr>
      <w:r>
        <w:rPr>
          <w:rFonts w:hint="eastAsia"/>
        </w:rPr>
        <w:t xml:space="preserve"># </w:t>
      </w:r>
      <w:r>
        <w:rPr>
          <w:rFonts w:hint="eastAsia"/>
        </w:rPr>
        <w:t>从</w:t>
      </w:r>
      <w:r>
        <w:rPr>
          <w:rFonts w:hint="eastAsia"/>
        </w:rPr>
        <w:t>Person</w:t>
      </w:r>
      <w:r>
        <w:rPr>
          <w:rFonts w:hint="eastAsia"/>
        </w:rPr>
        <w:t>类创建一个实例</w:t>
      </w:r>
      <w:r>
        <w:rPr>
          <w:rFonts w:hint="eastAsia"/>
        </w:rPr>
        <w:t xml:space="preserve">jim   </w:t>
      </w:r>
      <w:r>
        <w:tab/>
      </w:r>
      <w:r>
        <w:tab/>
      </w:r>
      <w:r>
        <w:tab/>
      </w:r>
      <w:r>
        <w:tab/>
      </w:r>
      <w:r>
        <w:tab/>
        <w:t>-----------------------</w:t>
      </w:r>
      <w:r>
        <w:rPr>
          <w:rFonts w:hint="eastAsia"/>
        </w:rPr>
        <w:t xml:space="preserve">---- </w:t>
      </w:r>
      <w:r>
        <w:rPr>
          <w:rFonts w:hint="eastAsia"/>
        </w:rPr>
        <w:t>二生三</w:t>
      </w:r>
    </w:p>
    <w:p w14:paraId="1CB213C3" w14:textId="77777777" w:rsidR="00423772" w:rsidRDefault="00423772" w:rsidP="00423772">
      <w:pPr>
        <w:pStyle w:val="coder"/>
      </w:pPr>
      <w:r>
        <w:t xml:space="preserve">jim = </w:t>
      </w:r>
      <w:r w:rsidRPr="00C6391C">
        <w:t xml:space="preserve">Person </w:t>
      </w:r>
      <w:r>
        <w:t>('Jim')</w:t>
      </w:r>
    </w:p>
    <w:p w14:paraId="76ACDE1A" w14:textId="77777777" w:rsidR="00423772" w:rsidRDefault="00423772" w:rsidP="00423772">
      <w:pPr>
        <w:pStyle w:val="coder"/>
      </w:pPr>
    </w:p>
    <w:p w14:paraId="60D18979" w14:textId="77777777" w:rsidR="00423772" w:rsidRDefault="00423772" w:rsidP="00423772">
      <w:pPr>
        <w:pStyle w:val="coder"/>
      </w:pPr>
      <w:r>
        <w:rPr>
          <w:rFonts w:hint="eastAsia"/>
        </w:rPr>
        <w:t xml:space="preserve"># </w:t>
      </w:r>
      <w:r>
        <w:rPr>
          <w:rFonts w:hint="eastAsia"/>
        </w:rPr>
        <w:t>使用</w:t>
      </w:r>
      <w:r>
        <w:rPr>
          <w:rFonts w:hint="eastAsia"/>
        </w:rPr>
        <w:t>jim</w:t>
      </w:r>
      <w:r>
        <w:rPr>
          <w:rFonts w:hint="eastAsia"/>
        </w:rPr>
        <w:t>调用方法</w:t>
      </w:r>
      <w:r>
        <w:rPr>
          <w:rFonts w:hint="eastAsia"/>
        </w:rPr>
        <w:t xml:space="preserve">say_hello   </w:t>
      </w:r>
      <w:r>
        <w:tab/>
      </w:r>
      <w:r>
        <w:tab/>
      </w:r>
      <w:r>
        <w:tab/>
      </w:r>
      <w:r>
        <w:tab/>
      </w:r>
      <w:r>
        <w:tab/>
        <w:t>------------------------</w:t>
      </w:r>
      <w:r>
        <w:rPr>
          <w:rFonts w:hint="eastAsia"/>
        </w:rPr>
        <w:t xml:space="preserve">---- </w:t>
      </w:r>
      <w:r>
        <w:rPr>
          <w:rFonts w:hint="eastAsia"/>
        </w:rPr>
        <w:t>三生万物</w:t>
      </w:r>
    </w:p>
    <w:p w14:paraId="6193D4E0" w14:textId="77777777" w:rsidR="00423772" w:rsidRDefault="00423772" w:rsidP="00423772">
      <w:pPr>
        <w:pStyle w:val="coder"/>
      </w:pPr>
      <w:r>
        <w:t>jim.say_hello()</w:t>
      </w:r>
    </w:p>
    <w:p w14:paraId="7F5A811E" w14:textId="77777777" w:rsidR="00423772" w:rsidRDefault="00423772" w:rsidP="00423772">
      <w:pPr>
        <w:pStyle w:val="coder"/>
      </w:pPr>
      <w:r>
        <w:rPr>
          <w:rFonts w:hint="eastAsia"/>
        </w:rPr>
        <w:t xml:space="preserve"># </w:t>
      </w:r>
      <w:r>
        <w:rPr>
          <w:rFonts w:hint="eastAsia"/>
        </w:rPr>
        <w:t>使用</w:t>
      </w:r>
      <w:r>
        <w:rPr>
          <w:rFonts w:hint="eastAsia"/>
        </w:rPr>
        <w:t>jim</w:t>
      </w:r>
      <w:r>
        <w:rPr>
          <w:rFonts w:hint="eastAsia"/>
        </w:rPr>
        <w:t>创造了比</w:t>
      </w:r>
      <w:r>
        <w:rPr>
          <w:rFonts w:hint="eastAsia"/>
        </w:rPr>
        <w:t>Person</w:t>
      </w:r>
      <w:r>
        <w:rPr>
          <w:rFonts w:hint="eastAsia"/>
        </w:rPr>
        <w:t>还多的属性</w:t>
      </w: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  <w:t>------------------------</w:t>
      </w:r>
      <w:r>
        <w:rPr>
          <w:rFonts w:hint="eastAsia"/>
        </w:rPr>
        <w:t xml:space="preserve">---- </w:t>
      </w:r>
      <w:r>
        <w:rPr>
          <w:rFonts w:hint="eastAsia"/>
        </w:rPr>
        <w:t>三生万物</w:t>
      </w:r>
    </w:p>
    <w:p w14:paraId="4E1863BE" w14:textId="77777777" w:rsidR="00423772" w:rsidRDefault="00423772" w:rsidP="00423772">
      <w:pPr>
        <w:pStyle w:val="coder"/>
      </w:pPr>
      <w:r>
        <w:rPr>
          <w:rFonts w:hint="eastAsia"/>
        </w:rPr>
        <w:t>jim.sex = '</w:t>
      </w:r>
      <w:r>
        <w:rPr>
          <w:rFonts w:hint="eastAsia"/>
        </w:rPr>
        <w:t>男</w:t>
      </w:r>
      <w:r>
        <w:rPr>
          <w:rFonts w:hint="eastAsia"/>
        </w:rPr>
        <w:t>'</w:t>
      </w:r>
    </w:p>
    <w:p w14:paraId="18B75601" w14:textId="77777777" w:rsidR="00423772" w:rsidRDefault="00423772" w:rsidP="00423772">
      <w:pPr>
        <w:pStyle w:val="40"/>
      </w:pPr>
      <w:r>
        <w:rPr>
          <w:rFonts w:hint="eastAsia"/>
        </w:rPr>
        <w:t>如何来证明这个想法那，在</w:t>
      </w:r>
      <w:r>
        <w:rPr>
          <w:rFonts w:hint="eastAsia"/>
        </w:rPr>
        <w:t>python</w:t>
      </w:r>
      <w:r>
        <w:rPr>
          <w:rFonts w:hint="eastAsia"/>
        </w:rPr>
        <w:t>中有一个内置的方法</w:t>
      </w:r>
      <w:r>
        <w:rPr>
          <w:rFonts w:hint="eastAsia"/>
        </w:rPr>
        <w:t>type</w:t>
      </w:r>
      <w:r>
        <w:rPr>
          <w:rFonts w:hint="eastAsia"/>
        </w:rPr>
        <w:t>。</w:t>
      </w:r>
    </w:p>
    <w:p w14:paraId="4C6B2001" w14:textId="77777777" w:rsidR="00423772" w:rsidRDefault="00423772" w:rsidP="00423772">
      <w:pPr>
        <w:pStyle w:val="2"/>
        <w:ind w:left="777" w:right="210"/>
      </w:pPr>
      <w:r>
        <w:rPr>
          <w:rFonts w:hint="eastAsia"/>
        </w:rPr>
        <w:t>type</w:t>
      </w:r>
      <w:r>
        <w:rPr>
          <w:rFonts w:hint="eastAsia"/>
        </w:rPr>
        <w:t>方法</w:t>
      </w:r>
    </w:p>
    <w:p w14:paraId="44B7B6AE" w14:textId="77777777" w:rsidR="00423772" w:rsidRDefault="00423772" w:rsidP="00423772">
      <w:pPr>
        <w:pStyle w:val="40"/>
      </w:pPr>
      <w:r>
        <w:rPr>
          <w:rFonts w:hint="eastAsia"/>
        </w:rPr>
        <w:t>type</w:t>
      </w:r>
      <w:r>
        <w:rPr>
          <w:rFonts w:hint="eastAsia"/>
        </w:rPr>
        <w:t>最开始我们知道的意思是查看一个对象的类型，那么就可以理解为是谁创建了这个对象。那么</w:t>
      </w:r>
    </w:p>
    <w:p w14:paraId="56E815C3" w14:textId="77777777" w:rsidR="00423772" w:rsidRDefault="00423772" w:rsidP="00423772">
      <w:pPr>
        <w:pStyle w:val="coder"/>
      </w:pPr>
      <w:r>
        <w:rPr>
          <w:rFonts w:hint="eastAsia"/>
        </w:rPr>
        <w:t>&gt;&gt;&gt; print type(1) #</w:t>
      </w:r>
      <w:r>
        <w:rPr>
          <w:rFonts w:hint="eastAsia"/>
        </w:rPr>
        <w:t>数值的类型</w:t>
      </w:r>
    </w:p>
    <w:p w14:paraId="2097D0E7" w14:textId="77777777" w:rsidR="00423772" w:rsidRDefault="00423772" w:rsidP="00423772">
      <w:pPr>
        <w:pStyle w:val="coder"/>
      </w:pPr>
      <w:r>
        <w:t>&lt;type 'int'&gt;</w:t>
      </w:r>
    </w:p>
    <w:p w14:paraId="7B35F971" w14:textId="77777777" w:rsidR="00423772" w:rsidRDefault="00423772" w:rsidP="00423772">
      <w:pPr>
        <w:pStyle w:val="coder"/>
      </w:pPr>
      <w:r>
        <w:rPr>
          <w:rFonts w:hint="eastAsia"/>
        </w:rPr>
        <w:t>&gt;&gt;&gt; print type("1") #</w:t>
      </w:r>
      <w:r>
        <w:rPr>
          <w:rFonts w:hint="eastAsia"/>
        </w:rPr>
        <w:t>字符串的类型</w:t>
      </w:r>
    </w:p>
    <w:p w14:paraId="60AF67D9" w14:textId="77777777" w:rsidR="00423772" w:rsidRDefault="00423772" w:rsidP="00423772">
      <w:pPr>
        <w:pStyle w:val="coder"/>
      </w:pPr>
      <w:r>
        <w:t>&lt;type 'str'&gt;</w:t>
      </w:r>
    </w:p>
    <w:p w14:paraId="442FDD27" w14:textId="77777777" w:rsidR="00423772" w:rsidRDefault="00423772" w:rsidP="00423772">
      <w:pPr>
        <w:pStyle w:val="coder"/>
      </w:pPr>
      <w:r>
        <w:rPr>
          <w:rFonts w:hint="eastAsia"/>
        </w:rPr>
        <w:t>&gt;&gt;&gt; print type(jim) #</w:t>
      </w:r>
      <w:r>
        <w:rPr>
          <w:rFonts w:hint="eastAsia"/>
        </w:rPr>
        <w:t>实例对象的类型</w:t>
      </w:r>
    </w:p>
    <w:p w14:paraId="7B43FB87" w14:textId="77777777" w:rsidR="00423772" w:rsidRDefault="00423772" w:rsidP="00423772">
      <w:pPr>
        <w:pStyle w:val="coder"/>
      </w:pPr>
      <w:r>
        <w:t>&lt;class '__main__.Person'&gt;</w:t>
      </w:r>
    </w:p>
    <w:p w14:paraId="7A156C7D" w14:textId="77777777" w:rsidR="00423772" w:rsidRDefault="00423772" w:rsidP="00423772">
      <w:pPr>
        <w:pStyle w:val="coder"/>
      </w:pPr>
      <w:r>
        <w:rPr>
          <w:rFonts w:hint="eastAsia"/>
        </w:rPr>
        <w:t>&gt;&gt;&gt; print type(Person) #</w:t>
      </w:r>
      <w:r>
        <w:rPr>
          <w:rFonts w:hint="eastAsia"/>
        </w:rPr>
        <w:t>类的类型</w:t>
      </w:r>
    </w:p>
    <w:p w14:paraId="22F000C1" w14:textId="77777777" w:rsidR="00423772" w:rsidRDefault="00423772" w:rsidP="00423772">
      <w:pPr>
        <w:pStyle w:val="coder"/>
      </w:pPr>
      <w:r>
        <w:t>&lt;type 'type'&gt;</w:t>
      </w:r>
    </w:p>
    <w:p w14:paraId="6C59C400" w14:textId="77777777" w:rsidR="00423772" w:rsidRDefault="00423772" w:rsidP="00423772">
      <w:pPr>
        <w:pStyle w:val="40"/>
      </w:pPr>
      <w:r>
        <w:rPr>
          <w:rFonts w:hint="eastAsia"/>
        </w:rPr>
        <w:t>从中我们发现了，类是由</w:t>
      </w:r>
      <w:r>
        <w:rPr>
          <w:rFonts w:hint="eastAsia"/>
        </w:rPr>
        <w:t>type</w:t>
      </w:r>
      <w:r>
        <w:rPr>
          <w:rFonts w:hint="eastAsia"/>
        </w:rPr>
        <w:t>创建的。我们来看下</w:t>
      </w:r>
      <w:r>
        <w:rPr>
          <w:rFonts w:hint="eastAsia"/>
        </w:rPr>
        <w:t>type</w:t>
      </w:r>
      <w:r>
        <w:rPr>
          <w:rFonts w:hint="eastAsia"/>
        </w:rPr>
        <w:t>的申明：</w:t>
      </w:r>
    </w:p>
    <w:p w14:paraId="4AC136AD" w14:textId="77777777" w:rsidR="00423772" w:rsidRPr="00A66911" w:rsidRDefault="00423772" w:rsidP="00423772">
      <w:pPr>
        <w:pStyle w:val="coder"/>
        <w:rPr>
          <w:sz w:val="24"/>
          <w:szCs w:val="24"/>
        </w:rPr>
      </w:pPr>
      <w:r w:rsidRPr="00A66911">
        <w:rPr>
          <w:sz w:val="24"/>
          <w:szCs w:val="24"/>
        </w:rPr>
        <w:t>type(object_or_name, bases, dict)</w:t>
      </w:r>
    </w:p>
    <w:p w14:paraId="715B5C4B" w14:textId="77777777" w:rsidR="00423772" w:rsidRPr="00A66911" w:rsidRDefault="00423772" w:rsidP="00423772">
      <w:pPr>
        <w:pStyle w:val="coder"/>
        <w:rPr>
          <w:sz w:val="24"/>
          <w:szCs w:val="24"/>
        </w:rPr>
      </w:pPr>
      <w:r w:rsidRPr="00A66911">
        <w:rPr>
          <w:sz w:val="24"/>
          <w:szCs w:val="24"/>
        </w:rPr>
        <w:lastRenderedPageBreak/>
        <w:t>type(object) -&gt; the object's type</w:t>
      </w:r>
    </w:p>
    <w:p w14:paraId="58F09418" w14:textId="77777777" w:rsidR="00423772" w:rsidRPr="00A66911" w:rsidRDefault="00423772" w:rsidP="00423772">
      <w:pPr>
        <w:pStyle w:val="coder"/>
        <w:rPr>
          <w:sz w:val="24"/>
          <w:szCs w:val="24"/>
        </w:rPr>
      </w:pPr>
      <w:r w:rsidRPr="00A66911">
        <w:rPr>
          <w:sz w:val="24"/>
          <w:szCs w:val="24"/>
        </w:rPr>
        <w:t>type(name, bases, dict) -&gt; a new type</w:t>
      </w:r>
    </w:p>
    <w:p w14:paraId="206E3776" w14:textId="77777777" w:rsidR="00423772" w:rsidRDefault="00423772" w:rsidP="00423772">
      <w:pPr>
        <w:pStyle w:val="40"/>
      </w:pPr>
      <w:r>
        <w:rPr>
          <w:rFonts w:hint="eastAsia"/>
        </w:rPr>
        <w:t>那么</w:t>
      </w:r>
      <w:r>
        <w:rPr>
          <w:rFonts w:hint="eastAsia"/>
        </w:rPr>
        <w:t>type</w:t>
      </w:r>
      <w:r>
        <w:rPr>
          <w:rFonts w:hint="eastAsia"/>
        </w:rPr>
        <w:t>是怎么创造类的那。</w:t>
      </w:r>
    </w:p>
    <w:p w14:paraId="3F525C12" w14:textId="77777777" w:rsidR="00423772" w:rsidRDefault="00423772" w:rsidP="00423772">
      <w:pPr>
        <w:pStyle w:val="coder"/>
      </w:pPr>
      <w:r>
        <w:rPr>
          <w:rFonts w:hint="eastAsia"/>
        </w:rPr>
        <w:t xml:space="preserve"> </w:t>
      </w:r>
      <w:r>
        <w:t>def hello(self):</w:t>
      </w:r>
    </w:p>
    <w:p w14:paraId="55A2ECD7" w14:textId="77777777" w:rsidR="00423772" w:rsidRDefault="00423772" w:rsidP="00423772">
      <w:pPr>
        <w:pStyle w:val="coder"/>
      </w:pPr>
      <w:r>
        <w:rPr>
          <w:rFonts w:hint="eastAsia"/>
        </w:rPr>
        <w:t xml:space="preserve">    print("</w:t>
      </w:r>
      <w:r>
        <w:rPr>
          <w:rFonts w:hint="eastAsia"/>
        </w:rPr>
        <w:t>你好</w:t>
      </w:r>
      <w:r>
        <w:rPr>
          <w:rFonts w:hint="eastAsia"/>
        </w:rPr>
        <w:t>{}".format(self.name))</w:t>
      </w:r>
    </w:p>
    <w:p w14:paraId="6664C6D3" w14:textId="77777777" w:rsidR="00423772" w:rsidRDefault="00423772" w:rsidP="00423772">
      <w:pPr>
        <w:pStyle w:val="coder"/>
      </w:pPr>
    </w:p>
    <w:p w14:paraId="432C7ADF" w14:textId="77777777" w:rsidR="00423772" w:rsidRDefault="00423772" w:rsidP="00423772">
      <w:pPr>
        <w:pStyle w:val="coder"/>
      </w:pPr>
    </w:p>
    <w:p w14:paraId="1C729E45" w14:textId="77777777" w:rsidR="00423772" w:rsidRDefault="00423772" w:rsidP="00423772">
      <w:pPr>
        <w:pStyle w:val="coder"/>
      </w:pPr>
      <w:r>
        <w:t>HelloWorld = type("HiWorld", (object,), {'fn_hello': hello})</w:t>
      </w:r>
    </w:p>
    <w:p w14:paraId="742E8E10" w14:textId="77777777" w:rsidR="00423772" w:rsidRDefault="00423772" w:rsidP="00423772">
      <w:pPr>
        <w:pStyle w:val="coder"/>
      </w:pPr>
    </w:p>
    <w:p w14:paraId="390CE337" w14:textId="77777777" w:rsidR="00423772" w:rsidRDefault="00423772" w:rsidP="00423772">
      <w:pPr>
        <w:pStyle w:val="coder"/>
      </w:pPr>
      <w:r>
        <w:t>a1 = HelloWorld()</w:t>
      </w:r>
    </w:p>
    <w:p w14:paraId="3E7581EF" w14:textId="77777777" w:rsidR="00423772" w:rsidRDefault="00423772" w:rsidP="00423772">
      <w:pPr>
        <w:pStyle w:val="coder"/>
      </w:pPr>
      <w:r>
        <w:t>a1.name = 'Jim'</w:t>
      </w:r>
    </w:p>
    <w:p w14:paraId="3D067635" w14:textId="77777777" w:rsidR="00423772" w:rsidRDefault="00423772" w:rsidP="00423772">
      <w:pPr>
        <w:pStyle w:val="coder"/>
      </w:pPr>
      <w:r>
        <w:t>a1.fn_hello()</w:t>
      </w:r>
    </w:p>
    <w:p w14:paraId="3BF19490" w14:textId="77777777" w:rsidR="00423772" w:rsidRDefault="00423772" w:rsidP="00423772">
      <w:pPr>
        <w:pStyle w:val="40"/>
      </w:pPr>
      <w:r>
        <w:rPr>
          <w:rFonts w:hint="eastAsia"/>
        </w:rPr>
        <w:t>这个例子就是道生而二了。</w:t>
      </w:r>
    </w:p>
    <w:p w14:paraId="3DDD32D4" w14:textId="77777777" w:rsidR="00423772" w:rsidRDefault="00423772" w:rsidP="00423772">
      <w:pPr>
        <w:pStyle w:val="40"/>
      </w:pPr>
      <w:r>
        <w:rPr>
          <w:rFonts w:hint="eastAsia"/>
        </w:rPr>
        <w:t>type</w:t>
      </w:r>
      <w:r>
        <w:rPr>
          <w:rFonts w:hint="eastAsia"/>
        </w:rPr>
        <w:t>的三个参数，符合人类社会的客观规律：我是谁，我从哪里来，我要到哪里去；</w:t>
      </w:r>
    </w:p>
    <w:p w14:paraId="69F3B2AC" w14:textId="77777777" w:rsidR="00423772" w:rsidRDefault="00423772" w:rsidP="00423772">
      <w:pPr>
        <w:pStyle w:val="2"/>
        <w:ind w:left="777" w:right="210"/>
      </w:pPr>
      <w:r>
        <w:rPr>
          <w:rFonts w:hint="eastAsia"/>
        </w:rPr>
        <w:t>type</w:t>
      </w:r>
      <w:r>
        <w:rPr>
          <w:rFonts w:hint="eastAsia"/>
        </w:rPr>
        <w:t>和类的关系</w:t>
      </w:r>
    </w:p>
    <w:p w14:paraId="451A7183" w14:textId="77777777" w:rsidR="00423772" w:rsidRDefault="00423772" w:rsidP="00423772">
      <w:pPr>
        <w:pStyle w:val="40"/>
      </w:pPr>
      <w:r>
        <w:rPr>
          <w:rFonts w:hint="eastAsia"/>
        </w:rPr>
        <w:t>type</w:t>
      </w:r>
      <w:r>
        <w:rPr>
          <w:rFonts w:hint="eastAsia"/>
        </w:rPr>
        <w:t>可以直接生成</w:t>
      </w:r>
      <w:r>
        <w:rPr>
          <w:rFonts w:hint="eastAsia"/>
        </w:rPr>
        <w:t>class</w:t>
      </w:r>
      <w:r>
        <w:rPr>
          <w:rFonts w:hint="eastAsia"/>
        </w:rPr>
        <w:t>，但其实这中间还有一个中间体，他就称之为元类。他的名字为了区别普通类，都建议使用</w:t>
      </w:r>
      <w:r>
        <w:rPr>
          <w:rFonts w:hint="eastAsia"/>
        </w:rPr>
        <w:t>M</w:t>
      </w:r>
      <w:r>
        <w:t>et</w:t>
      </w:r>
      <w:r>
        <w:rPr>
          <w:rFonts w:hint="eastAsia"/>
        </w:rPr>
        <w:t>a</w:t>
      </w:r>
      <w:r>
        <w:t>Class</w:t>
      </w:r>
      <w:r>
        <w:rPr>
          <w:rFonts w:hint="eastAsia"/>
        </w:rPr>
        <w:t>作为后缀。元类相当于生成普通类的模具。</w:t>
      </w:r>
    </w:p>
    <w:p w14:paraId="22818030" w14:textId="77777777" w:rsidR="00423772" w:rsidRDefault="00423772" w:rsidP="00423772">
      <w:pPr>
        <w:pStyle w:val="40"/>
      </w:pPr>
      <w:r>
        <w:rPr>
          <w:rFonts w:hint="eastAsia"/>
        </w:rPr>
        <w:t>比如我们现在有一个需求，需要生成很多类，这个类都要具备一个方法叫</w:t>
      </w:r>
      <w:r>
        <w:rPr>
          <w:rFonts w:hint="eastAsia"/>
        </w:rPr>
        <w:t>say_xxx</w:t>
      </w:r>
      <w:r>
        <w:rPr>
          <w:rFonts w:hint="eastAsia"/>
        </w:rPr>
        <w:t>，例如一个叫</w:t>
      </w:r>
      <w:r>
        <w:t>S</w:t>
      </w:r>
      <w:r>
        <w:rPr>
          <w:rFonts w:hint="eastAsia"/>
        </w:rPr>
        <w:t>tudent</w:t>
      </w:r>
      <w:r>
        <w:rPr>
          <w:rFonts w:hint="eastAsia"/>
        </w:rPr>
        <w:t>的类，就要有一个</w:t>
      </w:r>
      <w:r>
        <w:rPr>
          <w:rFonts w:hint="eastAsia"/>
        </w:rPr>
        <w:t>say_student</w:t>
      </w:r>
      <w:r>
        <w:rPr>
          <w:rFonts w:hint="eastAsia"/>
        </w:rPr>
        <w:t>方法；一个叫</w:t>
      </w:r>
      <w:r>
        <w:rPr>
          <w:rFonts w:hint="eastAsia"/>
        </w:rPr>
        <w:t>Doctor</w:t>
      </w:r>
      <w:r>
        <w:rPr>
          <w:rFonts w:hint="eastAsia"/>
        </w:rPr>
        <w:t>的类，就要有一个</w:t>
      </w:r>
      <w:r>
        <w:rPr>
          <w:rFonts w:hint="eastAsia"/>
        </w:rPr>
        <w:t>say_doctor</w:t>
      </w:r>
      <w:r>
        <w:rPr>
          <w:rFonts w:hint="eastAsia"/>
        </w:rPr>
        <w:t>的方法；那么我们就构造一个这样规律的元类，然后通过这个元类去生成这些普通类。</w:t>
      </w:r>
    </w:p>
    <w:p w14:paraId="5D1F83DB" w14:textId="77777777" w:rsidR="00423772" w:rsidRDefault="00423772" w:rsidP="00423772">
      <w:pPr>
        <w:pStyle w:val="40"/>
      </w:pPr>
      <w:r>
        <w:rPr>
          <w:rFonts w:hint="eastAsia"/>
        </w:rPr>
        <w:t>下面看一个元类：</w:t>
      </w:r>
    </w:p>
    <w:p w14:paraId="1D126145" w14:textId="77777777" w:rsidR="00423772" w:rsidRDefault="00423772" w:rsidP="00423772">
      <w:pPr>
        <w:pStyle w:val="coder"/>
      </w:pPr>
      <w:r>
        <w:t>class SayMetaClass(type):</w:t>
      </w:r>
    </w:p>
    <w:p w14:paraId="652A5F71" w14:textId="77777777" w:rsidR="00423772" w:rsidRDefault="00423772" w:rsidP="00423772">
      <w:pPr>
        <w:pStyle w:val="coder"/>
      </w:pPr>
      <w:r>
        <w:t xml:space="preserve">    def __new__(cls, name, bases, attrs):</w:t>
      </w:r>
    </w:p>
    <w:p w14:paraId="259C67EA" w14:textId="77777777" w:rsidR="00423772" w:rsidRDefault="00423772" w:rsidP="00423772">
      <w:pPr>
        <w:pStyle w:val="coder"/>
      </w:pPr>
      <w:r>
        <w:t xml:space="preserve">        attrs['say_'+name] = lambda self,value,saying=name: print(saying+','+value+'!')</w:t>
      </w:r>
    </w:p>
    <w:p w14:paraId="7C4B4B21" w14:textId="77777777" w:rsidR="00423772" w:rsidRDefault="00423772" w:rsidP="00423772">
      <w:pPr>
        <w:pStyle w:val="coder"/>
      </w:pPr>
      <w:r>
        <w:t xml:space="preserve">        return type.__new__(cls, name, bases, attrs)</w:t>
      </w:r>
    </w:p>
    <w:p w14:paraId="6F8E29FF" w14:textId="77777777" w:rsidR="00423772" w:rsidRDefault="00423772" w:rsidP="00423772">
      <w:pPr>
        <w:pStyle w:val="40"/>
      </w:pPr>
      <w:r>
        <w:rPr>
          <w:rFonts w:hint="eastAsia"/>
        </w:rPr>
        <w:t>要定义一个元类，必须满足如下条件：</w:t>
      </w:r>
    </w:p>
    <w:p w14:paraId="3BEE02F7" w14:textId="77777777" w:rsidR="00423772" w:rsidRDefault="00423772" w:rsidP="00423772">
      <w:pPr>
        <w:pStyle w:val="40"/>
      </w:pPr>
      <w:r>
        <w:rPr>
          <w:rFonts w:hint="eastAsia"/>
        </w:rPr>
        <w:t>元类必须由</w:t>
      </w:r>
      <w:r>
        <w:rPr>
          <w:rFonts w:hint="eastAsia"/>
        </w:rPr>
        <w:t>type</w:t>
      </w:r>
      <w:r>
        <w:rPr>
          <w:rFonts w:hint="eastAsia"/>
        </w:rPr>
        <w:t>生成，这就是道生一的概念。</w:t>
      </w:r>
    </w:p>
    <w:p w14:paraId="34F483CA" w14:textId="77777777" w:rsidR="00423772" w:rsidRDefault="00423772" w:rsidP="00423772">
      <w:pPr>
        <w:pStyle w:val="40"/>
      </w:pPr>
      <w:r>
        <w:rPr>
          <w:rFonts w:hint="eastAsia"/>
        </w:rPr>
        <w:t>元类的操作必须在</w:t>
      </w:r>
      <w:r w:rsidRPr="002E36E5">
        <w:rPr>
          <w:rFonts w:ascii="PT Mono" w:hAnsi="PT Mono"/>
        </w:rPr>
        <w:t>__new__</w:t>
      </w:r>
      <w:r>
        <w:rPr>
          <w:rFonts w:hint="eastAsia"/>
        </w:rPr>
        <w:t>中完成，同时也会传递</w:t>
      </w:r>
      <w:r>
        <w:t>3</w:t>
      </w:r>
      <w:r>
        <w:rPr>
          <w:rFonts w:hint="eastAsia"/>
        </w:rPr>
        <w:t>要素，我是谁，我从哪里来，我要到哪里去。</w:t>
      </w:r>
    </w:p>
    <w:p w14:paraId="2370AFDB" w14:textId="77777777" w:rsidR="00423772" w:rsidRDefault="00423772" w:rsidP="00423772">
      <w:pPr>
        <w:pStyle w:val="40"/>
      </w:pPr>
      <w:r>
        <w:rPr>
          <w:rFonts w:hint="eastAsia"/>
        </w:rPr>
        <w:t>如何生成刚才需求：</w:t>
      </w:r>
    </w:p>
    <w:p w14:paraId="3517255F" w14:textId="77777777" w:rsidR="00423772" w:rsidRDefault="00423772" w:rsidP="00423772">
      <w:pPr>
        <w:pStyle w:val="coder"/>
      </w:pPr>
      <w:r>
        <w:rPr>
          <w:rFonts w:hint="eastAsia"/>
        </w:rPr>
        <w:t xml:space="preserve"># </w:t>
      </w:r>
      <w:r>
        <w:rPr>
          <w:rFonts w:hint="eastAsia"/>
        </w:rPr>
        <w:t>道生一：传入</w:t>
      </w:r>
      <w:r>
        <w:rPr>
          <w:rFonts w:hint="eastAsia"/>
        </w:rPr>
        <w:t>type</w:t>
      </w:r>
    </w:p>
    <w:p w14:paraId="54018BEC" w14:textId="77777777" w:rsidR="00423772" w:rsidRDefault="00423772" w:rsidP="00423772">
      <w:pPr>
        <w:pStyle w:val="coder"/>
      </w:pPr>
      <w:r>
        <w:t>class SayMetaClass(type):</w:t>
      </w:r>
    </w:p>
    <w:p w14:paraId="5A61B17A" w14:textId="77777777" w:rsidR="00423772" w:rsidRDefault="00423772" w:rsidP="00423772">
      <w:pPr>
        <w:pStyle w:val="coder"/>
      </w:pPr>
      <w:r>
        <w:rPr>
          <w:rFonts w:hint="eastAsia"/>
        </w:rPr>
        <w:t xml:space="preserve">    # </w:t>
      </w:r>
      <w:r>
        <w:rPr>
          <w:rFonts w:hint="eastAsia"/>
        </w:rPr>
        <w:t>传入三大永恒命题：类名称、父类、属性</w:t>
      </w:r>
    </w:p>
    <w:p w14:paraId="70E27FDE" w14:textId="77777777" w:rsidR="00423772" w:rsidRDefault="00423772" w:rsidP="00423772">
      <w:pPr>
        <w:pStyle w:val="coder"/>
      </w:pPr>
      <w:r>
        <w:t xml:space="preserve">    def __new__(cls, name, bases, attrs):</w:t>
      </w:r>
    </w:p>
    <w:p w14:paraId="3C504CBA" w14:textId="77777777" w:rsidR="00423772" w:rsidRDefault="00423772" w:rsidP="00423772">
      <w:pPr>
        <w:pStyle w:val="coder"/>
      </w:pPr>
      <w:r>
        <w:rPr>
          <w:rFonts w:hint="eastAsia"/>
        </w:rPr>
        <w:t xml:space="preserve">        # </w:t>
      </w:r>
      <w:r>
        <w:rPr>
          <w:rFonts w:hint="eastAsia"/>
        </w:rPr>
        <w:t>创造“天赋”</w:t>
      </w:r>
    </w:p>
    <w:p w14:paraId="6F9C56C1" w14:textId="77777777" w:rsidR="00423772" w:rsidRDefault="00423772" w:rsidP="00423772">
      <w:pPr>
        <w:pStyle w:val="coder"/>
      </w:pPr>
      <w:r>
        <w:t xml:space="preserve">        attrs['say_'+name] = lambda self,value,saying=name: print(saying+','+value+'!')</w:t>
      </w:r>
    </w:p>
    <w:p w14:paraId="5BB92C7D" w14:textId="77777777" w:rsidR="00423772" w:rsidRDefault="00423772" w:rsidP="00423772">
      <w:pPr>
        <w:pStyle w:val="coder"/>
      </w:pPr>
      <w:r>
        <w:rPr>
          <w:rFonts w:hint="eastAsia"/>
        </w:rPr>
        <w:t xml:space="preserve">        # </w:t>
      </w:r>
      <w:r>
        <w:rPr>
          <w:rFonts w:hint="eastAsia"/>
        </w:rPr>
        <w:t>传承三大永恒命题：类名称、父类、属性</w:t>
      </w:r>
    </w:p>
    <w:p w14:paraId="69EC9358" w14:textId="77777777" w:rsidR="00423772" w:rsidRDefault="00423772" w:rsidP="00423772">
      <w:pPr>
        <w:pStyle w:val="coder"/>
      </w:pPr>
      <w:r>
        <w:t xml:space="preserve">        return type.__new__(cls, name, bases, attrs)</w:t>
      </w:r>
    </w:p>
    <w:p w14:paraId="33DD924D" w14:textId="77777777" w:rsidR="00423772" w:rsidRDefault="00423772" w:rsidP="00423772">
      <w:pPr>
        <w:pStyle w:val="coder"/>
      </w:pPr>
    </w:p>
    <w:p w14:paraId="56426D10" w14:textId="77777777" w:rsidR="00423772" w:rsidRDefault="00423772" w:rsidP="00423772">
      <w:pPr>
        <w:pStyle w:val="coder"/>
      </w:pPr>
      <w:r>
        <w:rPr>
          <w:rFonts w:hint="eastAsia"/>
        </w:rPr>
        <w:t xml:space="preserve"># </w:t>
      </w:r>
      <w:r>
        <w:rPr>
          <w:rFonts w:hint="eastAsia"/>
        </w:rPr>
        <w:t>一生二：创建类</w:t>
      </w:r>
    </w:p>
    <w:p w14:paraId="4D5ED787" w14:textId="77777777" w:rsidR="00423772" w:rsidRDefault="00423772" w:rsidP="00423772">
      <w:pPr>
        <w:pStyle w:val="coder"/>
      </w:pPr>
      <w:r>
        <w:t>class Hello(object, metaclass=SayMetaClass):</w:t>
      </w:r>
    </w:p>
    <w:p w14:paraId="4A7F3248" w14:textId="77777777" w:rsidR="00423772" w:rsidRDefault="00423772" w:rsidP="00423772">
      <w:pPr>
        <w:pStyle w:val="coder"/>
      </w:pPr>
      <w:r>
        <w:t xml:space="preserve">    pass</w:t>
      </w:r>
    </w:p>
    <w:p w14:paraId="0CB8BEA3" w14:textId="77777777" w:rsidR="00423772" w:rsidRDefault="00423772" w:rsidP="00423772">
      <w:pPr>
        <w:pStyle w:val="coder"/>
      </w:pPr>
    </w:p>
    <w:p w14:paraId="26763BD2" w14:textId="77777777" w:rsidR="00423772" w:rsidRDefault="00423772" w:rsidP="00423772">
      <w:pPr>
        <w:pStyle w:val="coder"/>
      </w:pPr>
      <w:r>
        <w:rPr>
          <w:rFonts w:hint="eastAsia"/>
        </w:rPr>
        <w:t xml:space="preserve"># </w:t>
      </w:r>
      <w:r>
        <w:rPr>
          <w:rFonts w:hint="eastAsia"/>
        </w:rPr>
        <w:t>二生三：创建实列</w:t>
      </w:r>
    </w:p>
    <w:p w14:paraId="20E1C181" w14:textId="77777777" w:rsidR="00423772" w:rsidRDefault="00423772" w:rsidP="00423772">
      <w:pPr>
        <w:pStyle w:val="coder"/>
      </w:pPr>
      <w:r>
        <w:t>hello = Hello()</w:t>
      </w:r>
    </w:p>
    <w:p w14:paraId="0FC94004" w14:textId="77777777" w:rsidR="00423772" w:rsidRDefault="00423772" w:rsidP="00423772">
      <w:pPr>
        <w:pStyle w:val="coder"/>
      </w:pPr>
    </w:p>
    <w:p w14:paraId="36A99E3D" w14:textId="77777777" w:rsidR="00423772" w:rsidRDefault="00423772" w:rsidP="00423772">
      <w:pPr>
        <w:pStyle w:val="coder"/>
      </w:pPr>
      <w:r>
        <w:rPr>
          <w:rFonts w:hint="eastAsia"/>
        </w:rPr>
        <w:t xml:space="preserve"># </w:t>
      </w:r>
      <w:r>
        <w:rPr>
          <w:rFonts w:hint="eastAsia"/>
        </w:rPr>
        <w:t>三生万物：调用实例方法</w:t>
      </w:r>
    </w:p>
    <w:p w14:paraId="24285A43" w14:textId="77777777" w:rsidR="00423772" w:rsidRDefault="00423772" w:rsidP="00423772">
      <w:pPr>
        <w:pStyle w:val="coder"/>
      </w:pPr>
      <w:r>
        <w:t>hello.say_Hello('world!')</w:t>
      </w:r>
    </w:p>
    <w:p w14:paraId="3B1B767C" w14:textId="77777777" w:rsidR="00423772" w:rsidRDefault="00423772" w:rsidP="00423772">
      <w:pPr>
        <w:pStyle w:val="2"/>
        <w:ind w:left="777" w:right="210"/>
      </w:pPr>
      <w:r>
        <w:rPr>
          <w:rFonts w:hint="eastAsia"/>
        </w:rPr>
        <w:t>使用元类的场景</w:t>
      </w:r>
    </w:p>
    <w:p w14:paraId="279D4B17" w14:textId="77777777" w:rsidR="00423772" w:rsidRDefault="00423772" w:rsidP="00423772">
      <w:pPr>
        <w:pStyle w:val="40"/>
      </w:pPr>
      <w:r>
        <w:rPr>
          <w:rFonts w:hint="eastAsia"/>
        </w:rPr>
        <w:t>设计一种类模型时候，找到一个一系列类的共同规律，比如后期</w:t>
      </w:r>
      <w:r>
        <w:rPr>
          <w:rFonts w:hint="eastAsia"/>
        </w:rPr>
        <w:t>django</w:t>
      </w:r>
      <w:r>
        <w:rPr>
          <w:rFonts w:hint="eastAsia"/>
        </w:rPr>
        <w:t>的</w:t>
      </w:r>
      <w:r>
        <w:rPr>
          <w:rFonts w:hint="eastAsia"/>
        </w:rPr>
        <w:t>ORM</w:t>
      </w:r>
      <w:r>
        <w:rPr>
          <w:rFonts w:hint="eastAsia"/>
        </w:rPr>
        <w:t>框架。</w:t>
      </w:r>
    </w:p>
    <w:p w14:paraId="5856753D" w14:textId="77777777" w:rsidR="00423772" w:rsidRDefault="00423772" w:rsidP="00423772">
      <w:pPr>
        <w:pStyle w:val="40"/>
      </w:pPr>
      <w:r>
        <w:rPr>
          <w:rFonts w:hint="eastAsia"/>
        </w:rPr>
        <w:t>除非是要设计框架，工作中</w:t>
      </w:r>
      <w:r>
        <w:rPr>
          <w:rFonts w:hint="eastAsia"/>
        </w:rPr>
        <w:t>99%</w:t>
      </w:r>
      <w:r>
        <w:rPr>
          <w:rFonts w:hint="eastAsia"/>
        </w:rPr>
        <w:t>是不会用到元类的，学习元类的目的就是理解下</w:t>
      </w:r>
      <w:r>
        <w:rPr>
          <w:rFonts w:hint="eastAsia"/>
        </w:rPr>
        <w:t>python</w:t>
      </w:r>
      <w:r>
        <w:rPr>
          <w:rFonts w:hint="eastAsia"/>
        </w:rPr>
        <w:t>生成对象的一个过程。</w:t>
      </w:r>
    </w:p>
    <w:p w14:paraId="0C239B5C" w14:textId="77777777" w:rsidR="00644512" w:rsidRDefault="000463BB">
      <w:pPr>
        <w:pStyle w:val="1"/>
      </w:pPr>
      <w:r>
        <w:rPr>
          <w:rFonts w:hint="eastAsia"/>
        </w:rPr>
        <w:t>课程总结</w:t>
      </w:r>
    </w:p>
    <w:p w14:paraId="4D0BE167" w14:textId="77777777" w:rsidR="00644512" w:rsidRDefault="000463BB">
      <w:pPr>
        <w:pStyle w:val="2"/>
        <w:ind w:left="777" w:right="210"/>
      </w:pPr>
      <w:r>
        <w:rPr>
          <w:rFonts w:hint="eastAsia"/>
        </w:rPr>
        <w:t>重点</w:t>
      </w:r>
    </w:p>
    <w:p w14:paraId="5BD3031C" w14:textId="6E80FE45" w:rsidR="00644512" w:rsidRDefault="00BA2595">
      <w:pPr>
        <w:pStyle w:val="5"/>
      </w:pPr>
      <w:r>
        <w:rPr>
          <w:rFonts w:hint="eastAsia"/>
        </w:rPr>
        <w:t>列表生成器的语法和特点</w:t>
      </w:r>
    </w:p>
    <w:p w14:paraId="65A78D15" w14:textId="73467B0B" w:rsidR="00BA2595" w:rsidRDefault="00BA2595">
      <w:pPr>
        <w:pStyle w:val="5"/>
      </w:pPr>
      <w:r>
        <w:rPr>
          <w:rFonts w:hint="eastAsia"/>
        </w:rPr>
        <w:t>如何判断一个对象是否可以迭代</w:t>
      </w:r>
    </w:p>
    <w:p w14:paraId="71EB4D07" w14:textId="1DB5A28C" w:rsidR="00BA2595" w:rsidRDefault="00BA2595">
      <w:pPr>
        <w:pStyle w:val="5"/>
      </w:pPr>
      <w:r>
        <w:rPr>
          <w:rFonts w:hint="eastAsia"/>
        </w:rPr>
        <w:t>p</w:t>
      </w:r>
      <w:r>
        <w:t>roperty</w:t>
      </w:r>
      <w:r>
        <w:rPr>
          <w:rFonts w:hint="eastAsia"/>
        </w:rPr>
        <w:t>装饰器的用法</w:t>
      </w:r>
    </w:p>
    <w:p w14:paraId="492B2914" w14:textId="77777777" w:rsidR="00644512" w:rsidRDefault="000463BB">
      <w:pPr>
        <w:pStyle w:val="2"/>
        <w:ind w:left="777" w:right="210"/>
      </w:pPr>
      <w:r>
        <w:rPr>
          <w:rFonts w:hint="eastAsia"/>
        </w:rPr>
        <w:t>难点</w:t>
      </w:r>
    </w:p>
    <w:p w14:paraId="17D3D14A" w14:textId="1B236AAA" w:rsidR="00644512" w:rsidRDefault="00A94956">
      <w:pPr>
        <w:pStyle w:val="5"/>
      </w:pPr>
      <w:r>
        <w:rPr>
          <w:rFonts w:hint="eastAsia"/>
        </w:rPr>
        <w:t>python</w:t>
      </w:r>
      <w:r>
        <w:rPr>
          <w:rFonts w:hint="eastAsia"/>
        </w:rPr>
        <w:t>中的属性动态性的理解</w:t>
      </w:r>
    </w:p>
    <w:p w14:paraId="38BFB634" w14:textId="15E4367E" w:rsidR="00A94956" w:rsidRDefault="00A94956">
      <w:pPr>
        <w:pStyle w:val="5"/>
      </w:pPr>
      <w:r>
        <w:rPr>
          <w:rFonts w:hint="eastAsia"/>
        </w:rPr>
        <w:t>函数和生成器函数的区别</w:t>
      </w:r>
    </w:p>
    <w:p w14:paraId="3410C260" w14:textId="77777777" w:rsidR="00644512" w:rsidRDefault="000463BB">
      <w:pPr>
        <w:pStyle w:val="2"/>
        <w:ind w:left="777" w:right="210"/>
      </w:pPr>
      <w:r>
        <w:rPr>
          <w:rFonts w:hint="eastAsia"/>
        </w:rPr>
        <w:t>如何掌握？</w:t>
      </w:r>
    </w:p>
    <w:p w14:paraId="01FDA316" w14:textId="2DCCFA98" w:rsidR="00644512" w:rsidRDefault="00A94956">
      <w:pPr>
        <w:pStyle w:val="5"/>
      </w:pPr>
      <w:r>
        <w:rPr>
          <w:rFonts w:hint="eastAsia"/>
        </w:rPr>
        <w:t>翻译成中文，然后翻译成代码，写</w:t>
      </w:r>
      <w:r>
        <w:rPr>
          <w:rFonts w:hint="eastAsia"/>
        </w:rPr>
        <w:t>3</w:t>
      </w:r>
      <w:r>
        <w:rPr>
          <w:rFonts w:hint="eastAsia"/>
        </w:rPr>
        <w:t>遍</w:t>
      </w:r>
    </w:p>
    <w:p w14:paraId="7A663E08" w14:textId="3F69E68D" w:rsidR="00644512" w:rsidRDefault="00A94956">
      <w:pPr>
        <w:pStyle w:val="5"/>
      </w:pPr>
      <w:r>
        <w:rPr>
          <w:rFonts w:hint="eastAsia"/>
        </w:rPr>
        <w:t>利用</w:t>
      </w:r>
      <w:r>
        <w:rPr>
          <w:rFonts w:hint="eastAsia"/>
        </w:rPr>
        <w:t>i</w:t>
      </w:r>
      <w:r>
        <w:t>python</w:t>
      </w:r>
      <w:r>
        <w:rPr>
          <w:rFonts w:hint="eastAsia"/>
        </w:rPr>
        <w:t>，快速验证信息</w:t>
      </w:r>
    </w:p>
    <w:p w14:paraId="406915E6" w14:textId="77777777" w:rsidR="00644512" w:rsidRDefault="000463BB">
      <w:pPr>
        <w:pStyle w:val="1"/>
      </w:pPr>
      <w:r>
        <w:rPr>
          <w:rFonts w:hint="eastAsia"/>
        </w:rPr>
        <w:lastRenderedPageBreak/>
        <w:t>课后练习</w:t>
      </w:r>
      <w:bookmarkStart w:id="0" w:name="_GoBack"/>
      <w:bookmarkEnd w:id="0"/>
    </w:p>
    <w:p w14:paraId="1A79EFD9" w14:textId="0FA69434" w:rsidR="00644512" w:rsidRDefault="002C5203">
      <w:pPr>
        <w:pStyle w:val="5"/>
      </w:pPr>
      <w:r>
        <w:rPr>
          <w:rFonts w:hint="eastAsia"/>
        </w:rPr>
        <w:t>兔子繁殖问题：</w:t>
      </w:r>
    </w:p>
    <w:p w14:paraId="04903974" w14:textId="106B4336" w:rsidR="002C5203" w:rsidRDefault="002C5203" w:rsidP="002C5203">
      <w:pPr>
        <w:pStyle w:val="40"/>
        <w:ind w:left="420"/>
      </w:pPr>
      <w:r w:rsidRPr="002C5203">
        <w:rPr>
          <w:rFonts w:hint="eastAsia"/>
        </w:rPr>
        <w:t>有一对兔子，从出生后第三个月起每个月都生一对兔子，小兔子长到第三个月后又生一对兔子，假如兔子都不死，每个月兔子对数为多少？</w:t>
      </w:r>
    </w:p>
    <w:p w14:paraId="2AD93057" w14:textId="28D8636E" w:rsidR="00136EF9" w:rsidRDefault="00136EF9" w:rsidP="002C5203">
      <w:pPr>
        <w:pStyle w:val="40"/>
        <w:ind w:left="420"/>
      </w:pPr>
      <w:r>
        <w:rPr>
          <w:rFonts w:hint="eastAsia"/>
        </w:rPr>
        <w:t>提示，使用函数生成器方式来做。</w:t>
      </w:r>
    </w:p>
    <w:p w14:paraId="52F322C2" w14:textId="3A001011" w:rsidR="00644512" w:rsidRDefault="003602B3">
      <w:pPr>
        <w:pStyle w:val="5"/>
      </w:pPr>
      <w:r>
        <w:rPr>
          <w:rFonts w:hint="eastAsia"/>
        </w:rPr>
        <w:t>汇率计算器</w:t>
      </w:r>
    </w:p>
    <w:p w14:paraId="31DD6FE6" w14:textId="1667E342" w:rsidR="003602B3" w:rsidRDefault="003602B3" w:rsidP="003602B3">
      <w:pPr>
        <w:pStyle w:val="40"/>
        <w:ind w:left="420"/>
      </w:pPr>
      <w:r>
        <w:rPr>
          <w:rFonts w:hint="eastAsia"/>
        </w:rPr>
        <w:t>设计一个类，用户初始化账户里的人民币数量，提供美元、港元、泰铢的转换功能，要求用户直接通过属性访问。</w:t>
      </w:r>
    </w:p>
    <w:p w14:paraId="2A860FBA" w14:textId="3319DC8C" w:rsidR="003602B3" w:rsidRDefault="003602B3" w:rsidP="003602B3">
      <w:pPr>
        <w:pStyle w:val="40"/>
        <w:ind w:left="420"/>
      </w:pPr>
      <w:r>
        <w:rPr>
          <w:rFonts w:hint="eastAsia"/>
        </w:rPr>
        <w:t>扩展：在上一个类的基础上，增加用户收入美元，港元，泰铢的功能。</w:t>
      </w:r>
    </w:p>
    <w:p w14:paraId="0F29434F" w14:textId="77777777" w:rsidR="00644512" w:rsidRDefault="000463BB">
      <w:pPr>
        <w:pStyle w:val="1"/>
      </w:pPr>
      <w:r>
        <w:rPr>
          <w:rFonts w:hint="eastAsia"/>
        </w:rPr>
        <w:t>面试题</w:t>
      </w:r>
    </w:p>
    <w:p w14:paraId="54E6EB2D" w14:textId="77777777" w:rsidR="00D04EBA" w:rsidRDefault="00D04EBA" w:rsidP="00D04EBA">
      <w:pPr>
        <w:pStyle w:val="5"/>
      </w:pPr>
      <w:r w:rsidRPr="001E14A3">
        <w:rPr>
          <w:rFonts w:hint="eastAsia"/>
        </w:rPr>
        <w:t>Python</w:t>
      </w:r>
      <w:r w:rsidRPr="001E14A3">
        <w:rPr>
          <w:rFonts w:hint="eastAsia"/>
        </w:rPr>
        <w:t>中单下划线</w:t>
      </w:r>
      <w:r w:rsidRPr="001E14A3">
        <w:rPr>
          <w:rFonts w:hint="eastAsia"/>
        </w:rPr>
        <w:t>_foo</w:t>
      </w:r>
      <w:r w:rsidRPr="001E14A3">
        <w:rPr>
          <w:rFonts w:hint="eastAsia"/>
        </w:rPr>
        <w:t>与双下划线</w:t>
      </w:r>
      <w:r w:rsidRPr="001E14A3">
        <w:rPr>
          <w:rFonts w:hint="eastAsia"/>
        </w:rPr>
        <w:t>__foo</w:t>
      </w:r>
      <w:r w:rsidRPr="001E14A3">
        <w:rPr>
          <w:rFonts w:hint="eastAsia"/>
        </w:rPr>
        <w:t>与</w:t>
      </w:r>
      <w:r w:rsidRPr="001E14A3">
        <w:rPr>
          <w:rFonts w:hint="eastAsia"/>
        </w:rPr>
        <w:t>__foo__</w:t>
      </w:r>
      <w:r w:rsidRPr="001E14A3">
        <w:rPr>
          <w:rFonts w:hint="eastAsia"/>
        </w:rPr>
        <w:t>的成员，下列说法正确的是？</w:t>
      </w:r>
      <w:r>
        <w:rPr>
          <w:rFonts w:hint="eastAsia"/>
        </w:rPr>
        <w:t>（多选）</w:t>
      </w:r>
    </w:p>
    <w:p w14:paraId="39D90ABE" w14:textId="77777777" w:rsidR="00D04EBA" w:rsidRDefault="00D04EBA" w:rsidP="00D04EBA">
      <w:pPr>
        <w:pStyle w:val="40"/>
      </w:pPr>
      <w:r>
        <w:tab/>
      </w:r>
      <w:r>
        <w:rPr>
          <w:rFonts w:hint="eastAsia"/>
        </w:rPr>
        <w:t xml:space="preserve">A. _foo </w:t>
      </w:r>
      <w:r>
        <w:rPr>
          <w:rFonts w:hint="eastAsia"/>
        </w:rPr>
        <w:t>不能直接用于’</w:t>
      </w:r>
      <w:r>
        <w:rPr>
          <w:rFonts w:hint="eastAsia"/>
        </w:rPr>
        <w:t>from module import *</w:t>
      </w:r>
      <w:r>
        <w:rPr>
          <w:rFonts w:hint="eastAsia"/>
        </w:rPr>
        <w:t>’</w:t>
      </w:r>
    </w:p>
    <w:p w14:paraId="567DFC5B" w14:textId="77777777" w:rsidR="00D04EBA" w:rsidRDefault="00D04EBA" w:rsidP="00D04EBA">
      <w:pPr>
        <w:pStyle w:val="40"/>
      </w:pPr>
      <w:r>
        <w:tab/>
      </w:r>
      <w:r>
        <w:rPr>
          <w:rFonts w:hint="eastAsia"/>
        </w:rPr>
        <w:t>B. __foo</w:t>
      </w:r>
      <w:r>
        <w:rPr>
          <w:rFonts w:hint="eastAsia"/>
        </w:rPr>
        <w:t>解析器用</w:t>
      </w:r>
      <w:r>
        <w:rPr>
          <w:rFonts w:hint="eastAsia"/>
        </w:rPr>
        <w:t>_classname__foo</w:t>
      </w:r>
      <w:r>
        <w:rPr>
          <w:rFonts w:hint="eastAsia"/>
        </w:rPr>
        <w:t>来代替这个名字，以区别和其他类相同的命名</w:t>
      </w:r>
    </w:p>
    <w:p w14:paraId="3A470706" w14:textId="77777777" w:rsidR="00D04EBA" w:rsidRDefault="00D04EBA" w:rsidP="00D04EBA">
      <w:pPr>
        <w:pStyle w:val="40"/>
      </w:pPr>
      <w:r>
        <w:tab/>
      </w:r>
      <w:r>
        <w:rPr>
          <w:rFonts w:hint="eastAsia"/>
        </w:rPr>
        <w:t>C. __foo__</w:t>
      </w:r>
      <w:r>
        <w:rPr>
          <w:rFonts w:hint="eastAsia"/>
        </w:rPr>
        <w:t>代表</w:t>
      </w:r>
      <w:r>
        <w:rPr>
          <w:rFonts w:hint="eastAsia"/>
        </w:rPr>
        <w:t>python</w:t>
      </w:r>
      <w:r>
        <w:rPr>
          <w:rFonts w:hint="eastAsia"/>
        </w:rPr>
        <w:t>里特殊方法专用的标识</w:t>
      </w:r>
    </w:p>
    <w:p w14:paraId="51E55475" w14:textId="77777777" w:rsidR="00D04EBA" w:rsidRDefault="00D04EBA" w:rsidP="00D04EBA">
      <w:pPr>
        <w:pStyle w:val="40"/>
      </w:pPr>
      <w:r>
        <w:tab/>
      </w:r>
      <w:r>
        <w:rPr>
          <w:rFonts w:hint="eastAsia"/>
        </w:rPr>
        <w:t xml:space="preserve">D. __foo </w:t>
      </w:r>
      <w:r>
        <w:rPr>
          <w:rFonts w:hint="eastAsia"/>
        </w:rPr>
        <w:t>可以直接用于’</w:t>
      </w:r>
      <w:r>
        <w:rPr>
          <w:rFonts w:hint="eastAsia"/>
        </w:rPr>
        <w:t>from module import *</w:t>
      </w:r>
      <w:r>
        <w:rPr>
          <w:rFonts w:hint="eastAsia"/>
        </w:rPr>
        <w:t>’</w:t>
      </w:r>
    </w:p>
    <w:p w14:paraId="65E60031" w14:textId="09E719E1" w:rsidR="00D04EBA" w:rsidRDefault="00D04EBA" w:rsidP="00D04EBA">
      <w:pPr>
        <w:pStyle w:val="5"/>
      </w:pPr>
      <w:r>
        <w:rPr>
          <w:rFonts w:hint="eastAsia"/>
        </w:rPr>
        <w:t>python</w:t>
      </w:r>
      <w:r>
        <w:rPr>
          <w:rFonts w:hint="eastAsia"/>
        </w:rPr>
        <w:t>中单下划线和双下划线的区别。</w:t>
      </w:r>
    </w:p>
    <w:p w14:paraId="01D87B59" w14:textId="3A2B8A37" w:rsidR="003E191A" w:rsidRDefault="003E191A" w:rsidP="00BC7B43">
      <w:pPr>
        <w:pStyle w:val="40"/>
        <w:ind w:leftChars="200" w:left="424" w:hangingChars="2" w:hanging="4"/>
      </w:pPr>
      <w:r>
        <w:tab/>
      </w:r>
      <w:r w:rsidR="00BC7B43">
        <w:rPr>
          <w:rFonts w:hint="eastAsia"/>
        </w:rPr>
        <w:t>单下划线：</w:t>
      </w:r>
      <w:r>
        <w:rPr>
          <w:rFonts w:hint="eastAsia"/>
        </w:rPr>
        <w:t>私有化属性或方法，</w:t>
      </w:r>
      <w:r>
        <w:rPr>
          <w:rFonts w:hint="eastAsia"/>
        </w:rPr>
        <w:t>from somemodule import *</w:t>
      </w:r>
      <w:r>
        <w:rPr>
          <w:rFonts w:hint="eastAsia"/>
        </w:rPr>
        <w:t>禁止导入</w:t>
      </w:r>
      <w:r>
        <w:rPr>
          <w:rFonts w:hint="eastAsia"/>
        </w:rPr>
        <w:t>,</w:t>
      </w:r>
      <w:r>
        <w:rPr>
          <w:rFonts w:hint="eastAsia"/>
        </w:rPr>
        <w:t>类对象和子类可以访问。</w:t>
      </w:r>
    </w:p>
    <w:p w14:paraId="25D902A3" w14:textId="5C380910" w:rsidR="003E191A" w:rsidRDefault="00BC7B43" w:rsidP="00BC7B43">
      <w:pPr>
        <w:pStyle w:val="40"/>
      </w:pPr>
      <w:r>
        <w:rPr>
          <w:rFonts w:hint="eastAsia"/>
        </w:rPr>
        <w:t>双下划线：无法在外部直接访问，被名字重整了。</w:t>
      </w:r>
    </w:p>
    <w:p w14:paraId="6CC0A565" w14:textId="50D61016" w:rsidR="006E21A5" w:rsidRDefault="006E21A5" w:rsidP="006E21A5">
      <w:pPr>
        <w:pStyle w:val="5"/>
      </w:pPr>
      <w:r>
        <w:rPr>
          <w:rFonts w:hint="eastAsia"/>
        </w:rPr>
        <w:t>简述如何使用迭代器？</w:t>
      </w:r>
    </w:p>
    <w:p w14:paraId="3F340E42" w14:textId="61697A22" w:rsidR="006E21A5" w:rsidRDefault="006E21A5" w:rsidP="006E21A5">
      <w:pPr>
        <w:pStyle w:val="40"/>
      </w:pPr>
      <w:r>
        <w:tab/>
      </w:r>
      <w:r>
        <w:rPr>
          <w:rFonts w:hint="eastAsia"/>
        </w:rPr>
        <w:t>通过</w:t>
      </w:r>
      <w:r>
        <w:rPr>
          <w:rFonts w:hint="eastAsia"/>
        </w:rPr>
        <w:t>iter()</w:t>
      </w:r>
      <w:r>
        <w:rPr>
          <w:rFonts w:hint="eastAsia"/>
        </w:rPr>
        <w:t>将一个可迭代对象生成为迭代器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67F5367" w14:textId="42F8BDAF" w:rsidR="006E21A5" w:rsidRDefault="006E21A5" w:rsidP="006E21A5">
      <w:pPr>
        <w:pStyle w:val="40"/>
      </w:pPr>
      <w:r>
        <w:tab/>
      </w:r>
      <w:r>
        <w:rPr>
          <w:rFonts w:hint="eastAsia"/>
        </w:rPr>
        <w:t>通过</w:t>
      </w:r>
      <w:r>
        <w:rPr>
          <w:rFonts w:hint="eastAsia"/>
        </w:rPr>
        <w:t>next()</w:t>
      </w:r>
      <w:r>
        <w:rPr>
          <w:rFonts w:hint="eastAsia"/>
        </w:rPr>
        <w:t>方法从</w:t>
      </w:r>
      <w:r>
        <w:rPr>
          <w:rFonts w:hint="eastAsia"/>
        </w:rPr>
        <w:t>A</w:t>
      </w:r>
      <w:r>
        <w:rPr>
          <w:rFonts w:hint="eastAsia"/>
        </w:rPr>
        <w:t>中获取元素。</w:t>
      </w:r>
    </w:p>
    <w:p w14:paraId="5B91C2C8" w14:textId="65AF363D" w:rsidR="006E21A5" w:rsidRDefault="006E21A5" w:rsidP="006E21A5">
      <w:pPr>
        <w:pStyle w:val="40"/>
      </w:pPr>
      <w:r>
        <w:tab/>
      </w:r>
      <w:r>
        <w:rPr>
          <w:rFonts w:hint="eastAsia"/>
        </w:rPr>
        <w:t>当收到</w:t>
      </w:r>
      <w:r w:rsidRPr="005231F7">
        <w:rPr>
          <w:rFonts w:hint="eastAsia"/>
        </w:rPr>
        <w:t>StopIteration</w:t>
      </w:r>
      <w:r>
        <w:rPr>
          <w:rFonts w:hint="eastAsia"/>
        </w:rPr>
        <w:t>异常时，说明迭代器里无元素了。</w:t>
      </w:r>
    </w:p>
    <w:p w14:paraId="0DC0C00B" w14:textId="45BBEF77" w:rsidR="00406974" w:rsidRDefault="00406974" w:rsidP="006E21A5">
      <w:pPr>
        <w:pStyle w:val="40"/>
      </w:pPr>
      <w:r>
        <w:tab/>
      </w:r>
      <w:r>
        <w:rPr>
          <w:rFonts w:hint="eastAsia"/>
        </w:rPr>
        <w:t>也可以使用</w:t>
      </w:r>
      <w:r>
        <w:rPr>
          <w:rFonts w:hint="eastAsia"/>
        </w:rPr>
        <w:t>for...in</w:t>
      </w:r>
      <w:r>
        <w:rPr>
          <w:rFonts w:hint="eastAsia"/>
        </w:rPr>
        <w:t>的方式自动获取完所有元素。</w:t>
      </w:r>
    </w:p>
    <w:p w14:paraId="55DE824B" w14:textId="452DDDD1" w:rsidR="00074333" w:rsidRDefault="00074333" w:rsidP="00074333">
      <w:pPr>
        <w:pStyle w:val="5"/>
      </w:pPr>
      <w:r>
        <w:rPr>
          <w:rFonts w:hint="eastAsia"/>
        </w:rPr>
        <w:t>列表推导式和列表生成器的区别？</w:t>
      </w:r>
    </w:p>
    <w:p w14:paraId="0BA36FE6" w14:textId="7E9A4D90" w:rsidR="00074333" w:rsidRDefault="00074333" w:rsidP="00074333">
      <w:pPr>
        <w:pStyle w:val="40"/>
      </w:pPr>
      <w:r>
        <w:tab/>
      </w:r>
      <w:r>
        <w:rPr>
          <w:rFonts w:hint="eastAsia"/>
        </w:rPr>
        <w:t>列表推导式：</w:t>
      </w:r>
      <w:r w:rsidR="00DC2CDB">
        <w:rPr>
          <w:rFonts w:hint="eastAsia"/>
        </w:rPr>
        <w:t>最终生成一个列表数据结构，使用</w:t>
      </w:r>
      <w:r w:rsidR="00DC2CDB">
        <w:rPr>
          <w:rFonts w:hint="eastAsia"/>
        </w:rPr>
        <w:t>[]</w:t>
      </w:r>
      <w:r w:rsidR="00DC2CDB">
        <w:rPr>
          <w:rFonts w:hint="eastAsia"/>
        </w:rPr>
        <w:t>作为语法限定符，里面跟循环规律表达式。</w:t>
      </w:r>
    </w:p>
    <w:p w14:paraId="009E7B63" w14:textId="1A990461" w:rsidR="00DC2CDB" w:rsidRPr="00BC7B43" w:rsidRDefault="00DC2CDB" w:rsidP="00074333">
      <w:pPr>
        <w:pStyle w:val="40"/>
      </w:pPr>
      <w:r>
        <w:tab/>
      </w:r>
      <w:r>
        <w:rPr>
          <w:rFonts w:hint="eastAsia"/>
        </w:rPr>
        <w:t>列表生成器：最终生成一个生成器对象，通过</w:t>
      </w:r>
      <w:r>
        <w:rPr>
          <w:rFonts w:hint="eastAsia"/>
        </w:rPr>
        <w:t>next</w:t>
      </w:r>
      <w:r>
        <w:rPr>
          <w:rFonts w:hint="eastAsia"/>
        </w:rPr>
        <w:t>方法动态获取数据，使用</w:t>
      </w:r>
      <w:r>
        <w:rPr>
          <w:rFonts w:hint="eastAsia"/>
        </w:rPr>
        <w:t>()</w:t>
      </w:r>
      <w:r>
        <w:rPr>
          <w:rFonts w:hint="eastAsia"/>
        </w:rPr>
        <w:t>作为语法限定符。</w:t>
      </w:r>
    </w:p>
    <w:p w14:paraId="0104182B" w14:textId="77777777" w:rsidR="00644512" w:rsidRDefault="000463BB">
      <w:pPr>
        <w:pStyle w:val="1"/>
      </w:pPr>
      <w:r>
        <w:rPr>
          <w:rFonts w:hint="eastAsia"/>
        </w:rPr>
        <w:lastRenderedPageBreak/>
        <w:t>扩展知识或课外阅读推荐（可选</w:t>
      </w:r>
      <w:r>
        <w:t>）</w:t>
      </w:r>
    </w:p>
    <w:p w14:paraId="2006C562" w14:textId="46803B08" w:rsidR="00BC00F4" w:rsidRDefault="00BC00F4" w:rsidP="00943E1E">
      <w:pPr>
        <w:pStyle w:val="2"/>
        <w:ind w:left="777" w:right="210"/>
      </w:pPr>
      <w:r>
        <w:rPr>
          <w:rFonts w:hint="eastAsia"/>
        </w:rPr>
        <w:t>如何自定义一个迭代器</w:t>
      </w:r>
    </w:p>
    <w:p w14:paraId="12BBC3DE" w14:textId="77777777" w:rsidR="00943E1E" w:rsidRDefault="00943E1E" w:rsidP="00943E1E">
      <w:pPr>
        <w:pStyle w:val="3"/>
        <w:ind w:left="919" w:right="210"/>
      </w:pPr>
      <w:r>
        <w:rPr>
          <w:rFonts w:hint="eastAsia"/>
        </w:rPr>
        <w:t>迭代器的本质</w:t>
      </w:r>
    </w:p>
    <w:p w14:paraId="4855E501" w14:textId="77777777" w:rsidR="00943E1E" w:rsidRDefault="00943E1E" w:rsidP="00943E1E">
      <w:pPr>
        <w:pStyle w:val="40"/>
        <w:numPr>
          <w:ilvl w:val="0"/>
          <w:numId w:val="6"/>
        </w:numPr>
        <w:ind w:firstLineChars="0"/>
      </w:pPr>
      <w:r w:rsidRPr="008D776E">
        <w:rPr>
          <w:rFonts w:hint="eastAsia"/>
          <w:b/>
          <w:color w:val="FF0000"/>
        </w:rPr>
        <w:t>可迭代对象：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>具备</w:t>
      </w:r>
      <w:r>
        <w:rPr>
          <w:rFonts w:hint="eastAsia"/>
        </w:rPr>
        <w:t>__iter__</w:t>
      </w:r>
      <w:r>
        <w:rPr>
          <w:rFonts w:hint="eastAsia"/>
        </w:rPr>
        <w:t>方法的对象</w:t>
      </w:r>
    </w:p>
    <w:p w14:paraId="223F2A89" w14:textId="77777777" w:rsidR="00943E1E" w:rsidRDefault="00943E1E" w:rsidP="00943E1E">
      <w:pPr>
        <w:pStyle w:val="40"/>
        <w:numPr>
          <w:ilvl w:val="0"/>
          <w:numId w:val="6"/>
        </w:numPr>
        <w:ind w:firstLineChars="0"/>
      </w:pPr>
      <w:r w:rsidRPr="008D776E">
        <w:rPr>
          <w:rFonts w:hint="eastAsia"/>
          <w:b/>
          <w:color w:val="FF0000"/>
        </w:rPr>
        <w:t>迭代器：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具备</w:t>
      </w:r>
      <w:r>
        <w:rPr>
          <w:rFonts w:hint="eastAsia"/>
        </w:rPr>
        <w:t>__next__</w:t>
      </w:r>
      <w:r>
        <w:rPr>
          <w:rFonts w:hint="eastAsia"/>
        </w:rPr>
        <w:t>和</w:t>
      </w:r>
      <w:r>
        <w:rPr>
          <w:rFonts w:hint="eastAsia"/>
        </w:rPr>
        <w:t>__iter__</w:t>
      </w:r>
      <w:r>
        <w:rPr>
          <w:rFonts w:hint="eastAsia"/>
        </w:rPr>
        <w:t>方法的对象</w:t>
      </w:r>
    </w:p>
    <w:p w14:paraId="40658C14" w14:textId="4AB23643" w:rsidR="00943E1E" w:rsidRDefault="00943E1E" w:rsidP="00943E1E">
      <w:pPr>
        <w:pStyle w:val="3"/>
        <w:ind w:left="919" w:right="210"/>
      </w:pPr>
      <w:r>
        <w:rPr>
          <w:rFonts w:hint="eastAsia"/>
        </w:rPr>
        <w:t>示例</w:t>
      </w:r>
    </w:p>
    <w:p w14:paraId="31D87751" w14:textId="3D8BFE39" w:rsidR="00943E1E" w:rsidRDefault="00943E1E" w:rsidP="00943E1E">
      <w:pPr>
        <w:pStyle w:val="40"/>
      </w:pPr>
      <w:r>
        <w:rPr>
          <w:rFonts w:hint="eastAsia"/>
        </w:rPr>
        <w:t>定义一个迭代器，获取初始化数据的平方。</w:t>
      </w:r>
    </w:p>
    <w:p w14:paraId="3ECF071C" w14:textId="77777777" w:rsidR="00BC00F4" w:rsidRDefault="00BC00F4" w:rsidP="00BC00F4">
      <w:pPr>
        <w:pStyle w:val="coder"/>
      </w:pPr>
      <w:r>
        <w:t>class Actor(object):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 </w:t>
      </w:r>
      <w:r>
        <w:rPr>
          <w:rFonts w:hint="eastAsia"/>
        </w:rPr>
        <w:t>自定义一个迭代器</w:t>
      </w:r>
    </w:p>
    <w:p w14:paraId="27509417" w14:textId="77777777" w:rsidR="00BC00F4" w:rsidRDefault="00BC00F4" w:rsidP="00BC00F4">
      <w:pPr>
        <w:pStyle w:val="coder"/>
      </w:pPr>
      <w:r>
        <w:t xml:space="preserve">    def __init__(self, objs):</w:t>
      </w:r>
    </w:p>
    <w:p w14:paraId="594E04CE" w14:textId="77777777" w:rsidR="00BC00F4" w:rsidRDefault="00BC00F4" w:rsidP="00BC00F4">
      <w:pPr>
        <w:pStyle w:val="coder"/>
      </w:pPr>
      <w:r>
        <w:t xml:space="preserve">        self.objs = objs</w:t>
      </w:r>
    </w:p>
    <w:p w14:paraId="211B337F" w14:textId="77777777" w:rsidR="00BC00F4" w:rsidRDefault="00BC00F4" w:rsidP="00BC00F4">
      <w:pPr>
        <w:pStyle w:val="coder"/>
      </w:pPr>
      <w:r>
        <w:t xml:space="preserve">        self.number = len(objs)</w:t>
      </w:r>
    </w:p>
    <w:p w14:paraId="2B934EC1" w14:textId="77777777" w:rsidR="00BC00F4" w:rsidRDefault="00BC00F4" w:rsidP="00BC00F4">
      <w:pPr>
        <w:pStyle w:val="coder"/>
      </w:pPr>
      <w:r>
        <w:t xml:space="preserve">        self.index = 0</w:t>
      </w:r>
    </w:p>
    <w:p w14:paraId="4D40FDC1" w14:textId="77777777" w:rsidR="00BC00F4" w:rsidRDefault="00BC00F4" w:rsidP="00BC00F4">
      <w:pPr>
        <w:pStyle w:val="coder"/>
      </w:pPr>
    </w:p>
    <w:p w14:paraId="5153C56E" w14:textId="77777777" w:rsidR="00BC00F4" w:rsidRDefault="00BC00F4" w:rsidP="00BC00F4">
      <w:pPr>
        <w:pStyle w:val="coder"/>
      </w:pPr>
      <w:r>
        <w:t xml:space="preserve">    def __next__(self):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 </w:t>
      </w:r>
      <w:r>
        <w:rPr>
          <w:rFonts w:hint="eastAsia"/>
        </w:rPr>
        <w:t>实现</w:t>
      </w:r>
      <w:r>
        <w:rPr>
          <w:rFonts w:hint="eastAsia"/>
        </w:rPr>
        <w:t>__next__</w:t>
      </w:r>
      <w:r>
        <w:rPr>
          <w:rFonts w:hint="eastAsia"/>
        </w:rPr>
        <w:t>方法</w:t>
      </w:r>
    </w:p>
    <w:p w14:paraId="15C9F185" w14:textId="77777777" w:rsidR="00BC00F4" w:rsidRDefault="00BC00F4" w:rsidP="00BC00F4">
      <w:pPr>
        <w:pStyle w:val="coder"/>
      </w:pPr>
      <w:r>
        <w:t xml:space="preserve">        if self.index &gt;= self.number:</w:t>
      </w:r>
    </w:p>
    <w:p w14:paraId="7F4325A6" w14:textId="77777777" w:rsidR="00BC00F4" w:rsidRDefault="00BC00F4" w:rsidP="00BC00F4">
      <w:pPr>
        <w:pStyle w:val="coder"/>
      </w:pPr>
      <w:r>
        <w:t xml:space="preserve">            raise StopIteration</w:t>
      </w:r>
    </w:p>
    <w:p w14:paraId="4E084332" w14:textId="77777777" w:rsidR="00BC00F4" w:rsidRDefault="00BC00F4" w:rsidP="00BC00F4">
      <w:pPr>
        <w:pStyle w:val="coder"/>
      </w:pPr>
      <w:r>
        <w:t xml:space="preserve">        res = self.objs[self.index] ** 2</w:t>
      </w:r>
    </w:p>
    <w:p w14:paraId="2E06B29A" w14:textId="77777777" w:rsidR="00BC00F4" w:rsidRDefault="00BC00F4" w:rsidP="00BC00F4">
      <w:pPr>
        <w:pStyle w:val="coder"/>
      </w:pPr>
      <w:r>
        <w:t xml:space="preserve">        self.index += 1</w:t>
      </w:r>
    </w:p>
    <w:p w14:paraId="51FE84D4" w14:textId="77777777" w:rsidR="00BC00F4" w:rsidRDefault="00BC00F4" w:rsidP="00BC00F4">
      <w:pPr>
        <w:pStyle w:val="coder"/>
      </w:pPr>
      <w:r>
        <w:t xml:space="preserve">        return res</w:t>
      </w:r>
    </w:p>
    <w:p w14:paraId="2C3A8C6A" w14:textId="77777777" w:rsidR="00BC00F4" w:rsidRDefault="00BC00F4" w:rsidP="00BC00F4">
      <w:pPr>
        <w:pStyle w:val="coder"/>
      </w:pPr>
    </w:p>
    <w:p w14:paraId="5D29785A" w14:textId="77777777" w:rsidR="00BC00F4" w:rsidRDefault="00BC00F4" w:rsidP="00BC00F4">
      <w:pPr>
        <w:pStyle w:val="coder"/>
      </w:pPr>
      <w:r>
        <w:t xml:space="preserve">    def __iter__(self):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 </w:t>
      </w:r>
      <w:r>
        <w:rPr>
          <w:rFonts w:hint="eastAsia"/>
        </w:rPr>
        <w:t>实现</w:t>
      </w:r>
      <w:r>
        <w:rPr>
          <w:rFonts w:hint="eastAsia"/>
        </w:rPr>
        <w:t>__iter__</w:t>
      </w:r>
      <w:r>
        <w:rPr>
          <w:rFonts w:hint="eastAsia"/>
        </w:rPr>
        <w:t>返回自己</w:t>
      </w:r>
    </w:p>
    <w:p w14:paraId="1AFAF73B" w14:textId="77777777" w:rsidR="00BC00F4" w:rsidRDefault="00BC00F4" w:rsidP="00BC00F4">
      <w:pPr>
        <w:pStyle w:val="coder"/>
      </w:pPr>
      <w:r>
        <w:t xml:space="preserve">        return self</w:t>
      </w:r>
    </w:p>
    <w:p w14:paraId="28EB4071" w14:textId="77777777" w:rsidR="00BC00F4" w:rsidRDefault="00BC00F4" w:rsidP="00BC00F4">
      <w:pPr>
        <w:pStyle w:val="coder"/>
      </w:pPr>
    </w:p>
    <w:p w14:paraId="6413F6C1" w14:textId="77777777" w:rsidR="00BC00F4" w:rsidRDefault="00BC00F4" w:rsidP="00BC00F4">
      <w:pPr>
        <w:pStyle w:val="coder"/>
      </w:pPr>
      <w:r>
        <w:t>class Able(object):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 </w:t>
      </w:r>
      <w:r>
        <w:rPr>
          <w:rFonts w:hint="eastAsia"/>
        </w:rPr>
        <w:t>自定义一个可迭代对象</w:t>
      </w:r>
    </w:p>
    <w:p w14:paraId="6CEE43CB" w14:textId="77777777" w:rsidR="00BC00F4" w:rsidRDefault="00BC00F4" w:rsidP="00BC00F4">
      <w:pPr>
        <w:pStyle w:val="coder"/>
      </w:pPr>
      <w:r>
        <w:t xml:space="preserve">    def __init__(self):</w:t>
      </w:r>
    </w:p>
    <w:p w14:paraId="0BABC25A" w14:textId="77777777" w:rsidR="00BC00F4" w:rsidRDefault="00BC00F4" w:rsidP="00BC00F4">
      <w:pPr>
        <w:pStyle w:val="coder"/>
      </w:pPr>
      <w:r>
        <w:t xml:space="preserve">        self.data = []</w:t>
      </w:r>
    </w:p>
    <w:p w14:paraId="574BB70F" w14:textId="77777777" w:rsidR="00BC00F4" w:rsidRDefault="00BC00F4" w:rsidP="00BC00F4">
      <w:pPr>
        <w:pStyle w:val="coder"/>
      </w:pPr>
    </w:p>
    <w:p w14:paraId="0EBA956A" w14:textId="77777777" w:rsidR="00BC00F4" w:rsidRDefault="00BC00F4" w:rsidP="00BC00F4">
      <w:pPr>
        <w:pStyle w:val="coder"/>
      </w:pPr>
      <w:r>
        <w:t xml:space="preserve">    def append(self, obj):</w:t>
      </w:r>
    </w:p>
    <w:p w14:paraId="2702CA9E" w14:textId="77777777" w:rsidR="00BC00F4" w:rsidRDefault="00BC00F4" w:rsidP="00BC00F4">
      <w:pPr>
        <w:pStyle w:val="coder"/>
      </w:pPr>
      <w:r>
        <w:t xml:space="preserve">        self.data.append(obj)</w:t>
      </w:r>
    </w:p>
    <w:p w14:paraId="3123D156" w14:textId="77777777" w:rsidR="00BC00F4" w:rsidRDefault="00BC00F4" w:rsidP="00BC00F4">
      <w:pPr>
        <w:pStyle w:val="coder"/>
      </w:pPr>
    </w:p>
    <w:p w14:paraId="4622A416" w14:textId="77777777" w:rsidR="00BC00F4" w:rsidRDefault="00BC00F4" w:rsidP="00BC00F4">
      <w:pPr>
        <w:pStyle w:val="coder"/>
      </w:pPr>
      <w:r>
        <w:t xml:space="preserve">    def __iter__(self):</w:t>
      </w:r>
    </w:p>
    <w:p w14:paraId="39FDC3A6" w14:textId="77777777" w:rsidR="00BC00F4" w:rsidRDefault="00BC00F4" w:rsidP="00BC00F4">
      <w:pPr>
        <w:pStyle w:val="coder"/>
      </w:pPr>
      <w:r>
        <w:t xml:space="preserve">        return Actor(self.data)</w:t>
      </w:r>
    </w:p>
    <w:p w14:paraId="5747811C" w14:textId="77777777" w:rsidR="00BC00F4" w:rsidRDefault="00BC00F4" w:rsidP="00BC00F4">
      <w:pPr>
        <w:pStyle w:val="coder"/>
      </w:pPr>
    </w:p>
    <w:p w14:paraId="6D30E5C9" w14:textId="77777777" w:rsidR="00BC00F4" w:rsidRDefault="00BC00F4" w:rsidP="00BC00F4">
      <w:pPr>
        <w:pStyle w:val="coder"/>
      </w:pPr>
      <w:r>
        <w:t>a1 = Able()</w:t>
      </w:r>
    </w:p>
    <w:p w14:paraId="07EC4F54" w14:textId="77777777" w:rsidR="00BC00F4" w:rsidRDefault="00BC00F4" w:rsidP="00BC00F4">
      <w:pPr>
        <w:pStyle w:val="coder"/>
      </w:pPr>
    </w:p>
    <w:p w14:paraId="0FABEE02" w14:textId="77777777" w:rsidR="00BC00F4" w:rsidRDefault="00BC00F4" w:rsidP="00BC00F4">
      <w:pPr>
        <w:pStyle w:val="coder"/>
      </w:pPr>
      <w:r>
        <w:t>a1.append(1)</w:t>
      </w:r>
    </w:p>
    <w:p w14:paraId="51D687CF" w14:textId="77777777" w:rsidR="00BC00F4" w:rsidRDefault="00BC00F4" w:rsidP="00BC00F4">
      <w:pPr>
        <w:pStyle w:val="coder"/>
      </w:pPr>
      <w:r>
        <w:lastRenderedPageBreak/>
        <w:t>a1.append(3)</w:t>
      </w:r>
    </w:p>
    <w:p w14:paraId="2E24FC2C" w14:textId="77777777" w:rsidR="00BC00F4" w:rsidRDefault="00BC00F4" w:rsidP="00BC00F4">
      <w:pPr>
        <w:pStyle w:val="coder"/>
      </w:pPr>
      <w:r>
        <w:t>a1.append(7)</w:t>
      </w:r>
    </w:p>
    <w:p w14:paraId="5BEAF402" w14:textId="77777777" w:rsidR="00BC00F4" w:rsidRDefault="00BC00F4" w:rsidP="00BC00F4">
      <w:pPr>
        <w:pStyle w:val="coder"/>
      </w:pPr>
    </w:p>
    <w:p w14:paraId="5F9FCA44" w14:textId="77777777" w:rsidR="00BC00F4" w:rsidRDefault="00BC00F4" w:rsidP="00BC00F4">
      <w:pPr>
        <w:pStyle w:val="coder"/>
      </w:pPr>
      <w:r>
        <w:t>for x in a1:</w:t>
      </w:r>
    </w:p>
    <w:p w14:paraId="101F6EDE" w14:textId="77777777" w:rsidR="00BC00F4" w:rsidRDefault="00BC00F4" w:rsidP="00BC00F4">
      <w:pPr>
        <w:pStyle w:val="coder"/>
      </w:pPr>
      <w:r>
        <w:t xml:space="preserve">    print(x)</w:t>
      </w:r>
    </w:p>
    <w:p w14:paraId="047D0239" w14:textId="22472FF0" w:rsidR="00644512" w:rsidRPr="00BC00F4" w:rsidRDefault="00644512">
      <w:pPr>
        <w:pStyle w:val="40"/>
      </w:pPr>
    </w:p>
    <w:p w14:paraId="4ACAEE1B" w14:textId="6C7F6195" w:rsidR="00644512" w:rsidRDefault="0068449D">
      <w:pPr>
        <w:pStyle w:val="2"/>
        <w:ind w:left="777" w:right="210"/>
      </w:pPr>
      <w:r>
        <w:rPr>
          <w:rFonts w:hint="eastAsia"/>
        </w:rPr>
        <w:t xml:space="preserve"> </w:t>
      </w:r>
      <w:r>
        <w:rPr>
          <w:rFonts w:hint="eastAsia"/>
        </w:rPr>
        <w:t>斐波那契数列</w:t>
      </w:r>
    </w:p>
    <w:p w14:paraId="6DCF900E" w14:textId="64D0CF3F" w:rsidR="0068449D" w:rsidRDefault="0068449D" w:rsidP="0068449D">
      <w:pPr>
        <w:pStyle w:val="40"/>
      </w:pPr>
      <w:r>
        <w:rPr>
          <w:rFonts w:hint="eastAsia"/>
        </w:rPr>
        <w:t>使用生成器来实现一个可以不断获取的斐波那契数列，可以初始化该数列的最大项。</w:t>
      </w:r>
    </w:p>
    <w:p w14:paraId="149EB442" w14:textId="30BD62AD" w:rsidR="0068449D" w:rsidRDefault="0068449D" w:rsidP="0068449D">
      <w:pPr>
        <w:pStyle w:val="coder"/>
      </w:pPr>
      <w:r>
        <w:t>def fib(n):</w:t>
      </w:r>
    </w:p>
    <w:p w14:paraId="2776106F" w14:textId="77777777" w:rsidR="0068449D" w:rsidRDefault="0068449D" w:rsidP="0068449D">
      <w:pPr>
        <w:pStyle w:val="coder"/>
      </w:pPr>
      <w:r>
        <w:t xml:space="preserve">    current = 0</w:t>
      </w:r>
    </w:p>
    <w:p w14:paraId="77613E99" w14:textId="77777777" w:rsidR="0068449D" w:rsidRDefault="0068449D" w:rsidP="0068449D">
      <w:pPr>
        <w:pStyle w:val="coder"/>
      </w:pPr>
      <w:r>
        <w:t xml:space="preserve">    num1, num2 = 0, 1</w:t>
      </w:r>
    </w:p>
    <w:p w14:paraId="68AB7056" w14:textId="77777777" w:rsidR="0068449D" w:rsidRDefault="0068449D" w:rsidP="0068449D">
      <w:pPr>
        <w:pStyle w:val="coder"/>
      </w:pPr>
      <w:r>
        <w:t xml:space="preserve">    while current &lt; n:</w:t>
      </w:r>
    </w:p>
    <w:p w14:paraId="14017DB8" w14:textId="77777777" w:rsidR="0068449D" w:rsidRDefault="0068449D" w:rsidP="0068449D">
      <w:pPr>
        <w:pStyle w:val="coder"/>
      </w:pPr>
      <w:r>
        <w:t xml:space="preserve">        num = num1</w:t>
      </w:r>
    </w:p>
    <w:p w14:paraId="1840B398" w14:textId="77777777" w:rsidR="0068449D" w:rsidRDefault="0068449D" w:rsidP="0068449D">
      <w:pPr>
        <w:pStyle w:val="coder"/>
      </w:pPr>
      <w:r>
        <w:t xml:space="preserve">        num1, num2 = num2, num1+num2</w:t>
      </w:r>
    </w:p>
    <w:p w14:paraId="05368718" w14:textId="77777777" w:rsidR="0068449D" w:rsidRDefault="0068449D" w:rsidP="0068449D">
      <w:pPr>
        <w:pStyle w:val="coder"/>
      </w:pPr>
      <w:r>
        <w:t xml:space="preserve">        current += 1</w:t>
      </w:r>
    </w:p>
    <w:p w14:paraId="17E95207" w14:textId="77777777" w:rsidR="0068449D" w:rsidRDefault="0068449D" w:rsidP="0068449D">
      <w:pPr>
        <w:pStyle w:val="coder"/>
      </w:pPr>
      <w:r>
        <w:t xml:space="preserve">        yield num</w:t>
      </w:r>
    </w:p>
    <w:p w14:paraId="6CFC93C2" w14:textId="77777777" w:rsidR="0068449D" w:rsidRDefault="0068449D" w:rsidP="0068449D">
      <w:pPr>
        <w:pStyle w:val="coder"/>
        <w:ind w:firstLine="360"/>
      </w:pPr>
      <w:r>
        <w:t>return 'done'</w:t>
      </w:r>
    </w:p>
    <w:p w14:paraId="31FD1C38" w14:textId="0608A496" w:rsidR="0068449D" w:rsidRDefault="0068449D" w:rsidP="0068449D">
      <w:pPr>
        <w:pStyle w:val="coder"/>
      </w:pPr>
    </w:p>
    <w:p w14:paraId="0FC4B299" w14:textId="77777777" w:rsidR="00644512" w:rsidRDefault="00644512">
      <w:pPr>
        <w:pStyle w:val="40"/>
      </w:pPr>
    </w:p>
    <w:sectPr w:rsidR="00644512">
      <w:headerReference w:type="default" r:id="rId8"/>
      <w:footerReference w:type="default" r:id="rId9"/>
      <w:pgSz w:w="11906" w:h="16838"/>
      <w:pgMar w:top="1701" w:right="1077" w:bottom="1417" w:left="1077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7AA97" w14:textId="77777777" w:rsidR="00732B0A" w:rsidRDefault="00732B0A">
      <w:r>
        <w:separator/>
      </w:r>
    </w:p>
  </w:endnote>
  <w:endnote w:type="continuationSeparator" w:id="0">
    <w:p w14:paraId="32977E5E" w14:textId="77777777" w:rsidR="00732B0A" w:rsidRDefault="00732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T Mono">
    <w:altName w:val="Arial"/>
    <w:panose1 w:val="02060509020205020204"/>
    <w:charset w:val="00"/>
    <w:family w:val="modern"/>
    <w:pitch w:val="fixed"/>
    <w:sig w:usb0="A00002EF" w:usb1="500078E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FCEA3" w14:textId="77777777" w:rsidR="002610AD" w:rsidRDefault="002610AD">
    <w:pPr>
      <w:pStyle w:val="a9"/>
      <w:jc w:val="center"/>
      <w:rPr>
        <w:color w:val="342C29"/>
      </w:rPr>
    </w:pPr>
    <w:r>
      <w:rPr>
        <w:rFonts w:ascii="宋体" w:hAnsi="宋体" w:cs="宋体" w:hint="eastAsia"/>
        <w:color w:val="342C29"/>
      </w:rPr>
      <w:t>成都市高新区府城大道西段399号天府新谷1号楼6F / 028-86261949</w:t>
    </w:r>
  </w:p>
  <w:p w14:paraId="378720F3" w14:textId="77777777" w:rsidR="002610AD" w:rsidRDefault="002610A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C9A2D" w14:textId="77777777" w:rsidR="00732B0A" w:rsidRDefault="00732B0A">
      <w:r>
        <w:separator/>
      </w:r>
    </w:p>
  </w:footnote>
  <w:footnote w:type="continuationSeparator" w:id="0">
    <w:p w14:paraId="6FD5D343" w14:textId="77777777" w:rsidR="00732B0A" w:rsidRDefault="00732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F3BC7" w14:textId="77777777" w:rsidR="002610AD" w:rsidRDefault="002610AD">
    <w:pPr>
      <w:pStyle w:val="aa"/>
      <w:pBdr>
        <w:bottom w:val="single" w:sz="4" w:space="1" w:color="auto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  <w:noProof/>
      </w:rPr>
      <w:drawing>
        <wp:inline distT="0" distB="0" distL="114300" distR="114300" wp14:anchorId="408E076B" wp14:editId="23BF6851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hyperlink r:id="rId2" w:history="1">
      <w:r>
        <w:rPr>
          <w:rStyle w:val="ae"/>
          <w:rFonts w:hint="eastAsia"/>
        </w:rPr>
        <w:t>www.itsource.cn</w:t>
      </w:r>
    </w:hyperlink>
    <w:r>
      <w:rPr>
        <w:rFonts w:hint="eastAsia"/>
      </w:rPr>
      <w:t xml:space="preserve">                                             </w:t>
    </w:r>
    <w:r>
      <w:rPr>
        <w:rFonts w:ascii="宋体" w:hAnsi="宋体" w:cs="宋体" w:hint="eastAsia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28F623A"/>
    <w:multiLevelType w:val="hybridMultilevel"/>
    <w:tmpl w:val="84726F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83151E9"/>
    <w:multiLevelType w:val="hybridMultilevel"/>
    <w:tmpl w:val="BC92B73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4612927"/>
    <w:multiLevelType w:val="hybridMultilevel"/>
    <w:tmpl w:val="CD247A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8D569BC"/>
    <w:multiLevelType w:val="hybridMultilevel"/>
    <w:tmpl w:val="065C75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5E170AF"/>
    <w:multiLevelType w:val="hybridMultilevel"/>
    <w:tmpl w:val="56C2EC78"/>
    <w:lvl w:ilvl="0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5" w:hanging="420"/>
      </w:pPr>
      <w:rPr>
        <w:rFonts w:ascii="Wingdings" w:hAnsi="Wingdings" w:hint="default"/>
      </w:rPr>
    </w:lvl>
  </w:abstractNum>
  <w:abstractNum w:abstractNumId="6" w15:restartNumberingAfterBreak="0">
    <w:nsid w:val="58A51611"/>
    <w:multiLevelType w:val="singleLevel"/>
    <w:tmpl w:val="58A5161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70CE6884"/>
    <w:multiLevelType w:val="hybridMultilevel"/>
    <w:tmpl w:val="951856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26D163D"/>
    <w:multiLevelType w:val="hybridMultilevel"/>
    <w:tmpl w:val="028E62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3A6"/>
    <w:rsid w:val="00004AC4"/>
    <w:rsid w:val="000169CD"/>
    <w:rsid w:val="00037795"/>
    <w:rsid w:val="0004169A"/>
    <w:rsid w:val="00044F00"/>
    <w:rsid w:val="000463BB"/>
    <w:rsid w:val="00046E0B"/>
    <w:rsid w:val="000500A1"/>
    <w:rsid w:val="00057B3A"/>
    <w:rsid w:val="00070D51"/>
    <w:rsid w:val="00074333"/>
    <w:rsid w:val="000856E0"/>
    <w:rsid w:val="00090C12"/>
    <w:rsid w:val="000966A6"/>
    <w:rsid w:val="000E431E"/>
    <w:rsid w:val="000F5929"/>
    <w:rsid w:val="000F6A21"/>
    <w:rsid w:val="001062B3"/>
    <w:rsid w:val="00114F5F"/>
    <w:rsid w:val="0011773E"/>
    <w:rsid w:val="00136EF9"/>
    <w:rsid w:val="00141526"/>
    <w:rsid w:val="00161D58"/>
    <w:rsid w:val="00172A27"/>
    <w:rsid w:val="00177EAC"/>
    <w:rsid w:val="00185766"/>
    <w:rsid w:val="0019535C"/>
    <w:rsid w:val="001B4E6E"/>
    <w:rsid w:val="001D052F"/>
    <w:rsid w:val="001D2095"/>
    <w:rsid w:val="001D490F"/>
    <w:rsid w:val="001D6C7D"/>
    <w:rsid w:val="001E58AB"/>
    <w:rsid w:val="00221247"/>
    <w:rsid w:val="0023321A"/>
    <w:rsid w:val="002407C7"/>
    <w:rsid w:val="00240E2D"/>
    <w:rsid w:val="00254414"/>
    <w:rsid w:val="002610AD"/>
    <w:rsid w:val="0027373D"/>
    <w:rsid w:val="0027568B"/>
    <w:rsid w:val="002848E5"/>
    <w:rsid w:val="002916C7"/>
    <w:rsid w:val="002B3224"/>
    <w:rsid w:val="002C5203"/>
    <w:rsid w:val="002E7C3A"/>
    <w:rsid w:val="003121C4"/>
    <w:rsid w:val="0032406F"/>
    <w:rsid w:val="00326F45"/>
    <w:rsid w:val="00351CF2"/>
    <w:rsid w:val="003602B3"/>
    <w:rsid w:val="00391117"/>
    <w:rsid w:val="003B1961"/>
    <w:rsid w:val="003D0171"/>
    <w:rsid w:val="003D067E"/>
    <w:rsid w:val="003D1868"/>
    <w:rsid w:val="003D4B29"/>
    <w:rsid w:val="003D6394"/>
    <w:rsid w:val="003E191A"/>
    <w:rsid w:val="003E192A"/>
    <w:rsid w:val="00406974"/>
    <w:rsid w:val="00423772"/>
    <w:rsid w:val="004472EF"/>
    <w:rsid w:val="00447D23"/>
    <w:rsid w:val="00451696"/>
    <w:rsid w:val="00451C5A"/>
    <w:rsid w:val="00456A84"/>
    <w:rsid w:val="00480EDB"/>
    <w:rsid w:val="0049547E"/>
    <w:rsid w:val="004A0081"/>
    <w:rsid w:val="004B7CC7"/>
    <w:rsid w:val="005046C2"/>
    <w:rsid w:val="00517726"/>
    <w:rsid w:val="00531987"/>
    <w:rsid w:val="00552B16"/>
    <w:rsid w:val="00573B9A"/>
    <w:rsid w:val="005749EC"/>
    <w:rsid w:val="0057608E"/>
    <w:rsid w:val="005844BA"/>
    <w:rsid w:val="00584DEA"/>
    <w:rsid w:val="00593AE6"/>
    <w:rsid w:val="005D5D93"/>
    <w:rsid w:val="005E0A01"/>
    <w:rsid w:val="005E2A11"/>
    <w:rsid w:val="005F57E1"/>
    <w:rsid w:val="00612E25"/>
    <w:rsid w:val="00616B7F"/>
    <w:rsid w:val="0062103A"/>
    <w:rsid w:val="00627CDA"/>
    <w:rsid w:val="00632FAA"/>
    <w:rsid w:val="00636F22"/>
    <w:rsid w:val="00642812"/>
    <w:rsid w:val="00644512"/>
    <w:rsid w:val="00646383"/>
    <w:rsid w:val="00646C84"/>
    <w:rsid w:val="006553EC"/>
    <w:rsid w:val="006633A6"/>
    <w:rsid w:val="00672A6A"/>
    <w:rsid w:val="0068449D"/>
    <w:rsid w:val="006D2E5B"/>
    <w:rsid w:val="006E21A5"/>
    <w:rsid w:val="006F56C5"/>
    <w:rsid w:val="0070047A"/>
    <w:rsid w:val="00730C9C"/>
    <w:rsid w:val="00732B0A"/>
    <w:rsid w:val="00741924"/>
    <w:rsid w:val="007717C9"/>
    <w:rsid w:val="00774E4F"/>
    <w:rsid w:val="007829B8"/>
    <w:rsid w:val="007F52BA"/>
    <w:rsid w:val="008007AB"/>
    <w:rsid w:val="00807D2F"/>
    <w:rsid w:val="00842D49"/>
    <w:rsid w:val="008560B4"/>
    <w:rsid w:val="008A768E"/>
    <w:rsid w:val="008C572C"/>
    <w:rsid w:val="008E15B5"/>
    <w:rsid w:val="008E7368"/>
    <w:rsid w:val="008F5572"/>
    <w:rsid w:val="00943E1E"/>
    <w:rsid w:val="00960ACC"/>
    <w:rsid w:val="009712DC"/>
    <w:rsid w:val="009A3D9A"/>
    <w:rsid w:val="009B0E22"/>
    <w:rsid w:val="009C7F0B"/>
    <w:rsid w:val="00A021FB"/>
    <w:rsid w:val="00A21E8A"/>
    <w:rsid w:val="00A275DB"/>
    <w:rsid w:val="00A35E52"/>
    <w:rsid w:val="00A40BEB"/>
    <w:rsid w:val="00A4479D"/>
    <w:rsid w:val="00A50BB4"/>
    <w:rsid w:val="00A54037"/>
    <w:rsid w:val="00A94956"/>
    <w:rsid w:val="00AA334A"/>
    <w:rsid w:val="00AA5286"/>
    <w:rsid w:val="00AB4FE4"/>
    <w:rsid w:val="00AC0213"/>
    <w:rsid w:val="00AD146A"/>
    <w:rsid w:val="00AE3106"/>
    <w:rsid w:val="00AE39F4"/>
    <w:rsid w:val="00AF05F0"/>
    <w:rsid w:val="00AF085D"/>
    <w:rsid w:val="00B20BB9"/>
    <w:rsid w:val="00B32AC9"/>
    <w:rsid w:val="00B35094"/>
    <w:rsid w:val="00B7254E"/>
    <w:rsid w:val="00B903B9"/>
    <w:rsid w:val="00B92395"/>
    <w:rsid w:val="00BA228E"/>
    <w:rsid w:val="00BA2595"/>
    <w:rsid w:val="00BC00F4"/>
    <w:rsid w:val="00BC7B43"/>
    <w:rsid w:val="00BD1473"/>
    <w:rsid w:val="00BE3333"/>
    <w:rsid w:val="00BE57EC"/>
    <w:rsid w:val="00C027AF"/>
    <w:rsid w:val="00C20A18"/>
    <w:rsid w:val="00C34E3C"/>
    <w:rsid w:val="00C357B0"/>
    <w:rsid w:val="00C47E94"/>
    <w:rsid w:val="00C64322"/>
    <w:rsid w:val="00CB73D0"/>
    <w:rsid w:val="00CC7758"/>
    <w:rsid w:val="00CE58B4"/>
    <w:rsid w:val="00CF2AE1"/>
    <w:rsid w:val="00CF4F79"/>
    <w:rsid w:val="00D04EBA"/>
    <w:rsid w:val="00D21CD8"/>
    <w:rsid w:val="00D4145D"/>
    <w:rsid w:val="00D61C59"/>
    <w:rsid w:val="00D63BD1"/>
    <w:rsid w:val="00D653C8"/>
    <w:rsid w:val="00D65EE9"/>
    <w:rsid w:val="00DB7023"/>
    <w:rsid w:val="00DC0486"/>
    <w:rsid w:val="00DC2CDB"/>
    <w:rsid w:val="00DD79DC"/>
    <w:rsid w:val="00DE750C"/>
    <w:rsid w:val="00DF5046"/>
    <w:rsid w:val="00E27C9F"/>
    <w:rsid w:val="00E351BC"/>
    <w:rsid w:val="00E56696"/>
    <w:rsid w:val="00E64C33"/>
    <w:rsid w:val="00E81527"/>
    <w:rsid w:val="00E8242A"/>
    <w:rsid w:val="00EB208E"/>
    <w:rsid w:val="00EB45DE"/>
    <w:rsid w:val="00EC0C7E"/>
    <w:rsid w:val="00EC70DB"/>
    <w:rsid w:val="00EF1A25"/>
    <w:rsid w:val="00F00A65"/>
    <w:rsid w:val="00F15B42"/>
    <w:rsid w:val="00F23EE7"/>
    <w:rsid w:val="00F40A7A"/>
    <w:rsid w:val="00FA151C"/>
    <w:rsid w:val="00FA31FF"/>
    <w:rsid w:val="00FA703E"/>
    <w:rsid w:val="00FC2BB6"/>
    <w:rsid w:val="00FE0C6F"/>
    <w:rsid w:val="00FE7AD6"/>
    <w:rsid w:val="00FF30B0"/>
    <w:rsid w:val="00FF4992"/>
    <w:rsid w:val="026A6793"/>
    <w:rsid w:val="02761C01"/>
    <w:rsid w:val="02EC757C"/>
    <w:rsid w:val="0419340B"/>
    <w:rsid w:val="043C6981"/>
    <w:rsid w:val="05101847"/>
    <w:rsid w:val="0521649E"/>
    <w:rsid w:val="06141CDA"/>
    <w:rsid w:val="082F0B08"/>
    <w:rsid w:val="0C5C53D8"/>
    <w:rsid w:val="0E171D87"/>
    <w:rsid w:val="100F6EEE"/>
    <w:rsid w:val="10CD28D4"/>
    <w:rsid w:val="11794EB6"/>
    <w:rsid w:val="138B36BD"/>
    <w:rsid w:val="15AF7C95"/>
    <w:rsid w:val="160F1B62"/>
    <w:rsid w:val="16EB1754"/>
    <w:rsid w:val="1A5B1EE6"/>
    <w:rsid w:val="1B052D48"/>
    <w:rsid w:val="1B1E203E"/>
    <w:rsid w:val="1B9F1D5A"/>
    <w:rsid w:val="1CD54D5B"/>
    <w:rsid w:val="1E5370F0"/>
    <w:rsid w:val="1F8E09DD"/>
    <w:rsid w:val="24EA3C6B"/>
    <w:rsid w:val="251D7F0E"/>
    <w:rsid w:val="28394513"/>
    <w:rsid w:val="2B8A02F7"/>
    <w:rsid w:val="2C0E4B5C"/>
    <w:rsid w:val="2CD803F6"/>
    <w:rsid w:val="2E702641"/>
    <w:rsid w:val="2F6820B2"/>
    <w:rsid w:val="2F847C1A"/>
    <w:rsid w:val="338E4110"/>
    <w:rsid w:val="3C007F9D"/>
    <w:rsid w:val="3D7341F8"/>
    <w:rsid w:val="3E604D21"/>
    <w:rsid w:val="3FBB4E77"/>
    <w:rsid w:val="3FE61A18"/>
    <w:rsid w:val="42FA623D"/>
    <w:rsid w:val="44A63514"/>
    <w:rsid w:val="4938197E"/>
    <w:rsid w:val="4F8979E3"/>
    <w:rsid w:val="530D0BAF"/>
    <w:rsid w:val="5555462D"/>
    <w:rsid w:val="5ABD47F6"/>
    <w:rsid w:val="5C4C3503"/>
    <w:rsid w:val="5DAE4414"/>
    <w:rsid w:val="61285129"/>
    <w:rsid w:val="65094FA5"/>
    <w:rsid w:val="653500AC"/>
    <w:rsid w:val="6B416D30"/>
    <w:rsid w:val="6B476B5E"/>
    <w:rsid w:val="6C4F1653"/>
    <w:rsid w:val="6EAA5E70"/>
    <w:rsid w:val="76962364"/>
    <w:rsid w:val="7AC3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1D46A6"/>
  <w15:docId w15:val="{1D670D6C-A04B-431A-8FFF-7BD835FB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Pr>
      <w:b/>
      <w:bCs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Block Text"/>
    <w:basedOn w:val="a"/>
    <w:qFormat/>
    <w:pPr>
      <w:spacing w:after="120"/>
      <w:ind w:leftChars="700" w:left="1440" w:rightChars="700" w:right="1440"/>
    </w:pPr>
  </w:style>
  <w:style w:type="paragraph" w:styleId="32">
    <w:name w:val="toc 3"/>
    <w:basedOn w:val="a"/>
    <w:next w:val="a"/>
    <w:qFormat/>
    <w:pPr>
      <w:ind w:leftChars="400" w:left="840"/>
    </w:pPr>
  </w:style>
  <w:style w:type="paragraph" w:styleId="a7">
    <w:name w:val="Plain Text"/>
    <w:basedOn w:val="a"/>
    <w:qFormat/>
    <w:rPr>
      <w:rFonts w:ascii="宋体" w:hAnsi="Courier New" w:cs="Courier New"/>
      <w:szCs w:val="21"/>
    </w:rPr>
  </w:style>
  <w:style w:type="paragraph" w:styleId="a8">
    <w:name w:val="Balloon Text"/>
    <w:basedOn w:val="a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qFormat/>
  </w:style>
  <w:style w:type="paragraph" w:styleId="22">
    <w:name w:val="toc 2"/>
    <w:basedOn w:val="a"/>
    <w:next w:val="a"/>
    <w:qFormat/>
    <w:pPr>
      <w:ind w:leftChars="200" w:left="420"/>
    </w:pPr>
  </w:style>
  <w:style w:type="paragraph" w:styleId="ab">
    <w:name w:val="Title"/>
    <w:basedOn w:val="a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Strong"/>
    <w:qFormat/>
    <w:rPr>
      <w:b/>
      <w:bCs/>
    </w:rPr>
  </w:style>
  <w:style w:type="character" w:styleId="ad">
    <w:name w:val="Emphasis"/>
    <w:qFormat/>
    <w:rPr>
      <w:color w:val="CC0000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annotation reference"/>
    <w:qFormat/>
    <w:rPr>
      <w:sz w:val="21"/>
      <w:szCs w:val="21"/>
    </w:rPr>
  </w:style>
  <w:style w:type="paragraph" w:customStyle="1" w:styleId="23">
    <w:name w:val="样式 首行缩进:  2 字符"/>
    <w:basedOn w:val="a"/>
    <w:link w:val="2Char"/>
    <w:qFormat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"/>
    <w:qFormat/>
    <w:pPr>
      <w:numPr>
        <w:numId w:val="1"/>
      </w:numPr>
      <w:spacing w:line="288" w:lineRule="auto"/>
    </w:pPr>
  </w:style>
  <w:style w:type="character" w:customStyle="1" w:styleId="1Char">
    <w:name w:val="1标题一 Char"/>
    <w:link w:val="1"/>
    <w:qFormat/>
  </w:style>
  <w:style w:type="paragraph" w:customStyle="1" w:styleId="2">
    <w:name w:val="2标题二"/>
    <w:basedOn w:val="20"/>
    <w:link w:val="2Char0"/>
    <w:qFormat/>
    <w:pPr>
      <w:numPr>
        <w:ilvl w:val="1"/>
        <w:numId w:val="1"/>
      </w:numPr>
      <w:spacing w:line="288" w:lineRule="auto"/>
      <w:ind w:leftChars="100" w:left="100" w:rightChars="100" w:right="100"/>
    </w:pPr>
    <w:rPr>
      <w:sz w:val="30"/>
    </w:rPr>
  </w:style>
  <w:style w:type="character" w:customStyle="1" w:styleId="2Char0">
    <w:name w:val="2标题二 Char"/>
    <w:link w:val="2"/>
    <w:qFormat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character" w:customStyle="1" w:styleId="3Char">
    <w:name w:val="3标题三 Char"/>
    <w:link w:val="3"/>
    <w:qFormat/>
    <w:rPr>
      <w:b/>
      <w:bCs/>
      <w:kern w:val="2"/>
      <w:sz w:val="24"/>
      <w:szCs w:val="32"/>
    </w:rPr>
  </w:style>
  <w:style w:type="paragraph" w:customStyle="1" w:styleId="5">
    <w:name w:val="5编号正文"/>
    <w:basedOn w:val="23"/>
    <w:link w:val="5Char"/>
    <w:qFormat/>
    <w:pPr>
      <w:numPr>
        <w:ilvl w:val="3"/>
        <w:numId w:val="1"/>
      </w:numPr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3"/>
    <w:link w:val="4Char"/>
    <w:qFormat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Pr>
      <w:rFonts w:ascii="Courier New" w:cs="Courier New"/>
      <w:kern w:val="2"/>
      <w:sz w:val="21"/>
    </w:rPr>
  </w:style>
  <w:style w:type="character" w:customStyle="1" w:styleId="11">
    <w:name w:val="标题 1 字符"/>
    <w:link w:val="10"/>
    <w:uiPriority w:val="99"/>
    <w:qFormat/>
    <w:rPr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qFormat/>
    <w:rPr>
      <w:b/>
      <w:bCs/>
      <w:kern w:val="2"/>
      <w:sz w:val="32"/>
      <w:szCs w:val="32"/>
    </w:rPr>
  </w:style>
  <w:style w:type="character" w:customStyle="1" w:styleId="2Char">
    <w:name w:val="样式 首行缩进:  2 字符 Char"/>
    <w:link w:val="23"/>
    <w:qFormat/>
    <w:rPr>
      <w:rFonts w:cs="宋体"/>
      <w:kern w:val="2"/>
      <w:sz w:val="21"/>
    </w:rPr>
  </w:style>
  <w:style w:type="paragraph" w:customStyle="1" w:styleId="6code">
    <w:name w:val="6code"/>
    <w:basedOn w:val="a"/>
    <w:qFormat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13">
    <w:name w:val="列出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source.cn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TotalTime>310</TotalTime>
  <Pages>12</Pages>
  <Words>1292</Words>
  <Characters>7369</Characters>
  <Application>Microsoft Office Word</Application>
  <DocSecurity>0</DocSecurity>
  <Lines>61</Lines>
  <Paragraphs>17</Paragraphs>
  <ScaleCrop>false</ScaleCrop>
  <Company>itcast</Company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课堂笔记模板</dc:title>
  <dc:subject>源代码教育PHP;</dc:subject>
  <dc:creator>Administrator</dc:creator>
  <cp:keywords>源代码教育PHP</cp:keywords>
  <dc:description>源代码教育PHP;</dc:description>
  <cp:lastModifiedBy>1</cp:lastModifiedBy>
  <cp:revision>44</cp:revision>
  <cp:lastPrinted>2411-12-31T15:59:00Z</cp:lastPrinted>
  <dcterms:created xsi:type="dcterms:W3CDTF">2018-04-04T23:07:00Z</dcterms:created>
  <dcterms:modified xsi:type="dcterms:W3CDTF">2018-04-14T03:14:00Z</dcterms:modified>
  <cp:category>PHP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