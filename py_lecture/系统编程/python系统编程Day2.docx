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F18C" w14:textId="41E71E8F" w:rsidR="00644512" w:rsidRDefault="000463BB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课程介绍</w:t>
      </w:r>
    </w:p>
    <w:p w14:paraId="75796DC2" w14:textId="293476E7" w:rsidR="00644512" w:rsidRDefault="000463BB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1. </w:t>
      </w:r>
      <w:r w:rsidR="004D4405">
        <w:rPr>
          <w:rFonts w:hint="eastAsia"/>
        </w:rPr>
        <w:t>线程概述</w:t>
      </w:r>
      <w:r>
        <w:t>;</w:t>
      </w:r>
      <w:r>
        <w:t>（了解）</w:t>
      </w:r>
    </w:p>
    <w:p w14:paraId="4E74ACE1" w14:textId="2DF001E8" w:rsidR="00644512" w:rsidRDefault="000463BB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2. </w:t>
      </w:r>
      <w:r w:rsidR="004D4405">
        <w:rPr>
          <w:rFonts w:hint="eastAsia"/>
        </w:rPr>
        <w:t>python</w:t>
      </w:r>
      <w:r w:rsidR="004D4405">
        <w:rPr>
          <w:rFonts w:hint="eastAsia"/>
        </w:rPr>
        <w:t>多线程编程</w:t>
      </w:r>
      <w:r>
        <w:t>;</w:t>
      </w:r>
      <w:r>
        <w:t>（</w:t>
      </w:r>
      <w:r w:rsidR="002C2213">
        <w:rPr>
          <w:rFonts w:hint="eastAsia"/>
        </w:rPr>
        <w:t>掌握</w:t>
      </w:r>
      <w:r>
        <w:t>）</w:t>
      </w:r>
    </w:p>
    <w:p w14:paraId="6D1901E3" w14:textId="4FCF4F44" w:rsidR="00644512" w:rsidRDefault="000463BB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3. </w:t>
      </w:r>
      <w:r w:rsidR="00542A58">
        <w:rPr>
          <w:rFonts w:hint="eastAsia"/>
        </w:rPr>
        <w:t>线程的</w:t>
      </w:r>
      <w:r w:rsidR="004D4405">
        <w:rPr>
          <w:rFonts w:hint="eastAsia"/>
        </w:rPr>
        <w:t>互斥</w:t>
      </w:r>
      <w:r w:rsidR="003B5CB0">
        <w:rPr>
          <w:rFonts w:hint="eastAsia"/>
        </w:rPr>
        <w:t>和同步</w:t>
      </w:r>
      <w:r>
        <w:t>;</w:t>
      </w:r>
      <w:r>
        <w:t>（掌握）</w:t>
      </w:r>
    </w:p>
    <w:p w14:paraId="754B669D" w14:textId="0904E662" w:rsidR="00644512" w:rsidRDefault="004D4405">
      <w:pPr>
        <w:pStyle w:val="1"/>
      </w:pPr>
      <w:r>
        <w:rPr>
          <w:rFonts w:hint="eastAsia"/>
        </w:rPr>
        <w:t>线程概述</w:t>
      </w:r>
    </w:p>
    <w:p w14:paraId="68AC7BE9" w14:textId="709129B2" w:rsidR="00644512" w:rsidRDefault="00CE3858">
      <w:pPr>
        <w:pStyle w:val="2"/>
        <w:ind w:left="777" w:right="210"/>
      </w:pPr>
      <w:r>
        <w:rPr>
          <w:rFonts w:hint="eastAsia"/>
        </w:rPr>
        <w:t>什么是线程</w:t>
      </w:r>
    </w:p>
    <w:p w14:paraId="67186585" w14:textId="4A35A5F5" w:rsidR="007F2925" w:rsidRPr="007F2925" w:rsidRDefault="007F2925" w:rsidP="007F2925">
      <w:pPr>
        <w:pStyle w:val="coder"/>
        <w:rPr>
          <w:sz w:val="21"/>
          <w:szCs w:val="21"/>
        </w:rPr>
      </w:pPr>
      <w:r w:rsidRPr="007F2925">
        <w:rPr>
          <w:rFonts w:hint="eastAsia"/>
          <w:sz w:val="21"/>
          <w:szCs w:val="21"/>
        </w:rPr>
        <w:t>【维基百科】：</w:t>
      </w:r>
    </w:p>
    <w:p w14:paraId="3C1A829F" w14:textId="43F21A38" w:rsidR="00644512" w:rsidRDefault="007F2925" w:rsidP="007F2925">
      <w:pPr>
        <w:pStyle w:val="coder"/>
      </w:pPr>
      <w:r w:rsidRPr="007F2925">
        <w:rPr>
          <w:sz w:val="21"/>
          <w:szCs w:val="21"/>
        </w:rPr>
        <w:tab/>
      </w:r>
      <w:r w:rsidR="00FA50AB" w:rsidRPr="007F2925">
        <w:rPr>
          <w:rFonts w:hint="eastAsia"/>
          <w:sz w:val="21"/>
          <w:szCs w:val="21"/>
        </w:rPr>
        <w:t>线程（</w:t>
      </w:r>
      <w:r w:rsidR="00FA50AB" w:rsidRPr="007F2925">
        <w:rPr>
          <w:rFonts w:hint="eastAsia"/>
          <w:sz w:val="21"/>
          <w:szCs w:val="21"/>
        </w:rPr>
        <w:t>thread</w:t>
      </w:r>
      <w:r w:rsidR="00FA50AB" w:rsidRPr="007F2925">
        <w:rPr>
          <w:rFonts w:hint="eastAsia"/>
          <w:sz w:val="21"/>
          <w:szCs w:val="21"/>
        </w:rPr>
        <w:t>）是现代操作系统能够进行运算调度的最小单位。它被包含在进程之中，是进程中的实际运作单位。一条线程指的是进程中一个单一顺序的控制流，一个进程中可以并发多个线程，每条线程并行执行不同的任务。</w:t>
      </w:r>
    </w:p>
    <w:p w14:paraId="5E4BF899" w14:textId="2F13685C" w:rsidR="002F544F" w:rsidRDefault="002F544F">
      <w:pPr>
        <w:pStyle w:val="4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EEF6D2B" wp14:editId="7CCB5531">
            <wp:simplePos x="0" y="0"/>
            <wp:positionH relativeFrom="margin">
              <wp:posOffset>4724400</wp:posOffset>
            </wp:positionH>
            <wp:positionV relativeFrom="margin">
              <wp:posOffset>4775835</wp:posOffset>
            </wp:positionV>
            <wp:extent cx="1419860" cy="2432685"/>
            <wp:effectExtent l="0" t="0" r="2540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线程抽象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44F">
        <w:rPr>
          <w:rFonts w:hint="eastAsia"/>
        </w:rPr>
        <w:t>由于进程的地址空间是私有的，因此在进程间上下文切换时，系统开销比较大</w:t>
      </w:r>
      <w:r>
        <w:rPr>
          <w:rFonts w:hint="eastAsia"/>
        </w:rPr>
        <w:t>;</w:t>
      </w:r>
    </w:p>
    <w:p w14:paraId="16974C8B" w14:textId="46404B60" w:rsidR="002F544F" w:rsidRDefault="002F544F">
      <w:pPr>
        <w:pStyle w:val="40"/>
      </w:pPr>
      <w:r w:rsidRPr="002F544F">
        <w:rPr>
          <w:rFonts w:hint="eastAsia"/>
        </w:rPr>
        <w:t>为了提高系统的性能，许多操作系统规范里引入了轻量级进程的概念，也被称为线程</w:t>
      </w:r>
      <w:r>
        <w:rPr>
          <w:rFonts w:hint="eastAsia"/>
        </w:rPr>
        <w:t>;</w:t>
      </w:r>
    </w:p>
    <w:p w14:paraId="440C7D9C" w14:textId="047A24D7" w:rsidR="00D55759" w:rsidRDefault="007F2925">
      <w:pPr>
        <w:pStyle w:val="40"/>
      </w:pPr>
      <w:r>
        <w:rPr>
          <w:rFonts w:hint="eastAsia"/>
        </w:rPr>
        <w:t>通常来说，线程就是指共享相同地址空间的多个任务</w:t>
      </w:r>
      <w:r w:rsidR="00D55759">
        <w:rPr>
          <w:rFonts w:hint="eastAsia"/>
        </w:rPr>
        <w:t>;</w:t>
      </w:r>
    </w:p>
    <w:p w14:paraId="6011D398" w14:textId="7182DAB0" w:rsidR="00644512" w:rsidRDefault="007F2925">
      <w:pPr>
        <w:pStyle w:val="40"/>
      </w:pPr>
      <w:r>
        <w:rPr>
          <w:rFonts w:hint="eastAsia"/>
        </w:rPr>
        <w:t>他带来的好处是：</w:t>
      </w:r>
    </w:p>
    <w:p w14:paraId="1482AA8F" w14:textId="0DA48CFD" w:rsidR="007F2925" w:rsidRDefault="007F2925" w:rsidP="00D55759">
      <w:pPr>
        <w:pStyle w:val="40"/>
        <w:numPr>
          <w:ilvl w:val="0"/>
          <w:numId w:val="3"/>
        </w:numPr>
        <w:ind w:firstLineChars="0"/>
      </w:pPr>
      <w:r>
        <w:rPr>
          <w:rFonts w:hint="eastAsia"/>
        </w:rPr>
        <w:t>大大提高了任务的切换效率；</w:t>
      </w:r>
    </w:p>
    <w:p w14:paraId="0AC3FF49" w14:textId="1D801778" w:rsidR="007F2925" w:rsidRDefault="007F2925" w:rsidP="00DA01EA">
      <w:pPr>
        <w:pStyle w:val="40"/>
        <w:numPr>
          <w:ilvl w:val="0"/>
          <w:numId w:val="3"/>
        </w:numPr>
        <w:ind w:firstLineChars="0"/>
      </w:pPr>
      <w:r>
        <w:rPr>
          <w:rFonts w:hint="eastAsia"/>
        </w:rPr>
        <w:t>避免了额外的</w:t>
      </w:r>
      <w:r>
        <w:rPr>
          <w:rFonts w:hint="eastAsia"/>
        </w:rPr>
        <w:t>TLB&amp;</w:t>
      </w:r>
      <w:r>
        <w:t>Cache</w:t>
      </w:r>
      <w:r>
        <w:rPr>
          <w:rFonts w:hint="eastAsia"/>
        </w:rPr>
        <w:t>的刷新；</w:t>
      </w:r>
    </w:p>
    <w:p w14:paraId="26EF5326" w14:textId="042000CE" w:rsidR="00644512" w:rsidRDefault="00DA01EA">
      <w:pPr>
        <w:pStyle w:val="2"/>
        <w:ind w:left="777" w:right="210"/>
      </w:pPr>
      <w:r>
        <w:rPr>
          <w:rFonts w:hint="eastAsia"/>
        </w:rPr>
        <w:t>线程</w:t>
      </w:r>
      <w:r>
        <w:rPr>
          <w:rFonts w:hint="eastAsia"/>
        </w:rPr>
        <w:t xml:space="preserve"> VS </w:t>
      </w:r>
      <w:r>
        <w:rPr>
          <w:rFonts w:hint="eastAsia"/>
        </w:rPr>
        <w:t>进程</w:t>
      </w:r>
    </w:p>
    <w:p w14:paraId="7671DDE4" w14:textId="22C82EAF" w:rsidR="000F0B32" w:rsidRDefault="00850435" w:rsidP="000F0B32">
      <w:pPr>
        <w:pStyle w:val="40"/>
      </w:pPr>
      <w:r>
        <w:rPr>
          <w:rFonts w:hint="eastAsia"/>
        </w:rPr>
        <w:t>进程和线程的区别：</w:t>
      </w:r>
    </w:p>
    <w:p w14:paraId="6DAF2DD3" w14:textId="2BEE9D9C" w:rsidR="000F0B32" w:rsidRDefault="000F0B32" w:rsidP="000F0B32">
      <w:pPr>
        <w:pStyle w:val="40"/>
        <w:numPr>
          <w:ilvl w:val="0"/>
          <w:numId w:val="4"/>
        </w:numPr>
        <w:ind w:left="0" w:firstLineChars="0" w:firstLine="420"/>
      </w:pPr>
      <w:r>
        <w:rPr>
          <w:rFonts w:hint="eastAsia"/>
        </w:rPr>
        <w:t>地址空间：进程具备独立的地址空间，相互不影响，而线程是共享一个进程的地址空间。</w:t>
      </w:r>
    </w:p>
    <w:p w14:paraId="1C89A1B0" w14:textId="0F19EDDC" w:rsidR="000F0B32" w:rsidRDefault="000F0B32" w:rsidP="000F0B32">
      <w:pPr>
        <w:pStyle w:val="40"/>
        <w:numPr>
          <w:ilvl w:val="0"/>
          <w:numId w:val="4"/>
        </w:numPr>
        <w:ind w:leftChars="-67" w:left="-141" w:firstLineChars="0" w:firstLine="562"/>
      </w:pPr>
      <w:r>
        <w:rPr>
          <w:rFonts w:hint="eastAsia"/>
        </w:rPr>
        <w:t>通信：进程间通信</w:t>
      </w:r>
      <w:r>
        <w:rPr>
          <w:rFonts w:hint="eastAsia"/>
        </w:rPr>
        <w:t>IPC</w:t>
      </w:r>
      <w:r>
        <w:rPr>
          <w:rFonts w:hint="eastAsia"/>
        </w:rPr>
        <w:t>，往往需要操作系统提供相关机制来完成，而线程间可以直接读写进程数据段（如全局变量）来进行通信，线程</w:t>
      </w:r>
      <w:r w:rsidR="00AB1B04">
        <w:rPr>
          <w:rFonts w:hint="eastAsia"/>
        </w:rPr>
        <w:t>间通信需要考虑临界资源的互斥访问</w:t>
      </w:r>
      <w:r>
        <w:rPr>
          <w:rFonts w:hint="eastAsia"/>
        </w:rPr>
        <w:t>。</w:t>
      </w:r>
    </w:p>
    <w:p w14:paraId="6BF5572C" w14:textId="5C42A4C0" w:rsidR="000F0B32" w:rsidRDefault="000F0B32" w:rsidP="000F0B32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调度和切换：线程上下文切换比进程上下文切换要快得多。</w:t>
      </w:r>
    </w:p>
    <w:p w14:paraId="2D811601" w14:textId="337BE126" w:rsidR="00D55759" w:rsidRDefault="006F0F93">
      <w:pPr>
        <w:pStyle w:val="40"/>
      </w:pPr>
      <w:r>
        <w:rPr>
          <w:rFonts w:hint="eastAsia"/>
        </w:rPr>
        <w:t>另外一种说法：</w:t>
      </w:r>
    </w:p>
    <w:p w14:paraId="78FD68D2" w14:textId="591F57B1" w:rsidR="006F0F93" w:rsidRDefault="006F0F93" w:rsidP="006F0F93"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一个程序至少有一个进程</w:t>
      </w:r>
      <w:r>
        <w:rPr>
          <w:rFonts w:hint="eastAsia"/>
        </w:rPr>
        <w:t>,</w:t>
      </w:r>
      <w:r>
        <w:rPr>
          <w:rFonts w:hint="eastAsia"/>
        </w:rPr>
        <w:t>一个进程至少有一个线程</w:t>
      </w:r>
      <w:r>
        <w:rPr>
          <w:rFonts w:hint="eastAsia"/>
        </w:rPr>
        <w:t>.</w:t>
      </w:r>
    </w:p>
    <w:p w14:paraId="40C4B44C" w14:textId="5930FD53" w:rsidR="006F0F93" w:rsidRDefault="006F0F93" w:rsidP="006F0F93"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线程的划分尺度小于进程</w:t>
      </w:r>
      <w:r>
        <w:rPr>
          <w:rFonts w:hint="eastAsia"/>
        </w:rPr>
        <w:t>(</w:t>
      </w:r>
      <w:r>
        <w:rPr>
          <w:rFonts w:hint="eastAsia"/>
        </w:rPr>
        <w:t>资源比进程少</w:t>
      </w:r>
      <w:r>
        <w:rPr>
          <w:rFonts w:hint="eastAsia"/>
        </w:rPr>
        <w:t>)</w:t>
      </w:r>
      <w:r>
        <w:rPr>
          <w:rFonts w:hint="eastAsia"/>
        </w:rPr>
        <w:t>，使得多线程程序的并发性高。</w:t>
      </w:r>
    </w:p>
    <w:p w14:paraId="6A3E76BC" w14:textId="2D326103" w:rsidR="006F0F93" w:rsidRDefault="006F0F93" w:rsidP="006F0F93"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进程在执行过程中拥有独立的内存单元，而多个线程共享内存，从而极大地提高了程序的运行效率</w:t>
      </w:r>
    </w:p>
    <w:p w14:paraId="32793C5B" w14:textId="558891FE" w:rsidR="006F0F93" w:rsidRDefault="006F0F93" w:rsidP="006F0F93"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线线程不能够独立执行，必须依存在进程中</w:t>
      </w:r>
    </w:p>
    <w:p w14:paraId="7355A0DA" w14:textId="591623E2" w:rsidR="006E6495" w:rsidRDefault="00C935C3" w:rsidP="006E6495">
      <w:pPr>
        <w:pStyle w:val="2"/>
        <w:ind w:left="777" w:right="210"/>
      </w:pPr>
      <w:r>
        <w:rPr>
          <w:rFonts w:hint="eastAsia"/>
        </w:rPr>
        <w:t>总结和注意事项</w:t>
      </w:r>
    </w:p>
    <w:p w14:paraId="416B7B3B" w14:textId="78BD62D0" w:rsidR="00C935C3" w:rsidRDefault="00C935C3" w:rsidP="00C935C3">
      <w:pPr>
        <w:pStyle w:val="40"/>
      </w:pPr>
      <w:r>
        <w:rPr>
          <w:rFonts w:hint="eastAsia"/>
        </w:rPr>
        <w:t>线程仍然是被调度任务，这点和进程是一致的，最大的区别就是资源访问的方式。</w:t>
      </w:r>
    </w:p>
    <w:p w14:paraId="1484BE46" w14:textId="73F5E9F6" w:rsidR="00C935C3" w:rsidRDefault="00C935C3" w:rsidP="00C935C3">
      <w:pPr>
        <w:pStyle w:val="40"/>
      </w:pPr>
      <w:r>
        <w:rPr>
          <w:rFonts w:hint="eastAsia"/>
        </w:rPr>
        <w:t>线程的调度状态和进程的状态是一致的，在</w:t>
      </w:r>
      <w:r>
        <w:rPr>
          <w:rFonts w:hint="eastAsia"/>
        </w:rPr>
        <w:t>linux</w:t>
      </w:r>
      <w:r>
        <w:rPr>
          <w:rFonts w:hint="eastAsia"/>
        </w:rPr>
        <w:t>下，把每个线程还是归为进程</w:t>
      </w:r>
      <w:r>
        <w:rPr>
          <w:rFonts w:hint="eastAsia"/>
        </w:rPr>
        <w:t>ID</w:t>
      </w:r>
      <w:r>
        <w:rPr>
          <w:rFonts w:hint="eastAsia"/>
        </w:rPr>
        <w:t>进行管理。</w:t>
      </w:r>
    </w:p>
    <w:p w14:paraId="36636FFF" w14:textId="64E6BA24" w:rsidR="00644512" w:rsidRDefault="00FE60F4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多线程编程</w:t>
      </w:r>
    </w:p>
    <w:p w14:paraId="027FF2DD" w14:textId="7A5BF00E" w:rsidR="00ED18C3" w:rsidRDefault="00ED18C3" w:rsidP="00ED18C3">
      <w:pPr>
        <w:pStyle w:val="40"/>
      </w:pPr>
      <w:r w:rsidRPr="00ED18C3">
        <w:rPr>
          <w:rFonts w:hint="eastAsia"/>
        </w:rPr>
        <w:t>python</w:t>
      </w:r>
      <w:r w:rsidRPr="00ED18C3">
        <w:rPr>
          <w:rFonts w:hint="eastAsia"/>
        </w:rPr>
        <w:t>的</w:t>
      </w:r>
      <w:r w:rsidRPr="00ED18C3">
        <w:rPr>
          <w:rFonts w:hint="eastAsia"/>
        </w:rPr>
        <w:t>thread</w:t>
      </w:r>
      <w:r w:rsidRPr="00ED18C3">
        <w:rPr>
          <w:rFonts w:hint="eastAsia"/>
        </w:rPr>
        <w:t>模块是比较底层的模块，</w:t>
      </w:r>
      <w:r w:rsidRPr="00ED18C3">
        <w:rPr>
          <w:rFonts w:hint="eastAsia"/>
        </w:rPr>
        <w:t>python</w:t>
      </w:r>
      <w:r w:rsidRPr="00ED18C3">
        <w:rPr>
          <w:rFonts w:hint="eastAsia"/>
        </w:rPr>
        <w:t>的</w:t>
      </w:r>
      <w:r w:rsidRPr="00ED18C3">
        <w:rPr>
          <w:rFonts w:hint="eastAsia"/>
        </w:rPr>
        <w:t>threading</w:t>
      </w:r>
      <w:r w:rsidRPr="00ED18C3">
        <w:rPr>
          <w:rFonts w:hint="eastAsia"/>
        </w:rPr>
        <w:t>模块是对</w:t>
      </w:r>
      <w:r w:rsidRPr="00ED18C3">
        <w:rPr>
          <w:rFonts w:hint="eastAsia"/>
        </w:rPr>
        <w:t>thread</w:t>
      </w:r>
      <w:r w:rsidRPr="00ED18C3">
        <w:rPr>
          <w:rFonts w:hint="eastAsia"/>
        </w:rPr>
        <w:t>做了一些包装的，可以更加方便的被使用</w:t>
      </w:r>
      <w:r>
        <w:rPr>
          <w:rFonts w:hint="eastAsia"/>
        </w:rPr>
        <w:t>，在实际开发中，我们都使用</w:t>
      </w:r>
      <w:r>
        <w:rPr>
          <w:rFonts w:hint="eastAsia"/>
        </w:rPr>
        <w:t>threading</w:t>
      </w:r>
      <w:r>
        <w:rPr>
          <w:rFonts w:hint="eastAsia"/>
        </w:rPr>
        <w:t>模块。</w:t>
      </w:r>
    </w:p>
    <w:p w14:paraId="1FCC6BDF" w14:textId="5EB27833" w:rsidR="00644512" w:rsidRDefault="00167A53">
      <w:pPr>
        <w:pStyle w:val="2"/>
        <w:ind w:left="777" w:right="210"/>
      </w:pPr>
      <w:r>
        <w:rPr>
          <w:rFonts w:hint="eastAsia"/>
        </w:rPr>
        <w:t>python</w:t>
      </w:r>
      <w:r>
        <w:rPr>
          <w:rFonts w:hint="eastAsia"/>
        </w:rPr>
        <w:t>线程的产生</w:t>
      </w:r>
    </w:p>
    <w:p w14:paraId="00530283" w14:textId="567A99CF" w:rsidR="00644512" w:rsidRDefault="005D7243" w:rsidP="00426CE3">
      <w:pPr>
        <w:pStyle w:val="40"/>
        <w:numPr>
          <w:ilvl w:val="0"/>
          <w:numId w:val="6"/>
        </w:numPr>
        <w:ind w:firstLineChars="0"/>
      </w:pPr>
      <w:r>
        <w:t>_</w:t>
      </w:r>
      <w:r w:rsidR="006E6495">
        <w:rPr>
          <w:rFonts w:hint="eastAsia"/>
        </w:rPr>
        <w:t>thr</w:t>
      </w:r>
      <w:r w:rsidR="00426CE3">
        <w:t>ead</w:t>
      </w:r>
      <w:r w:rsidR="00426CE3">
        <w:rPr>
          <w:rFonts w:hint="eastAsia"/>
        </w:rPr>
        <w:t>模块：</w:t>
      </w:r>
      <w:r w:rsidR="00426CE3">
        <w:tab/>
        <w:t xml:space="preserve"> </w:t>
      </w:r>
      <w:r w:rsidR="00426CE3">
        <w:rPr>
          <w:rFonts w:hint="eastAsia"/>
        </w:rPr>
        <w:t>提供了底层原始</w:t>
      </w:r>
      <w:r w:rsidR="00426CE3">
        <w:rPr>
          <w:rFonts w:hint="eastAsia"/>
        </w:rPr>
        <w:t>C</w:t>
      </w:r>
      <w:r w:rsidR="00426CE3">
        <w:rPr>
          <w:rFonts w:hint="eastAsia"/>
        </w:rPr>
        <w:t>接口的封装。</w:t>
      </w:r>
      <w:r>
        <w:rPr>
          <w:rFonts w:hint="eastAsia"/>
        </w:rPr>
        <w:t>(</w:t>
      </w:r>
      <w:r>
        <w:t>py2</w:t>
      </w:r>
      <w:r>
        <w:rPr>
          <w:rFonts w:hint="eastAsia"/>
        </w:rPr>
        <w:t>的叫做</w:t>
      </w:r>
      <w:r>
        <w:rPr>
          <w:rFonts w:hint="eastAsia"/>
        </w:rPr>
        <w:t>t</w:t>
      </w:r>
      <w:r>
        <w:t>hread)</w:t>
      </w:r>
    </w:p>
    <w:p w14:paraId="3F468810" w14:textId="40FC2523" w:rsidR="001A1B9F" w:rsidRDefault="00426CE3" w:rsidP="00426CE3">
      <w:pPr>
        <w:pStyle w:val="40"/>
        <w:numPr>
          <w:ilvl w:val="0"/>
          <w:numId w:val="6"/>
        </w:numPr>
        <w:ind w:firstLineChars="0"/>
      </w:pPr>
      <w:r>
        <w:t>threading</w:t>
      </w:r>
      <w:r>
        <w:rPr>
          <w:rFonts w:hint="eastAsia"/>
        </w:rPr>
        <w:t>模块：对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模块进行再次封装，使用起来更方便</w:t>
      </w:r>
    </w:p>
    <w:p w14:paraId="09A9C796" w14:textId="270E3CB8" w:rsidR="008C0274" w:rsidRDefault="00426CE3" w:rsidP="008C0274">
      <w:pPr>
        <w:pStyle w:val="3"/>
        <w:ind w:left="919" w:right="210"/>
      </w:pPr>
      <w:r>
        <w:rPr>
          <w:rFonts w:hint="eastAsia"/>
        </w:rPr>
        <w:t>原始线程模块的使用</w:t>
      </w:r>
      <w:r w:rsidR="002F779E">
        <w:rPr>
          <w:rFonts w:hint="eastAsia"/>
        </w:rPr>
        <w:t>（了解）</w:t>
      </w:r>
    </w:p>
    <w:p w14:paraId="6B5C4441" w14:textId="429F912C" w:rsidR="008C0274" w:rsidRDefault="002F779E" w:rsidP="008C0274">
      <w:pPr>
        <w:pStyle w:val="40"/>
      </w:pPr>
      <w:r>
        <w:rPr>
          <w:rFonts w:hint="eastAsia"/>
        </w:rPr>
        <w:t>在</w:t>
      </w:r>
      <w:r>
        <w:rPr>
          <w:rFonts w:hint="eastAsia"/>
        </w:rPr>
        <w:t>Python3</w:t>
      </w:r>
      <w:r>
        <w:rPr>
          <w:rFonts w:hint="eastAsia"/>
        </w:rPr>
        <w:t>中，内置了</w:t>
      </w:r>
      <w:r>
        <w:rPr>
          <w:rFonts w:hint="eastAsia"/>
        </w:rPr>
        <w:t>_</w:t>
      </w:r>
      <w:r>
        <w:t>thread</w:t>
      </w:r>
      <w:r>
        <w:rPr>
          <w:rFonts w:hint="eastAsia"/>
        </w:rPr>
        <w:t>模块对底层线程做了封装，简单了解下线程的特点：</w:t>
      </w:r>
    </w:p>
    <w:p w14:paraId="7E9122B7" w14:textId="15E976B8" w:rsidR="002F779E" w:rsidRDefault="002F779E" w:rsidP="002F779E"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主进程结束后，线程会自动消失</w:t>
      </w:r>
      <w:r w:rsidR="00D907F7">
        <w:rPr>
          <w:rFonts w:hint="eastAsia"/>
        </w:rPr>
        <w:t>；</w:t>
      </w:r>
    </w:p>
    <w:p w14:paraId="4CE339D8" w14:textId="738072B2" w:rsidR="00D907F7" w:rsidRDefault="00D907F7" w:rsidP="002F779E"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线程依赖进程提供的内存映射资源；</w:t>
      </w:r>
    </w:p>
    <w:p w14:paraId="6BB63054" w14:textId="77777777" w:rsidR="005B7F0C" w:rsidRDefault="005B7F0C" w:rsidP="005B7F0C">
      <w:pPr>
        <w:pStyle w:val="40"/>
        <w:numPr>
          <w:ilvl w:val="0"/>
          <w:numId w:val="6"/>
        </w:numPr>
        <w:ind w:firstLineChars="0"/>
      </w:pPr>
      <w:r>
        <w:rPr>
          <w:rFonts w:hint="eastAsia"/>
        </w:rPr>
        <w:t>在实际开发中，建议都使用</w:t>
      </w:r>
      <w:r>
        <w:rPr>
          <w:rFonts w:hint="eastAsia"/>
        </w:rPr>
        <w:t>t</w:t>
      </w:r>
      <w:r>
        <w:t>hreading</w:t>
      </w:r>
      <w:r>
        <w:rPr>
          <w:rFonts w:hint="eastAsia"/>
        </w:rPr>
        <w:t>模块进行相关开发。</w:t>
      </w:r>
    </w:p>
    <w:p w14:paraId="4768EEAA" w14:textId="77777777" w:rsidR="005B7F0C" w:rsidRDefault="005B7F0C" w:rsidP="005B7F0C">
      <w:pPr>
        <w:pStyle w:val="40"/>
        <w:numPr>
          <w:ilvl w:val="0"/>
          <w:numId w:val="6"/>
        </w:numPr>
        <w:ind w:firstLineChars="0"/>
      </w:pPr>
      <w:r>
        <w:rPr>
          <w:rFonts w:hint="eastAsia"/>
        </w:rPr>
        <w:t>threading</w:t>
      </w:r>
      <w:r>
        <w:rPr>
          <w:rFonts w:hint="eastAsia"/>
        </w:rPr>
        <w:t>模块里有一个</w:t>
      </w:r>
      <w:r>
        <w:rPr>
          <w:rFonts w:hint="eastAsia"/>
        </w:rPr>
        <w:t>Thread</w:t>
      </w:r>
      <w:r>
        <w:rPr>
          <w:rFonts w:hint="eastAsia"/>
        </w:rPr>
        <w:t>类，提供了管理线程产生的功能。</w:t>
      </w:r>
    </w:p>
    <w:p w14:paraId="21BD06AF" w14:textId="4A222E7E" w:rsidR="005B7F0C" w:rsidRDefault="005B7F0C" w:rsidP="005B7F0C">
      <w:pPr>
        <w:pStyle w:val="40"/>
        <w:numPr>
          <w:ilvl w:val="0"/>
          <w:numId w:val="6"/>
        </w:numPr>
        <w:ind w:firstLineChars="0"/>
      </w:pPr>
      <w:r>
        <w:rPr>
          <w:rFonts w:hint="eastAsia"/>
        </w:rPr>
        <w:t>Thread</w:t>
      </w:r>
      <w:r>
        <w:rPr>
          <w:rFonts w:hint="eastAsia"/>
        </w:rPr>
        <w:t>类的使用方式和</w:t>
      </w:r>
      <w:r>
        <w:rPr>
          <w:rFonts w:hint="eastAsia"/>
        </w:rPr>
        <w:t>Process</w:t>
      </w:r>
      <w:r>
        <w:rPr>
          <w:rFonts w:hint="eastAsia"/>
        </w:rPr>
        <w:t>类是一致的，所以可以对比记忆。</w:t>
      </w:r>
    </w:p>
    <w:p w14:paraId="777A64BA" w14:textId="18C267F6" w:rsidR="00C5470C" w:rsidRDefault="00A7163A" w:rsidP="007F33CF">
      <w:pPr>
        <w:pStyle w:val="3"/>
        <w:ind w:left="919" w:right="210"/>
      </w:pPr>
      <w:r>
        <w:rPr>
          <w:rFonts w:hint="eastAsia"/>
        </w:rPr>
        <w:t>使用</w:t>
      </w:r>
      <w:r w:rsidR="005B7F0C">
        <w:t>T</w:t>
      </w:r>
      <w:r w:rsidR="005B7F0C">
        <w:rPr>
          <w:rFonts w:hint="eastAsia"/>
        </w:rPr>
        <w:t>hread</w:t>
      </w:r>
      <w:r w:rsidR="005B7F0C">
        <w:rPr>
          <w:rFonts w:hint="eastAsia"/>
        </w:rPr>
        <w:t>类实例化方法</w:t>
      </w:r>
    </w:p>
    <w:p w14:paraId="43332304" w14:textId="77777777" w:rsidR="001D4E41" w:rsidRDefault="001D4E41" w:rsidP="001D4E41">
      <w:pPr>
        <w:pStyle w:val="coder"/>
      </w:pPr>
      <w:r>
        <w:t>import threading</w:t>
      </w:r>
    </w:p>
    <w:p w14:paraId="1BD330BD" w14:textId="77777777" w:rsidR="001D4E41" w:rsidRDefault="001D4E41" w:rsidP="001D4E41">
      <w:pPr>
        <w:pStyle w:val="coder"/>
      </w:pPr>
      <w:r>
        <w:t>import time</w:t>
      </w:r>
    </w:p>
    <w:p w14:paraId="2576B35C" w14:textId="67B1BFC9" w:rsidR="001D4E41" w:rsidRDefault="001D4E41" w:rsidP="001D4E41">
      <w:pPr>
        <w:pStyle w:val="coder"/>
      </w:pPr>
    </w:p>
    <w:p w14:paraId="55CB9880" w14:textId="77777777" w:rsidR="001D4E41" w:rsidRDefault="001D4E41" w:rsidP="001D4E41">
      <w:pPr>
        <w:pStyle w:val="coder"/>
      </w:pPr>
      <w:r>
        <w:t>def worker(tid):</w:t>
      </w:r>
    </w:p>
    <w:p w14:paraId="7EA65CA9" w14:textId="6F965850" w:rsidR="001D4E41" w:rsidRDefault="001D4E41" w:rsidP="001D4E41">
      <w:pPr>
        <w:pStyle w:val="coder"/>
      </w:pPr>
      <w:r>
        <w:rPr>
          <w:rFonts w:hint="eastAsia"/>
        </w:rPr>
        <w:t xml:space="preserve">    print(f"... {tid}</w:t>
      </w:r>
      <w:r>
        <w:rPr>
          <w:rFonts w:hint="eastAsia"/>
        </w:rPr>
        <w:t>工作开始</w:t>
      </w:r>
      <w:r>
        <w:rPr>
          <w:rFonts w:hint="eastAsia"/>
        </w:rPr>
        <w:t xml:space="preserve"> </w:t>
      </w:r>
      <w:r w:rsidR="005B7F0C">
        <w:rPr>
          <w:rFonts w:hint="eastAsia"/>
        </w:rPr>
        <w:t>线程名称</w:t>
      </w:r>
      <w:r w:rsidR="005B7F0C">
        <w:rPr>
          <w:rFonts w:hint="eastAsia"/>
        </w:rPr>
        <w:t>{</w:t>
      </w:r>
      <w:r w:rsidR="005B7F0C">
        <w:t>threading.current_thread().name}</w:t>
      </w:r>
      <w:r>
        <w:rPr>
          <w:rFonts w:hint="eastAsia"/>
        </w:rPr>
        <w:t>...")</w:t>
      </w:r>
    </w:p>
    <w:p w14:paraId="4F3DAA64" w14:textId="77777777" w:rsidR="001D4E41" w:rsidRDefault="001D4E41" w:rsidP="001D4E41">
      <w:pPr>
        <w:pStyle w:val="coder"/>
      </w:pPr>
      <w:r>
        <w:t xml:space="preserve">    time.sleep(1)</w:t>
      </w:r>
    </w:p>
    <w:p w14:paraId="0BBEA6DB" w14:textId="77777777" w:rsidR="001D4E41" w:rsidRDefault="001D4E41" w:rsidP="001D4E41">
      <w:pPr>
        <w:pStyle w:val="coder"/>
      </w:pPr>
      <w:r>
        <w:rPr>
          <w:rFonts w:hint="eastAsia"/>
        </w:rPr>
        <w:t xml:space="preserve">    print(f"=== {tid}</w:t>
      </w:r>
      <w:r>
        <w:rPr>
          <w:rFonts w:hint="eastAsia"/>
        </w:rPr>
        <w:t>工作结束</w:t>
      </w:r>
      <w:r>
        <w:rPr>
          <w:rFonts w:hint="eastAsia"/>
        </w:rPr>
        <w:t xml:space="preserve"> ===")</w:t>
      </w:r>
    </w:p>
    <w:p w14:paraId="11CFD835" w14:textId="29176202" w:rsidR="001D4E41" w:rsidRDefault="001D4E41" w:rsidP="001D4E41">
      <w:pPr>
        <w:pStyle w:val="coder"/>
      </w:pPr>
    </w:p>
    <w:p w14:paraId="6DA6342E" w14:textId="77777777" w:rsidR="001D4E41" w:rsidRDefault="001D4E41" w:rsidP="001D4E41">
      <w:pPr>
        <w:pStyle w:val="coder"/>
      </w:pPr>
      <w:r>
        <w:t>threads = []</w:t>
      </w:r>
    </w:p>
    <w:p w14:paraId="1C2CBB21" w14:textId="77777777" w:rsidR="001D4E41" w:rsidRDefault="001D4E41" w:rsidP="001D4E41">
      <w:pPr>
        <w:pStyle w:val="coder"/>
      </w:pPr>
      <w:r>
        <w:lastRenderedPageBreak/>
        <w:t>for i in range(5):</w:t>
      </w:r>
    </w:p>
    <w:p w14:paraId="7B13A28C" w14:textId="77777777" w:rsidR="001D4E41" w:rsidRDefault="001D4E41" w:rsidP="001D4E41">
      <w:pPr>
        <w:pStyle w:val="coder"/>
      </w:pPr>
      <w:r>
        <w:t xml:space="preserve">    t = threading.Thread(target=worker, args=(i,))</w:t>
      </w:r>
    </w:p>
    <w:p w14:paraId="3B4FD297" w14:textId="77777777" w:rsidR="001D4E41" w:rsidRDefault="001D4E41" w:rsidP="001D4E41">
      <w:pPr>
        <w:pStyle w:val="coder"/>
      </w:pPr>
      <w:r>
        <w:t xml:space="preserve">    threads.append(t)</w:t>
      </w:r>
    </w:p>
    <w:p w14:paraId="75811AA8" w14:textId="0ABABC64" w:rsidR="007F33CF" w:rsidRDefault="001D4E41" w:rsidP="001D4E41">
      <w:pPr>
        <w:pStyle w:val="coder"/>
        <w:ind w:firstLine="360"/>
      </w:pPr>
      <w:r>
        <w:t>t.start()</w:t>
      </w:r>
    </w:p>
    <w:p w14:paraId="38D9F1C4" w14:textId="778CFD6D" w:rsidR="005B7F0C" w:rsidRDefault="005B7F0C" w:rsidP="005B7F0C">
      <w:pPr>
        <w:pStyle w:val="3"/>
        <w:ind w:left="919" w:right="210"/>
      </w:pPr>
      <w:r>
        <w:rPr>
          <w:rFonts w:hint="eastAsia"/>
        </w:rPr>
        <w:t>使用</w:t>
      </w:r>
      <w:r>
        <w:t>Thread</w:t>
      </w:r>
      <w:r>
        <w:rPr>
          <w:rFonts w:hint="eastAsia"/>
        </w:rPr>
        <w:t>继承方法</w:t>
      </w:r>
    </w:p>
    <w:p w14:paraId="76E3464A" w14:textId="3656C04C" w:rsidR="0085174F" w:rsidRDefault="00370623" w:rsidP="0085174F">
      <w:pPr>
        <w:pStyle w:val="40"/>
      </w:pPr>
      <w:r>
        <w:rPr>
          <w:rFonts w:hint="eastAsia"/>
        </w:rPr>
        <w:t>在子类中，要先调用线程</w:t>
      </w:r>
      <w:r>
        <w:rPr>
          <w:rFonts w:hint="eastAsia"/>
        </w:rPr>
        <w:t>Thread</w:t>
      </w:r>
      <w:r>
        <w:rPr>
          <w:rFonts w:hint="eastAsia"/>
        </w:rPr>
        <w:t>初始化方法，再进行其他属性绑定。</w:t>
      </w:r>
    </w:p>
    <w:p w14:paraId="50609DFE" w14:textId="777EFAA7" w:rsidR="00A76E1C" w:rsidRDefault="00A76E1C" w:rsidP="00A76E1C">
      <w:pPr>
        <w:pStyle w:val="coder"/>
      </w:pPr>
      <w:r>
        <w:t>import threading</w:t>
      </w:r>
    </w:p>
    <w:p w14:paraId="259A04F3" w14:textId="77777777" w:rsidR="00A76E1C" w:rsidRDefault="00A76E1C" w:rsidP="00A76E1C">
      <w:pPr>
        <w:pStyle w:val="coder"/>
      </w:pPr>
      <w:r>
        <w:t>import time</w:t>
      </w:r>
    </w:p>
    <w:p w14:paraId="20BC926E" w14:textId="77777777" w:rsidR="00A76E1C" w:rsidRDefault="00A76E1C" w:rsidP="00A76E1C">
      <w:pPr>
        <w:pStyle w:val="coder"/>
      </w:pPr>
    </w:p>
    <w:p w14:paraId="7D4A499E" w14:textId="77777777" w:rsidR="00A76E1C" w:rsidRDefault="00A76E1C" w:rsidP="00A76E1C">
      <w:pPr>
        <w:pStyle w:val="coder"/>
      </w:pPr>
    </w:p>
    <w:p w14:paraId="25F7336D" w14:textId="77777777" w:rsidR="00A76E1C" w:rsidRDefault="00A76E1C" w:rsidP="00A76E1C">
      <w:pPr>
        <w:pStyle w:val="coder"/>
      </w:pPr>
      <w:r>
        <w:t>class TaskThread(threading.Thread):</w:t>
      </w:r>
    </w:p>
    <w:p w14:paraId="177CAE59" w14:textId="77777777" w:rsidR="00A76E1C" w:rsidRDefault="00A76E1C" w:rsidP="00A76E1C">
      <w:pPr>
        <w:pStyle w:val="coder"/>
      </w:pPr>
      <w:r>
        <w:t xml:space="preserve">    def __init__(self, flags, name):</w:t>
      </w:r>
    </w:p>
    <w:p w14:paraId="25394654" w14:textId="159D2249" w:rsidR="00A76E1C" w:rsidRDefault="00A76E1C" w:rsidP="00A76E1C">
      <w:pPr>
        <w:pStyle w:val="coder"/>
      </w:pPr>
      <w:r>
        <w:t xml:space="preserve">        super(TaskThread, self).__init__()</w:t>
      </w:r>
      <w:r>
        <w:tab/>
      </w:r>
      <w:r>
        <w:tab/>
      </w:r>
      <w:r>
        <w:tab/>
      </w:r>
      <w:r>
        <w:tab/>
      </w:r>
      <w:r>
        <w:tab/>
      </w:r>
      <w:r w:rsidRPr="00437F7F">
        <w:rPr>
          <w:rFonts w:hint="eastAsia"/>
          <w:b/>
          <w:color w:val="FF0000"/>
        </w:rPr>
        <w:t>#</w:t>
      </w:r>
      <w:r w:rsidRPr="00437F7F">
        <w:rPr>
          <w:b/>
          <w:color w:val="FF0000"/>
        </w:rPr>
        <w:t xml:space="preserve"> </w:t>
      </w:r>
      <w:r w:rsidRPr="00437F7F">
        <w:rPr>
          <w:rFonts w:hint="eastAsia"/>
          <w:b/>
          <w:color w:val="FF0000"/>
        </w:rPr>
        <w:t>先做初始化，后绑定</w:t>
      </w:r>
    </w:p>
    <w:p w14:paraId="214BCE9F" w14:textId="77777777" w:rsidR="00A76E1C" w:rsidRDefault="00A76E1C" w:rsidP="00A76E1C">
      <w:pPr>
        <w:pStyle w:val="coder"/>
      </w:pPr>
      <w:r>
        <w:t xml:space="preserve">        self.flags = flags</w:t>
      </w:r>
    </w:p>
    <w:p w14:paraId="744275E3" w14:textId="77777777" w:rsidR="00A76E1C" w:rsidRDefault="00A76E1C" w:rsidP="00A76E1C">
      <w:pPr>
        <w:pStyle w:val="coder"/>
      </w:pPr>
      <w:r>
        <w:t xml:space="preserve">        self.name = name</w:t>
      </w:r>
    </w:p>
    <w:p w14:paraId="34B17449" w14:textId="77777777" w:rsidR="00A76E1C" w:rsidRDefault="00A76E1C" w:rsidP="00A76E1C">
      <w:pPr>
        <w:pStyle w:val="coder"/>
      </w:pPr>
    </w:p>
    <w:p w14:paraId="16C6E0E0" w14:textId="77777777" w:rsidR="00A76E1C" w:rsidRDefault="00A76E1C" w:rsidP="00A76E1C">
      <w:pPr>
        <w:pStyle w:val="coder"/>
      </w:pPr>
      <w:r>
        <w:t xml:space="preserve">    def run(self):</w:t>
      </w:r>
    </w:p>
    <w:p w14:paraId="66ADA85F" w14:textId="77777777" w:rsidR="00A76E1C" w:rsidRDefault="00A76E1C" w:rsidP="00A76E1C">
      <w:pPr>
        <w:pStyle w:val="coder"/>
      </w:pPr>
      <w:r>
        <w:t xml:space="preserve">        for _ in range(3):</w:t>
      </w:r>
    </w:p>
    <w:p w14:paraId="2F212ACA" w14:textId="77777777" w:rsidR="00A76E1C" w:rsidRDefault="00A76E1C" w:rsidP="00A76E1C">
      <w:pPr>
        <w:pStyle w:val="coder"/>
      </w:pPr>
      <w:r>
        <w:t xml:space="preserve">            print("in threading, {}")</w:t>
      </w:r>
    </w:p>
    <w:p w14:paraId="26735EE7" w14:textId="77777777" w:rsidR="00A76E1C" w:rsidRDefault="00A76E1C" w:rsidP="00A76E1C">
      <w:pPr>
        <w:pStyle w:val="coder"/>
      </w:pPr>
      <w:r>
        <w:t xml:space="preserve">            time.sleep(1)</w:t>
      </w:r>
    </w:p>
    <w:p w14:paraId="330C7D64" w14:textId="77777777" w:rsidR="00A76E1C" w:rsidRDefault="00A76E1C" w:rsidP="00A76E1C">
      <w:pPr>
        <w:pStyle w:val="coder"/>
      </w:pPr>
    </w:p>
    <w:p w14:paraId="01332505" w14:textId="77777777" w:rsidR="00A76E1C" w:rsidRDefault="00A76E1C" w:rsidP="00A76E1C">
      <w:pPr>
        <w:pStyle w:val="coder"/>
      </w:pPr>
      <w:r>
        <w:t>def main_process():</w:t>
      </w:r>
    </w:p>
    <w:p w14:paraId="221FF36E" w14:textId="77777777" w:rsidR="00A76E1C" w:rsidRDefault="00A76E1C" w:rsidP="00A76E1C">
      <w:pPr>
        <w:pStyle w:val="coder"/>
      </w:pPr>
      <w:r>
        <w:rPr>
          <w:rFonts w:hint="eastAsia"/>
        </w:rPr>
        <w:t xml:space="preserve">    print("</w:t>
      </w:r>
      <w:r>
        <w:rPr>
          <w:rFonts w:hint="eastAsia"/>
        </w:rPr>
        <w:t>主进程</w:t>
      </w:r>
      <w:r>
        <w:rPr>
          <w:rFonts w:hint="eastAsia"/>
        </w:rPr>
        <w:t>...")</w:t>
      </w:r>
    </w:p>
    <w:p w14:paraId="3ECA88CC" w14:textId="77777777" w:rsidR="00A76E1C" w:rsidRDefault="00A76E1C" w:rsidP="00A76E1C">
      <w:pPr>
        <w:pStyle w:val="coder"/>
      </w:pPr>
      <w:r>
        <w:t xml:space="preserve">    t1 = TaskThread(2, 'Sam')</w:t>
      </w:r>
    </w:p>
    <w:p w14:paraId="7AEEC42C" w14:textId="77777777" w:rsidR="00A76E1C" w:rsidRDefault="00A76E1C" w:rsidP="00A76E1C">
      <w:pPr>
        <w:pStyle w:val="coder"/>
      </w:pPr>
      <w:r>
        <w:t xml:space="preserve">    t1.start()</w:t>
      </w:r>
    </w:p>
    <w:p w14:paraId="34E8CE36" w14:textId="77777777" w:rsidR="00A76E1C" w:rsidRDefault="00A76E1C" w:rsidP="00A76E1C">
      <w:pPr>
        <w:pStyle w:val="coder"/>
      </w:pPr>
      <w:r>
        <w:rPr>
          <w:rFonts w:hint="eastAsia"/>
        </w:rPr>
        <w:t xml:space="preserve">    print("</w:t>
      </w:r>
      <w:r>
        <w:rPr>
          <w:rFonts w:hint="eastAsia"/>
        </w:rPr>
        <w:t>创建完成</w:t>
      </w:r>
      <w:r>
        <w:rPr>
          <w:rFonts w:hint="eastAsia"/>
        </w:rPr>
        <w:t>")</w:t>
      </w:r>
    </w:p>
    <w:p w14:paraId="623BBBC4" w14:textId="77777777" w:rsidR="00A76E1C" w:rsidRDefault="00A76E1C" w:rsidP="00A76E1C">
      <w:pPr>
        <w:pStyle w:val="coder"/>
      </w:pPr>
    </w:p>
    <w:p w14:paraId="289F395A" w14:textId="77777777" w:rsidR="00A76E1C" w:rsidRDefault="00A76E1C" w:rsidP="00A76E1C">
      <w:pPr>
        <w:pStyle w:val="coder"/>
      </w:pPr>
    </w:p>
    <w:p w14:paraId="7F6801CA" w14:textId="77777777" w:rsidR="00A76E1C" w:rsidRDefault="00A76E1C" w:rsidP="00A76E1C">
      <w:pPr>
        <w:pStyle w:val="coder"/>
      </w:pPr>
      <w:r>
        <w:t>if __name__ == '__main__':</w:t>
      </w:r>
    </w:p>
    <w:p w14:paraId="391BE446" w14:textId="35E9FE99" w:rsidR="00370623" w:rsidRDefault="00A76E1C" w:rsidP="00A76E1C">
      <w:pPr>
        <w:pStyle w:val="coder"/>
      </w:pPr>
      <w:r>
        <w:t xml:space="preserve">    main_process()</w:t>
      </w:r>
    </w:p>
    <w:p w14:paraId="13CCFAB2" w14:textId="77777777" w:rsidR="00566B51" w:rsidRDefault="00566B51" w:rsidP="00241CA7">
      <w:pPr>
        <w:pStyle w:val="3"/>
        <w:ind w:left="919" w:right="210"/>
      </w:pPr>
      <w:r>
        <w:rPr>
          <w:rFonts w:hint="eastAsia"/>
        </w:rPr>
        <w:t>线程的名字和</w:t>
      </w:r>
      <w:r>
        <w:rPr>
          <w:rFonts w:hint="eastAsia"/>
        </w:rPr>
        <w:t>I</w:t>
      </w:r>
      <w:r>
        <w:t>D</w:t>
      </w:r>
    </w:p>
    <w:p w14:paraId="39BA49F8" w14:textId="77777777" w:rsidR="00566B51" w:rsidRDefault="00566B51" w:rsidP="00566B51">
      <w:pPr>
        <w:pStyle w:val="40"/>
      </w:pPr>
      <w:r>
        <w:rPr>
          <w:rFonts w:hint="eastAsia"/>
        </w:rPr>
        <w:t>threading</w:t>
      </w:r>
      <w:r>
        <w:rPr>
          <w:rFonts w:hint="eastAsia"/>
        </w:rPr>
        <w:t>提供了类方法</w:t>
      </w:r>
      <w:r>
        <w:rPr>
          <w:rFonts w:hint="eastAsia"/>
        </w:rPr>
        <w:t>c</w:t>
      </w:r>
      <w:r>
        <w:t>urrentThread()</w:t>
      </w:r>
      <w:r>
        <w:rPr>
          <w:rFonts w:hint="eastAsia"/>
        </w:rPr>
        <w:t>可以返回运行中的线程对象。</w:t>
      </w:r>
    </w:p>
    <w:p w14:paraId="3AB477A0" w14:textId="5697A756" w:rsidR="00566B51" w:rsidRDefault="00566B51" w:rsidP="00566B51">
      <w:pPr>
        <w:pStyle w:val="40"/>
      </w:pPr>
      <w:r>
        <w:rPr>
          <w:rFonts w:hint="eastAsia"/>
        </w:rPr>
        <w:t>每一个线程对象，有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属性来标识线程名字，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属性标识线程的身份标识。</w:t>
      </w:r>
    </w:p>
    <w:p w14:paraId="12FB7FD6" w14:textId="4A982E94" w:rsidR="00241CA7" w:rsidRDefault="00241CA7" w:rsidP="00241CA7">
      <w:pPr>
        <w:pStyle w:val="3"/>
        <w:ind w:left="919" w:right="210"/>
      </w:pPr>
      <w:r>
        <w:rPr>
          <w:rFonts w:hint="eastAsia"/>
        </w:rPr>
        <w:t>线程间通信</w:t>
      </w:r>
    </w:p>
    <w:p w14:paraId="4B3FD0B6" w14:textId="5AC53113" w:rsidR="00241CA7" w:rsidRDefault="00241CA7" w:rsidP="00241CA7">
      <w:pPr>
        <w:pStyle w:val="40"/>
      </w:pPr>
      <w:r>
        <w:rPr>
          <w:rFonts w:hint="eastAsia"/>
        </w:rPr>
        <w:t>由于线程是共享了进程的内存资源，所以只要在不同的线程中，使用全局名字空间的</w:t>
      </w:r>
      <w:r>
        <w:t>key</w:t>
      </w:r>
      <w:r>
        <w:rPr>
          <w:rFonts w:hint="eastAsia"/>
        </w:rPr>
        <w:t>值，那么就相当于访问的是同一块的内存。</w:t>
      </w:r>
    </w:p>
    <w:p w14:paraId="01D6EAD1" w14:textId="75C6F2DD" w:rsidR="001D4E41" w:rsidRDefault="00EE5E9F" w:rsidP="00BF1BBE">
      <w:pPr>
        <w:pStyle w:val="3"/>
        <w:ind w:left="919" w:right="210"/>
      </w:pPr>
      <w:r>
        <w:rPr>
          <w:rFonts w:hint="eastAsia"/>
        </w:rPr>
        <w:lastRenderedPageBreak/>
        <w:t>总结</w:t>
      </w:r>
    </w:p>
    <w:p w14:paraId="6C600796" w14:textId="5168FD36" w:rsidR="005B7F0C" w:rsidRDefault="00566B51" w:rsidP="005B7F0C">
      <w:pPr>
        <w:pStyle w:val="40"/>
      </w:pPr>
      <w:r>
        <w:t>python</w:t>
      </w:r>
      <w:r>
        <w:rPr>
          <w:rFonts w:hint="eastAsia"/>
        </w:rPr>
        <w:t>中产生线程的方法主要分为实例化和继承法。</w:t>
      </w:r>
    </w:p>
    <w:p w14:paraId="43C6DF07" w14:textId="04C25C75" w:rsidR="00566B51" w:rsidRDefault="00566B51" w:rsidP="005B7F0C">
      <w:pPr>
        <w:pStyle w:val="40"/>
      </w:pPr>
      <w:r>
        <w:rPr>
          <w:rFonts w:hint="eastAsia"/>
        </w:rPr>
        <w:t>实例化的方法：核心是通过传入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rgs</w:t>
      </w:r>
      <w:r>
        <w:rPr>
          <w:rFonts w:hint="eastAsia"/>
        </w:rPr>
        <w:t>的方式</w:t>
      </w:r>
      <w:r w:rsidR="002E163D">
        <w:rPr>
          <w:rFonts w:hint="eastAsia"/>
        </w:rPr>
        <w:t>。</w:t>
      </w:r>
    </w:p>
    <w:p w14:paraId="2F619553" w14:textId="2A6E2D9A" w:rsidR="002E163D" w:rsidRDefault="002E163D" w:rsidP="005B7F0C">
      <w:pPr>
        <w:pStyle w:val="40"/>
      </w:pPr>
      <w:r>
        <w:rPr>
          <w:rFonts w:hint="eastAsia"/>
        </w:rPr>
        <w:t>继承法：重写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方法，在</w:t>
      </w:r>
      <w:r>
        <w:rPr>
          <w:rFonts w:hint="eastAsia"/>
        </w:rPr>
        <w:t>_</w:t>
      </w:r>
      <w:r>
        <w:t>_init__</w:t>
      </w:r>
      <w:r>
        <w:rPr>
          <w:rFonts w:hint="eastAsia"/>
        </w:rPr>
        <w:t>中绑定线程代码里需要的参数。</w:t>
      </w:r>
    </w:p>
    <w:p w14:paraId="495FF0A7" w14:textId="77777777" w:rsidR="003A59D9" w:rsidRDefault="008D3878" w:rsidP="005B7F0C">
      <w:pPr>
        <w:pStyle w:val="40"/>
      </w:pPr>
      <w:r>
        <w:rPr>
          <w:rFonts w:hint="eastAsia"/>
        </w:rPr>
        <w:t>使用</w:t>
      </w:r>
      <w:r>
        <w:rPr>
          <w:rFonts w:hint="eastAsia"/>
        </w:rPr>
        <w:t>t</w:t>
      </w:r>
      <w:r>
        <w:t>hreading</w:t>
      </w:r>
      <w:r>
        <w:rPr>
          <w:rFonts w:hint="eastAsia"/>
        </w:rPr>
        <w:t>.</w:t>
      </w:r>
      <w:r>
        <w:t>Thread</w:t>
      </w:r>
      <w:r>
        <w:rPr>
          <w:rFonts w:hint="eastAsia"/>
        </w:rPr>
        <w:t>后，默认主进程也是线程，主线程结束，不影响其他子线程。</w:t>
      </w:r>
    </w:p>
    <w:p w14:paraId="0C239B5C" w14:textId="58FA3B56" w:rsidR="00644512" w:rsidRDefault="00E164EE">
      <w:pPr>
        <w:pStyle w:val="1"/>
      </w:pPr>
      <w:r>
        <w:rPr>
          <w:rFonts w:hint="eastAsia"/>
        </w:rPr>
        <w:t>线程的</w:t>
      </w:r>
      <w:r w:rsidR="001B024F">
        <w:rPr>
          <w:rFonts w:hint="eastAsia"/>
        </w:rPr>
        <w:t>同步和</w:t>
      </w:r>
      <w:r>
        <w:rPr>
          <w:rFonts w:hint="eastAsia"/>
        </w:rPr>
        <w:t>互斥</w:t>
      </w:r>
    </w:p>
    <w:p w14:paraId="4D0BE167" w14:textId="143A8571" w:rsidR="00644512" w:rsidRDefault="000B3356">
      <w:pPr>
        <w:pStyle w:val="2"/>
        <w:ind w:left="777" w:right="210"/>
      </w:pPr>
      <w:r>
        <w:rPr>
          <w:rFonts w:hint="eastAsia"/>
        </w:rPr>
        <w:t>什么是临界资源</w:t>
      </w:r>
    </w:p>
    <w:p w14:paraId="05F20071" w14:textId="77777777" w:rsidR="00E20694" w:rsidRDefault="006F6D52" w:rsidP="00E20694">
      <w:pPr>
        <w:pStyle w:val="40"/>
        <w:numPr>
          <w:ilvl w:val="0"/>
          <w:numId w:val="7"/>
        </w:numPr>
        <w:ind w:firstLineChars="0"/>
      </w:pPr>
      <w:r w:rsidRPr="006F6D52">
        <w:rPr>
          <w:rFonts w:hint="eastAsia"/>
        </w:rPr>
        <w:t>临界资源是指</w:t>
      </w:r>
      <w:r w:rsidR="00E20694">
        <w:rPr>
          <w:rFonts w:hint="eastAsia"/>
        </w:rPr>
        <w:t>在多任务编程时，每个任务都能访问到的资源，就叫做临界资源。</w:t>
      </w:r>
    </w:p>
    <w:p w14:paraId="5BD3031C" w14:textId="60C5238F" w:rsidR="00644512" w:rsidRDefault="00E20694" w:rsidP="00E20694">
      <w:pPr>
        <w:pStyle w:val="40"/>
        <w:numPr>
          <w:ilvl w:val="0"/>
          <w:numId w:val="8"/>
        </w:numPr>
        <w:ind w:left="709" w:firstLineChars="0" w:firstLine="147"/>
      </w:pPr>
      <w:r>
        <w:rPr>
          <w:rFonts w:hint="eastAsia"/>
        </w:rPr>
        <w:t>由于多任务调度的随机性，可能出现一个任务在操作，而另外一个任务也在操作，导致每个任务最终访问的效果出现混乱</w:t>
      </w:r>
      <w:r w:rsidR="006F6D52" w:rsidRPr="006F6D52">
        <w:rPr>
          <w:rFonts w:hint="eastAsia"/>
        </w:rPr>
        <w:t>。</w:t>
      </w:r>
    </w:p>
    <w:p w14:paraId="5DAF35BA" w14:textId="0B2B22B5" w:rsidR="004875C2" w:rsidRDefault="004875C2" w:rsidP="00F63D8F">
      <w:pPr>
        <w:pStyle w:val="40"/>
        <w:numPr>
          <w:ilvl w:val="0"/>
          <w:numId w:val="7"/>
        </w:numPr>
        <w:ind w:left="851" w:firstLineChars="0"/>
      </w:pPr>
      <w:r>
        <w:rPr>
          <w:rFonts w:hint="eastAsia"/>
        </w:rPr>
        <w:t>多线程编程时，共享整个虚拟内存，</w:t>
      </w:r>
      <w:r w:rsidR="00E20694">
        <w:rPr>
          <w:rFonts w:hint="eastAsia"/>
        </w:rPr>
        <w:t>所以在多线程编程时，往往需要考虑临界资源的</w:t>
      </w:r>
      <w:r w:rsidR="00D834AA">
        <w:rPr>
          <w:rFonts w:hint="eastAsia"/>
        </w:rPr>
        <w:t>互斥和同步</w:t>
      </w:r>
      <w:r w:rsidR="00E20694">
        <w:rPr>
          <w:rFonts w:hint="eastAsia"/>
        </w:rPr>
        <w:t>访问</w:t>
      </w:r>
      <w:r w:rsidR="00D834AA">
        <w:rPr>
          <w:rFonts w:hint="eastAsia"/>
        </w:rPr>
        <w:t>。</w:t>
      </w:r>
      <w:r w:rsidR="00F63D8F">
        <w:rPr>
          <w:rFonts w:hint="eastAsia"/>
        </w:rPr>
        <w:t>主要考虑的内容是：全局变量和代码资源。</w:t>
      </w:r>
    </w:p>
    <w:p w14:paraId="716902CF" w14:textId="5C9098E9" w:rsidR="00E20694" w:rsidRDefault="00E20694" w:rsidP="00E20694"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多进程编程来说，进程的用户空间资源是独立的，</w:t>
      </w:r>
      <w:r w:rsidR="00F63D8F">
        <w:rPr>
          <w:rFonts w:hint="eastAsia"/>
        </w:rPr>
        <w:t>临界资源只是内核空间。相对多线程编程来说，不需要考虑那么多临界访问的问题</w:t>
      </w:r>
    </w:p>
    <w:p w14:paraId="324706D3" w14:textId="039E27E1" w:rsidR="00467E26" w:rsidRDefault="00467E26" w:rsidP="00467E26">
      <w:pPr>
        <w:pStyle w:val="3"/>
        <w:ind w:left="919" w:right="210"/>
      </w:pPr>
      <w:r>
        <w:rPr>
          <w:rFonts w:hint="eastAsia"/>
        </w:rPr>
        <w:t>全局变量访问临界区</w:t>
      </w:r>
    </w:p>
    <w:p w14:paraId="0F3379A4" w14:textId="377771C6" w:rsidR="00D760E5" w:rsidRDefault="00D760E5" w:rsidP="00D760E5">
      <w:pPr>
        <w:pStyle w:val="coder"/>
      </w:pPr>
      <w:r>
        <w:t>from threading import Thread</w:t>
      </w:r>
    </w:p>
    <w:p w14:paraId="44CE3A41" w14:textId="77777777" w:rsidR="00D760E5" w:rsidRDefault="00D760E5" w:rsidP="00D760E5">
      <w:pPr>
        <w:pStyle w:val="coder"/>
      </w:pPr>
      <w:r>
        <w:t>glb_var = 0</w:t>
      </w:r>
    </w:p>
    <w:p w14:paraId="5BF01C7D" w14:textId="77777777" w:rsidR="00D760E5" w:rsidRDefault="00D760E5" w:rsidP="00D760E5">
      <w:pPr>
        <w:pStyle w:val="coder"/>
      </w:pPr>
    </w:p>
    <w:p w14:paraId="2581D302" w14:textId="77777777" w:rsidR="00D760E5" w:rsidRDefault="00D760E5" w:rsidP="00D760E5">
      <w:pPr>
        <w:pStyle w:val="coder"/>
      </w:pPr>
      <w:r>
        <w:rPr>
          <w:rFonts w:hint="eastAsia"/>
        </w:rPr>
        <w:t xml:space="preserve"># </w:t>
      </w:r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，写数据</w:t>
      </w:r>
    </w:p>
    <w:p w14:paraId="0088C747" w14:textId="77777777" w:rsidR="00D760E5" w:rsidRDefault="00D760E5" w:rsidP="00D760E5">
      <w:pPr>
        <w:pStyle w:val="coder"/>
      </w:pPr>
      <w:r>
        <w:t>def task1_th():</w:t>
      </w:r>
    </w:p>
    <w:p w14:paraId="1A519037" w14:textId="77777777" w:rsidR="00D760E5" w:rsidRDefault="00D760E5" w:rsidP="00D760E5">
      <w:pPr>
        <w:pStyle w:val="coder"/>
      </w:pPr>
      <w:r>
        <w:t xml:space="preserve">    global glb_var</w:t>
      </w:r>
    </w:p>
    <w:p w14:paraId="461641E8" w14:textId="77777777" w:rsidR="00D760E5" w:rsidRDefault="00D760E5" w:rsidP="00D760E5">
      <w:pPr>
        <w:pStyle w:val="coder"/>
      </w:pPr>
      <w:r>
        <w:t xml:space="preserve">    for x in range(1000):</w:t>
      </w:r>
    </w:p>
    <w:p w14:paraId="5EEB41E6" w14:textId="77777777" w:rsidR="00D760E5" w:rsidRDefault="00D760E5" w:rsidP="00D760E5">
      <w:pPr>
        <w:pStyle w:val="coder"/>
      </w:pPr>
      <w:r>
        <w:t xml:space="preserve">        glb_var += 1</w:t>
      </w:r>
    </w:p>
    <w:p w14:paraId="024C0A32" w14:textId="77777777" w:rsidR="00D760E5" w:rsidRDefault="00D760E5" w:rsidP="00D760E5">
      <w:pPr>
        <w:pStyle w:val="coder"/>
      </w:pPr>
      <w:r>
        <w:rPr>
          <w:rFonts w:hint="eastAsia"/>
        </w:rPr>
        <w:t xml:space="preserve">    print("</w:t>
      </w:r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看到的</w:t>
      </w:r>
      <w:r>
        <w:rPr>
          <w:rFonts w:hint="eastAsia"/>
        </w:rPr>
        <w:t>glb_var:", glb_var)</w:t>
      </w:r>
    </w:p>
    <w:p w14:paraId="58D9C09D" w14:textId="77777777" w:rsidR="00D760E5" w:rsidRDefault="00D760E5" w:rsidP="00D760E5">
      <w:pPr>
        <w:pStyle w:val="coder"/>
      </w:pPr>
    </w:p>
    <w:p w14:paraId="34BF1DCE" w14:textId="77777777" w:rsidR="00D760E5" w:rsidRDefault="00D760E5" w:rsidP="00D760E5">
      <w:pPr>
        <w:pStyle w:val="coder"/>
      </w:pPr>
      <w:r>
        <w:rPr>
          <w:rFonts w:hint="eastAsia"/>
        </w:rPr>
        <w:t xml:space="preserve"># </w:t>
      </w:r>
      <w:r>
        <w:rPr>
          <w:rFonts w:hint="eastAsia"/>
        </w:rPr>
        <w:t>线程</w:t>
      </w:r>
      <w:r>
        <w:rPr>
          <w:rFonts w:hint="eastAsia"/>
        </w:rPr>
        <w:t>2</w:t>
      </w:r>
      <w:r>
        <w:rPr>
          <w:rFonts w:hint="eastAsia"/>
        </w:rPr>
        <w:t>，写数据</w:t>
      </w:r>
    </w:p>
    <w:p w14:paraId="22E7285A" w14:textId="77777777" w:rsidR="00D760E5" w:rsidRDefault="00D760E5" w:rsidP="00D760E5">
      <w:pPr>
        <w:pStyle w:val="coder"/>
      </w:pPr>
      <w:r>
        <w:t>def task2_th():</w:t>
      </w:r>
    </w:p>
    <w:p w14:paraId="1903C73C" w14:textId="77777777" w:rsidR="00D760E5" w:rsidRDefault="00D760E5" w:rsidP="00D760E5">
      <w:pPr>
        <w:pStyle w:val="coder"/>
      </w:pPr>
      <w:r>
        <w:t xml:space="preserve">    global glb_var</w:t>
      </w:r>
    </w:p>
    <w:p w14:paraId="40FF07A9" w14:textId="77777777" w:rsidR="00D760E5" w:rsidRDefault="00D760E5" w:rsidP="00D760E5">
      <w:pPr>
        <w:pStyle w:val="coder"/>
      </w:pPr>
      <w:r>
        <w:t xml:space="preserve">    for x in range(1000):</w:t>
      </w:r>
    </w:p>
    <w:p w14:paraId="12D5C772" w14:textId="77777777" w:rsidR="00D760E5" w:rsidRDefault="00D760E5" w:rsidP="00D760E5">
      <w:pPr>
        <w:pStyle w:val="coder"/>
      </w:pPr>
      <w:r>
        <w:t xml:space="preserve">        glb_var += 1</w:t>
      </w:r>
    </w:p>
    <w:p w14:paraId="2E512D38" w14:textId="77777777" w:rsidR="00D760E5" w:rsidRDefault="00D760E5" w:rsidP="00D760E5">
      <w:pPr>
        <w:pStyle w:val="coder"/>
      </w:pPr>
      <w:r>
        <w:rPr>
          <w:rFonts w:hint="eastAsia"/>
        </w:rPr>
        <w:t xml:space="preserve">    print("</w:t>
      </w:r>
      <w:r>
        <w:rPr>
          <w:rFonts w:hint="eastAsia"/>
        </w:rPr>
        <w:t>线程</w:t>
      </w:r>
      <w:r>
        <w:rPr>
          <w:rFonts w:hint="eastAsia"/>
        </w:rPr>
        <w:t>2</w:t>
      </w:r>
      <w:r>
        <w:rPr>
          <w:rFonts w:hint="eastAsia"/>
        </w:rPr>
        <w:t>看到的</w:t>
      </w:r>
      <w:r>
        <w:rPr>
          <w:rFonts w:hint="eastAsia"/>
        </w:rPr>
        <w:t>glb_var:", glb_var)</w:t>
      </w:r>
    </w:p>
    <w:p w14:paraId="73404DEE" w14:textId="77777777" w:rsidR="00D760E5" w:rsidRDefault="00D760E5" w:rsidP="00D760E5">
      <w:pPr>
        <w:pStyle w:val="coder"/>
      </w:pPr>
    </w:p>
    <w:p w14:paraId="04FAA3AB" w14:textId="77777777" w:rsidR="00D760E5" w:rsidRDefault="00D760E5" w:rsidP="00D760E5">
      <w:pPr>
        <w:pStyle w:val="coder"/>
      </w:pPr>
      <w:r>
        <w:rPr>
          <w:rFonts w:hint="eastAsia"/>
        </w:rPr>
        <w:t xml:space="preserve"># </w:t>
      </w:r>
      <w:r>
        <w:rPr>
          <w:rFonts w:hint="eastAsia"/>
        </w:rPr>
        <w:t>主线程</w:t>
      </w:r>
    </w:p>
    <w:p w14:paraId="1E658282" w14:textId="77777777" w:rsidR="00D760E5" w:rsidRDefault="00D760E5" w:rsidP="00D760E5">
      <w:pPr>
        <w:pStyle w:val="coder"/>
      </w:pPr>
      <w:r>
        <w:lastRenderedPageBreak/>
        <w:t>def main_thread():</w:t>
      </w:r>
    </w:p>
    <w:p w14:paraId="374C6F39" w14:textId="77777777" w:rsidR="00D760E5" w:rsidRDefault="00D760E5" w:rsidP="00D760E5">
      <w:pPr>
        <w:pStyle w:val="coder"/>
      </w:pPr>
      <w:r>
        <w:t xml:space="preserve">    t1 = Thread(target=task1_th)</w:t>
      </w:r>
    </w:p>
    <w:p w14:paraId="4659A2B1" w14:textId="3BA8EE5D" w:rsidR="00D760E5" w:rsidRDefault="00D760E5" w:rsidP="00D760E5">
      <w:pPr>
        <w:pStyle w:val="coder"/>
      </w:pPr>
      <w:r>
        <w:t xml:space="preserve">    t2 = Thread(target=task2_th)</w:t>
      </w:r>
    </w:p>
    <w:p w14:paraId="77C328C1" w14:textId="77777777" w:rsidR="00D760E5" w:rsidRDefault="00D760E5" w:rsidP="00D760E5">
      <w:pPr>
        <w:pStyle w:val="coder"/>
      </w:pPr>
      <w:r>
        <w:t xml:space="preserve">    t1.start()</w:t>
      </w:r>
    </w:p>
    <w:p w14:paraId="2515D0A8" w14:textId="5ACD2ED7" w:rsidR="00D760E5" w:rsidRDefault="00D760E5" w:rsidP="00D760E5">
      <w:pPr>
        <w:pStyle w:val="coder"/>
      </w:pPr>
      <w:r>
        <w:t xml:space="preserve">    t2.start()</w:t>
      </w:r>
    </w:p>
    <w:p w14:paraId="50F28F01" w14:textId="77777777" w:rsidR="00D760E5" w:rsidRDefault="00D760E5" w:rsidP="00D760E5">
      <w:pPr>
        <w:pStyle w:val="coder"/>
      </w:pPr>
      <w:r>
        <w:t xml:space="preserve">    t1.join()</w:t>
      </w:r>
    </w:p>
    <w:p w14:paraId="2E2F3672" w14:textId="0C8ACBC5" w:rsidR="00D760E5" w:rsidRDefault="00D760E5" w:rsidP="00D760E5">
      <w:pPr>
        <w:pStyle w:val="coder"/>
      </w:pPr>
      <w:r>
        <w:t xml:space="preserve">    t2.join()</w:t>
      </w:r>
    </w:p>
    <w:p w14:paraId="644880AA" w14:textId="77777777" w:rsidR="00D760E5" w:rsidRDefault="00D760E5" w:rsidP="00D760E5">
      <w:pPr>
        <w:pStyle w:val="coder"/>
      </w:pPr>
      <w:r>
        <w:rPr>
          <w:rFonts w:hint="eastAsia"/>
        </w:rPr>
        <w:t xml:space="preserve">    print("</w:t>
      </w:r>
      <w:r>
        <w:rPr>
          <w:rFonts w:hint="eastAsia"/>
        </w:rPr>
        <w:t>主线程里看到的</w:t>
      </w:r>
      <w:r>
        <w:rPr>
          <w:rFonts w:hint="eastAsia"/>
        </w:rPr>
        <w:t>glb_var:", glb_var)</w:t>
      </w:r>
    </w:p>
    <w:p w14:paraId="6D5DF446" w14:textId="77777777" w:rsidR="00D760E5" w:rsidRDefault="00D760E5" w:rsidP="00D760E5">
      <w:pPr>
        <w:pStyle w:val="coder"/>
      </w:pPr>
    </w:p>
    <w:p w14:paraId="656CA26D" w14:textId="487123CE" w:rsidR="00D760E5" w:rsidRPr="00D760E5" w:rsidRDefault="00D760E5" w:rsidP="00D760E5">
      <w:pPr>
        <w:pStyle w:val="coder"/>
      </w:pPr>
      <w:r>
        <w:t>main_thread()</w:t>
      </w:r>
    </w:p>
    <w:p w14:paraId="1F0DBF47" w14:textId="10613385" w:rsidR="00467E26" w:rsidRDefault="00467E26" w:rsidP="00467E26">
      <w:pPr>
        <w:pStyle w:val="3"/>
        <w:ind w:left="919" w:right="210"/>
      </w:pPr>
      <w:r>
        <w:rPr>
          <w:rFonts w:hint="eastAsia"/>
        </w:rPr>
        <w:t>代码区访问临界资源</w:t>
      </w:r>
    </w:p>
    <w:p w14:paraId="5A09138E" w14:textId="6918B20F" w:rsidR="00D34C10" w:rsidRDefault="00D34C10" w:rsidP="00D34C10">
      <w:pPr>
        <w:pStyle w:val="coder"/>
      </w:pPr>
      <w:r>
        <w:t>import threading</w:t>
      </w:r>
    </w:p>
    <w:p w14:paraId="29401D7B" w14:textId="77777777" w:rsidR="00D34C10" w:rsidRDefault="00D34C10" w:rsidP="00D34C10">
      <w:pPr>
        <w:pStyle w:val="coder"/>
      </w:pPr>
    </w:p>
    <w:p w14:paraId="1BB7CAEE" w14:textId="77777777" w:rsidR="00D34C10" w:rsidRDefault="00D34C10" w:rsidP="00D34C10">
      <w:pPr>
        <w:pStyle w:val="coder"/>
      </w:pPr>
      <w:r>
        <w:t>value1 = 0</w:t>
      </w:r>
    </w:p>
    <w:p w14:paraId="74F0DEBB" w14:textId="77777777" w:rsidR="00D34C10" w:rsidRDefault="00D34C10" w:rsidP="00D34C10">
      <w:pPr>
        <w:pStyle w:val="coder"/>
      </w:pPr>
      <w:r>
        <w:t>value2 = 0</w:t>
      </w:r>
    </w:p>
    <w:p w14:paraId="53AB7173" w14:textId="77777777" w:rsidR="00D34C10" w:rsidRDefault="00D34C10" w:rsidP="00D34C10">
      <w:pPr>
        <w:pStyle w:val="coder"/>
      </w:pPr>
    </w:p>
    <w:p w14:paraId="732C1E7E" w14:textId="77777777" w:rsidR="00D34C10" w:rsidRDefault="00D34C10" w:rsidP="00D34C10">
      <w:pPr>
        <w:pStyle w:val="coder"/>
      </w:pPr>
      <w:r>
        <w:t>def writer_worker():</w:t>
      </w:r>
    </w:p>
    <w:p w14:paraId="7E9AC02E" w14:textId="77777777" w:rsidR="00D34C10" w:rsidRDefault="00D34C10" w:rsidP="00D34C10">
      <w:pPr>
        <w:pStyle w:val="coder"/>
      </w:pPr>
      <w:r>
        <w:t xml:space="preserve">    global value1</w:t>
      </w:r>
    </w:p>
    <w:p w14:paraId="11CBA105" w14:textId="77777777" w:rsidR="00D34C10" w:rsidRDefault="00D34C10" w:rsidP="00D34C10">
      <w:pPr>
        <w:pStyle w:val="coder"/>
      </w:pPr>
      <w:r>
        <w:t xml:space="preserve">    global value2</w:t>
      </w:r>
    </w:p>
    <w:p w14:paraId="4BECFD7B" w14:textId="77777777" w:rsidR="00D34C10" w:rsidRDefault="00D34C10" w:rsidP="00D34C10">
      <w:pPr>
        <w:pStyle w:val="coder"/>
      </w:pPr>
      <w:r>
        <w:t xml:space="preserve">    count = 0</w:t>
      </w:r>
    </w:p>
    <w:p w14:paraId="5DC52828" w14:textId="77777777" w:rsidR="00D34C10" w:rsidRDefault="00D34C10" w:rsidP="00D34C10">
      <w:pPr>
        <w:pStyle w:val="coder"/>
      </w:pPr>
      <w:r>
        <w:t xml:space="preserve">    while True:</w:t>
      </w:r>
    </w:p>
    <w:p w14:paraId="6FA26384" w14:textId="77777777" w:rsidR="00D34C10" w:rsidRDefault="00D34C10" w:rsidP="00D34C10">
      <w:pPr>
        <w:pStyle w:val="coder"/>
      </w:pPr>
      <w:r>
        <w:t xml:space="preserve">        count += 1</w:t>
      </w:r>
    </w:p>
    <w:p w14:paraId="43D0A8C1" w14:textId="77777777" w:rsidR="00D34C10" w:rsidRDefault="00D34C10" w:rsidP="00D34C10">
      <w:pPr>
        <w:pStyle w:val="coder"/>
      </w:pPr>
      <w:r>
        <w:t xml:space="preserve">        value1 = count</w:t>
      </w:r>
    </w:p>
    <w:p w14:paraId="36E6B9DF" w14:textId="77777777" w:rsidR="00D34C10" w:rsidRDefault="00D34C10" w:rsidP="00D34C10">
      <w:pPr>
        <w:pStyle w:val="coder"/>
      </w:pPr>
      <w:r>
        <w:t xml:space="preserve">        value2 = count</w:t>
      </w:r>
    </w:p>
    <w:p w14:paraId="526E8AC1" w14:textId="77777777" w:rsidR="00D34C10" w:rsidRDefault="00D34C10" w:rsidP="00D34C10">
      <w:pPr>
        <w:pStyle w:val="coder"/>
      </w:pPr>
    </w:p>
    <w:p w14:paraId="75CDEB05" w14:textId="77777777" w:rsidR="00D34C10" w:rsidRDefault="00D34C10" w:rsidP="00D34C10">
      <w:pPr>
        <w:pStyle w:val="coder"/>
      </w:pPr>
      <w:r>
        <w:t>def check_worker():</w:t>
      </w:r>
    </w:p>
    <w:p w14:paraId="77BE2802" w14:textId="77777777" w:rsidR="00D34C10" w:rsidRDefault="00D34C10" w:rsidP="00D34C10">
      <w:pPr>
        <w:pStyle w:val="coder"/>
      </w:pPr>
      <w:r>
        <w:t xml:space="preserve">    while True:</w:t>
      </w:r>
    </w:p>
    <w:p w14:paraId="5511C50B" w14:textId="77777777" w:rsidR="00D34C10" w:rsidRDefault="00D34C10" w:rsidP="00D34C10">
      <w:pPr>
        <w:pStyle w:val="coder"/>
      </w:pPr>
      <w:r>
        <w:t xml:space="preserve">        if value2 != value1:</w:t>
      </w:r>
    </w:p>
    <w:p w14:paraId="25C11BA0" w14:textId="77777777" w:rsidR="00D34C10" w:rsidRDefault="00D34C10" w:rsidP="00D34C10">
      <w:pPr>
        <w:pStyle w:val="coder"/>
      </w:pPr>
      <w:r>
        <w:t xml:space="preserve">            print(f"+++++v1:{value1}++v2:{value2}+++")</w:t>
      </w:r>
    </w:p>
    <w:p w14:paraId="491E5327" w14:textId="77777777" w:rsidR="00D34C10" w:rsidRDefault="00D34C10" w:rsidP="00D34C10">
      <w:pPr>
        <w:pStyle w:val="coder"/>
      </w:pPr>
    </w:p>
    <w:p w14:paraId="2B68DD0E" w14:textId="77777777" w:rsidR="00D34C10" w:rsidRDefault="00D34C10" w:rsidP="00D34C10">
      <w:pPr>
        <w:pStyle w:val="coder"/>
      </w:pPr>
      <w:r>
        <w:t>if __name__ == '__main__':</w:t>
      </w:r>
    </w:p>
    <w:p w14:paraId="70F52C6A" w14:textId="77777777" w:rsidR="00D34C10" w:rsidRDefault="00D34C10" w:rsidP="00D34C10">
      <w:pPr>
        <w:pStyle w:val="coder"/>
      </w:pPr>
      <w:r>
        <w:rPr>
          <w:rFonts w:hint="eastAsia"/>
        </w:rPr>
        <w:t xml:space="preserve">    t1 = threading.Thread(target=writer_worker, name="</w:t>
      </w:r>
      <w:r>
        <w:rPr>
          <w:rFonts w:hint="eastAsia"/>
        </w:rPr>
        <w:t>写线程</w:t>
      </w:r>
      <w:r>
        <w:rPr>
          <w:rFonts w:hint="eastAsia"/>
        </w:rPr>
        <w:t>")</w:t>
      </w:r>
    </w:p>
    <w:p w14:paraId="3F81F3AA" w14:textId="7373C9A8" w:rsidR="00D34C10" w:rsidRDefault="00D34C10" w:rsidP="00D34C10">
      <w:pPr>
        <w:pStyle w:val="coder"/>
      </w:pPr>
      <w:r>
        <w:rPr>
          <w:rFonts w:hint="eastAsia"/>
        </w:rPr>
        <w:t xml:space="preserve">    t2 = threading.Thread(target=check_worker, name="</w:t>
      </w:r>
      <w:r>
        <w:rPr>
          <w:rFonts w:hint="eastAsia"/>
        </w:rPr>
        <w:t>读线程</w:t>
      </w:r>
      <w:r>
        <w:rPr>
          <w:rFonts w:hint="eastAsia"/>
        </w:rPr>
        <w:t>")</w:t>
      </w:r>
    </w:p>
    <w:p w14:paraId="776D9520" w14:textId="77777777" w:rsidR="00D34C10" w:rsidRDefault="00D34C10" w:rsidP="00D34C10">
      <w:pPr>
        <w:pStyle w:val="coder"/>
      </w:pPr>
      <w:r>
        <w:t xml:space="preserve">    t1.start()</w:t>
      </w:r>
    </w:p>
    <w:p w14:paraId="7C0226EA" w14:textId="41FEDAB2" w:rsidR="00467E26" w:rsidRPr="00D34C10" w:rsidRDefault="00D34C10" w:rsidP="00D34C10">
      <w:pPr>
        <w:pStyle w:val="coder"/>
      </w:pPr>
      <w:r>
        <w:t xml:space="preserve">    t2.start()</w:t>
      </w:r>
    </w:p>
    <w:p w14:paraId="5554BD49" w14:textId="061EEE0B" w:rsidR="005F2619" w:rsidRDefault="005F2619" w:rsidP="005F2619">
      <w:pPr>
        <w:pStyle w:val="3"/>
        <w:ind w:left="919" w:right="210"/>
      </w:pPr>
      <w:r>
        <w:rPr>
          <w:rFonts w:hint="eastAsia"/>
        </w:rPr>
        <w:t>如何解决访问临界资源</w:t>
      </w:r>
    </w:p>
    <w:p w14:paraId="6B9EC9A0" w14:textId="14472910" w:rsidR="005F2619" w:rsidRDefault="005F2619" w:rsidP="00595732">
      <w:pPr>
        <w:pStyle w:val="40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内置的原子结构</w:t>
      </w:r>
      <w:r w:rsidR="001B024F">
        <w:rPr>
          <w:rFonts w:hint="eastAsia"/>
        </w:rPr>
        <w:t>设计临界资源。</w:t>
      </w:r>
    </w:p>
    <w:p w14:paraId="08FF07E2" w14:textId="40B2B83B" w:rsidR="00595732" w:rsidRDefault="00595732" w:rsidP="00595732">
      <w:pPr>
        <w:pStyle w:val="40"/>
        <w:numPr>
          <w:ilvl w:val="0"/>
          <w:numId w:val="8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的操作方法</w:t>
      </w:r>
    </w:p>
    <w:p w14:paraId="0413A598" w14:textId="79A1AE1B" w:rsidR="00595732" w:rsidRDefault="00595732" w:rsidP="00595732">
      <w:pPr>
        <w:pStyle w:val="40"/>
        <w:numPr>
          <w:ilvl w:val="0"/>
          <w:numId w:val="8"/>
        </w:numPr>
        <w:ind w:firstLineChars="0"/>
      </w:pPr>
      <w:r>
        <w:t>queue</w:t>
      </w:r>
      <w:r>
        <w:rPr>
          <w:rFonts w:hint="eastAsia"/>
        </w:rPr>
        <w:t>.</w:t>
      </w:r>
      <w:r>
        <w:t>Queue</w:t>
      </w:r>
      <w:r>
        <w:rPr>
          <w:rFonts w:hint="eastAsia"/>
        </w:rPr>
        <w:t>的队列结构</w:t>
      </w:r>
    </w:p>
    <w:p w14:paraId="31A0BB81" w14:textId="5F84B27D" w:rsidR="001B024F" w:rsidRDefault="001B024F" w:rsidP="00595732">
      <w:pPr>
        <w:pStyle w:val="40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Lock</w:t>
      </w:r>
      <w:r>
        <w:rPr>
          <w:rFonts w:hint="eastAsia"/>
        </w:rPr>
        <w:t>（锁）、</w:t>
      </w:r>
      <w:r w:rsidRPr="001B024F">
        <w:t>Semaphore</w:t>
      </w:r>
      <w:r>
        <w:rPr>
          <w:rFonts w:hint="eastAsia"/>
        </w:rPr>
        <w:t>（信号量）</w:t>
      </w:r>
      <w:r w:rsidR="00595732">
        <w:rPr>
          <w:rFonts w:hint="eastAsia"/>
        </w:rPr>
        <w:t>。</w:t>
      </w:r>
    </w:p>
    <w:p w14:paraId="61D91783" w14:textId="4375DC04" w:rsidR="00996100" w:rsidRDefault="00996100" w:rsidP="00996100">
      <w:pPr>
        <w:pStyle w:val="40"/>
        <w:numPr>
          <w:ilvl w:val="0"/>
          <w:numId w:val="10"/>
        </w:numPr>
        <w:ind w:firstLineChars="0"/>
      </w:pPr>
      <w:r>
        <w:rPr>
          <w:rFonts w:hint="eastAsia"/>
        </w:rPr>
        <w:t>Lock</w:t>
      </w:r>
      <w:r>
        <w:rPr>
          <w:rFonts w:hint="eastAsia"/>
        </w:rPr>
        <w:t>对象（最常用的）</w:t>
      </w:r>
    </w:p>
    <w:p w14:paraId="1B864FC9" w14:textId="6CD49571" w:rsidR="00996100" w:rsidRDefault="00996100" w:rsidP="00996100">
      <w:pPr>
        <w:pStyle w:val="40"/>
        <w:numPr>
          <w:ilvl w:val="0"/>
          <w:numId w:val="10"/>
        </w:numPr>
        <w:ind w:firstLineChars="0"/>
      </w:pPr>
      <w:r>
        <w:t>Event</w:t>
      </w:r>
      <w:r>
        <w:rPr>
          <w:rFonts w:hint="eastAsia"/>
        </w:rPr>
        <w:t>对象（事件对象）</w:t>
      </w:r>
    </w:p>
    <w:p w14:paraId="029B6E72" w14:textId="59AF2A28" w:rsidR="00996100" w:rsidRPr="00996100" w:rsidRDefault="00996100" w:rsidP="00996100">
      <w:pPr>
        <w:pStyle w:val="40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>imer</w:t>
      </w:r>
      <w:r>
        <w:rPr>
          <w:rFonts w:hint="eastAsia"/>
        </w:rPr>
        <w:t>对象（定时器对象）</w:t>
      </w:r>
    </w:p>
    <w:p w14:paraId="3410C260" w14:textId="39701E90" w:rsidR="00644512" w:rsidRDefault="0017161C">
      <w:pPr>
        <w:pStyle w:val="2"/>
        <w:ind w:left="777" w:right="210"/>
      </w:pPr>
      <w:r>
        <w:rPr>
          <w:rFonts w:hint="eastAsia"/>
        </w:rPr>
        <w:t>线程的</w:t>
      </w:r>
      <w:r>
        <w:rPr>
          <w:rFonts w:hint="eastAsia"/>
        </w:rPr>
        <w:t>Lock</w:t>
      </w:r>
      <w:r>
        <w:rPr>
          <w:rFonts w:hint="eastAsia"/>
        </w:rPr>
        <w:t>对象</w:t>
      </w:r>
    </w:p>
    <w:p w14:paraId="2C093210" w14:textId="77777777" w:rsidR="00FA7194" w:rsidRDefault="00FA7194" w:rsidP="00FA7194">
      <w:pPr>
        <w:pStyle w:val="40"/>
        <w:numPr>
          <w:ilvl w:val="0"/>
          <w:numId w:val="9"/>
        </w:numPr>
        <w:ind w:firstLineChars="0"/>
      </w:pPr>
      <w:r>
        <w:rPr>
          <w:rFonts w:hint="eastAsia"/>
        </w:rPr>
        <w:t>锁机制是操作系统底层提供的一种互斥访问的机制。</w:t>
      </w:r>
    </w:p>
    <w:p w14:paraId="586EA77B" w14:textId="591B97AA" w:rsidR="00B716B9" w:rsidRDefault="00FA7194" w:rsidP="00FA7194">
      <w:pPr>
        <w:pStyle w:val="40"/>
        <w:numPr>
          <w:ilvl w:val="0"/>
          <w:numId w:val="11"/>
        </w:numPr>
        <w:ind w:firstLineChars="0"/>
      </w:pPr>
      <w:r>
        <w:rPr>
          <w:rFonts w:hint="eastAsia"/>
        </w:rPr>
        <w:t>当一个任务获取到未锁定状态的锁时，任务继续运行；</w:t>
      </w:r>
    </w:p>
    <w:p w14:paraId="12963F62" w14:textId="3FA7F71B" w:rsidR="00FA7194" w:rsidRDefault="00FA7194" w:rsidP="00FA7194">
      <w:pPr>
        <w:pStyle w:val="40"/>
        <w:numPr>
          <w:ilvl w:val="0"/>
          <w:numId w:val="11"/>
        </w:numPr>
        <w:ind w:firstLineChars="0"/>
      </w:pPr>
      <w:r>
        <w:rPr>
          <w:rFonts w:hint="eastAsia"/>
        </w:rPr>
        <w:t>当一个任务获取到以锁定状态的锁时，任务将被放入等待队列，直到这把锁被释放时被唤醒。</w:t>
      </w:r>
    </w:p>
    <w:p w14:paraId="4CBDB224" w14:textId="2840C913" w:rsidR="00A47DFD" w:rsidRDefault="00A47DFD" w:rsidP="00A47DFD">
      <w:pPr>
        <w:pStyle w:val="40"/>
      </w:pPr>
      <w:r w:rsidRPr="00A47DFD">
        <w:t>threading</w:t>
      </w:r>
      <w:r w:rsidR="00611823">
        <w:rPr>
          <w:rFonts w:hint="eastAsia"/>
        </w:rPr>
        <w:t>提供了一个</w:t>
      </w:r>
      <w:r w:rsidR="00611823">
        <w:rPr>
          <w:rFonts w:hint="eastAsia"/>
        </w:rPr>
        <w:t>Lock</w:t>
      </w:r>
      <w:r w:rsidR="00611823">
        <w:rPr>
          <w:rFonts w:hint="eastAsia"/>
        </w:rPr>
        <w:t>类，来实现了这种锁机制。</w:t>
      </w:r>
    </w:p>
    <w:p w14:paraId="24097AC2" w14:textId="08EF14E9" w:rsidR="0048110C" w:rsidRDefault="00817144" w:rsidP="00817144">
      <w:pPr>
        <w:pStyle w:val="3"/>
        <w:ind w:left="919" w:right="210"/>
      </w:pPr>
      <w:r>
        <w:rPr>
          <w:rFonts w:hint="eastAsia"/>
        </w:rPr>
        <w:t>Lock</w:t>
      </w:r>
      <w:r w:rsidR="0048110C">
        <w:rPr>
          <w:rFonts w:hint="eastAsia"/>
        </w:rPr>
        <w:t>使用方法</w:t>
      </w:r>
    </w:p>
    <w:p w14:paraId="15EA3902" w14:textId="06948B1A" w:rsidR="0048110C" w:rsidRDefault="0048110C" w:rsidP="00A47DFD">
      <w:pPr>
        <w:pStyle w:val="40"/>
      </w:pPr>
      <w:r>
        <w:t>1</w:t>
      </w:r>
      <w:r>
        <w:t>、</w:t>
      </w:r>
      <w:r>
        <w:rPr>
          <w:rFonts w:hint="eastAsia"/>
        </w:rPr>
        <w:t>实例化一个锁对象。</w:t>
      </w:r>
    </w:p>
    <w:p w14:paraId="0BA92B1B" w14:textId="0F9E4062" w:rsidR="0048110C" w:rsidRDefault="0048110C" w:rsidP="00A47DFD">
      <w:pPr>
        <w:pStyle w:val="40"/>
      </w:pPr>
      <w:r>
        <w:t>2</w:t>
      </w:r>
      <w:r>
        <w:t>、</w:t>
      </w:r>
      <w:r>
        <w:rPr>
          <w:rFonts w:hint="eastAsia"/>
        </w:rPr>
        <w:t>在使用临界资源前加锁</w:t>
      </w:r>
      <w:r w:rsidRPr="0048110C">
        <w:t>acquire</w:t>
      </w:r>
      <w:r>
        <w:t>()</w:t>
      </w:r>
      <w:r>
        <w:rPr>
          <w:rFonts w:hint="eastAsia"/>
        </w:rPr>
        <w:t>操作</w:t>
      </w:r>
    </w:p>
    <w:p w14:paraId="7A663E08" w14:textId="32F1AB4D" w:rsidR="00644512" w:rsidRDefault="0048110C" w:rsidP="0048110C">
      <w:pPr>
        <w:pStyle w:val="40"/>
      </w:pPr>
      <w:r>
        <w:rPr>
          <w:rFonts w:hint="eastAsia"/>
        </w:rPr>
        <w:t>3</w:t>
      </w:r>
      <w:r>
        <w:rPr>
          <w:rFonts w:hint="eastAsia"/>
        </w:rPr>
        <w:t>、使用完成后</w:t>
      </w:r>
      <w:bookmarkStart w:id="0" w:name="_GoBack"/>
      <w:bookmarkEnd w:id="0"/>
      <w:r>
        <w:rPr>
          <w:rFonts w:hint="eastAsia"/>
        </w:rPr>
        <w:t>，释放锁</w:t>
      </w:r>
      <w:r w:rsidRPr="0048110C">
        <w:t>release</w:t>
      </w:r>
      <w:r>
        <w:t>()</w:t>
      </w:r>
      <w:r>
        <w:rPr>
          <w:rFonts w:hint="eastAsia"/>
        </w:rPr>
        <w:t>操作</w:t>
      </w:r>
    </w:p>
    <w:p w14:paraId="7C4575EC" w14:textId="758EDA9F" w:rsidR="00E07708" w:rsidRDefault="00E07708" w:rsidP="0048110C">
      <w:pPr>
        <w:pStyle w:val="40"/>
      </w:pPr>
      <w:r>
        <w:rPr>
          <w:rFonts w:hint="eastAsia"/>
        </w:rPr>
        <w:t>修改代码</w:t>
      </w:r>
      <w:r w:rsidR="00817144">
        <w:rPr>
          <w:rFonts w:hint="eastAsia"/>
        </w:rPr>
        <w:t>为</w:t>
      </w:r>
      <w:r>
        <w:rPr>
          <w:rFonts w:hint="eastAsia"/>
        </w:rPr>
        <w:t>：</w:t>
      </w:r>
    </w:p>
    <w:p w14:paraId="41C8CD54" w14:textId="77777777" w:rsidR="00E07708" w:rsidRDefault="00E07708" w:rsidP="00E07708">
      <w:pPr>
        <w:pStyle w:val="coder"/>
      </w:pPr>
      <w:r>
        <w:t>import threading</w:t>
      </w:r>
    </w:p>
    <w:p w14:paraId="4F79F63E" w14:textId="77777777" w:rsidR="00E07708" w:rsidRDefault="00E07708" w:rsidP="00E07708">
      <w:pPr>
        <w:pStyle w:val="coder"/>
      </w:pPr>
    </w:p>
    <w:p w14:paraId="14E8837D" w14:textId="77777777" w:rsidR="00E07708" w:rsidRDefault="00E07708" w:rsidP="00E07708">
      <w:pPr>
        <w:pStyle w:val="coder"/>
      </w:pPr>
      <w:r>
        <w:t>value1 = 0</w:t>
      </w:r>
    </w:p>
    <w:p w14:paraId="37091985" w14:textId="77777777" w:rsidR="00E07708" w:rsidRDefault="00E07708" w:rsidP="00E07708">
      <w:pPr>
        <w:pStyle w:val="coder"/>
      </w:pPr>
      <w:r>
        <w:t>value2 = 0</w:t>
      </w:r>
    </w:p>
    <w:p w14:paraId="7324C540" w14:textId="77777777" w:rsidR="00E07708" w:rsidRDefault="00E07708" w:rsidP="00E07708">
      <w:pPr>
        <w:pStyle w:val="coder"/>
      </w:pPr>
      <w:r>
        <w:t>v_lock = None</w:t>
      </w:r>
    </w:p>
    <w:p w14:paraId="5426C63C" w14:textId="6EEC9A33" w:rsidR="00E07708" w:rsidRDefault="00E07708" w:rsidP="00E07708">
      <w:pPr>
        <w:pStyle w:val="coder"/>
      </w:pPr>
    </w:p>
    <w:p w14:paraId="6E8FBC91" w14:textId="77777777" w:rsidR="00E07708" w:rsidRDefault="00E07708" w:rsidP="00E07708">
      <w:pPr>
        <w:pStyle w:val="coder"/>
      </w:pPr>
      <w:r>
        <w:t>def writer_worker():</w:t>
      </w:r>
    </w:p>
    <w:p w14:paraId="1B41FF8A" w14:textId="77777777" w:rsidR="00E07708" w:rsidRDefault="00E07708" w:rsidP="00E07708">
      <w:pPr>
        <w:pStyle w:val="coder"/>
      </w:pPr>
      <w:r>
        <w:t xml:space="preserve">    global value1</w:t>
      </w:r>
    </w:p>
    <w:p w14:paraId="4DF50429" w14:textId="77777777" w:rsidR="00E07708" w:rsidRDefault="00E07708" w:rsidP="00E07708">
      <w:pPr>
        <w:pStyle w:val="coder"/>
      </w:pPr>
      <w:r>
        <w:t xml:space="preserve">    global value2</w:t>
      </w:r>
    </w:p>
    <w:p w14:paraId="4BAD671F" w14:textId="77777777" w:rsidR="00E07708" w:rsidRDefault="00E07708" w:rsidP="00E07708">
      <w:pPr>
        <w:pStyle w:val="coder"/>
      </w:pPr>
      <w:r>
        <w:t xml:space="preserve">    count = 0</w:t>
      </w:r>
    </w:p>
    <w:p w14:paraId="5659DC03" w14:textId="77777777" w:rsidR="00E07708" w:rsidRDefault="00E07708" w:rsidP="00E07708">
      <w:pPr>
        <w:pStyle w:val="coder"/>
      </w:pPr>
      <w:r>
        <w:t xml:space="preserve">    while True:</w:t>
      </w:r>
    </w:p>
    <w:p w14:paraId="505A516E" w14:textId="77777777" w:rsidR="00E07708" w:rsidRDefault="00E07708" w:rsidP="00E07708">
      <w:pPr>
        <w:pStyle w:val="coder"/>
      </w:pPr>
      <w:r>
        <w:t xml:space="preserve">        count += 1</w:t>
      </w:r>
    </w:p>
    <w:p w14:paraId="33F2C9D8" w14:textId="77777777" w:rsidR="00E07708" w:rsidRDefault="00E07708" w:rsidP="00E07708">
      <w:pPr>
        <w:pStyle w:val="coder"/>
      </w:pPr>
      <w:r>
        <w:t xml:space="preserve">        v_lock.acquire()</w:t>
      </w:r>
    </w:p>
    <w:p w14:paraId="043637FE" w14:textId="77777777" w:rsidR="00E07708" w:rsidRDefault="00E07708" w:rsidP="00E07708">
      <w:pPr>
        <w:pStyle w:val="coder"/>
      </w:pPr>
      <w:r>
        <w:t xml:space="preserve">        value1 = count</w:t>
      </w:r>
    </w:p>
    <w:p w14:paraId="2F0EBA8E" w14:textId="77777777" w:rsidR="00E07708" w:rsidRDefault="00E07708" w:rsidP="00E07708">
      <w:pPr>
        <w:pStyle w:val="coder"/>
      </w:pPr>
      <w:r>
        <w:t xml:space="preserve">        value2 = count</w:t>
      </w:r>
    </w:p>
    <w:p w14:paraId="6317A4AA" w14:textId="77777777" w:rsidR="00E07708" w:rsidRDefault="00E07708" w:rsidP="00E07708">
      <w:pPr>
        <w:pStyle w:val="coder"/>
      </w:pPr>
      <w:r>
        <w:t xml:space="preserve">        v_lock.release()</w:t>
      </w:r>
    </w:p>
    <w:p w14:paraId="460B69FF" w14:textId="05E49B9B" w:rsidR="00E07708" w:rsidRDefault="00E07708" w:rsidP="00E07708">
      <w:pPr>
        <w:pStyle w:val="coder"/>
      </w:pPr>
    </w:p>
    <w:p w14:paraId="3EEE2CC9" w14:textId="77777777" w:rsidR="00E07708" w:rsidRDefault="00E07708" w:rsidP="00E07708">
      <w:pPr>
        <w:pStyle w:val="coder"/>
      </w:pPr>
      <w:r>
        <w:t>def check_worker():</w:t>
      </w:r>
    </w:p>
    <w:p w14:paraId="5238E9FE" w14:textId="77777777" w:rsidR="00E07708" w:rsidRDefault="00E07708" w:rsidP="00E07708">
      <w:pPr>
        <w:pStyle w:val="coder"/>
      </w:pPr>
      <w:r>
        <w:t xml:space="preserve">    while True:</w:t>
      </w:r>
    </w:p>
    <w:p w14:paraId="6C75A058" w14:textId="77777777" w:rsidR="00E07708" w:rsidRDefault="00E07708" w:rsidP="00E07708">
      <w:pPr>
        <w:pStyle w:val="coder"/>
      </w:pPr>
      <w:r>
        <w:t xml:space="preserve">        v_lock.acquire()</w:t>
      </w:r>
    </w:p>
    <w:p w14:paraId="77953F75" w14:textId="77777777" w:rsidR="00E07708" w:rsidRDefault="00E07708" w:rsidP="00E07708">
      <w:pPr>
        <w:pStyle w:val="coder"/>
      </w:pPr>
      <w:r>
        <w:t xml:space="preserve">        if value2 != value1:</w:t>
      </w:r>
    </w:p>
    <w:p w14:paraId="33B0767F" w14:textId="77777777" w:rsidR="00E07708" w:rsidRDefault="00E07708" w:rsidP="00E07708">
      <w:pPr>
        <w:pStyle w:val="coder"/>
      </w:pPr>
      <w:r>
        <w:t xml:space="preserve">            print(f"+++++v1:{value1}++v2:{value2}+++")</w:t>
      </w:r>
    </w:p>
    <w:p w14:paraId="13BEBDE1" w14:textId="77777777" w:rsidR="00E07708" w:rsidRDefault="00E07708" w:rsidP="00E07708">
      <w:pPr>
        <w:pStyle w:val="coder"/>
      </w:pPr>
      <w:r>
        <w:lastRenderedPageBreak/>
        <w:t xml:space="preserve">        v_lock.release()</w:t>
      </w:r>
    </w:p>
    <w:p w14:paraId="3827453A" w14:textId="2E322D33" w:rsidR="00E07708" w:rsidRDefault="00E07708" w:rsidP="00E07708">
      <w:pPr>
        <w:pStyle w:val="coder"/>
      </w:pPr>
    </w:p>
    <w:p w14:paraId="559785CE" w14:textId="77777777" w:rsidR="00E07708" w:rsidRDefault="00E07708" w:rsidP="00E07708">
      <w:pPr>
        <w:pStyle w:val="coder"/>
      </w:pPr>
      <w:r>
        <w:t>if __name__ == '__main__':</w:t>
      </w:r>
    </w:p>
    <w:p w14:paraId="30F51178" w14:textId="77777777" w:rsidR="00E07708" w:rsidRDefault="00E07708" w:rsidP="00E07708">
      <w:pPr>
        <w:pStyle w:val="coder"/>
      </w:pPr>
      <w:r>
        <w:rPr>
          <w:rFonts w:hint="eastAsia"/>
        </w:rPr>
        <w:t xml:space="preserve">    t1 = threading.Thread(target=writer_worker, name="</w:t>
      </w:r>
      <w:r>
        <w:rPr>
          <w:rFonts w:hint="eastAsia"/>
        </w:rPr>
        <w:t>写线程</w:t>
      </w:r>
      <w:r>
        <w:rPr>
          <w:rFonts w:hint="eastAsia"/>
        </w:rPr>
        <w:t>")</w:t>
      </w:r>
    </w:p>
    <w:p w14:paraId="44ABF612" w14:textId="77777777" w:rsidR="00E07708" w:rsidRDefault="00E07708" w:rsidP="00E07708">
      <w:pPr>
        <w:pStyle w:val="coder"/>
      </w:pPr>
      <w:r>
        <w:rPr>
          <w:rFonts w:hint="eastAsia"/>
        </w:rPr>
        <w:t xml:space="preserve">    t2 = threading.Thread(target=check_worker, name="</w:t>
      </w:r>
      <w:r>
        <w:rPr>
          <w:rFonts w:hint="eastAsia"/>
        </w:rPr>
        <w:t>读线程</w:t>
      </w:r>
      <w:r>
        <w:rPr>
          <w:rFonts w:hint="eastAsia"/>
        </w:rPr>
        <w:t>")</w:t>
      </w:r>
    </w:p>
    <w:p w14:paraId="140BE356" w14:textId="77777777" w:rsidR="00E07708" w:rsidRDefault="00E07708" w:rsidP="00E07708">
      <w:pPr>
        <w:pStyle w:val="coder"/>
      </w:pPr>
      <w:r>
        <w:t xml:space="preserve">    v_lock = threading.Lock()</w:t>
      </w:r>
    </w:p>
    <w:p w14:paraId="271D2912" w14:textId="77777777" w:rsidR="00E07708" w:rsidRDefault="00E07708" w:rsidP="00E07708">
      <w:pPr>
        <w:pStyle w:val="coder"/>
      </w:pPr>
    </w:p>
    <w:p w14:paraId="24BD4E50" w14:textId="77777777" w:rsidR="00E07708" w:rsidRDefault="00E07708" w:rsidP="00E07708">
      <w:pPr>
        <w:pStyle w:val="coder"/>
      </w:pPr>
      <w:r>
        <w:t xml:space="preserve">    t1.start()</w:t>
      </w:r>
    </w:p>
    <w:p w14:paraId="7E57ED2B" w14:textId="0D722470" w:rsidR="00E07708" w:rsidRDefault="00E07708" w:rsidP="00E07708">
      <w:pPr>
        <w:pStyle w:val="coder"/>
      </w:pPr>
      <w:r>
        <w:t xml:space="preserve">    t2.start()</w:t>
      </w:r>
    </w:p>
    <w:p w14:paraId="3F66BE35" w14:textId="4E6EB3DD" w:rsidR="00644512" w:rsidRDefault="00F47143" w:rsidP="000B2315">
      <w:pPr>
        <w:pStyle w:val="3"/>
        <w:ind w:left="919" w:right="210"/>
      </w:pPr>
      <w:r>
        <w:rPr>
          <w:rFonts w:hint="eastAsia"/>
        </w:rPr>
        <w:t>Lock</w:t>
      </w:r>
      <w:r>
        <w:rPr>
          <w:rFonts w:hint="eastAsia"/>
        </w:rPr>
        <w:t>的</w:t>
      </w:r>
      <w:r w:rsidR="00C22849" w:rsidRPr="00C22849">
        <w:t>Context Managers</w:t>
      </w:r>
    </w:p>
    <w:p w14:paraId="639BC70D" w14:textId="5379B307" w:rsidR="00644512" w:rsidRDefault="00C22849" w:rsidP="00C22849">
      <w:pPr>
        <w:pStyle w:val="40"/>
      </w:pPr>
      <w:r>
        <w:rPr>
          <w:rFonts w:hint="eastAsia"/>
        </w:rPr>
        <w:t>每次</w:t>
      </w:r>
      <w:r>
        <w:rPr>
          <w:rFonts w:hint="eastAsia"/>
        </w:rPr>
        <w:t>lock</w:t>
      </w:r>
      <w:r>
        <w:rPr>
          <w:rFonts w:hint="eastAsia"/>
        </w:rPr>
        <w:t>后都是加锁，解锁，有时候可能疏忽，会导致死锁的发生，幸好</w:t>
      </w:r>
      <w:r>
        <w:rPr>
          <w:rFonts w:hint="eastAsia"/>
        </w:rPr>
        <w:t>python</w:t>
      </w:r>
      <w:r>
        <w:rPr>
          <w:rFonts w:hint="eastAsia"/>
        </w:rPr>
        <w:t>提供了</w:t>
      </w:r>
      <w:r>
        <w:rPr>
          <w:rFonts w:hint="eastAsia"/>
        </w:rPr>
        <w:t>with</w:t>
      </w:r>
      <w:r>
        <w:rPr>
          <w:rFonts w:hint="eastAsia"/>
        </w:rPr>
        <w:t>关键字。后面的代码都可以改为：</w:t>
      </w:r>
    </w:p>
    <w:p w14:paraId="7ED5E5F6" w14:textId="31381425" w:rsidR="00C22849" w:rsidRDefault="00C22849" w:rsidP="00C22849">
      <w:pPr>
        <w:pStyle w:val="40"/>
      </w:pPr>
      <w:r>
        <w:t>with lock:</w:t>
      </w:r>
    </w:p>
    <w:p w14:paraId="5497035E" w14:textId="4BEC2C95" w:rsidR="00644512" w:rsidRDefault="00C22849">
      <w:pPr>
        <w:pStyle w:val="40"/>
      </w:pPr>
      <w:r>
        <w:tab/>
      </w:r>
      <w:r>
        <w:rPr>
          <w:rFonts w:hint="eastAsia"/>
        </w:rPr>
        <w:t>临界资源</w:t>
      </w:r>
    </w:p>
    <w:p w14:paraId="3E773E46" w14:textId="397713AA" w:rsidR="00701567" w:rsidRDefault="00701567" w:rsidP="003B5CB0">
      <w:pPr>
        <w:pStyle w:val="2"/>
        <w:ind w:left="777" w:right="210"/>
      </w:pPr>
      <w:r>
        <w:rPr>
          <w:rFonts w:hint="eastAsia"/>
        </w:rPr>
        <w:t>线程的同步</w:t>
      </w:r>
    </w:p>
    <w:p w14:paraId="283A3906" w14:textId="0F056978" w:rsidR="00701567" w:rsidRDefault="003D1B12" w:rsidP="00701567">
      <w:pPr>
        <w:pStyle w:val="40"/>
      </w:pPr>
      <w:r>
        <w:rPr>
          <w:rFonts w:hint="eastAsia"/>
        </w:rPr>
        <w:t>互斥</w:t>
      </w:r>
      <w:r w:rsidR="005725AB">
        <w:rPr>
          <w:rFonts w:hint="eastAsia"/>
        </w:rPr>
        <w:t>解决的是避免同时访问资源的，而同步是指每个任务执行的先后关系。</w:t>
      </w:r>
    </w:p>
    <w:p w14:paraId="09808A1D" w14:textId="565A0526" w:rsidR="00EA06C7" w:rsidRDefault="00EF4C8A" w:rsidP="00701567">
      <w:pPr>
        <w:pStyle w:val="40"/>
      </w:pPr>
      <w:r>
        <w:rPr>
          <w:rFonts w:hint="eastAsia"/>
        </w:rPr>
        <w:t>举例：</w:t>
      </w:r>
    </w:p>
    <w:p w14:paraId="568461AA" w14:textId="387EA734" w:rsidR="00EF4C8A" w:rsidRDefault="00EF4C8A" w:rsidP="00701567">
      <w:pPr>
        <w:pStyle w:val="40"/>
      </w:pPr>
      <w:r>
        <w:tab/>
      </w:r>
      <w:r w:rsidRPr="00EF4C8A">
        <w:rPr>
          <w:rFonts w:hint="eastAsia"/>
        </w:rPr>
        <w:t>一个线程获取用户输入字符串，一个线程统计用户字符串的数字个数</w:t>
      </w:r>
      <w:r>
        <w:rPr>
          <w:rFonts w:hint="eastAsia"/>
        </w:rPr>
        <w:t>，要求只有在用户输入后，才开始统计。</w:t>
      </w:r>
    </w:p>
    <w:p w14:paraId="5E856C86" w14:textId="5AD73167" w:rsidR="00E44A9C" w:rsidRDefault="00E44A9C" w:rsidP="00E44A9C">
      <w:pPr>
        <w:pStyle w:val="coder"/>
      </w:pPr>
      <w:r>
        <w:t>import threading</w:t>
      </w:r>
    </w:p>
    <w:p w14:paraId="3FA13B9A" w14:textId="77777777" w:rsidR="00E44A9C" w:rsidRDefault="00E44A9C" w:rsidP="00E44A9C">
      <w:pPr>
        <w:pStyle w:val="coder"/>
      </w:pPr>
    </w:p>
    <w:p w14:paraId="27786481" w14:textId="77777777" w:rsidR="00E44A9C" w:rsidRDefault="00E44A9C" w:rsidP="00E44A9C">
      <w:pPr>
        <w:pStyle w:val="coder"/>
      </w:pPr>
      <w:r>
        <w:t>user_words = ""</w:t>
      </w:r>
    </w:p>
    <w:p w14:paraId="3521666E" w14:textId="77777777" w:rsidR="00E44A9C" w:rsidRDefault="00E44A9C" w:rsidP="00E44A9C">
      <w:pPr>
        <w:pStyle w:val="coder"/>
      </w:pPr>
    </w:p>
    <w:p w14:paraId="5D635869" w14:textId="77777777" w:rsidR="00E44A9C" w:rsidRDefault="00E44A9C" w:rsidP="00E44A9C">
      <w:pPr>
        <w:pStyle w:val="coder"/>
      </w:pPr>
      <w:r>
        <w:t>def user_get(lock1, lock2):</w:t>
      </w:r>
    </w:p>
    <w:p w14:paraId="474394CD" w14:textId="77777777" w:rsidR="00E44A9C" w:rsidRDefault="00E44A9C" w:rsidP="00E44A9C">
      <w:pPr>
        <w:pStyle w:val="coder"/>
      </w:pPr>
      <w:r>
        <w:t xml:space="preserve">    global user_words</w:t>
      </w:r>
    </w:p>
    <w:p w14:paraId="06B06274" w14:textId="77777777" w:rsidR="00E44A9C" w:rsidRDefault="00E44A9C" w:rsidP="00E44A9C">
      <w:pPr>
        <w:pStyle w:val="coder"/>
      </w:pPr>
      <w:r>
        <w:t xml:space="preserve">    while True:</w:t>
      </w:r>
    </w:p>
    <w:p w14:paraId="37BDB7C9" w14:textId="77777777" w:rsidR="00E44A9C" w:rsidRDefault="00E44A9C" w:rsidP="00E44A9C">
      <w:pPr>
        <w:pStyle w:val="coder"/>
      </w:pPr>
      <w:r>
        <w:t xml:space="preserve">        lock1.acquire()</w:t>
      </w:r>
    </w:p>
    <w:p w14:paraId="044063FA" w14:textId="77777777" w:rsidR="00E44A9C" w:rsidRDefault="00E44A9C" w:rsidP="00E44A9C">
      <w:pPr>
        <w:pStyle w:val="coder"/>
      </w:pPr>
      <w:r>
        <w:rPr>
          <w:rFonts w:hint="eastAsia"/>
        </w:rPr>
        <w:t xml:space="preserve">        user_words = input("</w:t>
      </w:r>
      <w:r>
        <w:rPr>
          <w:rFonts w:hint="eastAsia"/>
        </w:rPr>
        <w:t>请输入聊天内容：</w:t>
      </w:r>
      <w:r>
        <w:rPr>
          <w:rFonts w:hint="eastAsia"/>
        </w:rPr>
        <w:t>")</w:t>
      </w:r>
    </w:p>
    <w:p w14:paraId="35482C03" w14:textId="77777777" w:rsidR="00E44A9C" w:rsidRDefault="00E44A9C" w:rsidP="00E44A9C">
      <w:pPr>
        <w:pStyle w:val="coder"/>
      </w:pPr>
      <w:r>
        <w:t xml:space="preserve">        lock2.release()</w:t>
      </w:r>
    </w:p>
    <w:p w14:paraId="2CCD3FCA" w14:textId="77777777" w:rsidR="00E44A9C" w:rsidRDefault="00E44A9C" w:rsidP="00E44A9C">
      <w:pPr>
        <w:pStyle w:val="coder"/>
      </w:pPr>
      <w:r>
        <w:t xml:space="preserve">        if user_words.lower() == 'quit':</w:t>
      </w:r>
    </w:p>
    <w:p w14:paraId="5914F3E9" w14:textId="77777777" w:rsidR="00E44A9C" w:rsidRDefault="00E44A9C" w:rsidP="00E44A9C">
      <w:pPr>
        <w:pStyle w:val="coder"/>
      </w:pPr>
      <w:r>
        <w:t xml:space="preserve">            break</w:t>
      </w:r>
    </w:p>
    <w:p w14:paraId="13DE0F15" w14:textId="77777777" w:rsidR="00E44A9C" w:rsidRDefault="00E44A9C" w:rsidP="00E44A9C">
      <w:pPr>
        <w:pStyle w:val="coder"/>
      </w:pPr>
      <w:r>
        <w:rPr>
          <w:rFonts w:hint="eastAsia"/>
        </w:rPr>
        <w:t xml:space="preserve">    print("</w:t>
      </w:r>
      <w:r>
        <w:rPr>
          <w:rFonts w:hint="eastAsia"/>
        </w:rPr>
        <w:t>用户退出</w:t>
      </w:r>
      <w:r>
        <w:rPr>
          <w:rFonts w:hint="eastAsia"/>
        </w:rPr>
        <w:t>...")</w:t>
      </w:r>
    </w:p>
    <w:p w14:paraId="085DF7FD" w14:textId="77777777" w:rsidR="00E44A9C" w:rsidRDefault="00E44A9C" w:rsidP="00E44A9C">
      <w:pPr>
        <w:pStyle w:val="coder"/>
      </w:pPr>
    </w:p>
    <w:p w14:paraId="17FF5EC2" w14:textId="77777777" w:rsidR="00E44A9C" w:rsidRDefault="00E44A9C" w:rsidP="00E44A9C">
      <w:pPr>
        <w:pStyle w:val="coder"/>
      </w:pPr>
      <w:r>
        <w:t>def statistics_data(lock1, lock2):</w:t>
      </w:r>
    </w:p>
    <w:p w14:paraId="3AE2F4A5" w14:textId="77777777" w:rsidR="00E44A9C" w:rsidRDefault="00E44A9C" w:rsidP="00E44A9C">
      <w:pPr>
        <w:pStyle w:val="coder"/>
      </w:pPr>
      <w:r>
        <w:t xml:space="preserve">    count = 0</w:t>
      </w:r>
    </w:p>
    <w:p w14:paraId="2FD03250" w14:textId="77777777" w:rsidR="00E44A9C" w:rsidRDefault="00E44A9C" w:rsidP="00E44A9C">
      <w:pPr>
        <w:pStyle w:val="coder"/>
      </w:pPr>
      <w:r>
        <w:t xml:space="preserve">    while True:</w:t>
      </w:r>
    </w:p>
    <w:p w14:paraId="6126EEC4" w14:textId="77777777" w:rsidR="00E44A9C" w:rsidRDefault="00E44A9C" w:rsidP="00E44A9C">
      <w:pPr>
        <w:pStyle w:val="coder"/>
      </w:pPr>
      <w:r>
        <w:t xml:space="preserve">        lock2.acquire()</w:t>
      </w:r>
    </w:p>
    <w:p w14:paraId="2DA2CEE3" w14:textId="77777777" w:rsidR="00E44A9C" w:rsidRDefault="00E44A9C" w:rsidP="00E44A9C">
      <w:pPr>
        <w:pStyle w:val="coder"/>
      </w:pPr>
      <w:r>
        <w:lastRenderedPageBreak/>
        <w:t xml:space="preserve">        for x in user_words:</w:t>
      </w:r>
    </w:p>
    <w:p w14:paraId="59E7B3B4" w14:textId="77777777" w:rsidR="00E44A9C" w:rsidRDefault="00E44A9C" w:rsidP="00E44A9C">
      <w:pPr>
        <w:pStyle w:val="coder"/>
      </w:pPr>
      <w:r>
        <w:t xml:space="preserve">            if x.isdigit():</w:t>
      </w:r>
    </w:p>
    <w:p w14:paraId="28E5E70B" w14:textId="77777777" w:rsidR="00E44A9C" w:rsidRDefault="00E44A9C" w:rsidP="00E44A9C">
      <w:pPr>
        <w:pStyle w:val="coder"/>
      </w:pPr>
      <w:r>
        <w:t xml:space="preserve">                count += 1</w:t>
      </w:r>
    </w:p>
    <w:p w14:paraId="16DD64FE" w14:textId="77777777" w:rsidR="00E44A9C" w:rsidRDefault="00E44A9C" w:rsidP="00E44A9C">
      <w:pPr>
        <w:pStyle w:val="coder"/>
      </w:pPr>
      <w:r>
        <w:rPr>
          <w:rFonts w:hint="eastAsia"/>
        </w:rPr>
        <w:t xml:space="preserve">        print(f"</w:t>
      </w:r>
      <w:r>
        <w:rPr>
          <w:rFonts w:hint="eastAsia"/>
        </w:rPr>
        <w:t>用户输入了</w:t>
      </w:r>
      <w:r>
        <w:rPr>
          <w:rFonts w:hint="eastAsia"/>
        </w:rPr>
        <w:t>{count}</w:t>
      </w:r>
      <w:r>
        <w:rPr>
          <w:rFonts w:hint="eastAsia"/>
        </w:rPr>
        <w:t>个数字</w:t>
      </w:r>
      <w:r>
        <w:rPr>
          <w:rFonts w:hint="eastAsia"/>
        </w:rPr>
        <w:t>")</w:t>
      </w:r>
    </w:p>
    <w:p w14:paraId="46782F80" w14:textId="77777777" w:rsidR="00E44A9C" w:rsidRDefault="00E44A9C" w:rsidP="00E44A9C">
      <w:pPr>
        <w:pStyle w:val="coder"/>
      </w:pPr>
      <w:r>
        <w:t xml:space="preserve">        count = 0</w:t>
      </w:r>
    </w:p>
    <w:p w14:paraId="0BC3296E" w14:textId="77777777" w:rsidR="00E44A9C" w:rsidRDefault="00E44A9C" w:rsidP="00E44A9C">
      <w:pPr>
        <w:pStyle w:val="coder"/>
      </w:pPr>
      <w:r>
        <w:t xml:space="preserve">        lock1.release()</w:t>
      </w:r>
    </w:p>
    <w:p w14:paraId="31D302A1" w14:textId="77777777" w:rsidR="00E44A9C" w:rsidRDefault="00E44A9C" w:rsidP="00E44A9C">
      <w:pPr>
        <w:pStyle w:val="coder"/>
      </w:pPr>
    </w:p>
    <w:p w14:paraId="0718A26C" w14:textId="77777777" w:rsidR="00E44A9C" w:rsidRDefault="00E44A9C" w:rsidP="00E44A9C">
      <w:pPr>
        <w:pStyle w:val="coder"/>
      </w:pPr>
      <w:r>
        <w:t>def main_process():</w:t>
      </w:r>
    </w:p>
    <w:p w14:paraId="571BCB18" w14:textId="77777777" w:rsidR="00E44A9C" w:rsidRDefault="00E44A9C" w:rsidP="00E44A9C">
      <w:pPr>
        <w:pStyle w:val="coder"/>
      </w:pPr>
      <w:r>
        <w:t xml:space="preserve">    lock1 = threading.Lock()</w:t>
      </w:r>
    </w:p>
    <w:p w14:paraId="604B4AF5" w14:textId="77777777" w:rsidR="00E44A9C" w:rsidRDefault="00E44A9C" w:rsidP="00E44A9C">
      <w:pPr>
        <w:pStyle w:val="coder"/>
      </w:pPr>
      <w:r>
        <w:t xml:space="preserve">    lock2 = threading.Lock()</w:t>
      </w:r>
    </w:p>
    <w:p w14:paraId="438780C8" w14:textId="77777777" w:rsidR="00E44A9C" w:rsidRDefault="00E44A9C" w:rsidP="00E44A9C">
      <w:pPr>
        <w:pStyle w:val="coder"/>
      </w:pPr>
      <w:r>
        <w:rPr>
          <w:rFonts w:hint="eastAsia"/>
        </w:rPr>
        <w:t xml:space="preserve">    t1 = threading.Thread(target=user_get, args=(lock1, lock2), name="</w:t>
      </w:r>
      <w:r>
        <w:rPr>
          <w:rFonts w:hint="eastAsia"/>
        </w:rPr>
        <w:t>输入线程</w:t>
      </w:r>
      <w:r>
        <w:rPr>
          <w:rFonts w:hint="eastAsia"/>
        </w:rPr>
        <w:t>")</w:t>
      </w:r>
    </w:p>
    <w:p w14:paraId="40644216" w14:textId="77777777" w:rsidR="00E44A9C" w:rsidRDefault="00E44A9C" w:rsidP="00E44A9C">
      <w:pPr>
        <w:pStyle w:val="coder"/>
      </w:pPr>
      <w:r>
        <w:rPr>
          <w:rFonts w:hint="eastAsia"/>
        </w:rPr>
        <w:t xml:space="preserve">    t2 = threading.Thread(target=statistics_data, args=(lock1, lock2), name="</w:t>
      </w:r>
      <w:r>
        <w:rPr>
          <w:rFonts w:hint="eastAsia"/>
        </w:rPr>
        <w:t>统计线程</w:t>
      </w:r>
      <w:r>
        <w:rPr>
          <w:rFonts w:hint="eastAsia"/>
        </w:rPr>
        <w:t>")</w:t>
      </w:r>
    </w:p>
    <w:p w14:paraId="61482021" w14:textId="27E5B212" w:rsidR="00E44A9C" w:rsidRDefault="00E44A9C" w:rsidP="00E44A9C">
      <w:pPr>
        <w:pStyle w:val="coder"/>
      </w:pPr>
      <w:r>
        <w:t xml:space="preserve">    </w:t>
      </w:r>
      <w:r w:rsidR="00517FC0">
        <w:rPr>
          <w:rFonts w:hint="eastAsia"/>
        </w:rPr>
        <w:t>#</w:t>
      </w:r>
      <w:r w:rsidR="00517FC0">
        <w:t xml:space="preserve"> </w:t>
      </w:r>
      <w:r>
        <w:t>t2.setDaemon(True)</w:t>
      </w:r>
    </w:p>
    <w:p w14:paraId="27057F89" w14:textId="77777777" w:rsidR="00E44A9C" w:rsidRDefault="00E44A9C" w:rsidP="00E44A9C">
      <w:pPr>
        <w:pStyle w:val="coder"/>
      </w:pPr>
      <w:r>
        <w:t xml:space="preserve">    lock2.acquire()</w:t>
      </w:r>
    </w:p>
    <w:p w14:paraId="18FA73AD" w14:textId="77777777" w:rsidR="00E44A9C" w:rsidRDefault="00E44A9C" w:rsidP="00E44A9C">
      <w:pPr>
        <w:pStyle w:val="coder"/>
      </w:pPr>
      <w:r>
        <w:t xml:space="preserve">    t2.start()</w:t>
      </w:r>
    </w:p>
    <w:p w14:paraId="08A85C12" w14:textId="0C8F2F70" w:rsidR="00E44A9C" w:rsidRDefault="00E44A9C" w:rsidP="00E44A9C">
      <w:pPr>
        <w:pStyle w:val="coder"/>
      </w:pPr>
      <w:r>
        <w:t xml:space="preserve">    t1.start()</w:t>
      </w:r>
    </w:p>
    <w:p w14:paraId="3DE0E4D2" w14:textId="77777777" w:rsidR="00E44A9C" w:rsidRDefault="00E44A9C" w:rsidP="00E44A9C">
      <w:pPr>
        <w:pStyle w:val="coder"/>
      </w:pPr>
      <w:r>
        <w:t xml:space="preserve">    t1.join()</w:t>
      </w:r>
    </w:p>
    <w:p w14:paraId="77B734A9" w14:textId="77777777" w:rsidR="00E44A9C" w:rsidRDefault="00E44A9C" w:rsidP="00E44A9C">
      <w:pPr>
        <w:pStyle w:val="coder"/>
      </w:pPr>
      <w:r>
        <w:rPr>
          <w:rFonts w:hint="eastAsia"/>
        </w:rPr>
        <w:t xml:space="preserve">    print("</w:t>
      </w:r>
      <w:r>
        <w:rPr>
          <w:rFonts w:hint="eastAsia"/>
        </w:rPr>
        <w:t>游戏结束</w:t>
      </w:r>
      <w:r>
        <w:rPr>
          <w:rFonts w:hint="eastAsia"/>
        </w:rPr>
        <w:t>")</w:t>
      </w:r>
    </w:p>
    <w:p w14:paraId="34C31893" w14:textId="77777777" w:rsidR="00E44A9C" w:rsidRDefault="00E44A9C" w:rsidP="00E44A9C">
      <w:pPr>
        <w:pStyle w:val="coder"/>
      </w:pPr>
    </w:p>
    <w:p w14:paraId="3B928995" w14:textId="77777777" w:rsidR="00E44A9C" w:rsidRDefault="00E44A9C" w:rsidP="00E44A9C">
      <w:pPr>
        <w:pStyle w:val="coder"/>
      </w:pPr>
      <w:r>
        <w:t>if __name__ == '__main__':</w:t>
      </w:r>
    </w:p>
    <w:p w14:paraId="6DE13E45" w14:textId="7FB4EC39" w:rsidR="00E44A9C" w:rsidRPr="00E44A9C" w:rsidRDefault="00E44A9C" w:rsidP="00E44A9C">
      <w:pPr>
        <w:pStyle w:val="coder"/>
      </w:pPr>
      <w:r>
        <w:t xml:space="preserve">    main_process()</w:t>
      </w:r>
    </w:p>
    <w:p w14:paraId="6F6CAD39" w14:textId="0C1DAA1D" w:rsidR="007E2733" w:rsidRDefault="007E2733" w:rsidP="007E2733">
      <w:pPr>
        <w:pStyle w:val="1"/>
      </w:pPr>
      <w:r>
        <w:rPr>
          <w:rFonts w:hint="eastAsia"/>
        </w:rPr>
        <w:t>课程总结</w:t>
      </w:r>
    </w:p>
    <w:p w14:paraId="6913C65E" w14:textId="0C7FC2AF" w:rsidR="007E2733" w:rsidRDefault="007E2733" w:rsidP="007E2733">
      <w:pPr>
        <w:pStyle w:val="2"/>
        <w:ind w:left="777" w:right="210"/>
      </w:pPr>
      <w:r>
        <w:rPr>
          <w:rFonts w:hint="eastAsia"/>
        </w:rPr>
        <w:t>重点</w:t>
      </w:r>
    </w:p>
    <w:p w14:paraId="1C5C74EB" w14:textId="1D84974C" w:rsidR="007E2733" w:rsidRDefault="007E2733" w:rsidP="007E2733">
      <w:pPr>
        <w:pStyle w:val="5"/>
      </w:pPr>
      <w:r>
        <w:rPr>
          <w:rFonts w:hint="eastAsia"/>
        </w:rPr>
        <w:t>进程和线程的区别</w:t>
      </w:r>
    </w:p>
    <w:p w14:paraId="02AD057F" w14:textId="4A27E301" w:rsidR="007E2733" w:rsidRDefault="007E2733" w:rsidP="007E2733">
      <w:pPr>
        <w:pStyle w:val="5"/>
      </w:pPr>
      <w:r>
        <w:rPr>
          <w:rFonts w:hint="eastAsia"/>
        </w:rPr>
        <w:t>互斥访问锁机制的工作方式</w:t>
      </w:r>
    </w:p>
    <w:p w14:paraId="773C7853" w14:textId="3B2DE58D" w:rsidR="007E2733" w:rsidRDefault="007E2733" w:rsidP="007E2733">
      <w:pPr>
        <w:pStyle w:val="5"/>
      </w:pPr>
      <w:r>
        <w:rPr>
          <w:rFonts w:hint="eastAsia"/>
        </w:rPr>
        <w:t>threading</w:t>
      </w:r>
      <w:r>
        <w:rPr>
          <w:rFonts w:hint="eastAsia"/>
        </w:rPr>
        <w:t>产生线程的方式</w:t>
      </w:r>
    </w:p>
    <w:p w14:paraId="6ACC1E59" w14:textId="252A9617" w:rsidR="007E6991" w:rsidRDefault="007E6991" w:rsidP="007E2733">
      <w:pPr>
        <w:pStyle w:val="5"/>
      </w:pPr>
      <w:r>
        <w:rPr>
          <w:rFonts w:hint="eastAsia"/>
        </w:rPr>
        <w:t>如何使用互斥锁</w:t>
      </w:r>
    </w:p>
    <w:p w14:paraId="10A01127" w14:textId="6200CCA6" w:rsidR="007E2733" w:rsidRDefault="007E2733" w:rsidP="007E2733">
      <w:pPr>
        <w:pStyle w:val="2"/>
        <w:ind w:left="777" w:right="210"/>
      </w:pPr>
      <w:r>
        <w:rPr>
          <w:rFonts w:hint="eastAsia"/>
        </w:rPr>
        <w:t>难点</w:t>
      </w:r>
    </w:p>
    <w:p w14:paraId="53B7D5D8" w14:textId="408ACED7" w:rsidR="007E2733" w:rsidRDefault="007E2733" w:rsidP="007E2733">
      <w:pPr>
        <w:pStyle w:val="5"/>
      </w:pPr>
      <w:r>
        <w:rPr>
          <w:rFonts w:hint="eastAsia"/>
        </w:rPr>
        <w:t>互斥和同步的区别</w:t>
      </w:r>
    </w:p>
    <w:p w14:paraId="282DF416" w14:textId="4569067D" w:rsidR="007E2733" w:rsidRPr="00DD6F28" w:rsidRDefault="007E2733" w:rsidP="007E2733">
      <w:pPr>
        <w:pStyle w:val="5"/>
      </w:pPr>
      <w:r>
        <w:rPr>
          <w:rFonts w:hint="eastAsia"/>
        </w:rPr>
        <w:t>如何实现一个同步访问的多任务系统</w:t>
      </w:r>
    </w:p>
    <w:p w14:paraId="406915E6" w14:textId="77777777" w:rsidR="00644512" w:rsidRDefault="000463BB">
      <w:pPr>
        <w:pStyle w:val="1"/>
      </w:pPr>
      <w:r>
        <w:rPr>
          <w:rFonts w:hint="eastAsia"/>
        </w:rPr>
        <w:lastRenderedPageBreak/>
        <w:t>课后练习</w:t>
      </w:r>
    </w:p>
    <w:p w14:paraId="414F53BA" w14:textId="72B0AD63" w:rsidR="00811C6A" w:rsidRDefault="00300AD4">
      <w:pPr>
        <w:pStyle w:val="5"/>
      </w:pPr>
      <w:r>
        <w:rPr>
          <w:rFonts w:hint="eastAsia"/>
        </w:rPr>
        <w:t>复习实例化产生线程和类继承方式产生线程的方法和重写代码。</w:t>
      </w:r>
    </w:p>
    <w:p w14:paraId="1A79EFD9" w14:textId="2155DEDA" w:rsidR="00644512" w:rsidRDefault="007E2733">
      <w:pPr>
        <w:pStyle w:val="5"/>
      </w:pPr>
      <w:r>
        <w:rPr>
          <w:rFonts w:hint="eastAsia"/>
        </w:rPr>
        <w:t>复习代码区临界访问的</w:t>
      </w:r>
      <w:r>
        <w:rPr>
          <w:rFonts w:hint="eastAsia"/>
        </w:rPr>
        <w:t>2</w:t>
      </w:r>
      <w:r>
        <w:rPr>
          <w:rFonts w:hint="eastAsia"/>
        </w:rPr>
        <w:t>个例子代码</w:t>
      </w:r>
      <w:r w:rsidR="00A24E78">
        <w:rPr>
          <w:rFonts w:hint="eastAsia"/>
        </w:rPr>
        <w:t>。</w:t>
      </w:r>
    </w:p>
    <w:p w14:paraId="52F322C2" w14:textId="2A51DB46" w:rsidR="00644512" w:rsidRDefault="007E2733">
      <w:pPr>
        <w:pStyle w:val="5"/>
      </w:pPr>
      <w:r>
        <w:rPr>
          <w:rFonts w:hint="eastAsia"/>
        </w:rPr>
        <w:t>用类继承方式重写代码临界区访问的例子</w:t>
      </w:r>
      <w:r w:rsidR="00A24E78">
        <w:rPr>
          <w:rFonts w:hint="eastAsia"/>
        </w:rPr>
        <w:t>。</w:t>
      </w:r>
    </w:p>
    <w:p w14:paraId="68653EDB" w14:textId="52640908" w:rsidR="00644512" w:rsidRPr="00F37013" w:rsidRDefault="00977D0E" w:rsidP="00F37013">
      <w:pPr>
        <w:pStyle w:val="5"/>
      </w:pPr>
      <w:r>
        <w:rPr>
          <w:rFonts w:hint="eastAsia"/>
        </w:rPr>
        <w:t>模拟一个输入单词检错的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，用户输入语句后，判断输入单词是否有误。（扩展）</w:t>
      </w:r>
    </w:p>
    <w:p w14:paraId="0F29434F" w14:textId="77777777" w:rsidR="00644512" w:rsidRDefault="000463BB">
      <w:pPr>
        <w:pStyle w:val="1"/>
      </w:pPr>
      <w:r>
        <w:rPr>
          <w:rFonts w:hint="eastAsia"/>
        </w:rPr>
        <w:t>面试题</w:t>
      </w:r>
    </w:p>
    <w:p w14:paraId="3D07E8D1" w14:textId="431D2C70" w:rsidR="00644512" w:rsidRDefault="009F39A5">
      <w:pPr>
        <w:pStyle w:val="5"/>
      </w:pPr>
      <w:r>
        <w:rPr>
          <w:rFonts w:hint="eastAsia"/>
        </w:rPr>
        <w:t>描述线程和进程的区别</w:t>
      </w:r>
    </w:p>
    <w:p w14:paraId="737B7FD3" w14:textId="2CD2C471" w:rsidR="00644512" w:rsidRDefault="009F39A5">
      <w:pPr>
        <w:pStyle w:val="5"/>
      </w:pPr>
      <w:r>
        <w:rPr>
          <w:rFonts w:hint="eastAsia"/>
        </w:rPr>
        <w:t>什么是线程安全，什么是线程不安全</w:t>
      </w:r>
    </w:p>
    <w:p w14:paraId="252C3950" w14:textId="1F0CC1CC" w:rsidR="00644512" w:rsidRDefault="009F39A5" w:rsidP="00407437">
      <w:pPr>
        <w:pStyle w:val="5"/>
      </w:pPr>
      <w:r>
        <w:rPr>
          <w:rFonts w:hint="eastAsia"/>
        </w:rPr>
        <w:t>什么是临界资源，如何解决临界资源的同步访问？</w:t>
      </w:r>
    </w:p>
    <w:p w14:paraId="556CCCFF" w14:textId="77777777" w:rsidR="00407437" w:rsidRDefault="00407437" w:rsidP="00407437">
      <w:pPr>
        <w:pStyle w:val="1"/>
      </w:pPr>
      <w:r>
        <w:rPr>
          <w:rFonts w:hint="eastAsia"/>
        </w:rPr>
        <w:t>扩展知识或课外阅读推荐（可选</w:t>
      </w:r>
      <w:r>
        <w:t>）</w:t>
      </w:r>
    </w:p>
    <w:p w14:paraId="21478AAC" w14:textId="77777777" w:rsidR="00300AD4" w:rsidRDefault="00300AD4" w:rsidP="00300AD4">
      <w:pPr>
        <w:pStyle w:val="2"/>
        <w:ind w:left="777" w:right="210"/>
      </w:pPr>
      <w:r>
        <w:rPr>
          <w:rFonts w:hint="eastAsia"/>
        </w:rPr>
        <w:t>守护线程</w:t>
      </w:r>
    </w:p>
    <w:p w14:paraId="509FAFD1" w14:textId="77777777" w:rsidR="00300AD4" w:rsidRDefault="00300AD4" w:rsidP="00300AD4">
      <w:pPr>
        <w:pStyle w:val="4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</w:t>
      </w:r>
      <w:r>
        <w:t>threading</w:t>
      </w:r>
      <w:r>
        <w:rPr>
          <w:rFonts w:hint="eastAsia"/>
        </w:rPr>
        <w:t>会管理所有子线程，只有全部退出后，解释器才会退出。</w:t>
      </w:r>
    </w:p>
    <w:p w14:paraId="1928BBC5" w14:textId="77777777" w:rsidR="00300AD4" w:rsidRDefault="00300AD4" w:rsidP="00300AD4">
      <w:pPr>
        <w:pStyle w:val="40"/>
      </w:pPr>
      <w:r>
        <w:rPr>
          <w:rFonts w:hint="eastAsia"/>
        </w:rPr>
        <w:t>但如果我们有一种需求，这个线程永远都不退出，而是依赖其他子线程结束后才结束，这个时候需要使用线程守护属性。比如一个统计用户输入内容，当用户放弃输入后，应该结束整个进程。</w:t>
      </w:r>
    </w:p>
    <w:p w14:paraId="4AB83C0C" w14:textId="77777777" w:rsidR="00300AD4" w:rsidRDefault="00300AD4" w:rsidP="00300AD4">
      <w:pPr>
        <w:pStyle w:val="40"/>
      </w:pPr>
      <w:r>
        <w:rPr>
          <w:rFonts w:hint="eastAsia"/>
        </w:rPr>
        <w:t>线程默认是非守护属性的，要设置为守护属性，调用</w:t>
      </w:r>
      <w:r w:rsidRPr="003175C0">
        <w:t>setDaemon()</w:t>
      </w:r>
      <w:r>
        <w:rPr>
          <w:rFonts w:hint="eastAsia"/>
        </w:rPr>
        <w:t>即可。</w:t>
      </w:r>
    </w:p>
    <w:p w14:paraId="18E47D24" w14:textId="77777777" w:rsidR="00300AD4" w:rsidRDefault="00300AD4" w:rsidP="00300AD4">
      <w:pPr>
        <w:pStyle w:val="coder"/>
      </w:pPr>
      <w:r>
        <w:t>import threading</w:t>
      </w:r>
    </w:p>
    <w:p w14:paraId="10A18D52" w14:textId="77777777" w:rsidR="00300AD4" w:rsidRDefault="00300AD4" w:rsidP="00300AD4">
      <w:pPr>
        <w:pStyle w:val="coder"/>
      </w:pPr>
      <w:r>
        <w:t>import time</w:t>
      </w:r>
    </w:p>
    <w:p w14:paraId="20B741F5" w14:textId="77777777" w:rsidR="00300AD4" w:rsidRDefault="00300AD4" w:rsidP="00300AD4">
      <w:pPr>
        <w:pStyle w:val="coder"/>
      </w:pPr>
    </w:p>
    <w:p w14:paraId="316A0C34" w14:textId="77777777" w:rsidR="00300AD4" w:rsidRDefault="00300AD4" w:rsidP="00300AD4">
      <w:pPr>
        <w:pStyle w:val="coder"/>
      </w:pPr>
      <w:r>
        <w:t>def daemon():</w:t>
      </w:r>
    </w:p>
    <w:p w14:paraId="4C62E335" w14:textId="77777777" w:rsidR="00300AD4" w:rsidRDefault="00300AD4" w:rsidP="00300AD4">
      <w:pPr>
        <w:pStyle w:val="coder"/>
      </w:pPr>
      <w:r>
        <w:rPr>
          <w:rFonts w:hint="eastAsia"/>
        </w:rPr>
        <w:t xml:space="preserve">    print(f"{threading.current_thread().getName()} </w:t>
      </w:r>
      <w:r>
        <w:rPr>
          <w:rFonts w:hint="eastAsia"/>
        </w:rPr>
        <w:t>守护线程运行</w:t>
      </w:r>
      <w:r>
        <w:rPr>
          <w:rFonts w:hint="eastAsia"/>
        </w:rPr>
        <w:t>...")</w:t>
      </w:r>
    </w:p>
    <w:p w14:paraId="08B34A90" w14:textId="77777777" w:rsidR="00300AD4" w:rsidRDefault="00300AD4" w:rsidP="00300AD4">
      <w:pPr>
        <w:pStyle w:val="coder"/>
      </w:pPr>
      <w:r>
        <w:t xml:space="preserve">    time.sleep(2)</w:t>
      </w:r>
    </w:p>
    <w:p w14:paraId="614035C6" w14:textId="77777777" w:rsidR="00300AD4" w:rsidRDefault="00300AD4" w:rsidP="00300AD4">
      <w:pPr>
        <w:pStyle w:val="coder"/>
      </w:pPr>
      <w:r>
        <w:rPr>
          <w:rFonts w:hint="eastAsia"/>
        </w:rPr>
        <w:t xml:space="preserve">    print(f"{threading.current_thread().getName()} </w:t>
      </w:r>
      <w:r>
        <w:rPr>
          <w:rFonts w:hint="eastAsia"/>
        </w:rPr>
        <w:t>守护线程退出</w:t>
      </w:r>
      <w:r>
        <w:rPr>
          <w:rFonts w:hint="eastAsia"/>
        </w:rPr>
        <w:t>...")</w:t>
      </w:r>
    </w:p>
    <w:p w14:paraId="775BE75C" w14:textId="77777777" w:rsidR="00300AD4" w:rsidRDefault="00300AD4" w:rsidP="00300AD4">
      <w:pPr>
        <w:pStyle w:val="coder"/>
      </w:pPr>
    </w:p>
    <w:p w14:paraId="1BC7ACFC" w14:textId="77777777" w:rsidR="00300AD4" w:rsidRDefault="00300AD4" w:rsidP="00300AD4">
      <w:pPr>
        <w:pStyle w:val="coder"/>
      </w:pPr>
      <w:r>
        <w:t>d = threading.Thread(name='daemon', target=daemon)</w:t>
      </w:r>
    </w:p>
    <w:p w14:paraId="5643FD10" w14:textId="77777777" w:rsidR="00300AD4" w:rsidRDefault="00300AD4" w:rsidP="00300AD4">
      <w:pPr>
        <w:pStyle w:val="coder"/>
      </w:pPr>
      <w:r>
        <w:t>d.setDaemon(True)</w:t>
      </w:r>
    </w:p>
    <w:p w14:paraId="09502D87" w14:textId="77777777" w:rsidR="00300AD4" w:rsidRDefault="00300AD4" w:rsidP="00300AD4">
      <w:pPr>
        <w:pStyle w:val="coder"/>
      </w:pPr>
    </w:p>
    <w:p w14:paraId="63EF37EF" w14:textId="77777777" w:rsidR="00300AD4" w:rsidRDefault="00300AD4" w:rsidP="00300AD4">
      <w:pPr>
        <w:pStyle w:val="coder"/>
      </w:pPr>
      <w:r>
        <w:t>def non_daemon():</w:t>
      </w:r>
    </w:p>
    <w:p w14:paraId="6B41A5E3" w14:textId="77777777" w:rsidR="00300AD4" w:rsidRDefault="00300AD4" w:rsidP="00300AD4">
      <w:pPr>
        <w:pStyle w:val="coder"/>
      </w:pPr>
      <w:r>
        <w:rPr>
          <w:rFonts w:hint="eastAsia"/>
        </w:rPr>
        <w:t xml:space="preserve">    print(f"{threading.current_thread().getName()} </w:t>
      </w:r>
      <w:r>
        <w:rPr>
          <w:rFonts w:hint="eastAsia"/>
        </w:rPr>
        <w:t>非守护线程运行</w:t>
      </w:r>
      <w:r>
        <w:rPr>
          <w:rFonts w:hint="eastAsia"/>
        </w:rPr>
        <w:t>...")</w:t>
      </w:r>
    </w:p>
    <w:p w14:paraId="5085DC0A" w14:textId="77777777" w:rsidR="00300AD4" w:rsidRDefault="00300AD4" w:rsidP="00300AD4">
      <w:pPr>
        <w:pStyle w:val="coder"/>
      </w:pPr>
      <w:r>
        <w:t xml:space="preserve">    time.sleep(1)</w:t>
      </w:r>
    </w:p>
    <w:p w14:paraId="3A575F19" w14:textId="77777777" w:rsidR="00300AD4" w:rsidRDefault="00300AD4" w:rsidP="00300AD4">
      <w:pPr>
        <w:pStyle w:val="coder"/>
      </w:pPr>
      <w:r>
        <w:rPr>
          <w:rFonts w:hint="eastAsia"/>
        </w:rPr>
        <w:t xml:space="preserve">    print(f"{threading.current_thread().getName()} </w:t>
      </w:r>
      <w:r>
        <w:rPr>
          <w:rFonts w:hint="eastAsia"/>
        </w:rPr>
        <w:t>非守护线程退出</w:t>
      </w:r>
      <w:r>
        <w:rPr>
          <w:rFonts w:hint="eastAsia"/>
        </w:rPr>
        <w:t>...")</w:t>
      </w:r>
    </w:p>
    <w:p w14:paraId="44E81866" w14:textId="77777777" w:rsidR="00300AD4" w:rsidRDefault="00300AD4" w:rsidP="00300AD4">
      <w:pPr>
        <w:pStyle w:val="coder"/>
      </w:pPr>
    </w:p>
    <w:p w14:paraId="16FCE47D" w14:textId="77777777" w:rsidR="00300AD4" w:rsidRDefault="00300AD4" w:rsidP="00300AD4">
      <w:pPr>
        <w:pStyle w:val="coder"/>
      </w:pPr>
      <w:r>
        <w:t>t = threading.Thread(name='non-daemon', target=non_daemon)</w:t>
      </w:r>
    </w:p>
    <w:p w14:paraId="7ED6444E" w14:textId="77777777" w:rsidR="00300AD4" w:rsidRDefault="00300AD4" w:rsidP="00300AD4">
      <w:pPr>
        <w:pStyle w:val="coder"/>
      </w:pPr>
    </w:p>
    <w:p w14:paraId="7D076DAD" w14:textId="77777777" w:rsidR="00300AD4" w:rsidRDefault="00300AD4" w:rsidP="00300AD4">
      <w:pPr>
        <w:pStyle w:val="coder"/>
      </w:pPr>
      <w:r>
        <w:t>d.start()</w:t>
      </w:r>
    </w:p>
    <w:p w14:paraId="2107841B" w14:textId="77777777" w:rsidR="00300AD4" w:rsidRDefault="00300AD4" w:rsidP="00300AD4">
      <w:pPr>
        <w:pStyle w:val="coder"/>
      </w:pPr>
      <w:r>
        <w:t>t.start()</w:t>
      </w:r>
    </w:p>
    <w:p w14:paraId="3863B5D5" w14:textId="2E405162" w:rsidR="00300AD4" w:rsidRDefault="00300AD4" w:rsidP="00300AD4">
      <w:pPr>
        <w:pStyle w:val="40"/>
      </w:pPr>
      <w:r>
        <w:rPr>
          <w:rFonts w:hint="eastAsia"/>
        </w:rPr>
        <w:t>如果非要等到非守护线程结束才退出，就可以使用</w:t>
      </w:r>
      <w:r>
        <w:rPr>
          <w:rFonts w:hint="eastAsia"/>
        </w:rPr>
        <w:t>join</w:t>
      </w:r>
      <w:r>
        <w:rPr>
          <w:rFonts w:hint="eastAsia"/>
        </w:rPr>
        <w:t>方法进行等待。</w:t>
      </w:r>
    </w:p>
    <w:p w14:paraId="747EDD43" w14:textId="3D0A1960" w:rsidR="00217C19" w:rsidRDefault="00217C19" w:rsidP="00217C19">
      <w:pPr>
        <w:pStyle w:val="2"/>
        <w:ind w:left="777" w:right="210"/>
      </w:pPr>
      <w:r>
        <w:rPr>
          <w:rFonts w:hint="eastAsia"/>
        </w:rPr>
        <w:t>线程同步补充</w:t>
      </w:r>
    </w:p>
    <w:p w14:paraId="75618C61" w14:textId="77777777" w:rsidR="00FB6C0D" w:rsidRDefault="00FB6C0D" w:rsidP="00FB6C0D">
      <w:pPr>
        <w:pStyle w:val="3"/>
        <w:ind w:left="919" w:right="210"/>
      </w:pPr>
      <w:r>
        <w:rPr>
          <w:rFonts w:hint="eastAsia"/>
        </w:rPr>
        <w:t>Event</w:t>
      </w:r>
      <w:r>
        <w:rPr>
          <w:rFonts w:hint="eastAsia"/>
        </w:rPr>
        <w:t>事件</w:t>
      </w:r>
    </w:p>
    <w:p w14:paraId="3A534ED0" w14:textId="77777777" w:rsidR="00FB6C0D" w:rsidRDefault="00FB6C0D" w:rsidP="00FB6C0D">
      <w:pPr>
        <w:pStyle w:val="40"/>
      </w:pPr>
      <w:r>
        <w:rPr>
          <w:rFonts w:hint="eastAsia"/>
        </w:rPr>
        <w:t>这是一种最简单的任务同步机制，一个任务等待一个信号，另外一个任务等待满足后，发送一个事件，等待任务开始运行。</w:t>
      </w:r>
    </w:p>
    <w:p w14:paraId="290358DB" w14:textId="77777777" w:rsidR="00FB6C0D" w:rsidRDefault="00FB6C0D" w:rsidP="00FB6C0D">
      <w:pPr>
        <w:pStyle w:val="40"/>
      </w:pPr>
      <w:r>
        <w:rPr>
          <w:rFonts w:hint="eastAsia"/>
        </w:rPr>
        <w:t>set</w:t>
      </w:r>
      <w:r>
        <w:t xml:space="preserve">() : </w:t>
      </w:r>
      <w:r>
        <w:rPr>
          <w:rFonts w:hint="eastAsia"/>
        </w:rPr>
        <w:t>设置信号</w:t>
      </w:r>
    </w:p>
    <w:p w14:paraId="0074947E" w14:textId="77777777" w:rsidR="00FB6C0D" w:rsidRDefault="00FB6C0D" w:rsidP="00FB6C0D">
      <w:pPr>
        <w:pStyle w:val="40"/>
      </w:pPr>
      <w:r>
        <w:rPr>
          <w:rFonts w:hint="eastAsia"/>
        </w:rPr>
        <w:t>clear</w:t>
      </w:r>
      <w:r>
        <w:t xml:space="preserve">(): </w:t>
      </w:r>
      <w:r>
        <w:rPr>
          <w:rFonts w:hint="eastAsia"/>
        </w:rPr>
        <w:t>清除信号</w:t>
      </w:r>
    </w:p>
    <w:p w14:paraId="13714B77" w14:textId="77777777" w:rsidR="00FB6C0D" w:rsidRDefault="00FB6C0D" w:rsidP="00FB6C0D">
      <w:pPr>
        <w:pStyle w:val="40"/>
      </w:pPr>
      <w:r>
        <w:rPr>
          <w:rFonts w:hint="eastAsia"/>
        </w:rPr>
        <w:t>w</w:t>
      </w:r>
      <w:r>
        <w:t xml:space="preserve">ait(): </w:t>
      </w:r>
      <w:r>
        <w:rPr>
          <w:rFonts w:hint="eastAsia"/>
        </w:rPr>
        <w:t>等待信号的发生</w:t>
      </w:r>
    </w:p>
    <w:p w14:paraId="7C68D5B7" w14:textId="4C0F6C84" w:rsidR="00FB6C0D" w:rsidRDefault="00FB6C0D" w:rsidP="00FB6C0D">
      <w:pPr>
        <w:pStyle w:val="40"/>
      </w:pPr>
      <w:r>
        <w:rPr>
          <w:rFonts w:hint="eastAsia"/>
        </w:rPr>
        <w:t>见参考代码：</w:t>
      </w:r>
      <w:r w:rsidR="00A24E78">
        <w:rPr>
          <w:rFonts w:hint="eastAsia"/>
        </w:rPr>
        <w:t>event</w:t>
      </w:r>
      <w:r>
        <w:rPr>
          <w:rFonts w:hint="eastAsia"/>
        </w:rPr>
        <w:t>同步统计信息</w:t>
      </w:r>
      <w:r>
        <w:rPr>
          <w:rFonts w:hint="eastAsia"/>
        </w:rPr>
        <w:t>.</w:t>
      </w:r>
      <w:r>
        <w:t>py</w:t>
      </w:r>
    </w:p>
    <w:p w14:paraId="5CDBCFBE" w14:textId="77777777" w:rsidR="00FB6C0D" w:rsidRDefault="00FB6C0D" w:rsidP="00FB6C0D">
      <w:pPr>
        <w:pStyle w:val="3"/>
        <w:ind w:left="919" w:right="210"/>
      </w:pPr>
      <w:r>
        <w:rPr>
          <w:rFonts w:hint="eastAsia"/>
        </w:rPr>
        <w:t>定时器</w:t>
      </w:r>
    </w:p>
    <w:p w14:paraId="77BD90CD" w14:textId="77777777" w:rsidR="00FB6C0D" w:rsidRDefault="00FB6C0D" w:rsidP="00FB6C0D">
      <w:pPr>
        <w:pStyle w:val="40"/>
      </w:pPr>
      <w:r>
        <w:t>threading</w:t>
      </w:r>
      <w:r>
        <w:rPr>
          <w:rFonts w:hint="eastAsia"/>
        </w:rPr>
        <w:t>提供了</w:t>
      </w:r>
      <w:r>
        <w:rPr>
          <w:rFonts w:hint="eastAsia"/>
        </w:rPr>
        <w:t>Timer</w:t>
      </w:r>
      <w:r>
        <w:rPr>
          <w:rFonts w:hint="eastAsia"/>
        </w:rPr>
        <w:t>类，作为定时器。</w:t>
      </w:r>
    </w:p>
    <w:p w14:paraId="3E68EE13" w14:textId="77777777" w:rsidR="00FB6C0D" w:rsidRDefault="00FB6C0D" w:rsidP="00FB6C0D">
      <w:pPr>
        <w:pStyle w:val="40"/>
      </w:pPr>
      <w:r w:rsidRPr="00DD6F28">
        <w:t>Timer(interval, function, args=None, kwargs=None)</w:t>
      </w:r>
    </w:p>
    <w:p w14:paraId="5A82346E" w14:textId="77777777" w:rsidR="00FB6C0D" w:rsidRDefault="00FB6C0D" w:rsidP="00FB6C0D">
      <w:pPr>
        <w:pStyle w:val="40"/>
        <w:ind w:left="420"/>
      </w:pPr>
      <w:r>
        <w:rPr>
          <w:rFonts w:hint="eastAsia"/>
        </w:rPr>
        <w:t>i</w:t>
      </w:r>
      <w:r>
        <w:t>nterval:</w:t>
      </w:r>
      <w:r>
        <w:rPr>
          <w:rFonts w:hint="eastAsia"/>
        </w:rPr>
        <w:t>定时的时间，秒为单位</w:t>
      </w:r>
    </w:p>
    <w:p w14:paraId="0BBD39DD" w14:textId="477C535D" w:rsidR="00FB6C0D" w:rsidRDefault="00FB6C0D" w:rsidP="00217C19">
      <w:pPr>
        <w:pStyle w:val="40"/>
        <w:ind w:left="420"/>
      </w:pPr>
      <w:r>
        <w:t xml:space="preserve">function: </w:t>
      </w:r>
      <w:r>
        <w:rPr>
          <w:rFonts w:hint="eastAsia"/>
        </w:rPr>
        <w:t>定时后执行的任务</w:t>
      </w:r>
    </w:p>
    <w:p w14:paraId="0FC4B299" w14:textId="4B856E7B" w:rsidR="00644512" w:rsidRDefault="00300AD4" w:rsidP="00407437">
      <w:pPr>
        <w:pStyle w:val="2"/>
        <w:ind w:left="777" w:right="210"/>
      </w:pPr>
      <w:r>
        <w:rPr>
          <w:rFonts w:hint="eastAsia"/>
        </w:rPr>
        <w:t>G</w:t>
      </w:r>
      <w:r>
        <w:t>IL</w:t>
      </w:r>
    </w:p>
    <w:sectPr w:rsidR="00644512">
      <w:headerReference w:type="default" r:id="rId9"/>
      <w:footerReference w:type="default" r:id="rId10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DB46C" w14:textId="77777777" w:rsidR="00094E62" w:rsidRDefault="00094E62">
      <w:r>
        <w:separator/>
      </w:r>
    </w:p>
  </w:endnote>
  <w:endnote w:type="continuationSeparator" w:id="0">
    <w:p w14:paraId="3E756E1B" w14:textId="77777777" w:rsidR="00094E62" w:rsidRDefault="00094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CEA3" w14:textId="77777777" w:rsidR="00F47143" w:rsidRDefault="00F47143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14:paraId="378720F3" w14:textId="77777777" w:rsidR="00F47143" w:rsidRDefault="00F4714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8C792" w14:textId="77777777" w:rsidR="00094E62" w:rsidRDefault="00094E62">
      <w:r>
        <w:separator/>
      </w:r>
    </w:p>
  </w:footnote>
  <w:footnote w:type="continuationSeparator" w:id="0">
    <w:p w14:paraId="5685226D" w14:textId="77777777" w:rsidR="00094E62" w:rsidRDefault="00094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F3BC7" w14:textId="77777777" w:rsidR="00F47143" w:rsidRDefault="00F47143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 wp14:anchorId="408E076B" wp14:editId="23BF6851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C07194"/>
    <w:multiLevelType w:val="hybridMultilevel"/>
    <w:tmpl w:val="2C784F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D45AD8"/>
    <w:multiLevelType w:val="hybridMultilevel"/>
    <w:tmpl w:val="75A2473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A80490C"/>
    <w:multiLevelType w:val="hybridMultilevel"/>
    <w:tmpl w:val="AD3EDA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F7C090D"/>
    <w:multiLevelType w:val="hybridMultilevel"/>
    <w:tmpl w:val="AA0C334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E3B4118"/>
    <w:multiLevelType w:val="hybridMultilevel"/>
    <w:tmpl w:val="33EC61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0072EB3"/>
    <w:multiLevelType w:val="hybridMultilevel"/>
    <w:tmpl w:val="00B462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ADD7630"/>
    <w:multiLevelType w:val="hybridMultilevel"/>
    <w:tmpl w:val="EF808E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8A51611"/>
    <w:multiLevelType w:val="singleLevel"/>
    <w:tmpl w:val="58A516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9DC16AB"/>
    <w:multiLevelType w:val="hybridMultilevel"/>
    <w:tmpl w:val="4C4211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4D68E0B8">
      <w:numFmt w:val="bullet"/>
      <w:lvlText w:val="·"/>
      <w:lvlJc w:val="left"/>
      <w:pPr>
        <w:ind w:left="1200" w:hanging="360"/>
      </w:pPr>
      <w:rPr>
        <w:rFonts w:ascii="宋体" w:eastAsia="宋体" w:hAnsi="宋体" w:cs="Courier New" w:hint="eastAsia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5913068"/>
    <w:multiLevelType w:val="hybridMultilevel"/>
    <w:tmpl w:val="5D82DA9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4"/>
  </w:num>
  <w:num w:numId="11">
    <w:abstractNumId w:val="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6"/>
    <w:rsid w:val="00004AC4"/>
    <w:rsid w:val="000169CD"/>
    <w:rsid w:val="00026EDC"/>
    <w:rsid w:val="0003325F"/>
    <w:rsid w:val="00037795"/>
    <w:rsid w:val="0004169A"/>
    <w:rsid w:val="00044F00"/>
    <w:rsid w:val="000463BB"/>
    <w:rsid w:val="00046E0B"/>
    <w:rsid w:val="000500A1"/>
    <w:rsid w:val="00057B3A"/>
    <w:rsid w:val="000619B0"/>
    <w:rsid w:val="00070D51"/>
    <w:rsid w:val="0008140F"/>
    <w:rsid w:val="000856E0"/>
    <w:rsid w:val="00094E62"/>
    <w:rsid w:val="000966A6"/>
    <w:rsid w:val="000B2315"/>
    <w:rsid w:val="000B3356"/>
    <w:rsid w:val="000C7424"/>
    <w:rsid w:val="000F0B32"/>
    <w:rsid w:val="000F5929"/>
    <w:rsid w:val="000F6A21"/>
    <w:rsid w:val="001062A4"/>
    <w:rsid w:val="001062B3"/>
    <w:rsid w:val="00114F5F"/>
    <w:rsid w:val="0011773E"/>
    <w:rsid w:val="00141526"/>
    <w:rsid w:val="00157906"/>
    <w:rsid w:val="00161D58"/>
    <w:rsid w:val="00167A53"/>
    <w:rsid w:val="0017161C"/>
    <w:rsid w:val="00172A27"/>
    <w:rsid w:val="001779C8"/>
    <w:rsid w:val="00177EAC"/>
    <w:rsid w:val="00181571"/>
    <w:rsid w:val="00185766"/>
    <w:rsid w:val="0019535C"/>
    <w:rsid w:val="001A1B9F"/>
    <w:rsid w:val="001B024F"/>
    <w:rsid w:val="001B4E6E"/>
    <w:rsid w:val="001D08FA"/>
    <w:rsid w:val="001D3141"/>
    <w:rsid w:val="001D490F"/>
    <w:rsid w:val="001D4E41"/>
    <w:rsid w:val="001D5627"/>
    <w:rsid w:val="001E58AB"/>
    <w:rsid w:val="001E64F8"/>
    <w:rsid w:val="00201020"/>
    <w:rsid w:val="00217C19"/>
    <w:rsid w:val="00221247"/>
    <w:rsid w:val="002217AE"/>
    <w:rsid w:val="0023321A"/>
    <w:rsid w:val="00240E2D"/>
    <w:rsid w:val="00241CA7"/>
    <w:rsid w:val="00254414"/>
    <w:rsid w:val="0026650E"/>
    <w:rsid w:val="0027373D"/>
    <w:rsid w:val="0027568B"/>
    <w:rsid w:val="002916C7"/>
    <w:rsid w:val="00294011"/>
    <w:rsid w:val="002C2213"/>
    <w:rsid w:val="002E163D"/>
    <w:rsid w:val="002E7C3A"/>
    <w:rsid w:val="002F133A"/>
    <w:rsid w:val="002F544F"/>
    <w:rsid w:val="002F779E"/>
    <w:rsid w:val="00300AD4"/>
    <w:rsid w:val="0030160F"/>
    <w:rsid w:val="003175C0"/>
    <w:rsid w:val="00326F45"/>
    <w:rsid w:val="003479F5"/>
    <w:rsid w:val="00351CF2"/>
    <w:rsid w:val="00352146"/>
    <w:rsid w:val="00366507"/>
    <w:rsid w:val="00370623"/>
    <w:rsid w:val="00380E5D"/>
    <w:rsid w:val="00391117"/>
    <w:rsid w:val="003A59D9"/>
    <w:rsid w:val="003B5CB0"/>
    <w:rsid w:val="003B7F48"/>
    <w:rsid w:val="003D0171"/>
    <w:rsid w:val="003D067E"/>
    <w:rsid w:val="003D1B12"/>
    <w:rsid w:val="003D6394"/>
    <w:rsid w:val="003E192A"/>
    <w:rsid w:val="00407437"/>
    <w:rsid w:val="00420138"/>
    <w:rsid w:val="00426CE3"/>
    <w:rsid w:val="00437F7F"/>
    <w:rsid w:val="00442FDE"/>
    <w:rsid w:val="00451696"/>
    <w:rsid w:val="00456A84"/>
    <w:rsid w:val="00467E26"/>
    <w:rsid w:val="00480EDB"/>
    <w:rsid w:val="0048110C"/>
    <w:rsid w:val="004875C2"/>
    <w:rsid w:val="0049165F"/>
    <w:rsid w:val="0049547E"/>
    <w:rsid w:val="004D4405"/>
    <w:rsid w:val="004F0AE1"/>
    <w:rsid w:val="004F1E6C"/>
    <w:rsid w:val="005046C2"/>
    <w:rsid w:val="00517726"/>
    <w:rsid w:val="00517FC0"/>
    <w:rsid w:val="00520A3A"/>
    <w:rsid w:val="00521EBE"/>
    <w:rsid w:val="00531987"/>
    <w:rsid w:val="005429D0"/>
    <w:rsid w:val="00542A58"/>
    <w:rsid w:val="00552B16"/>
    <w:rsid w:val="00556D12"/>
    <w:rsid w:val="00566B51"/>
    <w:rsid w:val="00570451"/>
    <w:rsid w:val="005725AB"/>
    <w:rsid w:val="00573583"/>
    <w:rsid w:val="00573B9A"/>
    <w:rsid w:val="005749EC"/>
    <w:rsid w:val="0057608E"/>
    <w:rsid w:val="00576CB0"/>
    <w:rsid w:val="005844BA"/>
    <w:rsid w:val="00593AE6"/>
    <w:rsid w:val="00595732"/>
    <w:rsid w:val="005A2990"/>
    <w:rsid w:val="005B7F0C"/>
    <w:rsid w:val="005D5D93"/>
    <w:rsid w:val="005D7243"/>
    <w:rsid w:val="005E0A01"/>
    <w:rsid w:val="005E102B"/>
    <w:rsid w:val="005F2619"/>
    <w:rsid w:val="005F57E1"/>
    <w:rsid w:val="00601D66"/>
    <w:rsid w:val="00607322"/>
    <w:rsid w:val="00611823"/>
    <w:rsid w:val="00614BC2"/>
    <w:rsid w:val="006155DA"/>
    <w:rsid w:val="00626ED8"/>
    <w:rsid w:val="00627CDA"/>
    <w:rsid w:val="00627F9A"/>
    <w:rsid w:val="00632FAA"/>
    <w:rsid w:val="00642812"/>
    <w:rsid w:val="00644512"/>
    <w:rsid w:val="00646383"/>
    <w:rsid w:val="006553EC"/>
    <w:rsid w:val="006608E8"/>
    <w:rsid w:val="006633A6"/>
    <w:rsid w:val="00672A6A"/>
    <w:rsid w:val="00696922"/>
    <w:rsid w:val="006A0067"/>
    <w:rsid w:val="006C6216"/>
    <w:rsid w:val="006D2E5B"/>
    <w:rsid w:val="006E3CF4"/>
    <w:rsid w:val="006E6495"/>
    <w:rsid w:val="006F0F93"/>
    <w:rsid w:val="006F56C5"/>
    <w:rsid w:val="006F6D52"/>
    <w:rsid w:val="0070047A"/>
    <w:rsid w:val="00701567"/>
    <w:rsid w:val="00721388"/>
    <w:rsid w:val="00730C9C"/>
    <w:rsid w:val="00741924"/>
    <w:rsid w:val="007717C9"/>
    <w:rsid w:val="0077336B"/>
    <w:rsid w:val="007829B8"/>
    <w:rsid w:val="007C6A74"/>
    <w:rsid w:val="007D6AB5"/>
    <w:rsid w:val="007E2733"/>
    <w:rsid w:val="007E6991"/>
    <w:rsid w:val="007F2925"/>
    <w:rsid w:val="007F33CF"/>
    <w:rsid w:val="00807D2F"/>
    <w:rsid w:val="00811C6A"/>
    <w:rsid w:val="00817144"/>
    <w:rsid w:val="00842D49"/>
    <w:rsid w:val="00850435"/>
    <w:rsid w:val="0085174F"/>
    <w:rsid w:val="00851FF6"/>
    <w:rsid w:val="008560B4"/>
    <w:rsid w:val="008635B8"/>
    <w:rsid w:val="008744B1"/>
    <w:rsid w:val="008C0274"/>
    <w:rsid w:val="008D3878"/>
    <w:rsid w:val="008E15B5"/>
    <w:rsid w:val="008F5572"/>
    <w:rsid w:val="00900A35"/>
    <w:rsid w:val="0090760B"/>
    <w:rsid w:val="0096044C"/>
    <w:rsid w:val="00960ACC"/>
    <w:rsid w:val="009712DC"/>
    <w:rsid w:val="00977D0E"/>
    <w:rsid w:val="00996100"/>
    <w:rsid w:val="009A3D9A"/>
    <w:rsid w:val="009B0E22"/>
    <w:rsid w:val="009C7F0B"/>
    <w:rsid w:val="009F39A5"/>
    <w:rsid w:val="00A135C9"/>
    <w:rsid w:val="00A21E8A"/>
    <w:rsid w:val="00A24E78"/>
    <w:rsid w:val="00A260A3"/>
    <w:rsid w:val="00A275DB"/>
    <w:rsid w:val="00A35E52"/>
    <w:rsid w:val="00A40BEB"/>
    <w:rsid w:val="00A4479D"/>
    <w:rsid w:val="00A47DFD"/>
    <w:rsid w:val="00A50BB4"/>
    <w:rsid w:val="00A54037"/>
    <w:rsid w:val="00A7163A"/>
    <w:rsid w:val="00A76E1C"/>
    <w:rsid w:val="00A8432F"/>
    <w:rsid w:val="00A958F5"/>
    <w:rsid w:val="00AA334A"/>
    <w:rsid w:val="00AB1B04"/>
    <w:rsid w:val="00AC0213"/>
    <w:rsid w:val="00AC7539"/>
    <w:rsid w:val="00AD146A"/>
    <w:rsid w:val="00AE39F4"/>
    <w:rsid w:val="00AF05F0"/>
    <w:rsid w:val="00B03A25"/>
    <w:rsid w:val="00B20BB9"/>
    <w:rsid w:val="00B32AC9"/>
    <w:rsid w:val="00B35094"/>
    <w:rsid w:val="00B3581D"/>
    <w:rsid w:val="00B716B9"/>
    <w:rsid w:val="00B7254E"/>
    <w:rsid w:val="00B903B9"/>
    <w:rsid w:val="00B93968"/>
    <w:rsid w:val="00B97FDB"/>
    <w:rsid w:val="00BD0411"/>
    <w:rsid w:val="00BE3333"/>
    <w:rsid w:val="00BE503A"/>
    <w:rsid w:val="00BE57EC"/>
    <w:rsid w:val="00BF1BBE"/>
    <w:rsid w:val="00C027AF"/>
    <w:rsid w:val="00C03C7F"/>
    <w:rsid w:val="00C104C4"/>
    <w:rsid w:val="00C20A18"/>
    <w:rsid w:val="00C22849"/>
    <w:rsid w:val="00C34E3C"/>
    <w:rsid w:val="00C357B0"/>
    <w:rsid w:val="00C47E94"/>
    <w:rsid w:val="00C50DFC"/>
    <w:rsid w:val="00C5470C"/>
    <w:rsid w:val="00C64322"/>
    <w:rsid w:val="00C935C3"/>
    <w:rsid w:val="00CC7758"/>
    <w:rsid w:val="00CD2B6C"/>
    <w:rsid w:val="00CE3858"/>
    <w:rsid w:val="00CE58B4"/>
    <w:rsid w:val="00CF2AE1"/>
    <w:rsid w:val="00CF4F79"/>
    <w:rsid w:val="00D21CD8"/>
    <w:rsid w:val="00D234AB"/>
    <w:rsid w:val="00D302A4"/>
    <w:rsid w:val="00D34C10"/>
    <w:rsid w:val="00D4145D"/>
    <w:rsid w:val="00D47641"/>
    <w:rsid w:val="00D55759"/>
    <w:rsid w:val="00D63813"/>
    <w:rsid w:val="00D63BD1"/>
    <w:rsid w:val="00D653C8"/>
    <w:rsid w:val="00D65EE9"/>
    <w:rsid w:val="00D760E5"/>
    <w:rsid w:val="00D7746E"/>
    <w:rsid w:val="00D834AA"/>
    <w:rsid w:val="00D907F7"/>
    <w:rsid w:val="00D9766D"/>
    <w:rsid w:val="00DA01EA"/>
    <w:rsid w:val="00DA43C2"/>
    <w:rsid w:val="00DA613B"/>
    <w:rsid w:val="00DB7023"/>
    <w:rsid w:val="00DB77C5"/>
    <w:rsid w:val="00DC3F1E"/>
    <w:rsid w:val="00DD447C"/>
    <w:rsid w:val="00DD6F28"/>
    <w:rsid w:val="00DF2C02"/>
    <w:rsid w:val="00DF5046"/>
    <w:rsid w:val="00E07708"/>
    <w:rsid w:val="00E10A23"/>
    <w:rsid w:val="00E1493B"/>
    <w:rsid w:val="00E164EE"/>
    <w:rsid w:val="00E20694"/>
    <w:rsid w:val="00E32629"/>
    <w:rsid w:val="00E33C86"/>
    <w:rsid w:val="00E351BC"/>
    <w:rsid w:val="00E43A70"/>
    <w:rsid w:val="00E4412C"/>
    <w:rsid w:val="00E44A3F"/>
    <w:rsid w:val="00E44A9C"/>
    <w:rsid w:val="00E531F6"/>
    <w:rsid w:val="00E56696"/>
    <w:rsid w:val="00E64C33"/>
    <w:rsid w:val="00E714E8"/>
    <w:rsid w:val="00E81527"/>
    <w:rsid w:val="00EA06C7"/>
    <w:rsid w:val="00EA3AB1"/>
    <w:rsid w:val="00EB208E"/>
    <w:rsid w:val="00EB45DE"/>
    <w:rsid w:val="00ED0AEA"/>
    <w:rsid w:val="00ED18C3"/>
    <w:rsid w:val="00ED6B09"/>
    <w:rsid w:val="00EE5E9F"/>
    <w:rsid w:val="00EE7829"/>
    <w:rsid w:val="00EF1A25"/>
    <w:rsid w:val="00EF4C8A"/>
    <w:rsid w:val="00F00A65"/>
    <w:rsid w:val="00F15B42"/>
    <w:rsid w:val="00F23EE7"/>
    <w:rsid w:val="00F37013"/>
    <w:rsid w:val="00F40A7A"/>
    <w:rsid w:val="00F47143"/>
    <w:rsid w:val="00F61D89"/>
    <w:rsid w:val="00F63D8F"/>
    <w:rsid w:val="00FA31FF"/>
    <w:rsid w:val="00FA50AB"/>
    <w:rsid w:val="00FA703E"/>
    <w:rsid w:val="00FA7194"/>
    <w:rsid w:val="00FB6C0D"/>
    <w:rsid w:val="00FC2BB6"/>
    <w:rsid w:val="00FC363A"/>
    <w:rsid w:val="00FE0C6F"/>
    <w:rsid w:val="00FE60F4"/>
    <w:rsid w:val="00FE7AD6"/>
    <w:rsid w:val="00FF30B0"/>
    <w:rsid w:val="026A6793"/>
    <w:rsid w:val="02761C01"/>
    <w:rsid w:val="02EC757C"/>
    <w:rsid w:val="0419340B"/>
    <w:rsid w:val="043C6981"/>
    <w:rsid w:val="05101847"/>
    <w:rsid w:val="0521649E"/>
    <w:rsid w:val="06141CDA"/>
    <w:rsid w:val="082F0B08"/>
    <w:rsid w:val="0C5C53D8"/>
    <w:rsid w:val="0E171D87"/>
    <w:rsid w:val="100F6EEE"/>
    <w:rsid w:val="10CD28D4"/>
    <w:rsid w:val="11794EB6"/>
    <w:rsid w:val="138B36BD"/>
    <w:rsid w:val="15AF7C95"/>
    <w:rsid w:val="160F1B62"/>
    <w:rsid w:val="16EB1754"/>
    <w:rsid w:val="1A5B1EE6"/>
    <w:rsid w:val="1B052D48"/>
    <w:rsid w:val="1B1E203E"/>
    <w:rsid w:val="1B9F1D5A"/>
    <w:rsid w:val="1CD54D5B"/>
    <w:rsid w:val="1E5370F0"/>
    <w:rsid w:val="1F8E09DD"/>
    <w:rsid w:val="24EA3C6B"/>
    <w:rsid w:val="251D7F0E"/>
    <w:rsid w:val="28394513"/>
    <w:rsid w:val="2B8A02F7"/>
    <w:rsid w:val="2C0E4B5C"/>
    <w:rsid w:val="2CD803F6"/>
    <w:rsid w:val="2E702641"/>
    <w:rsid w:val="2F6820B2"/>
    <w:rsid w:val="2F847C1A"/>
    <w:rsid w:val="338E4110"/>
    <w:rsid w:val="3C007F9D"/>
    <w:rsid w:val="3D7341F8"/>
    <w:rsid w:val="3E604D21"/>
    <w:rsid w:val="3FBB4E77"/>
    <w:rsid w:val="3FE61A18"/>
    <w:rsid w:val="42FA623D"/>
    <w:rsid w:val="44A63514"/>
    <w:rsid w:val="4938197E"/>
    <w:rsid w:val="4F8979E3"/>
    <w:rsid w:val="530D0BAF"/>
    <w:rsid w:val="5555462D"/>
    <w:rsid w:val="5ABD47F6"/>
    <w:rsid w:val="5C4C3503"/>
    <w:rsid w:val="5DAE4414"/>
    <w:rsid w:val="61285129"/>
    <w:rsid w:val="65094FA5"/>
    <w:rsid w:val="653500AC"/>
    <w:rsid w:val="6B416D30"/>
    <w:rsid w:val="6B476B5E"/>
    <w:rsid w:val="6C4F1653"/>
    <w:rsid w:val="6EAA5E70"/>
    <w:rsid w:val="76962364"/>
    <w:rsid w:val="7AC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D46A6"/>
  <w15:docId w15:val="{1D670D6C-A04B-431A-8FFF-7BD835FB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2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qFormat/>
  </w:style>
  <w:style w:type="paragraph" w:styleId="22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paragraph" w:customStyle="1" w:styleId="23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3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3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3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TotalTime>1170</TotalTime>
  <Pages>10</Pages>
  <Words>1012</Words>
  <Characters>5772</Characters>
  <Application>Microsoft Office Word</Application>
  <DocSecurity>0</DocSecurity>
  <Lines>48</Lines>
  <Paragraphs>13</Paragraphs>
  <ScaleCrop>false</ScaleCrop>
  <Company>itcast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1</cp:lastModifiedBy>
  <cp:revision>117</cp:revision>
  <cp:lastPrinted>2411-12-31T15:59:00Z</cp:lastPrinted>
  <dcterms:created xsi:type="dcterms:W3CDTF">2018-03-08T00:01:00Z</dcterms:created>
  <dcterms:modified xsi:type="dcterms:W3CDTF">2018-04-14T06:02:00Z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