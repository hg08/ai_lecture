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2F18C" w14:textId="77777777" w:rsidR="00644512" w:rsidRDefault="000463BB">
      <w:pPr>
        <w:pStyle w:val="10"/>
        <w:numPr>
          <w:ilvl w:val="0"/>
          <w:numId w:val="1"/>
        </w:numPr>
        <w:spacing w:line="288" w:lineRule="auto"/>
      </w:pPr>
      <w:r>
        <w:rPr>
          <w:rFonts w:hint="eastAsia"/>
        </w:rPr>
        <w:t>课程介绍</w:t>
      </w:r>
    </w:p>
    <w:p w14:paraId="75796DC2" w14:textId="2C66DE61" w:rsidR="00644512" w:rsidRDefault="00995CF8">
      <w:pPr>
        <w:pStyle w:val="5"/>
        <w:numPr>
          <w:ilvl w:val="0"/>
          <w:numId w:val="2"/>
        </w:numPr>
        <w:ind w:left="84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A110C">
        <w:rPr>
          <w:rFonts w:hint="eastAsia"/>
        </w:rPr>
        <w:t>Linux</w:t>
      </w:r>
      <w:r w:rsidR="009A110C">
        <w:rPr>
          <w:rFonts w:hint="eastAsia"/>
        </w:rPr>
        <w:t>系统编程模型</w:t>
      </w:r>
      <w:r w:rsidR="000463BB">
        <w:t>;</w:t>
      </w:r>
      <w:r w:rsidR="004A0A98">
        <w:t>（</w:t>
      </w:r>
      <w:r w:rsidR="00CD5EBB">
        <w:rPr>
          <w:rFonts w:hint="eastAsia"/>
        </w:rPr>
        <w:t>理解</w:t>
      </w:r>
      <w:r w:rsidR="000463BB">
        <w:t>）</w:t>
      </w:r>
    </w:p>
    <w:p w14:paraId="4E74ACE1" w14:textId="5DFDF5F9" w:rsidR="00644512" w:rsidRDefault="00553BA5">
      <w:pPr>
        <w:pStyle w:val="5"/>
        <w:numPr>
          <w:ilvl w:val="0"/>
          <w:numId w:val="2"/>
        </w:numPr>
        <w:ind w:left="840"/>
      </w:pPr>
      <w:r>
        <w:rPr>
          <w:rFonts w:hint="eastAsia"/>
        </w:rPr>
        <w:t>2</w:t>
      </w:r>
      <w:r w:rsidR="00995CF8">
        <w:rPr>
          <w:rFonts w:hint="eastAsia"/>
        </w:rPr>
        <w:t>、</w:t>
      </w:r>
      <w:r w:rsidR="004D5B22">
        <w:t>L</w:t>
      </w:r>
      <w:r w:rsidR="004D5B22">
        <w:rPr>
          <w:rFonts w:hint="eastAsia"/>
        </w:rPr>
        <w:t>inux</w:t>
      </w:r>
      <w:r w:rsidR="004D5B22">
        <w:rPr>
          <w:rFonts w:hint="eastAsia"/>
        </w:rPr>
        <w:t>进程介绍</w:t>
      </w:r>
      <w:r w:rsidR="000463BB">
        <w:t>;</w:t>
      </w:r>
      <w:r w:rsidR="005638A8">
        <w:t>（</w:t>
      </w:r>
      <w:r w:rsidR="00A921E5">
        <w:rPr>
          <w:rFonts w:hint="eastAsia"/>
        </w:rPr>
        <w:t>理解</w:t>
      </w:r>
      <w:r w:rsidR="000463BB">
        <w:t>）</w:t>
      </w:r>
    </w:p>
    <w:p w14:paraId="6D1901E3" w14:textId="0460ADF3" w:rsidR="00644512" w:rsidRDefault="00553BA5">
      <w:pPr>
        <w:pStyle w:val="5"/>
        <w:numPr>
          <w:ilvl w:val="0"/>
          <w:numId w:val="2"/>
        </w:numPr>
        <w:ind w:left="840"/>
      </w:pPr>
      <w:r>
        <w:rPr>
          <w:rFonts w:hint="eastAsia"/>
        </w:rPr>
        <w:t>3</w:t>
      </w:r>
      <w:r w:rsidR="00995CF8">
        <w:t>、</w:t>
      </w:r>
      <w:r w:rsidR="004D5B22">
        <w:rPr>
          <w:rFonts w:hint="eastAsia"/>
        </w:rPr>
        <w:t>python</w:t>
      </w:r>
      <w:r w:rsidR="00995CF8">
        <w:rPr>
          <w:rFonts w:hint="eastAsia"/>
        </w:rPr>
        <w:t>下的</w:t>
      </w:r>
      <w:r w:rsidR="004D5B22">
        <w:rPr>
          <w:rFonts w:hint="eastAsia"/>
        </w:rPr>
        <w:t>进程编程</w:t>
      </w:r>
      <w:r w:rsidR="000463BB">
        <w:t>;</w:t>
      </w:r>
      <w:r w:rsidR="000463BB">
        <w:t>（掌握）</w:t>
      </w:r>
    </w:p>
    <w:p w14:paraId="736A4C9C" w14:textId="6C53C565" w:rsidR="00644512" w:rsidRDefault="00D76AD5">
      <w:pPr>
        <w:pStyle w:val="5"/>
        <w:numPr>
          <w:ilvl w:val="0"/>
          <w:numId w:val="2"/>
        </w:numPr>
        <w:ind w:left="840"/>
      </w:pPr>
      <w:r>
        <w:t>4</w:t>
      </w:r>
      <w:r w:rsidR="00995CF8">
        <w:rPr>
          <w:rFonts w:hint="eastAsia"/>
        </w:rPr>
        <w:t>、进程池</w:t>
      </w:r>
      <w:r w:rsidR="00553BA5">
        <w:rPr>
          <w:rFonts w:hint="eastAsia"/>
        </w:rPr>
        <w:t>及进程间通信</w:t>
      </w:r>
      <w:r w:rsidR="00995CF8">
        <w:rPr>
          <w:rFonts w:hint="eastAsia"/>
        </w:rPr>
        <w:t>；（了解</w:t>
      </w:r>
      <w:r w:rsidR="00960ACC">
        <w:rPr>
          <w:rFonts w:hint="eastAsia"/>
        </w:rPr>
        <w:t>）</w:t>
      </w:r>
    </w:p>
    <w:p w14:paraId="2A93BF96" w14:textId="6447E82A" w:rsidR="00995CF8" w:rsidRDefault="00995CF8" w:rsidP="00995CF8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系统编程模型</w:t>
      </w:r>
    </w:p>
    <w:p w14:paraId="4FFDF7D3" w14:textId="51B073B0" w:rsidR="00A4748F" w:rsidRPr="00702DA8" w:rsidRDefault="00490271" w:rsidP="00995CF8">
      <w:pPr>
        <w:pStyle w:val="40"/>
      </w:pPr>
      <w:r>
        <w:rPr>
          <w:noProof/>
        </w:rPr>
        <mc:AlternateContent>
          <mc:Choice Requires="wpg">
            <w:drawing>
              <wp:inline distT="0" distB="0" distL="0" distR="0" wp14:anchorId="79530D70" wp14:editId="44987E0E">
                <wp:extent cx="4776749" cy="2245512"/>
                <wp:effectExtent l="0" t="0" r="0" b="21590"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6749" cy="2245512"/>
                          <a:chOff x="0" y="0"/>
                          <a:chExt cx="4776749" cy="2245512"/>
                        </a:xfrm>
                      </wpg:grpSpPr>
                      <wps:wsp>
                        <wps:cNvPr id="5" name="矩形 5"/>
                        <wps:cNvSpPr/>
                        <wps:spPr>
                          <a:xfrm>
                            <a:off x="980236" y="1916582"/>
                            <a:ext cx="2808605" cy="3289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6478DA" w14:textId="77777777" w:rsidR="00480468" w:rsidRDefault="00480468" w:rsidP="00480468">
                              <w:pPr>
                                <w:jc w:val="center"/>
                              </w:pPr>
                              <w:r>
                                <w:t>硬件</w:t>
                              </w:r>
                              <w:r>
                                <w:rPr>
                                  <w:rFonts w:hint="eastAsia"/>
                                </w:rPr>
                                <w:t>层</w:t>
                              </w:r>
                            </w:p>
                            <w:p w14:paraId="36133ABD" w14:textId="4D4E3C19" w:rsidR="00702DA8" w:rsidRDefault="00702DA8" w:rsidP="00702DA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980236" y="1484986"/>
                            <a:ext cx="2808605" cy="4527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170CE0" w14:textId="76CD7757" w:rsidR="00702DA8" w:rsidRDefault="00702DA8" w:rsidP="00702DA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内核层</w:t>
                              </w:r>
                              <w:r w:rsidR="00215FEC">
                                <w:rPr>
                                  <w:rFonts w:hint="eastAsia"/>
                                </w:rPr>
                                <w:t>（</w:t>
                              </w:r>
                              <w:r w:rsidR="00215FEC">
                                <w:rPr>
                                  <w:rFonts w:hint="eastAsia"/>
                                </w:rPr>
                                <w:t>C</w:t>
                              </w:r>
                              <w:r w:rsidR="00215FEC"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980236" y="1155802"/>
                            <a:ext cx="2808605" cy="3289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B2106C" w14:textId="6309FF3D" w:rsidR="00480468" w:rsidRDefault="00480468" w:rsidP="0048046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系统调用层</w:t>
                              </w:r>
                              <w:r w:rsidR="00215FEC">
                                <w:rPr>
                                  <w:rFonts w:hint="eastAsia"/>
                                </w:rPr>
                                <w:t>（</w:t>
                              </w:r>
                              <w:r w:rsidR="00215FEC">
                                <w:t>C</w:t>
                              </w:r>
                              <w:r w:rsidR="00215FEC"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  <w:p w14:paraId="142CF0D4" w14:textId="77777777" w:rsidR="00480468" w:rsidRDefault="00480468" w:rsidP="0048046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980236" y="826618"/>
                            <a:ext cx="2808605" cy="32893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5932A3" w14:textId="6274EE17" w:rsidR="00480468" w:rsidRDefault="00480468" w:rsidP="0048046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python</w:t>
                              </w:r>
                              <w:r>
                                <w:t>原始</w:t>
                              </w:r>
                              <w:r>
                                <w:rPr>
                                  <w:rFonts w:hint="eastAsia"/>
                                </w:rPr>
                                <w:t>接口层</w:t>
                              </w:r>
                            </w:p>
                            <w:p w14:paraId="3AF84F56" w14:textId="77777777" w:rsidR="00480468" w:rsidRDefault="00480468" w:rsidP="0048046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980236" y="497434"/>
                            <a:ext cx="2808605" cy="32893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DEE5DC" w14:textId="07861F02" w:rsidR="00480468" w:rsidRDefault="00480468" w:rsidP="0048046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  <w:r>
                                <w:t>ython</w:t>
                              </w:r>
                              <w:r>
                                <w:t>高级</w:t>
                              </w:r>
                              <w:r>
                                <w:rPr>
                                  <w:rFonts w:hint="eastAsia"/>
                                </w:rPr>
                                <w:t>接口层</w:t>
                              </w:r>
                            </w:p>
                            <w:p w14:paraId="14250C48" w14:textId="77777777" w:rsidR="00480468" w:rsidRDefault="00480468" w:rsidP="0048046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980236" y="168250"/>
                            <a:ext cx="1148486" cy="32893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B9F911" w14:textId="3B88728A" w:rsidR="00480468" w:rsidRDefault="00480468" w:rsidP="0048046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框架</w:t>
                              </w:r>
                            </w:p>
                            <w:p w14:paraId="2994F517" w14:textId="77777777" w:rsidR="00480468" w:rsidRDefault="00480468" w:rsidP="0048046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连接符 12"/>
                        <wps:cNvCnPr/>
                        <wps:spPr>
                          <a:xfrm flipV="1">
                            <a:off x="14630" y="1463040"/>
                            <a:ext cx="4762119" cy="7315"/>
                          </a:xfrm>
                          <a:prstGeom prst="line">
                            <a:avLst/>
                          </a:prstGeom>
                          <a:ln w="38100"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椭圆 14"/>
                        <wps:cNvSpPr/>
                        <wps:spPr>
                          <a:xfrm>
                            <a:off x="2465222" y="36576"/>
                            <a:ext cx="1016813" cy="2926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/>
                        <wps:spPr>
                          <a:xfrm flipH="1">
                            <a:off x="1989734" y="175565"/>
                            <a:ext cx="687629" cy="124358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/>
                        <wps:spPr>
                          <a:xfrm flipH="1">
                            <a:off x="2977286" y="256032"/>
                            <a:ext cx="65837" cy="358343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/>
                        <wps:spPr>
                          <a:xfrm>
                            <a:off x="3043123" y="270662"/>
                            <a:ext cx="168123" cy="70195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2765145" y="0"/>
                            <a:ext cx="687401" cy="2706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742AD8" w14:textId="20EAFB50" w:rsidR="00215FEC" w:rsidRPr="00215FEC" w:rsidRDefault="00215FEC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215FEC">
                                <w:rPr>
                                  <w:rFonts w:hint="eastAsia"/>
                                  <w:color w:val="FFFFFF" w:themeColor="background1"/>
                                  <w:sz w:val="16"/>
                                  <w:szCs w:val="16"/>
                                </w:rPr>
                                <w:t>p</w:t>
                              </w:r>
                              <w:r w:rsidRPr="00215FEC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y</w:t>
                              </w:r>
                              <w:r w:rsidRPr="00215FEC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程序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0" y="1550822"/>
                            <a:ext cx="760781" cy="3218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38DB07" w14:textId="58D89FEC" w:rsidR="00215FEC" w:rsidRPr="00215FEC" w:rsidRDefault="00215FEC">
                              <w:pPr>
                                <w:rPr>
                                  <w:b/>
                                </w:rPr>
                              </w:pPr>
                              <w:r w:rsidRPr="00215FEC">
                                <w:rPr>
                                  <w:rFonts w:hint="eastAsia"/>
                                  <w:b/>
                                </w:rPr>
                                <w:t>内核空间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153619" y="431597"/>
                            <a:ext cx="365710" cy="9217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C2ACC1" w14:textId="453B4F8A" w:rsidR="00215FEC" w:rsidRPr="00215FEC" w:rsidRDefault="00215FEC" w:rsidP="00215FEC">
                              <w:pPr>
                                <w:rPr>
                                  <w:b/>
                                </w:rPr>
                              </w:pPr>
                              <w:r w:rsidRPr="00215FEC">
                                <w:rPr>
                                  <w:rFonts w:hint="eastAsia"/>
                                  <w:b/>
                                </w:rPr>
                                <w:t>用</w:t>
                              </w:r>
                              <w:r w:rsidRPr="00215FEC">
                                <w:rPr>
                                  <w:rFonts w:hint="eastAsia"/>
                                  <w:b/>
                                </w:rPr>
                                <w:t xml:space="preserve"> </w:t>
                              </w:r>
                              <w:r w:rsidRPr="00215FEC">
                                <w:rPr>
                                  <w:rFonts w:hint="eastAsia"/>
                                  <w:b/>
                                </w:rPr>
                                <w:t>户</w:t>
                              </w:r>
                              <w:r w:rsidRPr="00215FEC">
                                <w:rPr>
                                  <w:rFonts w:hint="eastAsia"/>
                                  <w:b/>
                                </w:rPr>
                                <w:t xml:space="preserve"> </w:t>
                              </w:r>
                              <w:r w:rsidRPr="00215FEC">
                                <w:rPr>
                                  <w:rFonts w:hint="eastAsia"/>
                                  <w:b/>
                                </w:rPr>
                                <w:t>空</w:t>
                              </w:r>
                              <w:r w:rsidRPr="00215FEC">
                                <w:rPr>
                                  <w:rFonts w:hint="eastAsia"/>
                                  <w:b/>
                                </w:rPr>
                                <w:t xml:space="preserve"> </w:t>
                              </w:r>
                              <w:r w:rsidRPr="00215FEC">
                                <w:rPr>
                                  <w:rFonts w:hint="eastAsia"/>
                                  <w:b/>
                                </w:rPr>
                                <w:t>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3950208" y="1185062"/>
                            <a:ext cx="724205" cy="2627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39308E" w14:textId="4C9C049A" w:rsidR="00215FEC" w:rsidRPr="00215FEC" w:rsidRDefault="00215FEC" w:rsidP="00215FE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215FEC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文件描述符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3964838" y="877824"/>
                            <a:ext cx="804418" cy="262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05C114" w14:textId="42D058CD" w:rsidR="00A921E5" w:rsidRPr="00215FEC" w:rsidRDefault="00A921E5" w:rsidP="00A921E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py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基本对象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3942892" y="519379"/>
                            <a:ext cx="738658" cy="262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0A3A8A" w14:textId="79867B87" w:rsidR="00A921E5" w:rsidRPr="00215FEC" w:rsidRDefault="00A921E5" w:rsidP="00A921E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py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高级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直接箭头连接符 28"/>
                        <wps:cNvCnPr/>
                        <wps:spPr>
                          <a:xfrm>
                            <a:off x="3079699" y="424282"/>
                            <a:ext cx="182880" cy="804672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530D70" id="组合 30" o:spid="_x0000_s1026" style="width:376.1pt;height:176.8pt;mso-position-horizontal-relative:char;mso-position-vertical-relative:line" coordsize="47767,22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">
                <v:rect id="矩形 5" o:spid="_x0000_s1027" style="position:absolute;left:9802;top:19165;width:28086;height:3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5b9bd5 [3204]" strokecolor="#1f4d78 [1604]" strokeweight="1pt">
                  <v:textbox>
                    <w:txbxContent>
                      <w:p w14:paraId="4D6478DA" w14:textId="77777777" w:rsidR="00480468" w:rsidRDefault="00480468" w:rsidP="00480468">
                        <w:pPr>
                          <w:jc w:val="center"/>
                        </w:pPr>
                        <w:r>
                          <w:t>硬件</w:t>
                        </w:r>
                        <w:r>
                          <w:rPr>
                            <w:rFonts w:hint="eastAsia"/>
                          </w:rPr>
                          <w:t>层</w:t>
                        </w:r>
                      </w:p>
                      <w:p w14:paraId="36133ABD" w14:textId="4D4E3C19" w:rsidR="00702DA8" w:rsidRDefault="00702DA8" w:rsidP="00702DA8">
                        <w:pPr>
                          <w:jc w:val="center"/>
                        </w:pPr>
                      </w:p>
                    </w:txbxContent>
                  </v:textbox>
                </v:rect>
                <v:rect id="矩形 6" o:spid="_x0000_s1028" style="position:absolute;left:9802;top:14849;width:28086;height:4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" fillcolor="#ed7d31 [3205]" strokecolor="#823b0b [1605]" strokeweight="1pt">
                  <v:textbox>
                    <w:txbxContent>
                      <w:p w14:paraId="09170CE0" w14:textId="76CD7757" w:rsidR="00702DA8" w:rsidRDefault="00702DA8" w:rsidP="00702DA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内核层</w:t>
                        </w:r>
                        <w:r w:rsidR="00215FEC">
                          <w:rPr>
                            <w:rFonts w:hint="eastAsia"/>
                          </w:rPr>
                          <w:t>（</w:t>
                        </w:r>
                        <w:r w:rsidR="00215FEC">
                          <w:rPr>
                            <w:rFonts w:hint="eastAsia"/>
                          </w:rPr>
                          <w:t>C</w:t>
                        </w:r>
                        <w:r w:rsidR="00215FEC"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rect>
                <v:rect id="矩形 7" o:spid="_x0000_s1029" style="position:absolute;left:9802;top:11558;width:28086;height:3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" fillcolor="#a5a5a5 [3206]" strokecolor="#525252 [1606]" strokeweight="1pt">
                  <v:textbox>
                    <w:txbxContent>
                      <w:p w14:paraId="52B2106C" w14:textId="6309FF3D" w:rsidR="00480468" w:rsidRDefault="00480468" w:rsidP="0048046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系统调用层</w:t>
                        </w:r>
                        <w:r w:rsidR="00215FEC">
                          <w:rPr>
                            <w:rFonts w:hint="eastAsia"/>
                          </w:rPr>
                          <w:t>（</w:t>
                        </w:r>
                        <w:r w:rsidR="00215FEC">
                          <w:t>C</w:t>
                        </w:r>
                        <w:r w:rsidR="00215FEC">
                          <w:rPr>
                            <w:rFonts w:hint="eastAsia"/>
                          </w:rPr>
                          <w:t>）</w:t>
                        </w:r>
                      </w:p>
                      <w:p w14:paraId="142CF0D4" w14:textId="77777777" w:rsidR="00480468" w:rsidRDefault="00480468" w:rsidP="00480468">
                        <w:pPr>
                          <w:jc w:val="center"/>
                        </w:pPr>
                      </w:p>
                    </w:txbxContent>
                  </v:textbox>
                </v:rect>
                <v:rect id="矩形 8" o:spid="_x0000_s1030" style="position:absolute;left:9802;top:8266;width:28086;height:3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" fillcolor="#bf8f00 [2407]" strokecolor="#375623 [1609]" strokeweight="1pt">
                  <v:textbox>
                    <w:txbxContent>
                      <w:p w14:paraId="2A5932A3" w14:textId="6274EE17" w:rsidR="00480468" w:rsidRDefault="00480468" w:rsidP="0048046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python</w:t>
                        </w:r>
                        <w:r>
                          <w:t>原始</w:t>
                        </w:r>
                        <w:r>
                          <w:rPr>
                            <w:rFonts w:hint="eastAsia"/>
                          </w:rPr>
                          <w:t>接口层</w:t>
                        </w:r>
                      </w:p>
                      <w:p w14:paraId="3AF84F56" w14:textId="77777777" w:rsidR="00480468" w:rsidRDefault="00480468" w:rsidP="00480468">
                        <w:pPr>
                          <w:jc w:val="center"/>
                        </w:pPr>
                      </w:p>
                    </w:txbxContent>
                  </v:textbox>
                </v:rect>
                <v:rect id="矩形 9" o:spid="_x0000_s1031" style="position:absolute;left:9802;top:4974;width:28086;height:3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" fillcolor="#7f5f00 [1607]" strokecolor="#375623 [1609]" strokeweight="1pt">
                  <v:textbox>
                    <w:txbxContent>
                      <w:p w14:paraId="3ADEE5DC" w14:textId="07861F02" w:rsidR="00480468" w:rsidRDefault="00480468" w:rsidP="0048046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</w:t>
                        </w:r>
                        <w:r>
                          <w:t>ython</w:t>
                        </w:r>
                        <w:r>
                          <w:t>高级</w:t>
                        </w:r>
                        <w:r>
                          <w:rPr>
                            <w:rFonts w:hint="eastAsia"/>
                          </w:rPr>
                          <w:t>接口层</w:t>
                        </w:r>
                      </w:p>
                      <w:p w14:paraId="14250C48" w14:textId="77777777" w:rsidR="00480468" w:rsidRDefault="00480468" w:rsidP="00480468">
                        <w:pPr>
                          <w:jc w:val="center"/>
                        </w:pPr>
                      </w:p>
                    </w:txbxContent>
                  </v:textbox>
                </v:rect>
                <v:rect id="矩形 10" o:spid="_x0000_s1032" style="position:absolute;left:9802;top:1682;width:11485;height:3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" fillcolor="#c45911 [2405]" strokecolor="#823b0b [1605]" strokeweight="1pt">
                  <v:textbox>
                    <w:txbxContent>
                      <w:p w14:paraId="70B9F911" w14:textId="3B88728A" w:rsidR="00480468" w:rsidRDefault="00480468" w:rsidP="0048046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框架</w:t>
                        </w:r>
                      </w:p>
                      <w:p w14:paraId="2994F517" w14:textId="77777777" w:rsidR="00480468" w:rsidRDefault="00480468" w:rsidP="00480468">
                        <w:pPr>
                          <w:jc w:val="center"/>
                        </w:pPr>
                      </w:p>
                    </w:txbxContent>
                  </v:textbox>
                </v:rect>
                <v:line id="直接连接符 12" o:spid="_x0000_s1033" style="position:absolute;flip:y;visibility:visible;mso-wrap-style:square" from="146,14630" to="47767,14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" strokecolor="#5b9bd5 [3204]" strokeweight="3pt">
                  <v:stroke dashstyle="dash" joinstyle="miter"/>
                </v:line>
                <v:oval id="椭圆 14" o:spid="_x0000_s1034" style="position:absolute;left:24652;top:365;width:10168;height:2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" fillcolor="#5b9bd5 [3204]" strokecolor="#1f4d78 [1604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5" o:spid="_x0000_s1035" type="#_x0000_t32" style="position:absolute;left:19897;top:1755;width:6876;height:12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" strokecolor="#404040 [2429]" strokeweight="3pt">
                  <v:stroke endarrow="block" joinstyle="miter"/>
                </v:shape>
                <v:shape id="直接箭头连接符 20" o:spid="_x0000_s1036" type="#_x0000_t32" style="position:absolute;left:29772;top:2560;width:659;height:3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" strokecolor="#404040 [2429]" strokeweight="3pt">
                  <v:stroke endarrow="block" joinstyle="miter"/>
                </v:shape>
                <v:shape id="直接箭头连接符 21" o:spid="_x0000_s1037" type="#_x0000_t32" style="position:absolute;left:30431;top:2706;width:1681;height:70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" strokecolor="#404040 [2429]" strokeweight="3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2" o:spid="_x0000_s1038" type="#_x0000_t202" style="position:absolute;left:27651;width:6874;height:2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6D742AD8" w14:textId="20EAFB50" w:rsidR="00215FEC" w:rsidRPr="00215FEC" w:rsidRDefault="00215FEC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215FEC">
                          <w:rPr>
                            <w:rFonts w:hint="eastAsia"/>
                            <w:color w:val="FFFFFF" w:themeColor="background1"/>
                            <w:sz w:val="16"/>
                            <w:szCs w:val="16"/>
                          </w:rPr>
                          <w:t>p</w:t>
                        </w:r>
                        <w:r w:rsidRPr="00215FEC">
                          <w:rPr>
                            <w:color w:val="FFFFFF" w:themeColor="background1"/>
                            <w:sz w:val="16"/>
                            <w:szCs w:val="16"/>
                          </w:rPr>
                          <w:t>y</w:t>
                        </w:r>
                        <w:r w:rsidRPr="00215FEC">
                          <w:rPr>
                            <w:color w:val="FFFFFF" w:themeColor="background1"/>
                            <w:sz w:val="16"/>
                            <w:szCs w:val="16"/>
                          </w:rPr>
                          <w:t>程序</w:t>
                        </w:r>
                      </w:p>
                    </w:txbxContent>
                  </v:textbox>
                </v:shape>
                <v:shape id="文本框 23" o:spid="_x0000_s1039" type="#_x0000_t202" style="position:absolute;top:15508;width:7607;height: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3038DB07" w14:textId="58D89FEC" w:rsidR="00215FEC" w:rsidRPr="00215FEC" w:rsidRDefault="00215FEC">
                        <w:pPr>
                          <w:rPr>
                            <w:b/>
                          </w:rPr>
                        </w:pPr>
                        <w:r w:rsidRPr="00215FEC">
                          <w:rPr>
                            <w:rFonts w:hint="eastAsia"/>
                            <w:b/>
                          </w:rPr>
                          <w:t>内核空间</w:t>
                        </w:r>
                      </w:p>
                    </w:txbxContent>
                  </v:textbox>
                </v:shape>
                <v:shape id="文本框 24" o:spid="_x0000_s1040" type="#_x0000_t202" style="position:absolute;left:1536;top:4315;width:3657;height:9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" filled="f" stroked="f" strokeweight=".5pt">
                  <v:textbox style="layout-flow:vertical-ideographic">
                    <w:txbxContent>
                      <w:p w14:paraId="52C2ACC1" w14:textId="453B4F8A" w:rsidR="00215FEC" w:rsidRPr="00215FEC" w:rsidRDefault="00215FEC" w:rsidP="00215FEC">
                        <w:pPr>
                          <w:rPr>
                            <w:b/>
                          </w:rPr>
                        </w:pPr>
                        <w:r w:rsidRPr="00215FEC">
                          <w:rPr>
                            <w:rFonts w:hint="eastAsia"/>
                            <w:b/>
                          </w:rPr>
                          <w:t>用</w:t>
                        </w:r>
                        <w:r w:rsidRPr="00215FEC">
                          <w:rPr>
                            <w:rFonts w:hint="eastAsia"/>
                            <w:b/>
                          </w:rPr>
                          <w:t xml:space="preserve"> </w:t>
                        </w:r>
                        <w:r w:rsidRPr="00215FEC">
                          <w:rPr>
                            <w:rFonts w:hint="eastAsia"/>
                            <w:b/>
                          </w:rPr>
                          <w:t>户</w:t>
                        </w:r>
                        <w:r w:rsidRPr="00215FEC">
                          <w:rPr>
                            <w:rFonts w:hint="eastAsia"/>
                            <w:b/>
                          </w:rPr>
                          <w:t xml:space="preserve"> </w:t>
                        </w:r>
                        <w:r w:rsidRPr="00215FEC">
                          <w:rPr>
                            <w:rFonts w:hint="eastAsia"/>
                            <w:b/>
                          </w:rPr>
                          <w:t>空</w:t>
                        </w:r>
                        <w:r w:rsidRPr="00215FEC">
                          <w:rPr>
                            <w:rFonts w:hint="eastAsia"/>
                            <w:b/>
                          </w:rPr>
                          <w:t xml:space="preserve"> </w:t>
                        </w:r>
                        <w:r w:rsidRPr="00215FEC">
                          <w:rPr>
                            <w:rFonts w:hint="eastAsia"/>
                            <w:b/>
                          </w:rPr>
                          <w:t>间</w:t>
                        </w:r>
                      </w:p>
                    </w:txbxContent>
                  </v:textbox>
                </v:shape>
                <v:shape id="文本框 25" o:spid="_x0000_s1041" type="#_x0000_t202" style="position:absolute;left:39502;top:11850;width:7242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0739308E" w14:textId="4C9C049A" w:rsidR="00215FEC" w:rsidRPr="00215FEC" w:rsidRDefault="00215FEC" w:rsidP="00215FEC">
                        <w:pPr>
                          <w:rPr>
                            <w:sz w:val="16"/>
                            <w:szCs w:val="16"/>
                          </w:rPr>
                        </w:pPr>
                        <w:r w:rsidRPr="00215FEC">
                          <w:rPr>
                            <w:rFonts w:hint="eastAsia"/>
                            <w:sz w:val="16"/>
                            <w:szCs w:val="16"/>
                          </w:rPr>
                          <w:t>文件描述符</w:t>
                        </w:r>
                      </w:p>
                    </w:txbxContent>
                  </v:textbox>
                </v:shape>
                <v:shape id="文本框 26" o:spid="_x0000_s1042" type="#_x0000_t202" style="position:absolute;left:39648;top:8778;width:8044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6505C114" w14:textId="42D058CD" w:rsidR="00A921E5" w:rsidRPr="00215FEC" w:rsidRDefault="00A921E5" w:rsidP="00A921E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py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基本对象</w:t>
                        </w:r>
                      </w:p>
                    </w:txbxContent>
                  </v:textbox>
                </v:shape>
                <v:shape id="文本框 27" o:spid="_x0000_s1043" type="#_x0000_t202" style="position:absolute;left:39428;top:5193;width:7387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170A3A8A" w14:textId="79867B87" w:rsidR="00A921E5" w:rsidRPr="00215FEC" w:rsidRDefault="00A921E5" w:rsidP="00A921E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py</w:t>
                        </w:r>
                        <w:r>
                          <w:rPr>
                            <w:sz w:val="16"/>
                            <w:szCs w:val="16"/>
                          </w:rPr>
                          <w:t>高级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对象</w:t>
                        </w:r>
                      </w:p>
                    </w:txbxContent>
                  </v:textbox>
                </v:shape>
                <v:shape id="直接箭头连接符 28" o:spid="_x0000_s1044" type="#_x0000_t32" style="position:absolute;left:30796;top:4242;width:1829;height:80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" strokecolor="#404040 [2429]" strokeweight="3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54B669D" w14:textId="573A83C6" w:rsidR="00644512" w:rsidRDefault="004A0A98">
      <w:pPr>
        <w:pStyle w:val="1"/>
      </w:pPr>
      <w:r>
        <w:rPr>
          <w:rFonts w:hint="eastAsia"/>
        </w:rPr>
        <w:t>进程概述</w:t>
      </w:r>
    </w:p>
    <w:p w14:paraId="68AC7BE9" w14:textId="4B1B3817" w:rsidR="00644512" w:rsidRDefault="00D10BED">
      <w:pPr>
        <w:pStyle w:val="2"/>
        <w:ind w:left="777" w:right="210"/>
      </w:pPr>
      <w:r>
        <w:rPr>
          <w:rFonts w:hint="eastAsia"/>
        </w:rPr>
        <w:t>什么是进程</w:t>
      </w:r>
    </w:p>
    <w:p w14:paraId="3C1A829F" w14:textId="139C549A" w:rsidR="00644512" w:rsidRDefault="00C72930" w:rsidP="00C72930">
      <w:pPr>
        <w:pStyle w:val="40"/>
        <w:numPr>
          <w:ilvl w:val="0"/>
          <w:numId w:val="3"/>
        </w:numPr>
        <w:ind w:firstLineChars="0"/>
      </w:pPr>
      <w:r w:rsidRPr="00C72930">
        <w:rPr>
          <w:rFonts w:hint="eastAsia"/>
        </w:rPr>
        <w:t>进程（</w:t>
      </w:r>
      <w:r w:rsidRPr="00C72930">
        <w:rPr>
          <w:rFonts w:hint="eastAsia"/>
        </w:rPr>
        <w:t>process</w:t>
      </w:r>
      <w:r w:rsidRPr="00C72930">
        <w:rPr>
          <w:rFonts w:hint="eastAsia"/>
        </w:rPr>
        <w:t>），是计算机中已运行程序的实体。</w:t>
      </w:r>
      <w:r w:rsidR="00643C71">
        <w:rPr>
          <w:rFonts w:hint="eastAsia"/>
        </w:rPr>
        <w:t>进程</w:t>
      </w:r>
      <w:r w:rsidRPr="00C72930">
        <w:rPr>
          <w:rFonts w:hint="eastAsia"/>
        </w:rPr>
        <w:t>曾经是分时系统的基本运作单位。</w:t>
      </w:r>
    </w:p>
    <w:p w14:paraId="0969A8A3" w14:textId="29E2F4F7" w:rsidR="00C72930" w:rsidRDefault="00C72930" w:rsidP="00C72930">
      <w:pPr>
        <w:pStyle w:val="40"/>
        <w:numPr>
          <w:ilvl w:val="0"/>
          <w:numId w:val="3"/>
        </w:numPr>
        <w:ind w:firstLineChars="0"/>
      </w:pPr>
      <w:r w:rsidRPr="00C72930">
        <w:rPr>
          <w:rFonts w:hint="eastAsia"/>
        </w:rPr>
        <w:t>当代多数操作系统</w:t>
      </w:r>
      <w:r>
        <w:rPr>
          <w:rFonts w:hint="eastAsia"/>
        </w:rPr>
        <w:t>，包括</w:t>
      </w:r>
      <w:r>
        <w:rPr>
          <w:rFonts w:hint="eastAsia"/>
        </w:rPr>
        <w:t>Linux</w:t>
      </w:r>
      <w:r>
        <w:t>2.6</w:t>
      </w:r>
      <w:r>
        <w:rPr>
          <w:rFonts w:hint="eastAsia"/>
        </w:rPr>
        <w:t>以上内核，是</w:t>
      </w:r>
      <w:r w:rsidRPr="00C72930">
        <w:rPr>
          <w:rFonts w:hint="eastAsia"/>
        </w:rPr>
        <w:t>面向线程设计的</w:t>
      </w:r>
      <w:r>
        <w:rPr>
          <w:rFonts w:hint="eastAsia"/>
        </w:rPr>
        <w:t>，进</w:t>
      </w:r>
      <w:r w:rsidRPr="00C72930">
        <w:rPr>
          <w:rFonts w:hint="eastAsia"/>
        </w:rPr>
        <w:t>程本身不是基本运行单位，而是线程的容器。</w:t>
      </w:r>
    </w:p>
    <w:p w14:paraId="1E308257" w14:textId="4294CB13" w:rsidR="00C72930" w:rsidRPr="00C72930" w:rsidRDefault="00C72930" w:rsidP="00C72930">
      <w:pPr>
        <w:pStyle w:val="3"/>
        <w:ind w:left="919" w:right="210"/>
      </w:pPr>
      <w:r>
        <w:rPr>
          <w:rFonts w:hint="eastAsia"/>
        </w:rPr>
        <w:t>程序和进程的区别</w:t>
      </w:r>
    </w:p>
    <w:p w14:paraId="05B64A35" w14:textId="73A2CDCC" w:rsidR="00643C71" w:rsidRDefault="00643C71" w:rsidP="00643C71">
      <w:pPr>
        <w:pStyle w:val="40"/>
        <w:numPr>
          <w:ilvl w:val="0"/>
          <w:numId w:val="4"/>
        </w:numPr>
        <w:ind w:firstLineChars="0"/>
      </w:pPr>
      <w:r>
        <w:rPr>
          <w:rFonts w:hint="eastAsia"/>
        </w:rPr>
        <w:t>程序只是</w:t>
      </w:r>
      <w:r w:rsidRPr="00B8779D">
        <w:rPr>
          <w:rFonts w:hint="eastAsia"/>
          <w:color w:val="FF0000"/>
        </w:rPr>
        <w:t>一组指令的有序集合</w:t>
      </w:r>
      <w:r>
        <w:rPr>
          <w:rFonts w:hint="eastAsia"/>
        </w:rPr>
        <w:t>，它本身没有任何运行的含义，它只是一个静态的实体。</w:t>
      </w:r>
    </w:p>
    <w:p w14:paraId="6011D398" w14:textId="66CA8C28" w:rsidR="00644512" w:rsidRDefault="00643C71" w:rsidP="00E1113C">
      <w:pPr>
        <w:pStyle w:val="40"/>
        <w:numPr>
          <w:ilvl w:val="0"/>
          <w:numId w:val="4"/>
        </w:numPr>
        <w:ind w:leftChars="67" w:left="141" w:firstLineChars="0" w:firstLine="278"/>
      </w:pPr>
      <w:r>
        <w:rPr>
          <w:rFonts w:hint="eastAsia"/>
        </w:rPr>
        <w:t>进程是</w:t>
      </w:r>
      <w:r w:rsidRPr="00B8779D">
        <w:rPr>
          <w:rFonts w:hint="eastAsia"/>
          <w:color w:val="FF0000"/>
        </w:rPr>
        <w:t>一个动态的实体</w:t>
      </w:r>
      <w:r>
        <w:rPr>
          <w:rFonts w:hint="eastAsia"/>
        </w:rPr>
        <w:t>，它有自己的生命周期。它因创建而产生，因调度而运行，因等待资源或事件而被处于等待状态，因完成任务而被撤消。反映了一个程序在一定的数据集上运行的全部动态过程。</w:t>
      </w:r>
    </w:p>
    <w:p w14:paraId="577AE5E6" w14:textId="2ED05058" w:rsidR="00AD50F8" w:rsidRDefault="00AD50F8" w:rsidP="00E1019A">
      <w:pPr>
        <w:pStyle w:val="40"/>
        <w:ind w:left="141" w:firstLineChars="0" w:firstLine="0"/>
      </w:pPr>
    </w:p>
    <w:p w14:paraId="5ECD6B78" w14:textId="482F9B4F" w:rsidR="00644512" w:rsidRDefault="009C42B5">
      <w:pPr>
        <w:pStyle w:val="2"/>
        <w:ind w:left="777" w:right="210"/>
      </w:pPr>
      <w:r>
        <w:rPr>
          <w:rFonts w:hint="eastAsia"/>
        </w:rPr>
        <w:lastRenderedPageBreak/>
        <w:t>进程调度</w:t>
      </w:r>
    </w:p>
    <w:p w14:paraId="09A0B9E8" w14:textId="21863B2C" w:rsidR="00644512" w:rsidRDefault="00553F86">
      <w:pPr>
        <w:pStyle w:val="40"/>
      </w:pPr>
      <w:r>
        <w:rPr>
          <w:rFonts w:hint="eastAsia"/>
        </w:rPr>
        <w:t>我们平时使用</w:t>
      </w:r>
      <w:r>
        <w:rPr>
          <w:rFonts w:hint="eastAsia"/>
        </w:rPr>
        <w:t>windows</w:t>
      </w:r>
      <w:r>
        <w:rPr>
          <w:rFonts w:hint="eastAsia"/>
        </w:rPr>
        <w:t>时，既可以边聊</w:t>
      </w:r>
      <w:r>
        <w:rPr>
          <w:rFonts w:hint="eastAsia"/>
        </w:rPr>
        <w:t>QQ</w:t>
      </w:r>
      <w:r>
        <w:rPr>
          <w:rFonts w:hint="eastAsia"/>
        </w:rPr>
        <w:t>，边上网页，边听音乐，那么这是怎么做到的那？</w:t>
      </w:r>
      <w:r w:rsidR="000E7FEF">
        <w:rPr>
          <w:rFonts w:hint="eastAsia"/>
        </w:rPr>
        <w:t>那么这里就是靠操作系统的进程调度模块来做到的。</w:t>
      </w:r>
    </w:p>
    <w:p w14:paraId="7608AE8D" w14:textId="708E7EDB" w:rsidR="00644512" w:rsidRDefault="009C42B5">
      <w:pPr>
        <w:pStyle w:val="40"/>
      </w:pPr>
      <w:r w:rsidRPr="009C42B5">
        <w:rPr>
          <w:rFonts w:hint="eastAsia"/>
        </w:rPr>
        <w:t>时间片轮转调度是一种最古老，最简单，最公平且使用最广的算法。</w:t>
      </w:r>
    </w:p>
    <w:p w14:paraId="25A58C39" w14:textId="69B75126" w:rsidR="001931CB" w:rsidRDefault="001931CB">
      <w:pPr>
        <w:pStyle w:val="40"/>
      </w:pPr>
      <w:r w:rsidRPr="001931CB">
        <w:rPr>
          <w:rFonts w:hint="eastAsia"/>
        </w:rPr>
        <w:t>时间片由操作系统内核的调度程序分配给每个进程。首先，内核会给每个进程分配相等的初始时间片，然后每个进程轮番地执行相应的时间，当所有进程都处于时间片耗尽的状态时，内核会重新为每个进程计算并分配时间片，如此往复。</w:t>
      </w:r>
    </w:p>
    <w:p w14:paraId="5DFDBCFD" w14:textId="0CB7D609" w:rsidR="009C42B5" w:rsidRDefault="009C42B5" w:rsidP="009C42B5">
      <w:pPr>
        <w:pStyle w:val="2"/>
        <w:ind w:left="777" w:right="210"/>
      </w:pPr>
      <w:r>
        <w:rPr>
          <w:rFonts w:hint="eastAsia"/>
        </w:rPr>
        <w:t>总结</w:t>
      </w:r>
    </w:p>
    <w:p w14:paraId="039AD7A3" w14:textId="30925E9E" w:rsidR="009C42B5" w:rsidRDefault="004C559D" w:rsidP="009C42B5">
      <w:pPr>
        <w:pStyle w:val="40"/>
      </w:pPr>
      <w:r>
        <w:rPr>
          <w:rFonts w:hint="eastAsia"/>
        </w:rPr>
        <w:t>每一个进程都具备</w:t>
      </w:r>
      <w:r>
        <w:rPr>
          <w:rFonts w:hint="eastAsia"/>
        </w:rPr>
        <w:t>2</w:t>
      </w:r>
      <w:r>
        <w:rPr>
          <w:rFonts w:hint="eastAsia"/>
        </w:rPr>
        <w:t>个重要</w:t>
      </w:r>
      <w:r w:rsidR="00242BB3">
        <w:rPr>
          <w:rFonts w:hint="eastAsia"/>
        </w:rPr>
        <w:t>特性</w:t>
      </w:r>
      <w:r>
        <w:rPr>
          <w:rFonts w:hint="eastAsia"/>
        </w:rPr>
        <w:t>：</w:t>
      </w:r>
    </w:p>
    <w:p w14:paraId="0B8F4A71" w14:textId="3204EC93" w:rsidR="009724F2" w:rsidRDefault="00242BB3" w:rsidP="009724F2">
      <w:pPr>
        <w:pStyle w:val="40"/>
        <w:numPr>
          <w:ilvl w:val="0"/>
          <w:numId w:val="7"/>
        </w:numPr>
        <w:ind w:firstLineChars="0"/>
      </w:pPr>
      <w:r>
        <w:rPr>
          <w:rFonts w:hint="eastAsia"/>
        </w:rPr>
        <w:t>任务的可调度性：</w:t>
      </w:r>
      <w:r>
        <w:tab/>
      </w:r>
      <w:r w:rsidR="004C559D">
        <w:t>task_struct</w:t>
      </w:r>
    </w:p>
    <w:p w14:paraId="6BB0A8FC" w14:textId="230DB4DD" w:rsidR="004C559D" w:rsidRDefault="00242BB3" w:rsidP="009724F2">
      <w:pPr>
        <w:pStyle w:val="40"/>
        <w:numPr>
          <w:ilvl w:val="0"/>
          <w:numId w:val="7"/>
        </w:numPr>
        <w:ind w:firstLineChars="0"/>
      </w:pPr>
      <w:r>
        <w:rPr>
          <w:rFonts w:hint="eastAsia"/>
        </w:rPr>
        <w:t>资源的独立性：</w:t>
      </w:r>
      <w:r>
        <w:tab/>
      </w:r>
      <w:r>
        <w:tab/>
      </w:r>
      <w:r w:rsidR="004C559D">
        <w:rPr>
          <w:rFonts w:hint="eastAsia"/>
        </w:rPr>
        <w:t>memory_</w:t>
      </w:r>
      <w:r w:rsidR="004C559D">
        <w:t>map</w:t>
      </w:r>
      <w:r>
        <w:t xml:space="preserve"> </w:t>
      </w:r>
    </w:p>
    <w:p w14:paraId="4147D676" w14:textId="5FE03875" w:rsidR="00C678D5" w:rsidRDefault="005B1F76" w:rsidP="005B1F76">
      <w:pPr>
        <w:pStyle w:val="40"/>
      </w:pPr>
      <w:r w:rsidRPr="004C559D"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1C270AE3" wp14:editId="2254A049">
                <wp:simplePos x="0" y="0"/>
                <wp:positionH relativeFrom="page">
                  <wp:posOffset>3935095</wp:posOffset>
                </wp:positionH>
                <wp:positionV relativeFrom="paragraph">
                  <wp:posOffset>334010</wp:posOffset>
                </wp:positionV>
                <wp:extent cx="2677160" cy="972820"/>
                <wp:effectExtent l="0" t="0" r="46990" b="36830"/>
                <wp:wrapTight wrapText="bothSides">
                  <wp:wrapPolygon edited="0">
                    <wp:start x="7992" y="0"/>
                    <wp:lineTo x="5380" y="423"/>
                    <wp:lineTo x="307" y="5076"/>
                    <wp:lineTo x="0" y="8883"/>
                    <wp:lineTo x="0" y="14804"/>
                    <wp:lineTo x="3843" y="20303"/>
                    <wp:lineTo x="4611" y="20726"/>
                    <wp:lineTo x="8146" y="21995"/>
                    <wp:lineTo x="9068" y="21995"/>
                    <wp:lineTo x="12911" y="21995"/>
                    <wp:lineTo x="13833" y="21995"/>
                    <wp:lineTo x="17368" y="20726"/>
                    <wp:lineTo x="18290" y="20303"/>
                    <wp:lineTo x="21825" y="14804"/>
                    <wp:lineTo x="21825" y="9305"/>
                    <wp:lineTo x="21211" y="6768"/>
                    <wp:lineTo x="21364" y="5076"/>
                    <wp:lineTo x="15985" y="423"/>
                    <wp:lineTo x="13526" y="0"/>
                    <wp:lineTo x="7992" y="0"/>
                  </wp:wrapPolygon>
                </wp:wrapTight>
                <wp:docPr id="3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7160" cy="972820"/>
                          <a:chOff x="0" y="0"/>
                          <a:chExt cx="2438400" cy="1219200"/>
                        </a:xfrm>
                      </wpg:grpSpPr>
                      <wps:wsp>
                        <wps:cNvPr id="33" name="Oval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38400" cy="1219200"/>
                          </a:xfrm>
                          <a:prstGeom prst="ellipse">
                            <a:avLst/>
                          </a:prstGeom>
                          <a:solidFill>
                            <a:srgbClr val="008C57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chemeClr val="bg1"/>
                            </a:outerShdw>
                          </a:effectLst>
                        </wps:spPr>
                        <wps:bodyPr wrap="square" anchor="ctr">
                          <a:noAutofit/>
                        </wps:bodyPr>
                      </wps:wsp>
                      <wps:wsp>
                        <wps:cNvPr id="3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22495" y="163627"/>
                            <a:ext cx="1160910" cy="355962"/>
                          </a:xfrm>
                          <a:prstGeom prst="rect">
                            <a:avLst/>
                          </a:prstGeom>
                          <a:solidFill>
                            <a:srgbClr val="FF954D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6AC20AB6" w14:textId="68EF7FBA" w:rsidR="004C559D" w:rsidRPr="004C559D" w:rsidRDefault="004C559D" w:rsidP="004C559D">
                              <w:pPr>
                                <w:pStyle w:val="af0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4C559D">
                                <w:rPr>
                                  <w:rFonts w:ascii="Verdana" w:eastAsiaTheme="minorEastAsia" w:hAnsi="Verdana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task_struct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s:wsp>
                        <wps:cNvPr id="3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22420" y="635999"/>
                            <a:ext cx="1167254" cy="400335"/>
                          </a:xfrm>
                          <a:prstGeom prst="rect">
                            <a:avLst/>
                          </a:prstGeom>
                          <a:solidFill>
                            <a:srgbClr val="80008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121EB51" w14:textId="6344F6F7" w:rsidR="004C559D" w:rsidRPr="004C559D" w:rsidRDefault="004C559D" w:rsidP="004C559D">
                              <w:pPr>
                                <w:pStyle w:val="af0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Verdana" w:eastAsiaTheme="minorEastAsia" w:hAnsi="Verdana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m</w:t>
                              </w:r>
                              <w:r w:rsidRPr="004C559D">
                                <w:rPr>
                                  <w:rFonts w:ascii="Verdana" w:eastAsiaTheme="minorEastAsia" w:hAnsi="Verdana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emory_map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270AE3" id="组合 8" o:spid="_x0000_s1045" style="position:absolute;left:0;text-align:left;margin-left:309.85pt;margin-top:26.3pt;width:210.8pt;height:76.6pt;z-index:-251646976;mso-position-horizontal-relative:page;mso-position-vertical-relative:text" coordsize="24384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">
                <v:oval id="Oval 6" o:spid="_x0000_s1046" style="position:absolute;width:24384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" fillcolor="#008c57" stroked="f">
                  <v:shadow on="t" color="white [3212]"/>
                </v:oval>
                <v:rect id="Rectangle 7" o:spid="_x0000_s1047" style="position:absolute;left:6224;top:1636;width:11610;height:3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" fillcolor="#ff954d" stroked="f">
                  <v:textbox>
                    <w:txbxContent>
                      <w:p w14:paraId="6AC20AB6" w14:textId="68EF7FBA" w:rsidR="004C559D" w:rsidRPr="004C559D" w:rsidRDefault="004C559D" w:rsidP="004C559D">
                        <w:pPr>
                          <w:pStyle w:val="af0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4C559D">
                          <w:rPr>
                            <w:rFonts w:ascii="Verdana" w:eastAsiaTheme="minorEastAsia" w:hAnsi="Verdana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task_struct</w:t>
                        </w:r>
                      </w:p>
                    </w:txbxContent>
                  </v:textbox>
                </v:rect>
                <v:rect id="Rectangle 8" o:spid="_x0000_s1048" style="position:absolute;left:6224;top:6359;width:11672;height:4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" fillcolor="purple" stroked="f">
                  <v:textbox>
                    <w:txbxContent>
                      <w:p w14:paraId="3121EB51" w14:textId="6344F6F7" w:rsidR="004C559D" w:rsidRPr="004C559D" w:rsidRDefault="004C559D" w:rsidP="004C559D">
                        <w:pPr>
                          <w:pStyle w:val="af0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Verdana" w:eastAsiaTheme="minorEastAsia" w:hAnsi="Verdana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m</w:t>
                        </w:r>
                        <w:r w:rsidRPr="004C559D">
                          <w:rPr>
                            <w:rFonts w:ascii="Verdana" w:eastAsiaTheme="minorEastAsia" w:hAnsi="Verdana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emory_map</w:t>
                        </w:r>
                      </w:p>
                    </w:txbxContent>
                  </v:textbox>
                </v:rect>
                <w10:wrap type="tight" anchorx="page"/>
              </v:group>
            </w:pict>
          </mc:Fallback>
        </mc:AlternateContent>
      </w:r>
    </w:p>
    <w:p w14:paraId="7FFCE2BE" w14:textId="2A167B37" w:rsidR="005B1F76" w:rsidRDefault="005B1F76" w:rsidP="005B1F76">
      <w:pPr>
        <w:pStyle w:val="40"/>
      </w:pPr>
      <w:r w:rsidRPr="004C559D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F26EA15" wp14:editId="10B399E4">
                <wp:simplePos x="0" y="0"/>
                <wp:positionH relativeFrom="column">
                  <wp:posOffset>274370</wp:posOffset>
                </wp:positionH>
                <wp:positionV relativeFrom="paragraph">
                  <wp:posOffset>54076</wp:posOffset>
                </wp:positionV>
                <wp:extent cx="2677160" cy="972820"/>
                <wp:effectExtent l="0" t="0" r="46990" b="36830"/>
                <wp:wrapSquare wrapText="bothSides"/>
                <wp:docPr id="37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7160" cy="972820"/>
                          <a:chOff x="0" y="0"/>
                          <a:chExt cx="2438400" cy="1219200"/>
                        </a:xfrm>
                      </wpg:grpSpPr>
                      <wps:wsp>
                        <wps:cNvPr id="38" name="Oval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38400" cy="1219200"/>
                          </a:xfrm>
                          <a:prstGeom prst="ellipse">
                            <a:avLst/>
                          </a:prstGeom>
                          <a:solidFill>
                            <a:srgbClr val="008C57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chemeClr val="bg1"/>
                            </a:outerShdw>
                          </a:effectLst>
                        </wps:spPr>
                        <wps:bodyPr wrap="square" anchor="ctr">
                          <a:noAutofit/>
                        </wps:bodyPr>
                      </wps:wsp>
                      <wps:wsp>
                        <wps:cNvPr id="3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22495" y="163627"/>
                            <a:ext cx="1160910" cy="355962"/>
                          </a:xfrm>
                          <a:prstGeom prst="rect">
                            <a:avLst/>
                          </a:prstGeom>
                          <a:solidFill>
                            <a:srgbClr val="FF954D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1550A29A" w14:textId="77777777" w:rsidR="005B1F76" w:rsidRPr="004C559D" w:rsidRDefault="005B1F76" w:rsidP="005B1F76">
                              <w:pPr>
                                <w:pStyle w:val="af0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4C559D">
                                <w:rPr>
                                  <w:rFonts w:ascii="Verdana" w:eastAsiaTheme="minorEastAsia" w:hAnsi="Verdana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task_struct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s:wsp>
                        <wps:cNvPr id="40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22420" y="635999"/>
                            <a:ext cx="1167254" cy="400335"/>
                          </a:xfrm>
                          <a:prstGeom prst="rect">
                            <a:avLst/>
                          </a:prstGeom>
                          <a:solidFill>
                            <a:srgbClr val="80008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6ABA44F2" w14:textId="77777777" w:rsidR="005B1F76" w:rsidRPr="004C559D" w:rsidRDefault="005B1F76" w:rsidP="005B1F76">
                              <w:pPr>
                                <w:pStyle w:val="af0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Verdana" w:eastAsiaTheme="minorEastAsia" w:hAnsi="Verdana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m</w:t>
                              </w:r>
                              <w:r w:rsidRPr="004C559D">
                                <w:rPr>
                                  <w:rFonts w:ascii="Verdana" w:eastAsiaTheme="minorEastAsia" w:hAnsi="Verdana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emory_map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26EA15" id="_x0000_s1049" style="position:absolute;left:0;text-align:left;margin-left:21.6pt;margin-top:4.25pt;width:210.8pt;height:76.6pt;z-index:251670528;mso-position-horizontal-relative:text;mso-position-vertical-relative:text" coordsize="24384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">
                <v:oval id="Oval 6" o:spid="_x0000_s1050" style="position:absolute;width:24384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" fillcolor="#008c57" stroked="f">
                  <v:shadow on="t" color="white [3212]"/>
                </v:oval>
                <v:rect id="Rectangle 7" o:spid="_x0000_s1051" style="position:absolute;left:6224;top:1636;width:11610;height:3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" fillcolor="#ff954d" stroked="f">
                  <v:textbox>
                    <w:txbxContent>
                      <w:p w14:paraId="1550A29A" w14:textId="77777777" w:rsidR="005B1F76" w:rsidRPr="004C559D" w:rsidRDefault="005B1F76" w:rsidP="005B1F76">
                        <w:pPr>
                          <w:pStyle w:val="af0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4C559D">
                          <w:rPr>
                            <w:rFonts w:ascii="Verdana" w:eastAsiaTheme="minorEastAsia" w:hAnsi="Verdana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task_struct</w:t>
                        </w:r>
                      </w:p>
                    </w:txbxContent>
                  </v:textbox>
                </v:rect>
                <v:rect id="Rectangle 8" o:spid="_x0000_s1052" style="position:absolute;left:6224;top:6359;width:11672;height:4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" fillcolor="purple" stroked="f">
                  <v:textbox>
                    <w:txbxContent>
                      <w:p w14:paraId="6ABA44F2" w14:textId="77777777" w:rsidR="005B1F76" w:rsidRPr="004C559D" w:rsidRDefault="005B1F76" w:rsidP="005B1F76">
                        <w:pPr>
                          <w:pStyle w:val="af0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Verdana" w:eastAsiaTheme="minorEastAsia" w:hAnsi="Verdana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m</w:t>
                        </w:r>
                        <w:r w:rsidRPr="004C559D">
                          <w:rPr>
                            <w:rFonts w:ascii="Verdana" w:eastAsiaTheme="minorEastAsia" w:hAnsi="Verdana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emory_map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 w14:paraId="6EBD92D0" w14:textId="43598945" w:rsidR="005B1F76" w:rsidRDefault="005B1F76" w:rsidP="005B1F76">
      <w:pPr>
        <w:pStyle w:val="40"/>
      </w:pPr>
    </w:p>
    <w:p w14:paraId="6F8758B8" w14:textId="7EA05F19" w:rsidR="00644512" w:rsidRDefault="00644512" w:rsidP="005B1F76">
      <w:pPr>
        <w:pStyle w:val="40"/>
        <w:ind w:firstLineChars="0" w:firstLine="0"/>
      </w:pPr>
    </w:p>
    <w:p w14:paraId="36636FFF" w14:textId="2B24FF5D" w:rsidR="00644512" w:rsidRDefault="00C678D5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进程概述</w:t>
      </w:r>
    </w:p>
    <w:p w14:paraId="333AA721" w14:textId="3518A19E" w:rsidR="00770AFB" w:rsidRPr="00770AFB" w:rsidRDefault="00C678D5" w:rsidP="00770AFB">
      <w:pPr>
        <w:pStyle w:val="2"/>
        <w:ind w:left="777" w:right="210"/>
      </w:pPr>
      <w:r>
        <w:rPr>
          <w:rFonts w:hint="eastAsia"/>
        </w:rPr>
        <w:t>Linux</w:t>
      </w:r>
      <w:r>
        <w:rPr>
          <w:rFonts w:hint="eastAsia"/>
        </w:rPr>
        <w:t>进程管理命令</w:t>
      </w:r>
    </w:p>
    <w:tbl>
      <w:tblPr>
        <w:tblStyle w:val="4-3"/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9"/>
        <w:gridCol w:w="6787"/>
      </w:tblGrid>
      <w:tr w:rsidR="00770AFB" w:rsidRPr="00E347B0" w14:paraId="2A8243CA" w14:textId="77777777" w:rsidTr="003B2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vAlign w:val="center"/>
          </w:tcPr>
          <w:p w14:paraId="6C2A64B1" w14:textId="6850E8BB" w:rsidR="00770AFB" w:rsidRPr="00E347B0" w:rsidRDefault="00770AFB" w:rsidP="003B2347">
            <w:pPr>
              <w:pStyle w:val="40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6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vAlign w:val="center"/>
          </w:tcPr>
          <w:p w14:paraId="3165D3FC" w14:textId="77777777" w:rsidR="00770AFB" w:rsidRPr="00E347B0" w:rsidRDefault="00770AFB" w:rsidP="003B2347">
            <w:pPr>
              <w:pStyle w:val="4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70AFB" w14:paraId="575C67E9" w14:textId="77777777" w:rsidTr="003B2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  <w:tcBorders>
              <w:top w:val="single" w:sz="4" w:space="0" w:color="000000"/>
            </w:tcBorders>
            <w:vAlign w:val="center"/>
          </w:tcPr>
          <w:p w14:paraId="626F5CAB" w14:textId="5E166A9C" w:rsidR="00770AFB" w:rsidRDefault="00770AFB" w:rsidP="003B2347">
            <w:pPr>
              <w:pStyle w:val="40"/>
              <w:ind w:firstLineChars="0" w:firstLine="0"/>
              <w:jc w:val="left"/>
            </w:pPr>
            <w:r>
              <w:rPr>
                <w:rFonts w:hint="eastAsia"/>
              </w:rPr>
              <w:t>ps</w:t>
            </w:r>
            <w:r>
              <w:t xml:space="preserve"> -aux</w:t>
            </w:r>
          </w:p>
        </w:tc>
        <w:tc>
          <w:tcPr>
            <w:tcW w:w="6787" w:type="dxa"/>
            <w:tcBorders>
              <w:top w:val="single" w:sz="4" w:space="0" w:color="000000"/>
            </w:tcBorders>
            <w:vAlign w:val="center"/>
          </w:tcPr>
          <w:p w14:paraId="6543067A" w14:textId="45F32AB7" w:rsidR="00770AFB" w:rsidRPr="00E347B0" w:rsidRDefault="005A6712" w:rsidP="003B2347">
            <w:pPr>
              <w:pStyle w:val="40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6712">
              <w:rPr>
                <w:rFonts w:hint="eastAsia"/>
              </w:rPr>
              <w:t>显示进程信息，包括无终端的（</w:t>
            </w:r>
            <w:r w:rsidRPr="005A6712">
              <w:rPr>
                <w:rFonts w:hint="eastAsia"/>
              </w:rPr>
              <w:t>x</w:t>
            </w:r>
            <w:r w:rsidRPr="005A6712">
              <w:rPr>
                <w:rFonts w:hint="eastAsia"/>
              </w:rPr>
              <w:t>）和针对用户（</w:t>
            </w:r>
            <w:r w:rsidRPr="005A6712">
              <w:rPr>
                <w:rFonts w:hint="eastAsia"/>
              </w:rPr>
              <w:t>u</w:t>
            </w:r>
            <w:r w:rsidRPr="005A6712">
              <w:rPr>
                <w:rFonts w:hint="eastAsia"/>
              </w:rPr>
              <w:t>）的进程</w:t>
            </w:r>
            <w:r>
              <w:rPr>
                <w:rFonts w:hint="eastAsia"/>
              </w:rPr>
              <w:t>。</w:t>
            </w:r>
          </w:p>
        </w:tc>
      </w:tr>
      <w:tr w:rsidR="00770AFB" w14:paraId="3CE524AE" w14:textId="77777777" w:rsidTr="003B2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  <w:vAlign w:val="center"/>
          </w:tcPr>
          <w:p w14:paraId="0F0B3D93" w14:textId="4CA9BBFB" w:rsidR="00770AFB" w:rsidRDefault="005A6712" w:rsidP="003B2347">
            <w:pPr>
              <w:pStyle w:val="40"/>
              <w:ind w:firstLineChars="0" w:firstLine="0"/>
              <w:jc w:val="left"/>
            </w:pPr>
            <w:r>
              <w:t>ps -ef</w:t>
            </w:r>
          </w:p>
        </w:tc>
        <w:tc>
          <w:tcPr>
            <w:tcW w:w="6787" w:type="dxa"/>
            <w:vAlign w:val="center"/>
          </w:tcPr>
          <w:p w14:paraId="3D45E168" w14:textId="512118B3" w:rsidR="00770AFB" w:rsidRPr="00E347B0" w:rsidRDefault="009102C2" w:rsidP="003B2347">
            <w:pPr>
              <w:pStyle w:val="4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-f</w:t>
            </w:r>
            <w:r>
              <w:rPr>
                <w:rFonts w:hint="eastAsia"/>
              </w:rPr>
              <w:t>：按进程信息格式化输出</w:t>
            </w:r>
            <w:r>
              <w:rPr>
                <w:rFonts w:hint="eastAsia"/>
              </w:rPr>
              <w:t xml:space="preserve">  -e:</w:t>
            </w:r>
            <w:r>
              <w:rPr>
                <w:rFonts w:hint="eastAsia"/>
              </w:rPr>
              <w:t>列出所有</w:t>
            </w:r>
            <w:r w:rsidR="00770AFB">
              <w:rPr>
                <w:rFonts w:hint="eastAsia"/>
              </w:rPr>
              <w:t>。</w:t>
            </w:r>
          </w:p>
        </w:tc>
      </w:tr>
      <w:tr w:rsidR="00770AFB" w14:paraId="6EF71D36" w14:textId="77777777" w:rsidTr="003B2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  <w:vAlign w:val="center"/>
          </w:tcPr>
          <w:p w14:paraId="3DBCEF24" w14:textId="7EDC6C42" w:rsidR="00770AFB" w:rsidRDefault="00757426" w:rsidP="003B2347">
            <w:pPr>
              <w:pStyle w:val="40"/>
              <w:ind w:firstLineChars="0" w:firstLine="0"/>
              <w:jc w:val="left"/>
            </w:pPr>
            <w:r>
              <w:t>pstree</w:t>
            </w:r>
          </w:p>
        </w:tc>
        <w:tc>
          <w:tcPr>
            <w:tcW w:w="6787" w:type="dxa"/>
            <w:vAlign w:val="center"/>
          </w:tcPr>
          <w:p w14:paraId="142F204E" w14:textId="2DBC5A0F" w:rsidR="00770AFB" w:rsidRPr="00E347B0" w:rsidRDefault="00FD19A6" w:rsidP="003B2347">
            <w:pPr>
              <w:pStyle w:val="40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列出进程树状结构</w:t>
            </w:r>
            <w:r w:rsidR="00770AFB">
              <w:t>。</w:t>
            </w:r>
          </w:p>
        </w:tc>
      </w:tr>
      <w:tr w:rsidR="00770AFB" w14:paraId="3E7BE346" w14:textId="77777777" w:rsidTr="003B2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  <w:vAlign w:val="center"/>
          </w:tcPr>
          <w:p w14:paraId="19288865" w14:textId="59F98582" w:rsidR="00770AFB" w:rsidRDefault="00FD19A6" w:rsidP="003B2347">
            <w:pPr>
              <w:pStyle w:val="40"/>
              <w:ind w:firstLineChars="0" w:firstLine="0"/>
              <w:jc w:val="left"/>
            </w:pPr>
            <w:r>
              <w:rPr>
                <w:rFonts w:hint="eastAsia"/>
              </w:rPr>
              <w:t>top</w:t>
            </w:r>
          </w:p>
        </w:tc>
        <w:tc>
          <w:tcPr>
            <w:tcW w:w="6787" w:type="dxa"/>
            <w:vAlign w:val="center"/>
          </w:tcPr>
          <w:p w14:paraId="43055432" w14:textId="3CB09C03" w:rsidR="00770AFB" w:rsidRPr="00E347B0" w:rsidRDefault="00FD19A6" w:rsidP="003B2347">
            <w:pPr>
              <w:pStyle w:val="4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9A6">
              <w:rPr>
                <w:rFonts w:hint="eastAsia"/>
              </w:rPr>
              <w:t>监视系统中不同的进程所使用的资源</w:t>
            </w:r>
            <w:r w:rsidR="00770AFB">
              <w:rPr>
                <w:rFonts w:hint="eastAsia"/>
              </w:rPr>
              <w:t>。</w:t>
            </w:r>
          </w:p>
        </w:tc>
      </w:tr>
      <w:tr w:rsidR="00770AFB" w14:paraId="7336B349" w14:textId="77777777" w:rsidTr="003B2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  <w:vAlign w:val="center"/>
          </w:tcPr>
          <w:p w14:paraId="31CAB77E" w14:textId="4B8C4834" w:rsidR="00770AFB" w:rsidRDefault="00FD19A6" w:rsidP="003B2347">
            <w:pPr>
              <w:pStyle w:val="40"/>
              <w:ind w:firstLineChars="0" w:firstLine="0"/>
              <w:jc w:val="left"/>
            </w:pPr>
            <w:r>
              <w:rPr>
                <w:rFonts w:hint="eastAsia"/>
              </w:rPr>
              <w:t>kill</w:t>
            </w:r>
          </w:p>
        </w:tc>
        <w:tc>
          <w:tcPr>
            <w:tcW w:w="6787" w:type="dxa"/>
            <w:vAlign w:val="center"/>
          </w:tcPr>
          <w:p w14:paraId="48EE260E" w14:textId="64065D7E" w:rsidR="00770AFB" w:rsidRDefault="00FD19A6" w:rsidP="003B2347">
            <w:pPr>
              <w:pStyle w:val="40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向进程发送信号</w:t>
            </w:r>
            <w:r w:rsidR="00770AFB">
              <w:rPr>
                <w:rFonts w:hint="eastAsia"/>
              </w:rPr>
              <w:t>。</w:t>
            </w:r>
          </w:p>
        </w:tc>
      </w:tr>
    </w:tbl>
    <w:p w14:paraId="6E09E668" w14:textId="69DEFF18" w:rsidR="001931CB" w:rsidRDefault="001931CB" w:rsidP="001931CB">
      <w:pPr>
        <w:pStyle w:val="2"/>
        <w:ind w:left="777" w:right="210"/>
      </w:pPr>
      <w:r>
        <w:rPr>
          <w:rFonts w:hint="eastAsia"/>
        </w:rPr>
        <w:lastRenderedPageBreak/>
        <w:t>Linux</w:t>
      </w:r>
      <w:r>
        <w:rPr>
          <w:rFonts w:hint="eastAsia"/>
        </w:rPr>
        <w:t>进程</w:t>
      </w:r>
      <w:r w:rsidR="00E82763">
        <w:rPr>
          <w:rFonts w:hint="eastAsia"/>
        </w:rPr>
        <w:t>状态</w:t>
      </w:r>
    </w:p>
    <w:p w14:paraId="3D308BA3" w14:textId="62F46966" w:rsidR="004F7164" w:rsidRDefault="00AC2C4E" w:rsidP="00335C21">
      <w:pPr>
        <w:pStyle w:val="40"/>
        <w:ind w:leftChars="540" w:left="1134" w:firstLineChars="0" w:firstLine="0"/>
      </w:pPr>
      <w:r>
        <w:rPr>
          <w:noProof/>
        </w:rPr>
        <w:drawing>
          <wp:inline distT="0" distB="0" distL="0" distR="0" wp14:anchorId="10102B97" wp14:editId="688A0090">
            <wp:extent cx="4886553" cy="3108325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338" cy="314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2F941" w14:textId="4BBA17D1" w:rsidR="001D516B" w:rsidRDefault="001D516B" w:rsidP="001D516B">
      <w:pPr>
        <w:pStyle w:val="40"/>
      </w:pPr>
      <w:r>
        <w:rPr>
          <w:rFonts w:hint="eastAsia"/>
        </w:rPr>
        <w:t>◇</w:t>
      </w:r>
      <w:r>
        <w:rPr>
          <w:rFonts w:hint="eastAsia"/>
        </w:rPr>
        <w:t xml:space="preserve"> R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运行中或可被运行的状态</w:t>
      </w:r>
    </w:p>
    <w:p w14:paraId="518119F0" w14:textId="64FF931D" w:rsidR="001D516B" w:rsidRDefault="001D516B" w:rsidP="001D516B">
      <w:pPr>
        <w:pStyle w:val="40"/>
      </w:pPr>
      <w:r>
        <w:rPr>
          <w:rFonts w:hint="eastAsia"/>
        </w:rPr>
        <w:t>◇</w:t>
      </w:r>
      <w:r>
        <w:rPr>
          <w:rFonts w:hint="eastAsia"/>
        </w:rPr>
        <w:t xml:space="preserve"> S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可中断的等待态</w:t>
      </w:r>
    </w:p>
    <w:p w14:paraId="60CCF888" w14:textId="3BBBACEE" w:rsidR="001D516B" w:rsidRDefault="001D516B" w:rsidP="001D516B">
      <w:pPr>
        <w:pStyle w:val="40"/>
      </w:pPr>
      <w:r>
        <w:rPr>
          <w:rFonts w:hint="eastAsia"/>
        </w:rPr>
        <w:t>◇</w:t>
      </w:r>
      <w:r>
        <w:rPr>
          <w:rFonts w:hint="eastAsia"/>
        </w:rPr>
        <w:t xml:space="preserve"> D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不可中断的等待态</w:t>
      </w:r>
    </w:p>
    <w:p w14:paraId="32676C46" w14:textId="29E607CB" w:rsidR="001D516B" w:rsidRDefault="001D516B" w:rsidP="001D516B">
      <w:pPr>
        <w:pStyle w:val="40"/>
      </w:pPr>
      <w:r>
        <w:rPr>
          <w:rFonts w:hint="eastAsia"/>
        </w:rPr>
        <w:t>◇</w:t>
      </w:r>
      <w:r>
        <w:rPr>
          <w:rFonts w:hint="eastAsia"/>
        </w:rPr>
        <w:t xml:space="preserve"> Z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僵尸态</w:t>
      </w:r>
    </w:p>
    <w:p w14:paraId="346103BB" w14:textId="557C46FE" w:rsidR="004F7164" w:rsidRPr="004F7164" w:rsidRDefault="001D516B" w:rsidP="004F7164">
      <w:pPr>
        <w:pStyle w:val="40"/>
        <w:ind w:firstLineChars="0"/>
      </w:pPr>
      <w:r>
        <w:rPr>
          <w:rFonts w:hint="eastAsia"/>
        </w:rPr>
        <w:t>◇</w:t>
      </w:r>
      <w:r>
        <w:rPr>
          <w:rFonts w:hint="eastAsia"/>
        </w:rPr>
        <w:t xml:space="preserve"> T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停止态</w:t>
      </w:r>
    </w:p>
    <w:p w14:paraId="0B940D6C" w14:textId="1119EC34" w:rsidR="00644512" w:rsidRDefault="00A67EDA">
      <w:pPr>
        <w:pStyle w:val="2"/>
        <w:ind w:left="777" w:right="210"/>
      </w:pPr>
      <w:r>
        <w:rPr>
          <w:rFonts w:hint="eastAsia"/>
        </w:rPr>
        <w:t>Linux</w:t>
      </w:r>
      <w:r>
        <w:rPr>
          <w:rFonts w:hint="eastAsia"/>
        </w:rPr>
        <w:t>下的进程</w:t>
      </w:r>
      <w:r w:rsidR="00E257EE">
        <w:rPr>
          <w:rFonts w:hint="eastAsia"/>
        </w:rPr>
        <w:t>生命周期</w:t>
      </w:r>
    </w:p>
    <w:p w14:paraId="2A873B1E" w14:textId="086E59D2" w:rsidR="004112B6" w:rsidRDefault="004112B6" w:rsidP="004112B6">
      <w:pPr>
        <w:pStyle w:val="3"/>
        <w:ind w:left="919" w:right="210"/>
      </w:pPr>
      <w:r>
        <w:rPr>
          <w:rFonts w:hint="eastAsia"/>
        </w:rPr>
        <w:t>fork</w:t>
      </w:r>
      <w:r>
        <w:rPr>
          <w:rFonts w:hint="eastAsia"/>
        </w:rPr>
        <w:t>系统调用</w:t>
      </w:r>
    </w:p>
    <w:p w14:paraId="49D393B2" w14:textId="63EA1972" w:rsidR="00644512" w:rsidRDefault="009E3EDE">
      <w:pPr>
        <w:pStyle w:val="40"/>
      </w:pPr>
      <w:r>
        <w:rPr>
          <w:rFonts w:hint="eastAsia"/>
        </w:rPr>
        <w:t>p</w:t>
      </w:r>
      <w:r w:rsidRPr="009E3EDE">
        <w:rPr>
          <w:rFonts w:hint="eastAsia"/>
        </w:rPr>
        <w:t>ython</w:t>
      </w:r>
      <w:r w:rsidRPr="009E3EDE">
        <w:rPr>
          <w:rFonts w:hint="eastAsia"/>
        </w:rPr>
        <w:t>的</w:t>
      </w:r>
      <w:r w:rsidRPr="009E3EDE">
        <w:rPr>
          <w:rFonts w:hint="eastAsia"/>
        </w:rPr>
        <w:t>os</w:t>
      </w:r>
      <w:r w:rsidRPr="009E3EDE">
        <w:rPr>
          <w:rFonts w:hint="eastAsia"/>
        </w:rPr>
        <w:t>模块封装了常见的系统调用，其中就包括</w:t>
      </w:r>
      <w:r w:rsidRPr="009E3EDE">
        <w:rPr>
          <w:rFonts w:hint="eastAsia"/>
        </w:rPr>
        <w:t>fork</w:t>
      </w:r>
      <w:r w:rsidRPr="009E3EDE">
        <w:rPr>
          <w:rFonts w:hint="eastAsia"/>
        </w:rPr>
        <w:t>，可以在</w:t>
      </w:r>
      <w:r w:rsidR="004F7164">
        <w:t>L</w:t>
      </w:r>
      <w:r w:rsidR="004F7164">
        <w:rPr>
          <w:rFonts w:hint="eastAsia"/>
        </w:rPr>
        <w:t>inux</w:t>
      </w:r>
      <w:r w:rsidR="004F7164">
        <w:rPr>
          <w:rFonts w:hint="eastAsia"/>
        </w:rPr>
        <w:t>下</w:t>
      </w:r>
      <w:r w:rsidRPr="009E3EDE">
        <w:rPr>
          <w:rFonts w:hint="eastAsia"/>
        </w:rPr>
        <w:t>轻松创建子进程</w:t>
      </w:r>
      <w:r>
        <w:rPr>
          <w:rFonts w:hint="eastAsia"/>
        </w:rPr>
        <w:t>。</w:t>
      </w:r>
    </w:p>
    <w:p w14:paraId="1C067CB3" w14:textId="55113716" w:rsidR="009E3EDE" w:rsidRDefault="009E3EDE">
      <w:pPr>
        <w:pStyle w:val="40"/>
      </w:pPr>
      <w:r>
        <w:t>fork</w:t>
      </w:r>
      <w:r>
        <w:rPr>
          <w:rFonts w:hint="eastAsia"/>
        </w:rPr>
        <w:t>函数一旦调用成功，</w:t>
      </w:r>
      <w:r w:rsidR="00B553FE">
        <w:rPr>
          <w:rFonts w:hint="eastAsia"/>
        </w:rPr>
        <w:t>系统会产生一个原来进程的克隆，原进程升级为父进程。</w:t>
      </w:r>
    </w:p>
    <w:p w14:paraId="63DC2821" w14:textId="77777777" w:rsidR="001170BD" w:rsidRDefault="001170BD" w:rsidP="001170BD">
      <w:pPr>
        <w:pStyle w:val="coder"/>
      </w:pPr>
      <w:r>
        <w:t>import os</w:t>
      </w:r>
    </w:p>
    <w:p w14:paraId="0FFC55DB" w14:textId="77777777" w:rsidR="001170BD" w:rsidRDefault="001170BD" w:rsidP="001170BD">
      <w:pPr>
        <w:pStyle w:val="coder"/>
      </w:pPr>
    </w:p>
    <w:p w14:paraId="7D6F0D5F" w14:textId="262E2603" w:rsidR="001170BD" w:rsidRDefault="001170BD" w:rsidP="001170BD">
      <w:pPr>
        <w:pStyle w:val="coder"/>
      </w:pPr>
      <w:r>
        <w:t>os.fork()</w:t>
      </w:r>
    </w:p>
    <w:p w14:paraId="107B2987" w14:textId="2A85C1D1" w:rsidR="001170BD" w:rsidRDefault="001170BD" w:rsidP="001170BD">
      <w:pPr>
        <w:pStyle w:val="coder"/>
      </w:pPr>
      <w:r>
        <w:t>print("child process...")</w:t>
      </w:r>
    </w:p>
    <w:p w14:paraId="68692E9D" w14:textId="795ED88D" w:rsidR="001170BD" w:rsidRDefault="001170BD" w:rsidP="001170BD">
      <w:pPr>
        <w:pStyle w:val="40"/>
      </w:pPr>
      <w:r>
        <w:rPr>
          <w:rFonts w:hint="eastAsia"/>
        </w:rPr>
        <w:t>思考为什么会打印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rPr>
          <w:rFonts w:hint="eastAsia"/>
        </w:rPr>
        <w:t>child process</w:t>
      </w:r>
      <w:r>
        <w:t>…</w:t>
      </w:r>
    </w:p>
    <w:p w14:paraId="7EBC7A06" w14:textId="6375352B" w:rsidR="00E257EE" w:rsidRDefault="00E257EE" w:rsidP="00E257EE">
      <w:pPr>
        <w:pStyle w:val="40"/>
        <w:numPr>
          <w:ilvl w:val="0"/>
          <w:numId w:val="5"/>
        </w:numPr>
        <w:ind w:left="0" w:firstLineChars="0" w:firstLine="420"/>
      </w:pPr>
      <w:r>
        <w:rPr>
          <w:rFonts w:hint="eastAsia"/>
        </w:rPr>
        <w:t>程序执行到</w:t>
      </w:r>
      <w:r>
        <w:rPr>
          <w:rFonts w:hint="eastAsia"/>
        </w:rPr>
        <w:t>os.fork()</w:t>
      </w:r>
      <w:r>
        <w:rPr>
          <w:rFonts w:hint="eastAsia"/>
        </w:rPr>
        <w:t>时，操作系统会创建一个新的进程（子进程），然后复制父进程的所有信息到子进程中。</w:t>
      </w:r>
    </w:p>
    <w:p w14:paraId="46A6898A" w14:textId="3CE136FF" w:rsidR="001170BD" w:rsidRDefault="00E257EE" w:rsidP="00E257EE">
      <w:pPr>
        <w:pStyle w:val="40"/>
        <w:numPr>
          <w:ilvl w:val="0"/>
          <w:numId w:val="5"/>
        </w:numPr>
        <w:ind w:left="0" w:firstLineChars="0" w:firstLine="420"/>
      </w:pPr>
      <w:r>
        <w:rPr>
          <w:rFonts w:hint="eastAsia"/>
        </w:rPr>
        <w:t>父进程和子进程都会从</w:t>
      </w:r>
      <w:r>
        <w:rPr>
          <w:rFonts w:hint="eastAsia"/>
        </w:rPr>
        <w:t>fork()</w:t>
      </w:r>
      <w:r>
        <w:rPr>
          <w:rFonts w:hint="eastAsia"/>
        </w:rPr>
        <w:t>函数中得到一个返回值，在子进程中这个值一定是</w:t>
      </w:r>
      <w:r>
        <w:rPr>
          <w:rFonts w:hint="eastAsia"/>
        </w:rPr>
        <w:t>0</w:t>
      </w:r>
      <w:r>
        <w:rPr>
          <w:rFonts w:hint="eastAsia"/>
        </w:rPr>
        <w:t>，而父进程中是子进程的</w:t>
      </w:r>
      <w:r>
        <w:rPr>
          <w:rFonts w:hint="eastAsia"/>
        </w:rPr>
        <w:t>id</w:t>
      </w:r>
      <w:r>
        <w:rPr>
          <w:rFonts w:hint="eastAsia"/>
        </w:rPr>
        <w:t>号。</w:t>
      </w:r>
    </w:p>
    <w:p w14:paraId="6DCB176C" w14:textId="0BD88B64" w:rsidR="00E257EE" w:rsidRDefault="004112B6" w:rsidP="004112B6">
      <w:pPr>
        <w:pStyle w:val="3"/>
        <w:ind w:left="919" w:right="210"/>
      </w:pPr>
      <w:r>
        <w:rPr>
          <w:rFonts w:hint="eastAsia"/>
        </w:rPr>
        <w:lastRenderedPageBreak/>
        <w:t>getpid</w:t>
      </w:r>
      <w:r>
        <w:rPr>
          <w:rFonts w:hint="eastAsia"/>
        </w:rPr>
        <w:t>和</w:t>
      </w:r>
      <w:r>
        <w:rPr>
          <w:rFonts w:hint="eastAsia"/>
        </w:rPr>
        <w:t>getppid</w:t>
      </w:r>
    </w:p>
    <w:p w14:paraId="7A025161" w14:textId="033AE924" w:rsidR="004112B6" w:rsidRDefault="00046704" w:rsidP="00E257EE">
      <w:pPr>
        <w:pStyle w:val="40"/>
      </w:pPr>
      <w:r>
        <w:rPr>
          <w:rFonts w:hint="eastAsia"/>
        </w:rPr>
        <w:t>这</w:t>
      </w:r>
      <w:r>
        <w:rPr>
          <w:rFonts w:hint="eastAsia"/>
        </w:rPr>
        <w:t>2</w:t>
      </w:r>
      <w:r>
        <w:rPr>
          <w:rFonts w:hint="eastAsia"/>
        </w:rPr>
        <w:t>个函数见名知意，一个是获取当前进程的</w:t>
      </w:r>
      <w:r>
        <w:rPr>
          <w:rFonts w:hint="eastAsia"/>
        </w:rPr>
        <w:t>ID</w:t>
      </w:r>
      <w:r>
        <w:rPr>
          <w:rFonts w:hint="eastAsia"/>
        </w:rPr>
        <w:t>号，一个是获取父进程</w:t>
      </w:r>
      <w:r>
        <w:rPr>
          <w:rFonts w:hint="eastAsia"/>
        </w:rPr>
        <w:t>ID</w:t>
      </w:r>
      <w:r>
        <w:rPr>
          <w:rFonts w:hint="eastAsia"/>
        </w:rPr>
        <w:t>号。</w:t>
      </w:r>
    </w:p>
    <w:p w14:paraId="78C5D3A7" w14:textId="77777777" w:rsidR="00D96CB7" w:rsidRDefault="00D96CB7" w:rsidP="00D96CB7">
      <w:pPr>
        <w:pStyle w:val="coder"/>
      </w:pPr>
      <w:r>
        <w:t>import os</w:t>
      </w:r>
    </w:p>
    <w:p w14:paraId="5855AE78" w14:textId="77777777" w:rsidR="00D96CB7" w:rsidRDefault="00D96CB7" w:rsidP="00D96CB7">
      <w:pPr>
        <w:pStyle w:val="coder"/>
      </w:pPr>
    </w:p>
    <w:p w14:paraId="6A1314B9" w14:textId="77777777" w:rsidR="00D96CB7" w:rsidRDefault="00D96CB7" w:rsidP="00D96CB7">
      <w:pPr>
        <w:pStyle w:val="coder"/>
      </w:pPr>
      <w:r>
        <w:t>rpid = os.fork()</w:t>
      </w:r>
    </w:p>
    <w:p w14:paraId="790EE2F5" w14:textId="77777777" w:rsidR="00D96CB7" w:rsidRDefault="00D96CB7" w:rsidP="00D96CB7">
      <w:pPr>
        <w:pStyle w:val="coder"/>
      </w:pPr>
      <w:r>
        <w:t>if rpid&lt;0:</w:t>
      </w:r>
    </w:p>
    <w:p w14:paraId="4B25C478" w14:textId="77777777" w:rsidR="00D96CB7" w:rsidRDefault="00D96CB7" w:rsidP="00D96CB7">
      <w:pPr>
        <w:pStyle w:val="coder"/>
      </w:pPr>
      <w:r>
        <w:rPr>
          <w:rFonts w:hint="eastAsia"/>
        </w:rPr>
        <w:t xml:space="preserve">    print("fork</w:t>
      </w:r>
      <w:r>
        <w:rPr>
          <w:rFonts w:hint="eastAsia"/>
        </w:rPr>
        <w:t>调用失败。</w:t>
      </w:r>
      <w:r>
        <w:rPr>
          <w:rFonts w:hint="eastAsia"/>
        </w:rPr>
        <w:t>")</w:t>
      </w:r>
    </w:p>
    <w:p w14:paraId="02EF05FD" w14:textId="77777777" w:rsidR="00D96CB7" w:rsidRDefault="00D96CB7" w:rsidP="00D96CB7">
      <w:pPr>
        <w:pStyle w:val="coder"/>
      </w:pPr>
      <w:r>
        <w:t>elif rpid == 0:</w:t>
      </w:r>
    </w:p>
    <w:p w14:paraId="26C57EF2" w14:textId="77777777" w:rsidR="00D96CB7" w:rsidRDefault="00D96CB7" w:rsidP="00D96CB7">
      <w:pPr>
        <w:pStyle w:val="coder"/>
      </w:pPr>
      <w:r>
        <w:rPr>
          <w:rFonts w:hint="eastAsia"/>
        </w:rPr>
        <w:t xml:space="preserve">    print("</w:t>
      </w:r>
      <w:r>
        <w:rPr>
          <w:rFonts w:hint="eastAsia"/>
        </w:rPr>
        <w:t>我是子进程（</w:t>
      </w:r>
      <w:r>
        <w:rPr>
          <w:rFonts w:hint="eastAsia"/>
        </w:rPr>
        <w:t>%s</w:t>
      </w:r>
      <w:r>
        <w:rPr>
          <w:rFonts w:hint="eastAsia"/>
        </w:rPr>
        <w:t>），我的父进程是（</w:t>
      </w:r>
      <w:r>
        <w:rPr>
          <w:rFonts w:hint="eastAsia"/>
        </w:rPr>
        <w:t>%s</w:t>
      </w:r>
      <w:r>
        <w:rPr>
          <w:rFonts w:hint="eastAsia"/>
        </w:rPr>
        <w:t>）</w:t>
      </w:r>
      <w:r>
        <w:rPr>
          <w:rFonts w:hint="eastAsia"/>
        </w:rPr>
        <w:t>"%(os.getpid(),os.getppid()))</w:t>
      </w:r>
    </w:p>
    <w:p w14:paraId="01A3E110" w14:textId="77777777" w:rsidR="00D96CB7" w:rsidRDefault="00D96CB7" w:rsidP="00D96CB7">
      <w:pPr>
        <w:pStyle w:val="coder"/>
      </w:pPr>
      <w:r>
        <w:t xml:space="preserve">    x+=1</w:t>
      </w:r>
    </w:p>
    <w:p w14:paraId="06FDD073" w14:textId="77777777" w:rsidR="00D96CB7" w:rsidRDefault="00D96CB7" w:rsidP="00D96CB7">
      <w:pPr>
        <w:pStyle w:val="coder"/>
      </w:pPr>
      <w:r>
        <w:t>else:</w:t>
      </w:r>
    </w:p>
    <w:p w14:paraId="523270A4" w14:textId="77777777" w:rsidR="00D96CB7" w:rsidRDefault="00D96CB7" w:rsidP="00D96CB7">
      <w:pPr>
        <w:pStyle w:val="coder"/>
      </w:pPr>
      <w:r>
        <w:rPr>
          <w:rFonts w:hint="eastAsia"/>
        </w:rPr>
        <w:t xml:space="preserve">    print("</w:t>
      </w:r>
      <w:r>
        <w:rPr>
          <w:rFonts w:hint="eastAsia"/>
        </w:rPr>
        <w:t>我是父进程（</w:t>
      </w:r>
      <w:r>
        <w:rPr>
          <w:rFonts w:hint="eastAsia"/>
        </w:rPr>
        <w:t>%s</w:t>
      </w:r>
      <w:r>
        <w:rPr>
          <w:rFonts w:hint="eastAsia"/>
        </w:rPr>
        <w:t>），我的子进程是（</w:t>
      </w:r>
      <w:r>
        <w:rPr>
          <w:rFonts w:hint="eastAsia"/>
        </w:rPr>
        <w:t>%s</w:t>
      </w:r>
      <w:r>
        <w:rPr>
          <w:rFonts w:hint="eastAsia"/>
        </w:rPr>
        <w:t>）</w:t>
      </w:r>
      <w:r>
        <w:rPr>
          <w:rFonts w:hint="eastAsia"/>
        </w:rPr>
        <w:t>"%(os.getpid(),rpid))</w:t>
      </w:r>
    </w:p>
    <w:p w14:paraId="74183701" w14:textId="77777777" w:rsidR="00D96CB7" w:rsidRDefault="00D96CB7" w:rsidP="00D96CB7">
      <w:pPr>
        <w:pStyle w:val="coder"/>
      </w:pPr>
    </w:p>
    <w:p w14:paraId="060EB637" w14:textId="6003076A" w:rsidR="00D96CB7" w:rsidRDefault="00D96CB7" w:rsidP="00D96CB7">
      <w:pPr>
        <w:pStyle w:val="coder"/>
      </w:pPr>
      <w:r>
        <w:rPr>
          <w:rFonts w:hint="eastAsia"/>
        </w:rPr>
        <w:t>print("</w:t>
      </w:r>
      <w:r>
        <w:rPr>
          <w:rFonts w:hint="eastAsia"/>
        </w:rPr>
        <w:t>父子进程都可以执行这里的代码</w:t>
      </w:r>
      <w:r>
        <w:rPr>
          <w:rFonts w:hint="eastAsia"/>
        </w:rPr>
        <w:t>")</w:t>
      </w:r>
    </w:p>
    <w:p w14:paraId="5D4BEEAC" w14:textId="2736E53F" w:rsidR="00111196" w:rsidRDefault="00111196" w:rsidP="00111196">
      <w:pPr>
        <w:pStyle w:val="3"/>
        <w:ind w:left="919" w:right="210"/>
      </w:pPr>
      <w:r>
        <w:rPr>
          <w:rFonts w:hint="eastAsia"/>
        </w:rPr>
        <w:t>孤儿进程</w:t>
      </w:r>
    </w:p>
    <w:p w14:paraId="7F255681" w14:textId="63776F6B" w:rsidR="005C1473" w:rsidRDefault="005C1473" w:rsidP="005C1473">
      <w:pPr>
        <w:pStyle w:val="40"/>
      </w:pPr>
      <w:r>
        <w:rPr>
          <w:rFonts w:hint="eastAsia"/>
        </w:rPr>
        <w:t>子进程还未运行完成，父进程就结束运行退出，留下的子进程就是孤儿进程。父进程死掉后，孤儿进程会被别的进程收养，通常是</w:t>
      </w:r>
      <w:r>
        <w:rPr>
          <w:rFonts w:hint="eastAsia"/>
        </w:rPr>
        <w:t>init</w:t>
      </w:r>
      <w:r>
        <w:rPr>
          <w:rFonts w:hint="eastAsia"/>
        </w:rPr>
        <w:t>进程（</w:t>
      </w:r>
      <w:r>
        <w:rPr>
          <w:rFonts w:hint="eastAsia"/>
        </w:rPr>
        <w:t>pid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）。</w:t>
      </w:r>
    </w:p>
    <w:p w14:paraId="000575F6" w14:textId="3457F5AE" w:rsidR="00ED13BB" w:rsidRDefault="005C1473" w:rsidP="005C1473">
      <w:pPr>
        <w:pStyle w:val="40"/>
      </w:pPr>
      <w:r>
        <w:rPr>
          <w:rFonts w:hint="eastAsia"/>
        </w:rPr>
        <w:t>后面看到的守护进程，实际就是孤儿进程。</w:t>
      </w:r>
    </w:p>
    <w:p w14:paraId="10CD575E" w14:textId="77777777" w:rsidR="00D96E12" w:rsidRDefault="00D96E12" w:rsidP="00D96E12">
      <w:pPr>
        <w:pStyle w:val="3"/>
        <w:ind w:left="919" w:right="210"/>
      </w:pPr>
      <w:r>
        <w:rPr>
          <w:rFonts w:hint="eastAsia"/>
        </w:rPr>
        <w:t>僵尸进程</w:t>
      </w:r>
    </w:p>
    <w:p w14:paraId="309D6693" w14:textId="77777777" w:rsidR="00D96E12" w:rsidRPr="007F53BE" w:rsidRDefault="00D96E12" w:rsidP="00D96E12">
      <w:pPr>
        <w:pStyle w:val="40"/>
      </w:pPr>
      <w:r>
        <w:rPr>
          <w:rFonts w:hint="eastAsia"/>
        </w:rPr>
        <w:t>子进程运行完成，但是父进程迟迟没有进行回收，此时子进程实际上并没有退出，其仍然占用着系统资源，这样的子进程称为僵尸进程。</w:t>
      </w:r>
    </w:p>
    <w:p w14:paraId="2174DC70" w14:textId="77777777" w:rsidR="00D96E12" w:rsidRDefault="00D96E12" w:rsidP="00D96E12">
      <w:pPr>
        <w:pStyle w:val="40"/>
      </w:pPr>
      <w:r>
        <w:rPr>
          <w:rFonts w:hint="eastAsia"/>
        </w:rPr>
        <w:t>因为僵尸进程的资源一直未被回收，造成了系统资源的浪费，过多的僵尸进程将造成系统性能下降，所以应避免出现僵尸进程。</w:t>
      </w:r>
    </w:p>
    <w:p w14:paraId="2D78DD44" w14:textId="057D5800" w:rsidR="00D96E12" w:rsidRDefault="00D96E12" w:rsidP="00D96E12">
      <w:pPr>
        <w:pStyle w:val="40"/>
      </w:pPr>
      <w:r>
        <w:rPr>
          <w:rFonts w:hint="eastAsia"/>
        </w:rPr>
        <w:t>僵尸进程的状态是</w:t>
      </w:r>
      <w:r>
        <w:rPr>
          <w:rFonts w:hint="eastAsia"/>
        </w:rPr>
        <w:t>Z</w:t>
      </w:r>
      <w:r>
        <w:rPr>
          <w:rFonts w:hint="eastAsia"/>
        </w:rPr>
        <w:t>。</w:t>
      </w:r>
    </w:p>
    <w:p w14:paraId="1AEA0A61" w14:textId="3E766BE1" w:rsidR="00111196" w:rsidRDefault="00111196" w:rsidP="00111196">
      <w:pPr>
        <w:pStyle w:val="3"/>
        <w:ind w:left="919" w:right="210"/>
      </w:pPr>
      <w:r>
        <w:rPr>
          <w:rFonts w:hint="eastAsia"/>
        </w:rPr>
        <w:t>进程资源的回收</w:t>
      </w:r>
    </w:p>
    <w:p w14:paraId="4BF43B9D" w14:textId="28927A80" w:rsidR="00111196" w:rsidRDefault="00BC6E9C" w:rsidP="00E257EE">
      <w:pPr>
        <w:pStyle w:val="40"/>
      </w:pPr>
      <w:r>
        <w:rPr>
          <w:rFonts w:hint="eastAsia"/>
        </w:rPr>
        <w:t>Linux</w:t>
      </w:r>
      <w:r>
        <w:rPr>
          <w:rFonts w:hint="eastAsia"/>
        </w:rPr>
        <w:t>系统提供了一个叫做</w:t>
      </w:r>
      <w:r>
        <w:rPr>
          <w:rFonts w:hint="eastAsia"/>
        </w:rPr>
        <w:t>wait</w:t>
      </w:r>
      <w:r>
        <w:rPr>
          <w:rFonts w:hint="eastAsia"/>
        </w:rPr>
        <w:t>的系统调用，来回收子进程的资源。</w:t>
      </w:r>
      <w:r w:rsidR="00A876EE">
        <w:rPr>
          <w:rFonts w:hint="eastAsia"/>
        </w:rPr>
        <w:t>wait</w:t>
      </w:r>
      <w:r w:rsidR="00A876EE">
        <w:rPr>
          <w:rFonts w:hint="eastAsia"/>
        </w:rPr>
        <w:t>不能指定等待哪个进程回收资源，而</w:t>
      </w:r>
      <w:r w:rsidR="00A876EE">
        <w:rPr>
          <w:rFonts w:hint="eastAsia"/>
        </w:rPr>
        <w:t>waitid</w:t>
      </w:r>
      <w:r w:rsidR="00A876EE">
        <w:rPr>
          <w:rFonts w:hint="eastAsia"/>
        </w:rPr>
        <w:t>是可以的。</w:t>
      </w:r>
    </w:p>
    <w:p w14:paraId="16724B35" w14:textId="20F798F9" w:rsidR="00CD05E1" w:rsidRDefault="00CD05E1" w:rsidP="00E257EE">
      <w:pPr>
        <w:pStyle w:val="40"/>
      </w:pPr>
      <w:r>
        <w:rPr>
          <w:rFonts w:hint="eastAsia"/>
        </w:rPr>
        <w:t>wait</w:t>
      </w:r>
      <w:r>
        <w:rPr>
          <w:rFonts w:hint="eastAsia"/>
        </w:rPr>
        <w:t>函数返回了一个元组，第一个代表是回收了哪个进程</w:t>
      </w:r>
      <w:r>
        <w:rPr>
          <w:rFonts w:hint="eastAsia"/>
        </w:rPr>
        <w:t>ID</w:t>
      </w:r>
      <w:r>
        <w:rPr>
          <w:rFonts w:hint="eastAsia"/>
        </w:rPr>
        <w:t>号，第二个是子进程的退出状态。</w:t>
      </w:r>
    </w:p>
    <w:p w14:paraId="2012FD52" w14:textId="18C76E98" w:rsidR="00D96E12" w:rsidRDefault="00D96E12" w:rsidP="00D96E12">
      <w:pPr>
        <w:pStyle w:val="3"/>
        <w:ind w:left="919" w:right="210"/>
      </w:pPr>
      <w:r>
        <w:rPr>
          <w:rFonts w:hint="eastAsia"/>
        </w:rPr>
        <w:t>守护进程</w:t>
      </w:r>
    </w:p>
    <w:p w14:paraId="4925B450" w14:textId="46834B03" w:rsidR="0069255C" w:rsidRDefault="0069255C" w:rsidP="00D96E12">
      <w:pPr>
        <w:pStyle w:val="40"/>
      </w:pPr>
      <w:r w:rsidRPr="0069255C">
        <w:rPr>
          <w:rFonts w:hint="eastAsia"/>
        </w:rPr>
        <w:t>守护进程</w:t>
      </w:r>
      <w:r w:rsidRPr="0069255C">
        <w:rPr>
          <w:rFonts w:hint="eastAsia"/>
        </w:rPr>
        <w:t>(daemon)</w:t>
      </w:r>
      <w:r w:rsidRPr="0069255C">
        <w:rPr>
          <w:rFonts w:hint="eastAsia"/>
        </w:rPr>
        <w:t>是一类在后台运行的特殊进程，用于执行特定的系统任务。</w:t>
      </w:r>
    </w:p>
    <w:p w14:paraId="623E35B4" w14:textId="77777777" w:rsidR="0069255C" w:rsidRDefault="0069255C" w:rsidP="0042391A">
      <w:pPr>
        <w:pStyle w:val="40"/>
        <w:numPr>
          <w:ilvl w:val="0"/>
          <w:numId w:val="8"/>
        </w:numPr>
        <w:ind w:firstLineChars="0"/>
      </w:pPr>
      <w:r w:rsidRPr="0069255C">
        <w:rPr>
          <w:rFonts w:hint="eastAsia"/>
        </w:rPr>
        <w:t>守护进程在系统引导的时候启动，并且一直运行直到系统关闭。</w:t>
      </w:r>
    </w:p>
    <w:p w14:paraId="35EA708C" w14:textId="025C10B6" w:rsidR="00D96E12" w:rsidRDefault="0069255C" w:rsidP="0042391A">
      <w:pPr>
        <w:pStyle w:val="40"/>
        <w:numPr>
          <w:ilvl w:val="0"/>
          <w:numId w:val="8"/>
        </w:numPr>
        <w:ind w:firstLineChars="0"/>
      </w:pPr>
      <w:r w:rsidRPr="0069255C">
        <w:rPr>
          <w:rFonts w:hint="eastAsia"/>
        </w:rPr>
        <w:lastRenderedPageBreak/>
        <w:t>只在需要的时候才启动，完成任务后就自动结束。</w:t>
      </w:r>
    </w:p>
    <w:p w14:paraId="20F9C639" w14:textId="1B0A8FEC" w:rsidR="00FD3EC6" w:rsidRDefault="00FD3EC6" w:rsidP="00FD3EC6">
      <w:pPr>
        <w:pStyle w:val="40"/>
        <w:ind w:left="420" w:firstLineChars="0" w:firstLine="0"/>
      </w:pPr>
      <w:r>
        <w:rPr>
          <w:rFonts w:hint="eastAsia"/>
        </w:rPr>
        <w:t>Linux</w:t>
      </w:r>
      <w:r>
        <w:rPr>
          <w:rFonts w:hint="eastAsia"/>
        </w:rPr>
        <w:t>下</w:t>
      </w:r>
      <w:r w:rsidR="009940CC">
        <w:rPr>
          <w:rFonts w:hint="eastAsia"/>
        </w:rPr>
        <w:t>的服务程序，大部分都是守护进程，比如：</w:t>
      </w:r>
    </w:p>
    <w:p w14:paraId="31E7AEB5" w14:textId="752E3B81" w:rsidR="00FD3EC6" w:rsidRPr="00D96E12" w:rsidRDefault="009940CC" w:rsidP="00FD3EC6">
      <w:pPr>
        <w:pStyle w:val="40"/>
        <w:ind w:left="420" w:firstLineChars="0" w:firstLine="0"/>
      </w:pPr>
      <w:r>
        <w:tab/>
      </w:r>
      <w:r>
        <w:rPr>
          <w:rFonts w:hint="eastAsia"/>
        </w:rPr>
        <w:t>sshd</w:t>
      </w:r>
      <w:r>
        <w:rPr>
          <w:rFonts w:hint="eastAsia"/>
        </w:rPr>
        <w:t>、</w:t>
      </w:r>
      <w:r>
        <w:rPr>
          <w:rFonts w:hint="eastAsia"/>
        </w:rPr>
        <w:t>nginx</w:t>
      </w:r>
      <w:r>
        <w:rPr>
          <w:rFonts w:hint="eastAsia"/>
        </w:rPr>
        <w:t>、</w:t>
      </w:r>
      <w:r>
        <w:t>apache</w:t>
      </w:r>
      <w:r>
        <w:rPr>
          <w:rFonts w:hint="eastAsia"/>
        </w:rPr>
        <w:t>等</w:t>
      </w:r>
    </w:p>
    <w:p w14:paraId="0C239B5C" w14:textId="37686EE4" w:rsidR="00644512" w:rsidRDefault="00E1314C">
      <w:pPr>
        <w:pStyle w:val="1"/>
      </w:pPr>
      <w:r>
        <w:rPr>
          <w:rFonts w:hint="eastAsia"/>
        </w:rPr>
        <w:t>python</w:t>
      </w:r>
      <w:r>
        <w:rPr>
          <w:rFonts w:hint="eastAsia"/>
        </w:rPr>
        <w:t>多进程编程</w:t>
      </w:r>
    </w:p>
    <w:p w14:paraId="6741CF14" w14:textId="52498B6C" w:rsidR="005D1D75" w:rsidRPr="005D1D75" w:rsidRDefault="005D1D75" w:rsidP="005D1D75">
      <w:pPr>
        <w:pStyle w:val="40"/>
      </w:pPr>
      <w:r>
        <w:rPr>
          <w:rFonts w:hint="eastAsia"/>
        </w:rPr>
        <w:t>如果你打算编写多进程的服务程序，</w:t>
      </w:r>
      <w:r>
        <w:rPr>
          <w:rFonts w:hint="eastAsia"/>
        </w:rPr>
        <w:t>Unix/Linux</w:t>
      </w:r>
      <w:r>
        <w:rPr>
          <w:rFonts w:hint="eastAsia"/>
        </w:rPr>
        <w:t>无疑是正确的选择。由于</w:t>
      </w:r>
      <w:r>
        <w:rPr>
          <w:rFonts w:hint="eastAsia"/>
        </w:rPr>
        <w:t>Windows</w:t>
      </w:r>
      <w:r>
        <w:rPr>
          <w:rFonts w:hint="eastAsia"/>
        </w:rPr>
        <w:t>没有</w:t>
      </w:r>
      <w:r>
        <w:rPr>
          <w:rFonts w:hint="eastAsia"/>
        </w:rPr>
        <w:t>fork</w:t>
      </w:r>
      <w:r>
        <w:rPr>
          <w:rFonts w:hint="eastAsia"/>
        </w:rPr>
        <w:t>调用，难道在</w:t>
      </w:r>
      <w:r>
        <w:rPr>
          <w:rFonts w:hint="eastAsia"/>
        </w:rPr>
        <w:t>Windows</w:t>
      </w:r>
      <w:r>
        <w:rPr>
          <w:rFonts w:hint="eastAsia"/>
        </w:rPr>
        <w:t>上无法用</w:t>
      </w:r>
      <w:r>
        <w:rPr>
          <w:rFonts w:hint="eastAsia"/>
        </w:rPr>
        <w:t>Python</w:t>
      </w:r>
      <w:r>
        <w:rPr>
          <w:rFonts w:hint="eastAsia"/>
        </w:rPr>
        <w:t>编写多进程的程序？</w:t>
      </w:r>
    </w:p>
    <w:p w14:paraId="6883800F" w14:textId="3F106B9D" w:rsidR="005D1D75" w:rsidRDefault="005D1D75" w:rsidP="005D1D75">
      <w:pPr>
        <w:pStyle w:val="40"/>
      </w:pPr>
      <w:r>
        <w:rPr>
          <w:rFonts w:hint="eastAsia"/>
        </w:rPr>
        <w:t>由于</w:t>
      </w:r>
      <w:r>
        <w:rPr>
          <w:rFonts w:hint="eastAsia"/>
        </w:rPr>
        <w:t>Python</w:t>
      </w:r>
      <w:r>
        <w:rPr>
          <w:rFonts w:hint="eastAsia"/>
        </w:rPr>
        <w:t>是跨平台的，自然也应该提供一个跨平台的多进程支持。</w:t>
      </w:r>
      <w:r>
        <w:rPr>
          <w:rFonts w:hint="eastAsia"/>
        </w:rPr>
        <w:t>multiprocessing</w:t>
      </w:r>
      <w:r>
        <w:rPr>
          <w:rFonts w:hint="eastAsia"/>
        </w:rPr>
        <w:t>模块就是跨平台版本的多进程模块。</w:t>
      </w:r>
    </w:p>
    <w:p w14:paraId="4D0BE167" w14:textId="4C71A834" w:rsidR="00644512" w:rsidRDefault="009110EE">
      <w:pPr>
        <w:pStyle w:val="2"/>
        <w:ind w:left="777" w:right="210"/>
      </w:pPr>
      <w:r>
        <w:rPr>
          <w:rFonts w:hint="eastAsia"/>
        </w:rPr>
        <w:t>Process</w:t>
      </w:r>
      <w:r>
        <w:rPr>
          <w:rFonts w:hint="eastAsia"/>
        </w:rPr>
        <w:t>类</w:t>
      </w:r>
    </w:p>
    <w:p w14:paraId="5BD3031C" w14:textId="5F9A1138" w:rsidR="00644512" w:rsidRDefault="009110EE" w:rsidP="009110EE">
      <w:pPr>
        <w:pStyle w:val="40"/>
      </w:pPr>
      <w:r w:rsidRPr="009110EE">
        <w:rPr>
          <w:rFonts w:hint="eastAsia"/>
        </w:rPr>
        <w:t>multiprocessing</w:t>
      </w:r>
      <w:r w:rsidRPr="009110EE">
        <w:rPr>
          <w:rFonts w:hint="eastAsia"/>
        </w:rPr>
        <w:t>模块提供了一个</w:t>
      </w:r>
      <w:r w:rsidRPr="009110EE">
        <w:rPr>
          <w:rFonts w:hint="eastAsia"/>
        </w:rPr>
        <w:t>Process</w:t>
      </w:r>
      <w:r w:rsidRPr="009110EE">
        <w:rPr>
          <w:rFonts w:hint="eastAsia"/>
        </w:rPr>
        <w:t>类来代表一个进程对象</w:t>
      </w:r>
      <w:r>
        <w:rPr>
          <w:rFonts w:hint="eastAsia"/>
        </w:rPr>
        <w:t>。</w:t>
      </w:r>
    </w:p>
    <w:p w14:paraId="499A717B" w14:textId="1950EB88" w:rsidR="009110EE" w:rsidRDefault="009110EE" w:rsidP="009110EE">
      <w:pPr>
        <w:pStyle w:val="40"/>
      </w:pPr>
      <w:r>
        <w:rPr>
          <w:rFonts w:hint="eastAsia"/>
        </w:rPr>
        <w:t>创建子进程时，只需要传入一个执行函数和函数的参数，创建一个</w:t>
      </w:r>
      <w:r>
        <w:rPr>
          <w:rFonts w:hint="eastAsia"/>
        </w:rPr>
        <w:t>Process</w:t>
      </w:r>
      <w:r>
        <w:rPr>
          <w:rFonts w:hint="eastAsia"/>
        </w:rPr>
        <w:t>实例，用</w:t>
      </w:r>
      <w:r>
        <w:rPr>
          <w:rFonts w:hint="eastAsia"/>
        </w:rPr>
        <w:t>start()</w:t>
      </w:r>
      <w:r>
        <w:rPr>
          <w:rFonts w:hint="eastAsia"/>
        </w:rPr>
        <w:t>方法启动，这样创建进程比</w:t>
      </w:r>
      <w:r>
        <w:rPr>
          <w:rFonts w:hint="eastAsia"/>
        </w:rPr>
        <w:t>fork()</w:t>
      </w:r>
      <w:r>
        <w:rPr>
          <w:rFonts w:hint="eastAsia"/>
        </w:rPr>
        <w:t>还要简单。</w:t>
      </w:r>
    </w:p>
    <w:p w14:paraId="3493772C" w14:textId="22E14A44" w:rsidR="009110EE" w:rsidRDefault="009110EE" w:rsidP="009110EE">
      <w:pPr>
        <w:pStyle w:val="40"/>
      </w:pPr>
      <w:r>
        <w:rPr>
          <w:rFonts w:hint="eastAsia"/>
        </w:rPr>
        <w:t>join()</w:t>
      </w:r>
      <w:r>
        <w:rPr>
          <w:rFonts w:hint="eastAsia"/>
        </w:rPr>
        <w:t>方法可以等待子进程结束后再继续往下运行，通常用于进程间的同步。</w:t>
      </w:r>
    </w:p>
    <w:p w14:paraId="37EAE7AC" w14:textId="320EC291" w:rsidR="000844A8" w:rsidRDefault="000844A8" w:rsidP="009110EE">
      <w:pPr>
        <w:pStyle w:val="40"/>
      </w:pPr>
      <w:r>
        <w:rPr>
          <w:rFonts w:hint="eastAsia"/>
        </w:rPr>
        <w:t>Process</w:t>
      </w:r>
      <w:r>
        <w:rPr>
          <w:rFonts w:hint="eastAsia"/>
        </w:rPr>
        <w:t>的函数申明：</w:t>
      </w:r>
    </w:p>
    <w:p w14:paraId="740C9696" w14:textId="7D0E0574" w:rsidR="000844A8" w:rsidRPr="000844A8" w:rsidRDefault="000844A8" w:rsidP="000844A8">
      <w:pPr>
        <w:pStyle w:val="40"/>
        <w:ind w:firstLine="422"/>
        <w:rPr>
          <w:b/>
          <w:u w:val="single"/>
        </w:rPr>
      </w:pPr>
      <w:r w:rsidRPr="000844A8">
        <w:rPr>
          <w:b/>
          <w:color w:val="FF0000"/>
          <w:u w:val="single"/>
        </w:rPr>
        <w:t>Process([group [, target [, name [, args [, kwargs]]]]])</w:t>
      </w:r>
    </w:p>
    <w:p w14:paraId="0E1712CB" w14:textId="61F7EF11" w:rsidR="000844A8" w:rsidRPr="000844A8" w:rsidRDefault="000844A8" w:rsidP="000844A8">
      <w:pPr>
        <w:pStyle w:val="40"/>
        <w:numPr>
          <w:ilvl w:val="1"/>
          <w:numId w:val="6"/>
        </w:numPr>
        <w:ind w:firstLineChars="0"/>
      </w:pPr>
      <w:r>
        <w:rPr>
          <w:rFonts w:hint="eastAsia"/>
        </w:rPr>
        <w:t>target</w:t>
      </w:r>
      <w:r>
        <w:rPr>
          <w:rFonts w:hint="eastAsia"/>
        </w:rPr>
        <w:t>：表示这个进程实例所调用对象；</w:t>
      </w:r>
    </w:p>
    <w:p w14:paraId="67AF56A5" w14:textId="7F9B56E8" w:rsidR="000844A8" w:rsidRDefault="000844A8" w:rsidP="000844A8">
      <w:pPr>
        <w:pStyle w:val="40"/>
        <w:numPr>
          <w:ilvl w:val="1"/>
          <w:numId w:val="6"/>
        </w:numPr>
        <w:ind w:firstLineChars="0"/>
      </w:pPr>
      <w:r>
        <w:rPr>
          <w:rFonts w:hint="eastAsia"/>
        </w:rPr>
        <w:t>args</w:t>
      </w:r>
      <w:r>
        <w:rPr>
          <w:rFonts w:hint="eastAsia"/>
        </w:rPr>
        <w:t>：表示调用对象的位置参数元组；</w:t>
      </w:r>
    </w:p>
    <w:p w14:paraId="1136128C" w14:textId="05620C87" w:rsidR="000844A8" w:rsidRDefault="000844A8" w:rsidP="000844A8">
      <w:pPr>
        <w:pStyle w:val="40"/>
        <w:numPr>
          <w:ilvl w:val="1"/>
          <w:numId w:val="6"/>
        </w:numPr>
        <w:ind w:firstLineChars="0"/>
      </w:pPr>
      <w:r>
        <w:rPr>
          <w:rFonts w:hint="eastAsia"/>
        </w:rPr>
        <w:t>kwargs</w:t>
      </w:r>
      <w:r>
        <w:rPr>
          <w:rFonts w:hint="eastAsia"/>
        </w:rPr>
        <w:t>：表示调用对象的关键字参数字典；</w:t>
      </w:r>
    </w:p>
    <w:p w14:paraId="52FC2C02" w14:textId="1D874F77" w:rsidR="000844A8" w:rsidRDefault="000844A8" w:rsidP="000844A8">
      <w:pPr>
        <w:pStyle w:val="40"/>
        <w:numPr>
          <w:ilvl w:val="1"/>
          <w:numId w:val="6"/>
        </w:numPr>
        <w:ind w:firstLineChars="0"/>
      </w:pPr>
      <w:r>
        <w:rPr>
          <w:rFonts w:hint="eastAsia"/>
        </w:rPr>
        <w:t>name</w:t>
      </w:r>
      <w:r>
        <w:rPr>
          <w:rFonts w:hint="eastAsia"/>
        </w:rPr>
        <w:t>：为当前进程实例的别名；</w:t>
      </w:r>
    </w:p>
    <w:p w14:paraId="0C63B6B4" w14:textId="6B005973" w:rsidR="000844A8" w:rsidRDefault="000844A8" w:rsidP="000844A8">
      <w:pPr>
        <w:pStyle w:val="40"/>
        <w:numPr>
          <w:ilvl w:val="1"/>
          <w:numId w:val="6"/>
        </w:numPr>
        <w:ind w:firstLineChars="0"/>
      </w:pPr>
      <w:r>
        <w:rPr>
          <w:rFonts w:hint="eastAsia"/>
        </w:rPr>
        <w:t>group</w:t>
      </w:r>
      <w:r>
        <w:rPr>
          <w:rFonts w:hint="eastAsia"/>
        </w:rPr>
        <w:t>：大多数情况下用不到；</w:t>
      </w:r>
    </w:p>
    <w:p w14:paraId="7DB918F7" w14:textId="1D5545A8" w:rsidR="000844A8" w:rsidRPr="000844A8" w:rsidRDefault="000844A8" w:rsidP="000844A8">
      <w:pPr>
        <w:pStyle w:val="40"/>
        <w:ind w:firstLine="422"/>
        <w:rPr>
          <w:b/>
          <w:u w:val="single"/>
        </w:rPr>
      </w:pPr>
      <w:r w:rsidRPr="000844A8">
        <w:rPr>
          <w:rFonts w:hint="eastAsia"/>
          <w:b/>
          <w:color w:val="FF0000"/>
          <w:u w:val="single"/>
        </w:rPr>
        <w:t>Process</w:t>
      </w:r>
      <w:r w:rsidRPr="000844A8">
        <w:rPr>
          <w:rFonts w:hint="eastAsia"/>
          <w:b/>
          <w:color w:val="FF0000"/>
          <w:u w:val="single"/>
        </w:rPr>
        <w:t>类常用方法：</w:t>
      </w:r>
    </w:p>
    <w:p w14:paraId="2B1F10ED" w14:textId="6C5439B4" w:rsidR="000844A8" w:rsidRDefault="000844A8" w:rsidP="000844A8">
      <w:pPr>
        <w:pStyle w:val="40"/>
      </w:pPr>
      <w:r>
        <w:tab/>
      </w:r>
      <w:r>
        <w:rPr>
          <w:rFonts w:hint="eastAsia"/>
        </w:rPr>
        <w:t>is_alive()</w:t>
      </w:r>
      <w:r>
        <w:rPr>
          <w:rFonts w:hint="eastAsia"/>
        </w:rPr>
        <w:t>：判断进程实例是否还在执行；</w:t>
      </w:r>
    </w:p>
    <w:p w14:paraId="5E8B7DFF" w14:textId="5EEF776D" w:rsidR="000844A8" w:rsidRDefault="000844A8" w:rsidP="000844A8">
      <w:pPr>
        <w:pStyle w:val="40"/>
      </w:pPr>
      <w:r>
        <w:tab/>
      </w:r>
      <w:r>
        <w:rPr>
          <w:rFonts w:hint="eastAsia"/>
        </w:rPr>
        <w:t>join([timeout])</w:t>
      </w:r>
      <w:r>
        <w:rPr>
          <w:rFonts w:hint="eastAsia"/>
        </w:rPr>
        <w:t>：是否等待进程实例执行结束，或等待多少秒；</w:t>
      </w:r>
    </w:p>
    <w:p w14:paraId="0A80F301" w14:textId="3EE7CB4D" w:rsidR="000844A8" w:rsidRDefault="000844A8" w:rsidP="000844A8">
      <w:pPr>
        <w:pStyle w:val="40"/>
      </w:pPr>
      <w:r>
        <w:tab/>
      </w:r>
      <w:r>
        <w:rPr>
          <w:rFonts w:hint="eastAsia"/>
        </w:rPr>
        <w:t>start()</w:t>
      </w:r>
      <w:r>
        <w:rPr>
          <w:rFonts w:hint="eastAsia"/>
        </w:rPr>
        <w:t>：启动进程实例（创建子进程）；</w:t>
      </w:r>
    </w:p>
    <w:p w14:paraId="188834B3" w14:textId="582A7B8D" w:rsidR="000844A8" w:rsidRDefault="000844A8" w:rsidP="000844A8">
      <w:pPr>
        <w:pStyle w:val="40"/>
      </w:pPr>
      <w:r>
        <w:tab/>
      </w:r>
      <w:r>
        <w:rPr>
          <w:rFonts w:hint="eastAsia"/>
        </w:rPr>
        <w:t>run()</w:t>
      </w:r>
      <w:r>
        <w:rPr>
          <w:rFonts w:hint="eastAsia"/>
        </w:rPr>
        <w:t>：如果没有给定</w:t>
      </w:r>
      <w:r>
        <w:rPr>
          <w:rFonts w:hint="eastAsia"/>
        </w:rPr>
        <w:t>target</w:t>
      </w:r>
      <w:r>
        <w:rPr>
          <w:rFonts w:hint="eastAsia"/>
        </w:rPr>
        <w:t>参数，对这个对象调用</w:t>
      </w:r>
      <w:r>
        <w:rPr>
          <w:rFonts w:hint="eastAsia"/>
        </w:rPr>
        <w:t>start()</w:t>
      </w:r>
      <w:r>
        <w:rPr>
          <w:rFonts w:hint="eastAsia"/>
        </w:rPr>
        <w:t>方法时，就将执行对象中的</w:t>
      </w:r>
      <w:r>
        <w:rPr>
          <w:rFonts w:hint="eastAsia"/>
        </w:rPr>
        <w:t>run()</w:t>
      </w:r>
      <w:r>
        <w:rPr>
          <w:rFonts w:hint="eastAsia"/>
        </w:rPr>
        <w:t>方法；</w:t>
      </w:r>
    </w:p>
    <w:p w14:paraId="7674E8D9" w14:textId="57834D59" w:rsidR="000844A8" w:rsidRDefault="000844A8" w:rsidP="000844A8">
      <w:pPr>
        <w:pStyle w:val="40"/>
      </w:pPr>
      <w:r>
        <w:tab/>
      </w:r>
      <w:r>
        <w:rPr>
          <w:rFonts w:hint="eastAsia"/>
        </w:rPr>
        <w:t>terminate()</w:t>
      </w:r>
      <w:r>
        <w:rPr>
          <w:rFonts w:hint="eastAsia"/>
        </w:rPr>
        <w:t>：不管任务是否完成，立即终止；</w:t>
      </w:r>
    </w:p>
    <w:p w14:paraId="2381D9F3" w14:textId="6FDDEC32" w:rsidR="000844A8" w:rsidRPr="000844A8" w:rsidRDefault="000844A8" w:rsidP="000844A8">
      <w:pPr>
        <w:pStyle w:val="40"/>
        <w:ind w:firstLine="422"/>
        <w:rPr>
          <w:b/>
          <w:u w:val="single"/>
        </w:rPr>
      </w:pPr>
      <w:r w:rsidRPr="000844A8">
        <w:rPr>
          <w:rFonts w:hint="eastAsia"/>
          <w:b/>
          <w:color w:val="FF0000"/>
          <w:u w:val="single"/>
        </w:rPr>
        <w:t>Process</w:t>
      </w:r>
      <w:r w:rsidRPr="000844A8">
        <w:rPr>
          <w:rFonts w:hint="eastAsia"/>
          <w:b/>
          <w:color w:val="FF0000"/>
          <w:u w:val="single"/>
        </w:rPr>
        <w:t>类常用属性：</w:t>
      </w:r>
    </w:p>
    <w:p w14:paraId="6E630628" w14:textId="4AA19BA1" w:rsidR="000844A8" w:rsidRDefault="000844A8" w:rsidP="000844A8">
      <w:pPr>
        <w:pStyle w:val="40"/>
      </w:pPr>
      <w:r>
        <w:tab/>
      </w:r>
      <w:r>
        <w:rPr>
          <w:rFonts w:hint="eastAsia"/>
        </w:rPr>
        <w:t>name</w:t>
      </w:r>
      <w:r>
        <w:rPr>
          <w:rFonts w:hint="eastAsia"/>
        </w:rPr>
        <w:t>：当前进程实例别名，默认为</w:t>
      </w:r>
      <w:r>
        <w:rPr>
          <w:rFonts w:hint="eastAsia"/>
        </w:rPr>
        <w:t>Process-N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为从</w:t>
      </w:r>
      <w:r>
        <w:rPr>
          <w:rFonts w:hint="eastAsia"/>
        </w:rPr>
        <w:t>1</w:t>
      </w:r>
      <w:r>
        <w:rPr>
          <w:rFonts w:hint="eastAsia"/>
        </w:rPr>
        <w:t>开始递增的整数；</w:t>
      </w:r>
    </w:p>
    <w:p w14:paraId="47E677DF" w14:textId="34DC59F6" w:rsidR="000844A8" w:rsidRDefault="000844A8" w:rsidP="000844A8">
      <w:pPr>
        <w:pStyle w:val="40"/>
      </w:pPr>
      <w:r>
        <w:tab/>
      </w:r>
      <w:r>
        <w:rPr>
          <w:rFonts w:hint="eastAsia"/>
        </w:rPr>
        <w:t>pid</w:t>
      </w:r>
      <w:r>
        <w:rPr>
          <w:rFonts w:hint="eastAsia"/>
        </w:rPr>
        <w:t>：当前进程实例的</w:t>
      </w:r>
      <w:r>
        <w:rPr>
          <w:rFonts w:hint="eastAsia"/>
        </w:rPr>
        <w:t>PID</w:t>
      </w:r>
      <w:r>
        <w:rPr>
          <w:rFonts w:hint="eastAsia"/>
        </w:rPr>
        <w:t>值；</w:t>
      </w:r>
    </w:p>
    <w:p w14:paraId="492B2914" w14:textId="3701B765" w:rsidR="00644512" w:rsidRDefault="00BB701D">
      <w:pPr>
        <w:pStyle w:val="2"/>
        <w:ind w:left="777" w:right="210"/>
      </w:pPr>
      <w:r>
        <w:rPr>
          <w:rFonts w:hint="eastAsia"/>
        </w:rPr>
        <w:lastRenderedPageBreak/>
        <w:t>实例化使用</w:t>
      </w:r>
      <w:r>
        <w:t>P</w:t>
      </w:r>
      <w:r>
        <w:rPr>
          <w:rFonts w:hint="eastAsia"/>
        </w:rPr>
        <w:t>rocess</w:t>
      </w:r>
    </w:p>
    <w:p w14:paraId="17D3D14A" w14:textId="1239DC68" w:rsidR="00644512" w:rsidRDefault="006F1B8C" w:rsidP="00BB701D">
      <w:pPr>
        <w:pStyle w:val="40"/>
      </w:pPr>
      <w:r>
        <w:rPr>
          <w:rFonts w:hint="eastAsia"/>
        </w:rPr>
        <w:t>通过实例化</w:t>
      </w:r>
      <w:r>
        <w:rPr>
          <w:rFonts w:hint="eastAsia"/>
        </w:rPr>
        <w:t>Process</w:t>
      </w:r>
      <w:r>
        <w:rPr>
          <w:rFonts w:hint="eastAsia"/>
        </w:rPr>
        <w:t>类，</w:t>
      </w:r>
      <w:r w:rsidR="00B83A61">
        <w:rPr>
          <w:rFonts w:hint="eastAsia"/>
        </w:rPr>
        <w:t>注意调用</w:t>
      </w:r>
      <w:r w:rsidR="00B83A61">
        <w:rPr>
          <w:rFonts w:hint="eastAsia"/>
        </w:rPr>
        <w:t>start</w:t>
      </w:r>
      <w:r w:rsidR="00B83A61">
        <w:rPr>
          <w:rFonts w:hint="eastAsia"/>
        </w:rPr>
        <w:t>方法</w:t>
      </w:r>
    </w:p>
    <w:p w14:paraId="4B1C655A" w14:textId="43F5635E" w:rsidR="00B83A61" w:rsidRDefault="00B83A61" w:rsidP="00B83A61">
      <w:pPr>
        <w:pStyle w:val="coder"/>
      </w:pPr>
      <w:r>
        <w:t>from multiprocessing import Process</w:t>
      </w:r>
    </w:p>
    <w:p w14:paraId="1B68FDF2" w14:textId="77777777" w:rsidR="00B83A61" w:rsidRDefault="00B83A61" w:rsidP="00B83A61">
      <w:pPr>
        <w:pStyle w:val="coder"/>
      </w:pPr>
      <w:r>
        <w:t>import os</w:t>
      </w:r>
    </w:p>
    <w:p w14:paraId="25E2F4FF" w14:textId="77777777" w:rsidR="00B83A61" w:rsidRDefault="00B83A61" w:rsidP="00B83A61">
      <w:pPr>
        <w:pStyle w:val="coder"/>
      </w:pPr>
      <w:r>
        <w:t>from time import sleep</w:t>
      </w:r>
    </w:p>
    <w:p w14:paraId="0EDDAA70" w14:textId="77777777" w:rsidR="00B83A61" w:rsidRDefault="00B83A61" w:rsidP="00B83A61">
      <w:pPr>
        <w:pStyle w:val="coder"/>
      </w:pPr>
    </w:p>
    <w:p w14:paraId="68E04F52" w14:textId="77777777" w:rsidR="00B83A61" w:rsidRDefault="00B83A61" w:rsidP="00B83A61">
      <w:pPr>
        <w:pStyle w:val="coder"/>
      </w:pPr>
      <w:r>
        <w:rPr>
          <w:rFonts w:hint="eastAsia"/>
        </w:rPr>
        <w:t xml:space="preserve"># </w:t>
      </w:r>
      <w:r>
        <w:rPr>
          <w:rFonts w:hint="eastAsia"/>
        </w:rPr>
        <w:t>子进程要执行的代码</w:t>
      </w:r>
    </w:p>
    <w:p w14:paraId="004FE551" w14:textId="77777777" w:rsidR="00B83A61" w:rsidRDefault="00B83A61" w:rsidP="00B83A61">
      <w:pPr>
        <w:pStyle w:val="coder"/>
      </w:pPr>
      <w:r>
        <w:t>def run_proc(name, age, **kwargs):</w:t>
      </w:r>
    </w:p>
    <w:p w14:paraId="141D16D1" w14:textId="77777777" w:rsidR="00B83A61" w:rsidRDefault="00B83A61" w:rsidP="00B83A61">
      <w:pPr>
        <w:pStyle w:val="coder"/>
      </w:pPr>
      <w:r>
        <w:t xml:space="preserve">    for i in range(10):</w:t>
      </w:r>
    </w:p>
    <w:p w14:paraId="3B0100DB" w14:textId="77777777" w:rsidR="00B83A61" w:rsidRDefault="00B83A61" w:rsidP="00B83A61">
      <w:pPr>
        <w:pStyle w:val="coder"/>
      </w:pPr>
      <w:r>
        <w:rPr>
          <w:rFonts w:hint="eastAsia"/>
        </w:rPr>
        <w:t xml:space="preserve">        print('</w:t>
      </w:r>
      <w:r>
        <w:rPr>
          <w:rFonts w:hint="eastAsia"/>
        </w:rPr>
        <w:t>子进程运行中，</w:t>
      </w:r>
      <w:r>
        <w:rPr>
          <w:rFonts w:hint="eastAsia"/>
        </w:rPr>
        <w:t>name= %s,age=%d ,pid=%d...' % (name, age,os.getpid()))</w:t>
      </w:r>
    </w:p>
    <w:p w14:paraId="308AAADB" w14:textId="77777777" w:rsidR="00B83A61" w:rsidRDefault="00B83A61" w:rsidP="00B83A61">
      <w:pPr>
        <w:pStyle w:val="coder"/>
      </w:pPr>
      <w:r>
        <w:t xml:space="preserve">        print(kwargs)</w:t>
      </w:r>
    </w:p>
    <w:p w14:paraId="52C962AF" w14:textId="77777777" w:rsidR="00B83A61" w:rsidRDefault="00B83A61" w:rsidP="00B83A61">
      <w:pPr>
        <w:pStyle w:val="coder"/>
      </w:pPr>
      <w:r>
        <w:t xml:space="preserve">        sleep(0.5)</w:t>
      </w:r>
    </w:p>
    <w:p w14:paraId="12DBA639" w14:textId="77777777" w:rsidR="00B83A61" w:rsidRDefault="00B83A61" w:rsidP="00B83A61">
      <w:pPr>
        <w:pStyle w:val="coder"/>
      </w:pPr>
    </w:p>
    <w:p w14:paraId="0F849999" w14:textId="77777777" w:rsidR="00B83A61" w:rsidRDefault="00B83A61" w:rsidP="00B83A61">
      <w:pPr>
        <w:pStyle w:val="coder"/>
      </w:pPr>
      <w:r>
        <w:t>if __name__=='__main__':</w:t>
      </w:r>
    </w:p>
    <w:p w14:paraId="6D054198" w14:textId="77777777" w:rsidR="00B83A61" w:rsidRDefault="00B83A61" w:rsidP="00B83A61">
      <w:pPr>
        <w:pStyle w:val="coder"/>
      </w:pPr>
      <w:r>
        <w:rPr>
          <w:rFonts w:hint="eastAsia"/>
        </w:rPr>
        <w:t xml:space="preserve">    print('</w:t>
      </w:r>
      <w:r>
        <w:rPr>
          <w:rFonts w:hint="eastAsia"/>
        </w:rPr>
        <w:t>父进程</w:t>
      </w:r>
      <w:r>
        <w:rPr>
          <w:rFonts w:hint="eastAsia"/>
        </w:rPr>
        <w:t xml:space="preserve"> %d.' % os.getpid())</w:t>
      </w:r>
    </w:p>
    <w:p w14:paraId="7DB25B34" w14:textId="77777777" w:rsidR="00B83A61" w:rsidRDefault="00B83A61" w:rsidP="00B83A61">
      <w:pPr>
        <w:pStyle w:val="coder"/>
      </w:pPr>
      <w:r>
        <w:t xml:space="preserve">    p = Process(target=run_proc, args=('test',18), kwargs={"m":20})</w:t>
      </w:r>
    </w:p>
    <w:p w14:paraId="3E61C4D0" w14:textId="77777777" w:rsidR="00B83A61" w:rsidRDefault="00B83A61" w:rsidP="00B83A61">
      <w:pPr>
        <w:pStyle w:val="coder"/>
      </w:pPr>
      <w:r>
        <w:rPr>
          <w:rFonts w:hint="eastAsia"/>
        </w:rPr>
        <w:t xml:space="preserve">    print('</w:t>
      </w:r>
      <w:r>
        <w:rPr>
          <w:rFonts w:hint="eastAsia"/>
        </w:rPr>
        <w:t>子进程将要执行</w:t>
      </w:r>
      <w:r>
        <w:rPr>
          <w:rFonts w:hint="eastAsia"/>
        </w:rPr>
        <w:t>')</w:t>
      </w:r>
    </w:p>
    <w:p w14:paraId="47C84132" w14:textId="77777777" w:rsidR="00B83A61" w:rsidRDefault="00B83A61" w:rsidP="00B83A61">
      <w:pPr>
        <w:pStyle w:val="coder"/>
      </w:pPr>
      <w:r>
        <w:t xml:space="preserve">    p.start()</w:t>
      </w:r>
    </w:p>
    <w:p w14:paraId="6879E8A3" w14:textId="77777777" w:rsidR="00B83A61" w:rsidRDefault="00B83A61" w:rsidP="00B83A61">
      <w:pPr>
        <w:pStyle w:val="coder"/>
      </w:pPr>
      <w:r>
        <w:t xml:space="preserve">    sleep(1)</w:t>
      </w:r>
    </w:p>
    <w:p w14:paraId="27DEAE60" w14:textId="77777777" w:rsidR="00B83A61" w:rsidRDefault="00B83A61" w:rsidP="00B83A61">
      <w:pPr>
        <w:pStyle w:val="coder"/>
      </w:pPr>
      <w:r>
        <w:t xml:space="preserve">    p.terminate()</w:t>
      </w:r>
    </w:p>
    <w:p w14:paraId="24D467B4" w14:textId="77777777" w:rsidR="00B83A61" w:rsidRDefault="00B83A61" w:rsidP="00B83A61">
      <w:pPr>
        <w:pStyle w:val="coder"/>
      </w:pPr>
      <w:r>
        <w:t xml:space="preserve">    p.join()</w:t>
      </w:r>
    </w:p>
    <w:p w14:paraId="50C93A0D" w14:textId="1035FF4E" w:rsidR="00B83A61" w:rsidRDefault="00B83A61" w:rsidP="00B83A61">
      <w:pPr>
        <w:pStyle w:val="coder"/>
        <w:ind w:firstLine="360"/>
      </w:pPr>
      <w:r>
        <w:rPr>
          <w:rFonts w:hint="eastAsia"/>
        </w:rPr>
        <w:t>print('</w:t>
      </w:r>
      <w:r>
        <w:rPr>
          <w:rFonts w:hint="eastAsia"/>
        </w:rPr>
        <w:t>子进程已结束</w:t>
      </w:r>
      <w:r>
        <w:rPr>
          <w:rFonts w:hint="eastAsia"/>
        </w:rPr>
        <w:t>')</w:t>
      </w:r>
    </w:p>
    <w:p w14:paraId="56F5010C" w14:textId="77777777" w:rsidR="00B83A61" w:rsidRDefault="00B83A61" w:rsidP="00B83A61">
      <w:pPr>
        <w:pStyle w:val="40"/>
      </w:pPr>
    </w:p>
    <w:p w14:paraId="3410C260" w14:textId="01279451" w:rsidR="00644512" w:rsidRDefault="00B83A61">
      <w:pPr>
        <w:pStyle w:val="2"/>
        <w:ind w:left="777" w:right="210"/>
      </w:pPr>
      <w:r>
        <w:rPr>
          <w:rFonts w:hint="eastAsia"/>
        </w:rPr>
        <w:t>类继承方式使用</w:t>
      </w:r>
      <w:r>
        <w:rPr>
          <w:rFonts w:hint="eastAsia"/>
        </w:rPr>
        <w:t>Process</w:t>
      </w:r>
    </w:p>
    <w:p w14:paraId="01FDA316" w14:textId="55E0B75E" w:rsidR="00644512" w:rsidRDefault="00E950A1" w:rsidP="00B83A61">
      <w:pPr>
        <w:pStyle w:val="40"/>
      </w:pPr>
      <w:r w:rsidRPr="00E950A1">
        <w:rPr>
          <w:rFonts w:hint="eastAsia"/>
        </w:rPr>
        <w:t>创建新的进程还能够使用类的方式，可以自定义一个类，继承</w:t>
      </w:r>
      <w:r w:rsidRPr="00E950A1">
        <w:rPr>
          <w:rFonts w:hint="eastAsia"/>
        </w:rPr>
        <w:t>Process</w:t>
      </w:r>
      <w:r w:rsidRPr="00E950A1">
        <w:rPr>
          <w:rFonts w:hint="eastAsia"/>
        </w:rPr>
        <w:t>类，每次实例化这个类的时候，就等同于实例化一个进程对象</w:t>
      </w:r>
      <w:r>
        <w:rPr>
          <w:rFonts w:hint="eastAsia"/>
        </w:rPr>
        <w:t>。</w:t>
      </w:r>
    </w:p>
    <w:p w14:paraId="4E4A84FD" w14:textId="41CA7491" w:rsidR="00E950A1" w:rsidRDefault="00E950A1" w:rsidP="00E950A1">
      <w:pPr>
        <w:pStyle w:val="coder"/>
      </w:pPr>
      <w:r>
        <w:t>from multiprocessing import Process</w:t>
      </w:r>
    </w:p>
    <w:p w14:paraId="1BDCB19C" w14:textId="77777777" w:rsidR="00E950A1" w:rsidRDefault="00E950A1" w:rsidP="00E950A1">
      <w:pPr>
        <w:pStyle w:val="coder"/>
      </w:pPr>
      <w:r>
        <w:t>import time</w:t>
      </w:r>
    </w:p>
    <w:p w14:paraId="7C965D06" w14:textId="77777777" w:rsidR="00E950A1" w:rsidRDefault="00E950A1" w:rsidP="00E950A1">
      <w:pPr>
        <w:pStyle w:val="coder"/>
      </w:pPr>
      <w:r>
        <w:t>import os</w:t>
      </w:r>
    </w:p>
    <w:p w14:paraId="2F7BA797" w14:textId="77777777" w:rsidR="00E950A1" w:rsidRDefault="00E950A1" w:rsidP="00E950A1">
      <w:pPr>
        <w:pStyle w:val="coder"/>
      </w:pPr>
    </w:p>
    <w:p w14:paraId="35D921CD" w14:textId="77777777" w:rsidR="00E950A1" w:rsidRDefault="00E950A1" w:rsidP="00E950A1">
      <w:pPr>
        <w:pStyle w:val="coder"/>
      </w:pPr>
      <w:r>
        <w:rPr>
          <w:rFonts w:hint="eastAsia"/>
        </w:rPr>
        <w:t>#</w:t>
      </w:r>
      <w:r>
        <w:rPr>
          <w:rFonts w:hint="eastAsia"/>
        </w:rPr>
        <w:t>继承</w:t>
      </w:r>
      <w:r>
        <w:rPr>
          <w:rFonts w:hint="eastAsia"/>
        </w:rPr>
        <w:t>Process</w:t>
      </w:r>
      <w:r>
        <w:rPr>
          <w:rFonts w:hint="eastAsia"/>
        </w:rPr>
        <w:t>类</w:t>
      </w:r>
    </w:p>
    <w:p w14:paraId="65F2760F" w14:textId="77777777" w:rsidR="00E950A1" w:rsidRDefault="00E950A1" w:rsidP="00E950A1">
      <w:pPr>
        <w:pStyle w:val="coder"/>
      </w:pPr>
      <w:r>
        <w:t>class Process_Class(Process):</w:t>
      </w:r>
    </w:p>
    <w:p w14:paraId="21A80D52" w14:textId="77777777" w:rsidR="00E950A1" w:rsidRDefault="00E950A1" w:rsidP="00E950A1">
      <w:pPr>
        <w:pStyle w:val="coder"/>
      </w:pPr>
      <w:r>
        <w:rPr>
          <w:rFonts w:hint="eastAsia"/>
        </w:rPr>
        <w:t xml:space="preserve">    #</w:t>
      </w:r>
      <w:r>
        <w:rPr>
          <w:rFonts w:hint="eastAsia"/>
        </w:rPr>
        <w:t>因为</w:t>
      </w:r>
      <w:r>
        <w:rPr>
          <w:rFonts w:hint="eastAsia"/>
        </w:rPr>
        <w:t>Process</w:t>
      </w:r>
      <w:r>
        <w:rPr>
          <w:rFonts w:hint="eastAsia"/>
        </w:rPr>
        <w:t>类本身也有</w:t>
      </w:r>
      <w:r>
        <w:rPr>
          <w:rFonts w:hint="eastAsia"/>
        </w:rPr>
        <w:t>__init__</w:t>
      </w:r>
      <w:r>
        <w:rPr>
          <w:rFonts w:hint="eastAsia"/>
        </w:rPr>
        <w:t>方法，这个子类相当于重写了这个方法，</w:t>
      </w:r>
    </w:p>
    <w:p w14:paraId="4713BD88" w14:textId="77777777" w:rsidR="00E950A1" w:rsidRDefault="00E950A1" w:rsidP="00E950A1">
      <w:pPr>
        <w:pStyle w:val="coder"/>
      </w:pPr>
      <w:r>
        <w:rPr>
          <w:rFonts w:hint="eastAsia"/>
        </w:rPr>
        <w:t xml:space="preserve">    #</w:t>
      </w:r>
      <w:r>
        <w:rPr>
          <w:rFonts w:hint="eastAsia"/>
        </w:rPr>
        <w:t>但这样就会带来一个问题，我们并没有完全的初始化一个</w:t>
      </w:r>
      <w:r>
        <w:rPr>
          <w:rFonts w:hint="eastAsia"/>
        </w:rPr>
        <w:t>Process</w:t>
      </w:r>
      <w:r>
        <w:rPr>
          <w:rFonts w:hint="eastAsia"/>
        </w:rPr>
        <w:t>类，所以就不能使用从这个类继承的一些方法和属性，</w:t>
      </w:r>
    </w:p>
    <w:p w14:paraId="5B5AF3D4" w14:textId="77777777" w:rsidR="00E950A1" w:rsidRDefault="00E950A1" w:rsidP="00E950A1">
      <w:pPr>
        <w:pStyle w:val="coder"/>
      </w:pPr>
      <w:r>
        <w:rPr>
          <w:rFonts w:hint="eastAsia"/>
        </w:rPr>
        <w:t xml:space="preserve">    #</w:t>
      </w:r>
      <w:r>
        <w:rPr>
          <w:rFonts w:hint="eastAsia"/>
        </w:rPr>
        <w:t>最好的方法就是将继承类本身传递给</w:t>
      </w:r>
      <w:r>
        <w:rPr>
          <w:rFonts w:hint="eastAsia"/>
        </w:rPr>
        <w:t>Process.__init__</w:t>
      </w:r>
      <w:r>
        <w:rPr>
          <w:rFonts w:hint="eastAsia"/>
        </w:rPr>
        <w:t>方法，完成这些初始化操作</w:t>
      </w:r>
    </w:p>
    <w:p w14:paraId="4B48FBA9" w14:textId="77777777" w:rsidR="00E950A1" w:rsidRDefault="00E950A1" w:rsidP="00E950A1">
      <w:pPr>
        <w:pStyle w:val="coder"/>
      </w:pPr>
      <w:r>
        <w:t xml:space="preserve">    def __init__(self,interval):</w:t>
      </w:r>
    </w:p>
    <w:p w14:paraId="49EB4E99" w14:textId="77777777" w:rsidR="00E950A1" w:rsidRDefault="00E950A1" w:rsidP="00E950A1">
      <w:pPr>
        <w:pStyle w:val="coder"/>
      </w:pPr>
      <w:r>
        <w:t xml:space="preserve">        Process.__init__(self)</w:t>
      </w:r>
    </w:p>
    <w:p w14:paraId="63331301" w14:textId="77777777" w:rsidR="00E950A1" w:rsidRDefault="00E950A1" w:rsidP="00E950A1">
      <w:pPr>
        <w:pStyle w:val="coder"/>
      </w:pPr>
      <w:r>
        <w:t xml:space="preserve">        self.interval = interval</w:t>
      </w:r>
    </w:p>
    <w:p w14:paraId="396CFBE2" w14:textId="77777777" w:rsidR="00E950A1" w:rsidRDefault="00E950A1" w:rsidP="00E950A1">
      <w:pPr>
        <w:pStyle w:val="coder"/>
      </w:pPr>
    </w:p>
    <w:p w14:paraId="2507E3DF" w14:textId="77777777" w:rsidR="00E950A1" w:rsidRDefault="00E950A1" w:rsidP="00E950A1">
      <w:pPr>
        <w:pStyle w:val="coder"/>
      </w:pPr>
      <w:r>
        <w:rPr>
          <w:rFonts w:hint="eastAsia"/>
        </w:rPr>
        <w:t xml:space="preserve">    #</w:t>
      </w:r>
      <w:r>
        <w:rPr>
          <w:rFonts w:hint="eastAsia"/>
        </w:rPr>
        <w:t>重写了</w:t>
      </w:r>
      <w:r>
        <w:rPr>
          <w:rFonts w:hint="eastAsia"/>
        </w:rPr>
        <w:t>Process</w:t>
      </w:r>
      <w:r>
        <w:rPr>
          <w:rFonts w:hint="eastAsia"/>
        </w:rPr>
        <w:t>类的</w:t>
      </w:r>
      <w:r>
        <w:rPr>
          <w:rFonts w:hint="eastAsia"/>
        </w:rPr>
        <w:t>run()</w:t>
      </w:r>
      <w:r>
        <w:rPr>
          <w:rFonts w:hint="eastAsia"/>
        </w:rPr>
        <w:t>方法</w:t>
      </w:r>
    </w:p>
    <w:p w14:paraId="3ABDA287" w14:textId="77777777" w:rsidR="00E950A1" w:rsidRDefault="00E950A1" w:rsidP="00E950A1">
      <w:pPr>
        <w:pStyle w:val="coder"/>
      </w:pPr>
      <w:r>
        <w:t xml:space="preserve">    def run(self):</w:t>
      </w:r>
    </w:p>
    <w:p w14:paraId="1810D795" w14:textId="77777777" w:rsidR="00E950A1" w:rsidRDefault="00E950A1" w:rsidP="00E950A1">
      <w:pPr>
        <w:pStyle w:val="coder"/>
      </w:pPr>
      <w:r>
        <w:rPr>
          <w:rFonts w:hint="eastAsia"/>
        </w:rPr>
        <w:t xml:space="preserve">        print("</w:t>
      </w:r>
      <w:r>
        <w:rPr>
          <w:rFonts w:hint="eastAsia"/>
        </w:rPr>
        <w:t>子进程</w:t>
      </w:r>
      <w:r>
        <w:rPr>
          <w:rFonts w:hint="eastAsia"/>
        </w:rPr>
        <w:t xml:space="preserve">(%s) </w:t>
      </w:r>
      <w:r>
        <w:rPr>
          <w:rFonts w:hint="eastAsia"/>
        </w:rPr>
        <w:t>开始执行，父进程为（</w:t>
      </w:r>
      <w:r>
        <w:rPr>
          <w:rFonts w:hint="eastAsia"/>
        </w:rPr>
        <w:t>%s</w:t>
      </w:r>
      <w:r>
        <w:rPr>
          <w:rFonts w:hint="eastAsia"/>
        </w:rPr>
        <w:t>）</w:t>
      </w:r>
      <w:r>
        <w:rPr>
          <w:rFonts w:hint="eastAsia"/>
        </w:rPr>
        <w:t>"%(os.getpid(),os.getppid()))</w:t>
      </w:r>
    </w:p>
    <w:p w14:paraId="592B2DFE" w14:textId="77777777" w:rsidR="00E950A1" w:rsidRDefault="00E950A1" w:rsidP="00E950A1">
      <w:pPr>
        <w:pStyle w:val="coder"/>
      </w:pPr>
      <w:r>
        <w:t xml:space="preserve">        t_start = time.time()</w:t>
      </w:r>
    </w:p>
    <w:p w14:paraId="68905252" w14:textId="77777777" w:rsidR="00E950A1" w:rsidRDefault="00E950A1" w:rsidP="00E950A1">
      <w:pPr>
        <w:pStyle w:val="coder"/>
      </w:pPr>
      <w:r>
        <w:t xml:space="preserve">        time.sleep(self.interval)</w:t>
      </w:r>
    </w:p>
    <w:p w14:paraId="03B306F5" w14:textId="77777777" w:rsidR="00E950A1" w:rsidRDefault="00E950A1" w:rsidP="00E950A1">
      <w:pPr>
        <w:pStyle w:val="coder"/>
      </w:pPr>
      <w:r>
        <w:t xml:space="preserve">        t_stop = time.time()</w:t>
      </w:r>
    </w:p>
    <w:p w14:paraId="061E9F74" w14:textId="77777777" w:rsidR="00E950A1" w:rsidRDefault="00E950A1" w:rsidP="00E950A1">
      <w:pPr>
        <w:pStyle w:val="coder"/>
      </w:pPr>
      <w:r>
        <w:rPr>
          <w:rFonts w:hint="eastAsia"/>
        </w:rPr>
        <w:t xml:space="preserve">        print("(%s)</w:t>
      </w:r>
      <w:r>
        <w:rPr>
          <w:rFonts w:hint="eastAsia"/>
        </w:rPr>
        <w:t>执行结束，耗时</w:t>
      </w:r>
      <w:r>
        <w:rPr>
          <w:rFonts w:hint="eastAsia"/>
        </w:rPr>
        <w:t>%0.2f</w:t>
      </w:r>
      <w:r>
        <w:rPr>
          <w:rFonts w:hint="eastAsia"/>
        </w:rPr>
        <w:t>秒</w:t>
      </w:r>
      <w:r>
        <w:rPr>
          <w:rFonts w:hint="eastAsia"/>
        </w:rPr>
        <w:t>"%(os.getpid(),t_stop-t_start))</w:t>
      </w:r>
    </w:p>
    <w:p w14:paraId="5FD7CC54" w14:textId="77777777" w:rsidR="00E950A1" w:rsidRDefault="00E950A1" w:rsidP="00E950A1">
      <w:pPr>
        <w:pStyle w:val="coder"/>
      </w:pPr>
    </w:p>
    <w:p w14:paraId="74C68C47" w14:textId="77777777" w:rsidR="00E950A1" w:rsidRDefault="00E950A1" w:rsidP="00E950A1">
      <w:pPr>
        <w:pStyle w:val="coder"/>
      </w:pPr>
      <w:r>
        <w:t>if __name__=="__main__":</w:t>
      </w:r>
    </w:p>
    <w:p w14:paraId="000070DD" w14:textId="77777777" w:rsidR="00E950A1" w:rsidRDefault="00E950A1" w:rsidP="00E950A1">
      <w:pPr>
        <w:pStyle w:val="coder"/>
      </w:pPr>
      <w:r>
        <w:t xml:space="preserve">    t_start = time.time()</w:t>
      </w:r>
    </w:p>
    <w:p w14:paraId="2BF68582" w14:textId="77777777" w:rsidR="00E950A1" w:rsidRDefault="00E950A1" w:rsidP="00E950A1">
      <w:pPr>
        <w:pStyle w:val="coder"/>
      </w:pPr>
      <w:r>
        <w:rPr>
          <w:rFonts w:hint="eastAsia"/>
        </w:rPr>
        <w:t xml:space="preserve">    print("</w:t>
      </w:r>
      <w:r>
        <w:rPr>
          <w:rFonts w:hint="eastAsia"/>
        </w:rPr>
        <w:t>当前程序进程</w:t>
      </w:r>
      <w:r>
        <w:rPr>
          <w:rFonts w:hint="eastAsia"/>
        </w:rPr>
        <w:t xml:space="preserve">(%s)"%os.getpid())        </w:t>
      </w:r>
    </w:p>
    <w:p w14:paraId="2B6CA10C" w14:textId="77777777" w:rsidR="00E950A1" w:rsidRDefault="00E950A1" w:rsidP="00E950A1">
      <w:pPr>
        <w:pStyle w:val="coder"/>
      </w:pPr>
      <w:r>
        <w:t xml:space="preserve">    p1 = Process_Class(2)</w:t>
      </w:r>
    </w:p>
    <w:p w14:paraId="016B224E" w14:textId="77777777" w:rsidR="00E950A1" w:rsidRDefault="00E950A1" w:rsidP="00E950A1">
      <w:pPr>
        <w:pStyle w:val="coder"/>
      </w:pPr>
      <w:r>
        <w:rPr>
          <w:rFonts w:hint="eastAsia"/>
        </w:rPr>
        <w:t xml:space="preserve">    #</w:t>
      </w:r>
      <w:r>
        <w:rPr>
          <w:rFonts w:hint="eastAsia"/>
        </w:rPr>
        <w:t>对一个不包含</w:t>
      </w:r>
      <w:r>
        <w:rPr>
          <w:rFonts w:hint="eastAsia"/>
        </w:rPr>
        <w:t>target</w:t>
      </w:r>
      <w:r>
        <w:rPr>
          <w:rFonts w:hint="eastAsia"/>
        </w:rPr>
        <w:t>属性的</w:t>
      </w:r>
      <w:r>
        <w:rPr>
          <w:rFonts w:hint="eastAsia"/>
        </w:rPr>
        <w:t>Process</w:t>
      </w:r>
      <w:r>
        <w:rPr>
          <w:rFonts w:hint="eastAsia"/>
        </w:rPr>
        <w:t>类执行</w:t>
      </w:r>
      <w:r>
        <w:rPr>
          <w:rFonts w:hint="eastAsia"/>
        </w:rPr>
        <w:t>start()</w:t>
      </w:r>
      <w:r>
        <w:rPr>
          <w:rFonts w:hint="eastAsia"/>
        </w:rPr>
        <w:t>方法，就会运行这个类中的</w:t>
      </w:r>
      <w:r>
        <w:rPr>
          <w:rFonts w:hint="eastAsia"/>
        </w:rPr>
        <w:t>run()</w:t>
      </w:r>
      <w:r>
        <w:rPr>
          <w:rFonts w:hint="eastAsia"/>
        </w:rPr>
        <w:t>方法，所以这里会执行</w:t>
      </w:r>
      <w:r>
        <w:rPr>
          <w:rFonts w:hint="eastAsia"/>
        </w:rPr>
        <w:t>p1.run()</w:t>
      </w:r>
    </w:p>
    <w:p w14:paraId="060FAEC1" w14:textId="77777777" w:rsidR="00E950A1" w:rsidRDefault="00E950A1" w:rsidP="00E950A1">
      <w:pPr>
        <w:pStyle w:val="coder"/>
      </w:pPr>
      <w:r>
        <w:t xml:space="preserve">    p1.start()</w:t>
      </w:r>
    </w:p>
    <w:p w14:paraId="22AFE03B" w14:textId="77777777" w:rsidR="00E950A1" w:rsidRDefault="00E950A1" w:rsidP="00E950A1">
      <w:pPr>
        <w:pStyle w:val="coder"/>
      </w:pPr>
      <w:r>
        <w:t xml:space="preserve">    p1.join()</w:t>
      </w:r>
    </w:p>
    <w:p w14:paraId="503A0CA9" w14:textId="77777777" w:rsidR="00E950A1" w:rsidRDefault="00E950A1" w:rsidP="00E950A1">
      <w:pPr>
        <w:pStyle w:val="coder"/>
      </w:pPr>
      <w:r>
        <w:t xml:space="preserve">    t_stop = time.time()</w:t>
      </w:r>
    </w:p>
    <w:p w14:paraId="7A663E08" w14:textId="476BE1AF" w:rsidR="00644512" w:rsidRDefault="00E950A1" w:rsidP="002F16D6">
      <w:pPr>
        <w:pStyle w:val="coder"/>
      </w:pPr>
      <w:r>
        <w:rPr>
          <w:rFonts w:hint="eastAsia"/>
        </w:rPr>
        <w:t xml:space="preserve">    print("(%s)</w:t>
      </w:r>
      <w:r>
        <w:rPr>
          <w:rFonts w:hint="eastAsia"/>
        </w:rPr>
        <w:t>执行结束，耗时</w:t>
      </w:r>
      <w:r>
        <w:rPr>
          <w:rFonts w:hint="eastAsia"/>
        </w:rPr>
        <w:t>%0.2f"%(os.getpid(),t_stop-t_start))</w:t>
      </w:r>
    </w:p>
    <w:p w14:paraId="5497035E" w14:textId="77777777" w:rsidR="00644512" w:rsidRDefault="00644512">
      <w:pPr>
        <w:pStyle w:val="40"/>
      </w:pPr>
    </w:p>
    <w:p w14:paraId="406915E6" w14:textId="6305C3C0" w:rsidR="00644512" w:rsidRDefault="002F16D6">
      <w:pPr>
        <w:pStyle w:val="1"/>
      </w:pPr>
      <w:r>
        <w:rPr>
          <w:rFonts w:hint="eastAsia"/>
        </w:rPr>
        <w:t>进程池</w:t>
      </w:r>
    </w:p>
    <w:p w14:paraId="3C32E04C" w14:textId="0D161EE5" w:rsidR="002F16D6" w:rsidRDefault="002F16D6" w:rsidP="002F16D6">
      <w:pPr>
        <w:pStyle w:val="40"/>
      </w:pPr>
      <w:r>
        <w:rPr>
          <w:rFonts w:hint="eastAsia"/>
        </w:rPr>
        <w:t>当需要创建的子进程数量不多时，可以直接利用</w:t>
      </w:r>
      <w:r>
        <w:rPr>
          <w:rFonts w:hint="eastAsia"/>
        </w:rPr>
        <w:t>multiprocessing</w:t>
      </w:r>
      <w:r>
        <w:rPr>
          <w:rFonts w:hint="eastAsia"/>
        </w:rPr>
        <w:t>中的</w:t>
      </w:r>
      <w:r>
        <w:rPr>
          <w:rFonts w:hint="eastAsia"/>
        </w:rPr>
        <w:t>Process</w:t>
      </w:r>
      <w:r>
        <w:rPr>
          <w:rFonts w:hint="eastAsia"/>
        </w:rPr>
        <w:t>动态成生多个进程，但如果是上百甚至上千个目标，手动的去创建进程的工作量巨大，此时就可以用到</w:t>
      </w:r>
      <w:r>
        <w:rPr>
          <w:rFonts w:hint="eastAsia"/>
        </w:rPr>
        <w:t>multiprocessing</w:t>
      </w:r>
      <w:r>
        <w:rPr>
          <w:rFonts w:hint="eastAsia"/>
        </w:rPr>
        <w:t>模块提供的</w:t>
      </w:r>
      <w:r>
        <w:rPr>
          <w:rFonts w:hint="eastAsia"/>
        </w:rPr>
        <w:t>Pool</w:t>
      </w:r>
      <w:r>
        <w:rPr>
          <w:rFonts w:hint="eastAsia"/>
        </w:rPr>
        <w:t>方法。</w:t>
      </w:r>
    </w:p>
    <w:p w14:paraId="1A79EFD9" w14:textId="7A1BFB5C" w:rsidR="00644512" w:rsidRDefault="002F16D6" w:rsidP="002F16D6">
      <w:pPr>
        <w:pStyle w:val="40"/>
      </w:pPr>
      <w:r>
        <w:rPr>
          <w:rFonts w:hint="eastAsia"/>
        </w:rPr>
        <w:t>初始化</w:t>
      </w:r>
      <w:r>
        <w:rPr>
          <w:rFonts w:hint="eastAsia"/>
        </w:rPr>
        <w:t>Pool</w:t>
      </w:r>
      <w:r>
        <w:rPr>
          <w:rFonts w:hint="eastAsia"/>
        </w:rPr>
        <w:t>时，可以指定一个最大进程数，当有新的请求提交到</w:t>
      </w:r>
      <w:r>
        <w:rPr>
          <w:rFonts w:hint="eastAsia"/>
        </w:rPr>
        <w:t>Pool</w:t>
      </w:r>
      <w:r>
        <w:rPr>
          <w:rFonts w:hint="eastAsia"/>
        </w:rPr>
        <w:t>中时，如果池还没有满，那么就会创建一个新的进程用来执行该请求；但如果池中的进程数已经达到指定的最大值，那么该请求就会等待，直到池中有进程结束，才会创建新的进程来执行，请看下面的实例：</w:t>
      </w:r>
    </w:p>
    <w:p w14:paraId="5D1CE1D9" w14:textId="77777777" w:rsidR="00244659" w:rsidRDefault="00244659" w:rsidP="00244659">
      <w:pPr>
        <w:pStyle w:val="coder"/>
      </w:pPr>
      <w:r>
        <w:t>from multiprocessing import Pool</w:t>
      </w:r>
    </w:p>
    <w:p w14:paraId="38112975" w14:textId="77777777" w:rsidR="00244659" w:rsidRDefault="00244659" w:rsidP="00244659">
      <w:pPr>
        <w:pStyle w:val="coder"/>
      </w:pPr>
      <w:r>
        <w:t>import os,time,random</w:t>
      </w:r>
    </w:p>
    <w:p w14:paraId="05704F5D" w14:textId="77777777" w:rsidR="00244659" w:rsidRDefault="00244659" w:rsidP="00244659">
      <w:pPr>
        <w:pStyle w:val="coder"/>
      </w:pPr>
    </w:p>
    <w:p w14:paraId="40A15ECE" w14:textId="77777777" w:rsidR="00244659" w:rsidRDefault="00244659" w:rsidP="00244659">
      <w:pPr>
        <w:pStyle w:val="coder"/>
      </w:pPr>
      <w:r>
        <w:t>def worker(msg):</w:t>
      </w:r>
    </w:p>
    <w:p w14:paraId="09BECB46" w14:textId="77777777" w:rsidR="00244659" w:rsidRDefault="00244659" w:rsidP="00244659">
      <w:pPr>
        <w:pStyle w:val="coder"/>
      </w:pPr>
      <w:r>
        <w:t xml:space="preserve">    t_start = time.time()</w:t>
      </w:r>
    </w:p>
    <w:p w14:paraId="7788E603" w14:textId="77777777" w:rsidR="00244659" w:rsidRDefault="00244659" w:rsidP="00244659">
      <w:pPr>
        <w:pStyle w:val="coder"/>
      </w:pPr>
      <w:r>
        <w:rPr>
          <w:rFonts w:hint="eastAsia"/>
        </w:rPr>
        <w:t xml:space="preserve">    print("%s</w:t>
      </w:r>
      <w:r>
        <w:rPr>
          <w:rFonts w:hint="eastAsia"/>
        </w:rPr>
        <w:t>开始执行</w:t>
      </w:r>
      <w:r>
        <w:rPr>
          <w:rFonts w:hint="eastAsia"/>
        </w:rPr>
        <w:t>,</w:t>
      </w:r>
      <w:r>
        <w:rPr>
          <w:rFonts w:hint="eastAsia"/>
        </w:rPr>
        <w:t>进程号为</w:t>
      </w:r>
      <w:r>
        <w:rPr>
          <w:rFonts w:hint="eastAsia"/>
        </w:rPr>
        <w:t>%d"%(msg,os.getpid()))</w:t>
      </w:r>
    </w:p>
    <w:p w14:paraId="59ECFA06" w14:textId="77777777" w:rsidR="00244659" w:rsidRDefault="00244659" w:rsidP="00244659">
      <w:pPr>
        <w:pStyle w:val="coder"/>
      </w:pPr>
      <w:r>
        <w:rPr>
          <w:rFonts w:hint="eastAsia"/>
        </w:rPr>
        <w:t xml:space="preserve">    #random.random()</w:t>
      </w:r>
      <w:r>
        <w:rPr>
          <w:rFonts w:hint="eastAsia"/>
        </w:rPr>
        <w:t>随机生成</w:t>
      </w:r>
      <w:r>
        <w:rPr>
          <w:rFonts w:hint="eastAsia"/>
        </w:rPr>
        <w:t>0~1</w:t>
      </w:r>
      <w:r>
        <w:rPr>
          <w:rFonts w:hint="eastAsia"/>
        </w:rPr>
        <w:t>之间的浮点数</w:t>
      </w:r>
    </w:p>
    <w:p w14:paraId="7340989C" w14:textId="77777777" w:rsidR="00244659" w:rsidRDefault="00244659" w:rsidP="00244659">
      <w:pPr>
        <w:pStyle w:val="coder"/>
      </w:pPr>
      <w:r>
        <w:t xml:space="preserve">    time.sleep(random.random()*2) </w:t>
      </w:r>
    </w:p>
    <w:p w14:paraId="102B901C" w14:textId="77777777" w:rsidR="00244659" w:rsidRDefault="00244659" w:rsidP="00244659">
      <w:pPr>
        <w:pStyle w:val="coder"/>
      </w:pPr>
      <w:r>
        <w:t xml:space="preserve">    t_stop = time.time()</w:t>
      </w:r>
    </w:p>
    <w:p w14:paraId="72444A53" w14:textId="77777777" w:rsidR="00244659" w:rsidRDefault="00244659" w:rsidP="00244659">
      <w:pPr>
        <w:pStyle w:val="coder"/>
      </w:pPr>
      <w:r>
        <w:rPr>
          <w:rFonts w:hint="eastAsia"/>
        </w:rPr>
        <w:t xml:space="preserve">    print(msg,"</w:t>
      </w:r>
      <w:r>
        <w:rPr>
          <w:rFonts w:hint="eastAsia"/>
        </w:rPr>
        <w:t>执行完毕，耗时</w:t>
      </w:r>
      <w:r>
        <w:rPr>
          <w:rFonts w:hint="eastAsia"/>
        </w:rPr>
        <w:t>%0.2f"%(t_stop-t_start))</w:t>
      </w:r>
    </w:p>
    <w:p w14:paraId="40E44F48" w14:textId="77777777" w:rsidR="00244659" w:rsidRDefault="00244659" w:rsidP="00244659">
      <w:pPr>
        <w:pStyle w:val="coder"/>
      </w:pPr>
    </w:p>
    <w:p w14:paraId="11C26430" w14:textId="77777777" w:rsidR="00244659" w:rsidRDefault="00244659" w:rsidP="00244659">
      <w:pPr>
        <w:pStyle w:val="coder"/>
      </w:pPr>
      <w:r>
        <w:rPr>
          <w:rFonts w:hint="eastAsia"/>
        </w:rPr>
        <w:t>po=Pool(3) #</w:t>
      </w:r>
      <w:r>
        <w:rPr>
          <w:rFonts w:hint="eastAsia"/>
        </w:rPr>
        <w:t>定义一个进程池，最大进程数</w:t>
      </w:r>
      <w:r>
        <w:rPr>
          <w:rFonts w:hint="eastAsia"/>
        </w:rPr>
        <w:t>3</w:t>
      </w:r>
    </w:p>
    <w:p w14:paraId="698A2F8C" w14:textId="77777777" w:rsidR="00244659" w:rsidRDefault="00244659" w:rsidP="00244659">
      <w:pPr>
        <w:pStyle w:val="coder"/>
      </w:pPr>
      <w:r>
        <w:t>for i in range(0,10):</w:t>
      </w:r>
    </w:p>
    <w:p w14:paraId="754EEAD8" w14:textId="77777777" w:rsidR="00244659" w:rsidRDefault="00244659" w:rsidP="00244659">
      <w:pPr>
        <w:pStyle w:val="coder"/>
      </w:pPr>
      <w:r>
        <w:rPr>
          <w:rFonts w:hint="eastAsia"/>
        </w:rPr>
        <w:lastRenderedPageBreak/>
        <w:t xml:space="preserve">    #Pool.apply_async(</w:t>
      </w:r>
      <w:r>
        <w:rPr>
          <w:rFonts w:hint="eastAsia"/>
        </w:rPr>
        <w:t>要调用的目标</w:t>
      </w:r>
      <w:r>
        <w:rPr>
          <w:rFonts w:hint="eastAsia"/>
        </w:rPr>
        <w:t>,(</w:t>
      </w:r>
      <w:r>
        <w:rPr>
          <w:rFonts w:hint="eastAsia"/>
        </w:rPr>
        <w:t>传递给目标的参数元祖</w:t>
      </w:r>
      <w:r>
        <w:rPr>
          <w:rFonts w:hint="eastAsia"/>
        </w:rPr>
        <w:t>,))</w:t>
      </w:r>
    </w:p>
    <w:p w14:paraId="6F944A44" w14:textId="77777777" w:rsidR="00244659" w:rsidRDefault="00244659" w:rsidP="00244659">
      <w:pPr>
        <w:pStyle w:val="coder"/>
      </w:pPr>
      <w:r>
        <w:rPr>
          <w:rFonts w:hint="eastAsia"/>
        </w:rPr>
        <w:t xml:space="preserve">    #</w:t>
      </w:r>
      <w:r>
        <w:rPr>
          <w:rFonts w:hint="eastAsia"/>
        </w:rPr>
        <w:t>每次循环将会用空闲出来的子进程去调用目标</w:t>
      </w:r>
    </w:p>
    <w:p w14:paraId="26F1FED4" w14:textId="77777777" w:rsidR="00244659" w:rsidRDefault="00244659" w:rsidP="00244659">
      <w:pPr>
        <w:pStyle w:val="coder"/>
      </w:pPr>
      <w:r>
        <w:t xml:space="preserve">    po.apply_async(worker,(i,))</w:t>
      </w:r>
    </w:p>
    <w:p w14:paraId="2CC9C2B0" w14:textId="77777777" w:rsidR="00244659" w:rsidRDefault="00244659" w:rsidP="00244659">
      <w:pPr>
        <w:pStyle w:val="coder"/>
      </w:pPr>
    </w:p>
    <w:p w14:paraId="533EB234" w14:textId="77777777" w:rsidR="00244659" w:rsidRDefault="00244659" w:rsidP="00244659">
      <w:pPr>
        <w:pStyle w:val="coder"/>
      </w:pPr>
      <w:r>
        <w:t>print("----start----")</w:t>
      </w:r>
    </w:p>
    <w:p w14:paraId="27474DAF" w14:textId="77777777" w:rsidR="00244659" w:rsidRDefault="00244659" w:rsidP="00244659">
      <w:pPr>
        <w:pStyle w:val="coder"/>
      </w:pPr>
      <w:r>
        <w:rPr>
          <w:rFonts w:hint="eastAsia"/>
        </w:rPr>
        <w:t>po.close() #</w:t>
      </w:r>
      <w:r>
        <w:rPr>
          <w:rFonts w:hint="eastAsia"/>
        </w:rPr>
        <w:t>关闭进程池，关闭后</w:t>
      </w:r>
      <w:r>
        <w:rPr>
          <w:rFonts w:hint="eastAsia"/>
        </w:rPr>
        <w:t>po</w:t>
      </w:r>
      <w:r>
        <w:rPr>
          <w:rFonts w:hint="eastAsia"/>
        </w:rPr>
        <w:t>不再接收新的请求</w:t>
      </w:r>
    </w:p>
    <w:p w14:paraId="757BEF6A" w14:textId="77777777" w:rsidR="00244659" w:rsidRDefault="00244659" w:rsidP="00244659">
      <w:pPr>
        <w:pStyle w:val="coder"/>
      </w:pPr>
      <w:r>
        <w:rPr>
          <w:rFonts w:hint="eastAsia"/>
        </w:rPr>
        <w:t>po.join() #</w:t>
      </w:r>
      <w:r>
        <w:rPr>
          <w:rFonts w:hint="eastAsia"/>
        </w:rPr>
        <w:t>等待</w:t>
      </w:r>
      <w:r>
        <w:rPr>
          <w:rFonts w:hint="eastAsia"/>
        </w:rPr>
        <w:t>po</w:t>
      </w:r>
      <w:r>
        <w:rPr>
          <w:rFonts w:hint="eastAsia"/>
        </w:rPr>
        <w:t>中所有子进程执行完成，必须放在</w:t>
      </w:r>
      <w:r>
        <w:rPr>
          <w:rFonts w:hint="eastAsia"/>
        </w:rPr>
        <w:t>close</w:t>
      </w:r>
      <w:r>
        <w:rPr>
          <w:rFonts w:hint="eastAsia"/>
        </w:rPr>
        <w:t>语句之后</w:t>
      </w:r>
    </w:p>
    <w:p w14:paraId="1E87025E" w14:textId="4A087A7D" w:rsidR="00244659" w:rsidRDefault="00244659" w:rsidP="00244659">
      <w:pPr>
        <w:pStyle w:val="coder"/>
      </w:pPr>
      <w:r>
        <w:t>print("-----end-----")</w:t>
      </w:r>
    </w:p>
    <w:p w14:paraId="4AE49E04" w14:textId="28D828FD" w:rsidR="001F0E3F" w:rsidRPr="001F0E3F" w:rsidRDefault="001F0E3F" w:rsidP="001F0E3F">
      <w:pPr>
        <w:pStyle w:val="40"/>
        <w:ind w:firstLine="422"/>
        <w:rPr>
          <w:b/>
          <w:u w:val="single"/>
        </w:rPr>
      </w:pPr>
      <w:r w:rsidRPr="001F0E3F">
        <w:rPr>
          <w:rFonts w:hint="eastAsia"/>
          <w:b/>
          <w:color w:val="FF0000"/>
          <w:u w:val="single"/>
        </w:rPr>
        <w:t>multiprocessing.Pool</w:t>
      </w:r>
      <w:r w:rsidRPr="001F0E3F">
        <w:rPr>
          <w:rFonts w:hint="eastAsia"/>
          <w:b/>
          <w:color w:val="FF0000"/>
          <w:u w:val="single"/>
        </w:rPr>
        <w:t>常用函数解析：</w:t>
      </w:r>
    </w:p>
    <w:p w14:paraId="66DC7C49" w14:textId="0011ACDF" w:rsidR="001F0E3F" w:rsidRDefault="001F0E3F" w:rsidP="001F0E3F">
      <w:pPr>
        <w:pStyle w:val="40"/>
      </w:pPr>
      <w:r>
        <w:rPr>
          <w:rFonts w:hint="eastAsia"/>
        </w:rPr>
        <w:t xml:space="preserve">apply_async(func[, args[, kwds]]) </w:t>
      </w:r>
      <w:r>
        <w:rPr>
          <w:rFonts w:hint="eastAsia"/>
        </w:rPr>
        <w:t>：使用非阻塞方式调用</w:t>
      </w:r>
      <w:r>
        <w:rPr>
          <w:rFonts w:hint="eastAsia"/>
        </w:rPr>
        <w:t>func</w:t>
      </w:r>
      <w:r>
        <w:rPr>
          <w:rFonts w:hint="eastAsia"/>
        </w:rPr>
        <w:t>（并行执行，堵塞方式必须等待上一个进程退出才能执行下一个进程），</w:t>
      </w:r>
      <w:r>
        <w:rPr>
          <w:rFonts w:hint="eastAsia"/>
        </w:rPr>
        <w:t>args</w:t>
      </w:r>
      <w:r>
        <w:rPr>
          <w:rFonts w:hint="eastAsia"/>
        </w:rPr>
        <w:t>为传递给</w:t>
      </w:r>
      <w:r>
        <w:rPr>
          <w:rFonts w:hint="eastAsia"/>
        </w:rPr>
        <w:t>func</w:t>
      </w:r>
      <w:r>
        <w:rPr>
          <w:rFonts w:hint="eastAsia"/>
        </w:rPr>
        <w:t>的参数列表，</w:t>
      </w:r>
      <w:r>
        <w:rPr>
          <w:rFonts w:hint="eastAsia"/>
        </w:rPr>
        <w:t>kwds</w:t>
      </w:r>
      <w:r>
        <w:rPr>
          <w:rFonts w:hint="eastAsia"/>
        </w:rPr>
        <w:t>为传递给</w:t>
      </w:r>
      <w:r>
        <w:rPr>
          <w:rFonts w:hint="eastAsia"/>
        </w:rPr>
        <w:t>func</w:t>
      </w:r>
      <w:r>
        <w:rPr>
          <w:rFonts w:hint="eastAsia"/>
        </w:rPr>
        <w:t>的关键字参数列表；</w:t>
      </w:r>
    </w:p>
    <w:p w14:paraId="0D218E08" w14:textId="4269D0FD" w:rsidR="001F0E3F" w:rsidRDefault="001F0E3F" w:rsidP="001F0E3F">
      <w:pPr>
        <w:pStyle w:val="40"/>
      </w:pPr>
      <w:r>
        <w:rPr>
          <w:rFonts w:hint="eastAsia"/>
        </w:rPr>
        <w:t>apply(func[, args[, kwds]])</w:t>
      </w:r>
      <w:r>
        <w:rPr>
          <w:rFonts w:hint="eastAsia"/>
        </w:rPr>
        <w:t>：使用阻塞方式调用</w:t>
      </w:r>
      <w:r>
        <w:rPr>
          <w:rFonts w:hint="eastAsia"/>
        </w:rPr>
        <w:t>func</w:t>
      </w:r>
    </w:p>
    <w:p w14:paraId="07B99EEC" w14:textId="7717369A" w:rsidR="001F0E3F" w:rsidRDefault="001F0E3F" w:rsidP="001F0E3F">
      <w:pPr>
        <w:pStyle w:val="40"/>
      </w:pPr>
      <w:r>
        <w:rPr>
          <w:rFonts w:hint="eastAsia"/>
        </w:rPr>
        <w:t>close()</w:t>
      </w:r>
      <w:r>
        <w:rPr>
          <w:rFonts w:hint="eastAsia"/>
        </w:rPr>
        <w:t>：关闭</w:t>
      </w:r>
      <w:r>
        <w:rPr>
          <w:rFonts w:hint="eastAsia"/>
        </w:rPr>
        <w:t>Pool</w:t>
      </w:r>
      <w:r>
        <w:rPr>
          <w:rFonts w:hint="eastAsia"/>
        </w:rPr>
        <w:t>，使其不再接受新的任务；</w:t>
      </w:r>
    </w:p>
    <w:p w14:paraId="1AD30006" w14:textId="40B02861" w:rsidR="001F0E3F" w:rsidRDefault="001F0E3F" w:rsidP="001F0E3F">
      <w:pPr>
        <w:pStyle w:val="40"/>
      </w:pPr>
      <w:r>
        <w:rPr>
          <w:rFonts w:hint="eastAsia"/>
        </w:rPr>
        <w:t>terminate()</w:t>
      </w:r>
      <w:r>
        <w:rPr>
          <w:rFonts w:hint="eastAsia"/>
        </w:rPr>
        <w:t>：不管任务是否完成，立即终止；</w:t>
      </w:r>
    </w:p>
    <w:p w14:paraId="68653EDB" w14:textId="65D8DCD6" w:rsidR="00644512" w:rsidRDefault="001F0E3F">
      <w:pPr>
        <w:pStyle w:val="40"/>
      </w:pPr>
      <w:r>
        <w:rPr>
          <w:rFonts w:hint="eastAsia"/>
        </w:rPr>
        <w:t>join()</w:t>
      </w:r>
      <w:r>
        <w:rPr>
          <w:rFonts w:hint="eastAsia"/>
        </w:rPr>
        <w:t>：主进程阻塞，等待子进程的退出，</w:t>
      </w:r>
      <w:r>
        <w:rPr>
          <w:rFonts w:hint="eastAsia"/>
        </w:rPr>
        <w:t xml:space="preserve"> </w:t>
      </w:r>
      <w:r>
        <w:rPr>
          <w:rFonts w:hint="eastAsia"/>
        </w:rPr>
        <w:t>必须在</w:t>
      </w:r>
      <w:r>
        <w:rPr>
          <w:rFonts w:hint="eastAsia"/>
        </w:rPr>
        <w:t>close</w:t>
      </w:r>
      <w:r>
        <w:rPr>
          <w:rFonts w:hint="eastAsia"/>
        </w:rPr>
        <w:t>或</w:t>
      </w:r>
      <w:r>
        <w:rPr>
          <w:rFonts w:hint="eastAsia"/>
        </w:rPr>
        <w:t>terminate</w:t>
      </w:r>
      <w:r>
        <w:rPr>
          <w:rFonts w:hint="eastAsia"/>
        </w:rPr>
        <w:t>之后使用；</w:t>
      </w:r>
    </w:p>
    <w:p w14:paraId="4B9CDACE" w14:textId="5A491EE8" w:rsidR="0019116C" w:rsidRDefault="0019116C" w:rsidP="0019116C">
      <w:pPr>
        <w:pStyle w:val="1"/>
      </w:pPr>
      <w:r>
        <w:rPr>
          <w:rFonts w:hint="eastAsia"/>
        </w:rPr>
        <w:t>进程间通信</w:t>
      </w:r>
    </w:p>
    <w:p w14:paraId="42338F82" w14:textId="2B6767E7" w:rsidR="0019116C" w:rsidRDefault="0019116C" w:rsidP="0019116C">
      <w:pPr>
        <w:pStyle w:val="2"/>
        <w:ind w:left="777" w:right="210"/>
      </w:pPr>
      <w:r>
        <w:rPr>
          <w:rFonts w:hint="eastAsia"/>
        </w:rPr>
        <w:t>Linux</w:t>
      </w:r>
      <w:r>
        <w:rPr>
          <w:rFonts w:hint="eastAsia"/>
        </w:rPr>
        <w:t>进程间通信的方式</w:t>
      </w:r>
    </w:p>
    <w:p w14:paraId="3909C084" w14:textId="72A96EA8" w:rsidR="0098125A" w:rsidRDefault="0098125A" w:rsidP="0098125A">
      <w:pPr>
        <w:pStyle w:val="40"/>
      </w:pPr>
      <w:r w:rsidRPr="0098125A">
        <w:rPr>
          <w:rFonts w:hint="eastAsia"/>
        </w:rPr>
        <w:t>进程间通信（</w:t>
      </w:r>
      <w:r w:rsidRPr="0098125A">
        <w:rPr>
          <w:rFonts w:hint="eastAsia"/>
        </w:rPr>
        <w:t>IPC</w:t>
      </w:r>
      <w:r w:rsidRPr="0098125A">
        <w:rPr>
          <w:rFonts w:hint="eastAsia"/>
        </w:rPr>
        <w:t>，</w:t>
      </w:r>
      <w:r w:rsidRPr="0098125A">
        <w:rPr>
          <w:rFonts w:hint="eastAsia"/>
        </w:rPr>
        <w:t>Inter-Process Communication</w:t>
      </w:r>
      <w:r w:rsidRPr="0098125A">
        <w:rPr>
          <w:rFonts w:hint="eastAsia"/>
        </w:rPr>
        <w:t>），指至少两个进程或线程间传送数据或信号的一些技术或方法。</w:t>
      </w:r>
    </w:p>
    <w:p w14:paraId="6907093B" w14:textId="56EAAA11" w:rsidR="0098125A" w:rsidRDefault="0098125A" w:rsidP="0098125A">
      <w:pPr>
        <w:pStyle w:val="40"/>
      </w:pPr>
      <w:r>
        <w:rPr>
          <w:rFonts w:hint="eastAsia"/>
        </w:rPr>
        <w:t>Linux</w:t>
      </w:r>
      <w:r>
        <w:rPr>
          <w:rFonts w:hint="eastAsia"/>
        </w:rPr>
        <w:t>系统提供的底层</w:t>
      </w:r>
      <w:r w:rsidR="00DE282B">
        <w:rPr>
          <w:rFonts w:hint="eastAsia"/>
        </w:rPr>
        <w:t>进程间通信的方式有：</w:t>
      </w:r>
    </w:p>
    <w:p w14:paraId="038B240C" w14:textId="0DB7D2C6" w:rsidR="00DE282B" w:rsidRDefault="00DE282B" w:rsidP="0098125A">
      <w:pPr>
        <w:pStyle w:val="40"/>
      </w:pPr>
      <w:r>
        <w:rPr>
          <w:rFonts w:hint="eastAsia"/>
        </w:rPr>
        <w:t>管道，分为有名管道和无名管道；</w:t>
      </w:r>
    </w:p>
    <w:p w14:paraId="601DBB50" w14:textId="4BD06A8C" w:rsidR="00DE282B" w:rsidRDefault="00DE282B" w:rsidP="0098125A">
      <w:pPr>
        <w:pStyle w:val="40"/>
      </w:pPr>
      <w:r>
        <w:rPr>
          <w:rFonts w:hint="eastAsia"/>
        </w:rPr>
        <w:t>信号；</w:t>
      </w:r>
    </w:p>
    <w:p w14:paraId="159465FD" w14:textId="18D6A9CD" w:rsidR="00DE282B" w:rsidRDefault="00DE282B" w:rsidP="0098125A">
      <w:pPr>
        <w:pStyle w:val="40"/>
      </w:pPr>
      <w:r>
        <w:rPr>
          <w:rFonts w:hint="eastAsia"/>
        </w:rPr>
        <w:t>system</w:t>
      </w:r>
      <w:r>
        <w:t>V</w:t>
      </w:r>
      <w:r>
        <w:rPr>
          <w:rFonts w:hint="eastAsia"/>
        </w:rPr>
        <w:t>下的共享内存，消息队列，信号量；</w:t>
      </w:r>
    </w:p>
    <w:p w14:paraId="7E3CDC09" w14:textId="186A9F66" w:rsidR="00DE282B" w:rsidRDefault="00DE282B" w:rsidP="0098125A">
      <w:pPr>
        <w:pStyle w:val="40"/>
      </w:pPr>
      <w:r>
        <w:t>BSD</w:t>
      </w:r>
      <w:r>
        <w:rPr>
          <w:rFonts w:hint="eastAsia"/>
        </w:rPr>
        <w:t>下的</w:t>
      </w:r>
      <w:r>
        <w:rPr>
          <w:rFonts w:hint="eastAsia"/>
        </w:rPr>
        <w:t>socket</w:t>
      </w:r>
      <w:r>
        <w:rPr>
          <w:rFonts w:hint="eastAsia"/>
        </w:rPr>
        <w:t>；</w:t>
      </w:r>
    </w:p>
    <w:p w14:paraId="4D71BAF6" w14:textId="469494E0" w:rsidR="00DE282B" w:rsidRDefault="00DE282B" w:rsidP="0098125A">
      <w:pPr>
        <w:pStyle w:val="40"/>
      </w:pPr>
      <w:r>
        <w:rPr>
          <w:rFonts w:hint="eastAsia"/>
        </w:rPr>
        <w:t>其中</w:t>
      </w:r>
      <w:r>
        <w:rPr>
          <w:rFonts w:hint="eastAsia"/>
        </w:rPr>
        <w:t>socket</w:t>
      </w:r>
      <w:r>
        <w:rPr>
          <w:rFonts w:hint="eastAsia"/>
        </w:rPr>
        <w:t>是我们现在网络通信的基础。</w:t>
      </w:r>
    </w:p>
    <w:p w14:paraId="31F241DA" w14:textId="0FCEFCCD" w:rsidR="0019116C" w:rsidRDefault="0019116C" w:rsidP="0019116C">
      <w:pPr>
        <w:pStyle w:val="2"/>
        <w:ind w:left="777" w:right="210"/>
      </w:pPr>
      <w:r>
        <w:rPr>
          <w:rFonts w:hint="eastAsia"/>
        </w:rPr>
        <w:t>Q</w:t>
      </w:r>
      <w:r>
        <w:t>ueue</w:t>
      </w:r>
      <w:r>
        <w:rPr>
          <w:rFonts w:hint="eastAsia"/>
        </w:rPr>
        <w:t>的使用</w:t>
      </w:r>
    </w:p>
    <w:p w14:paraId="12C4FC72" w14:textId="63A6B113" w:rsidR="00586EA9" w:rsidRDefault="00586EA9" w:rsidP="00586EA9">
      <w:pPr>
        <w:pStyle w:val="40"/>
      </w:pPr>
      <w:r>
        <w:rPr>
          <w:rFonts w:hint="eastAsia"/>
        </w:rPr>
        <w:t>Q</w:t>
      </w:r>
      <w:r>
        <w:t>ueue</w:t>
      </w:r>
      <w:r w:rsidR="001C5C00">
        <w:rPr>
          <w:rFonts w:hint="eastAsia"/>
        </w:rPr>
        <w:t>实际是一个队列的数据模型在多进程模块的一个抽象。</w:t>
      </w:r>
    </w:p>
    <w:p w14:paraId="59C8853E" w14:textId="69C86451" w:rsidR="001C5C00" w:rsidRDefault="001C5C00" w:rsidP="001C5C00">
      <w:pPr>
        <w:pStyle w:val="40"/>
      </w:pPr>
      <w:r>
        <w:rPr>
          <w:rFonts w:hint="eastAsia"/>
        </w:rPr>
        <w:t>初始化</w:t>
      </w:r>
      <w:r>
        <w:rPr>
          <w:rFonts w:hint="eastAsia"/>
        </w:rPr>
        <w:t>Queue()</w:t>
      </w:r>
      <w:r>
        <w:rPr>
          <w:rFonts w:hint="eastAsia"/>
        </w:rPr>
        <w:t>对象时（例如：</w:t>
      </w:r>
      <w:r>
        <w:rPr>
          <w:rFonts w:hint="eastAsia"/>
        </w:rPr>
        <w:t>q=Queue()</w:t>
      </w:r>
      <w:r>
        <w:rPr>
          <w:rFonts w:hint="eastAsia"/>
        </w:rPr>
        <w:t>），若括号中没有指定最大可接收的消息数量，或数量为负值，那么就代表可接受的消息数量没有上限（直到内存的尽头）</w:t>
      </w:r>
    </w:p>
    <w:p w14:paraId="7E1C8E18" w14:textId="1DDFABF3" w:rsidR="001C5C00" w:rsidRDefault="001C5C00" w:rsidP="001C5C00">
      <w:pPr>
        <w:pStyle w:val="40"/>
      </w:pPr>
      <w:r>
        <w:rPr>
          <w:rFonts w:hint="eastAsia"/>
        </w:rPr>
        <w:lastRenderedPageBreak/>
        <w:t>Queue.qsize()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返回当前队列包含的消息数量；</w:t>
      </w:r>
    </w:p>
    <w:p w14:paraId="700EFC3D" w14:textId="28D44E10" w:rsidR="001C5C00" w:rsidRDefault="001C5C00" w:rsidP="001C5C00">
      <w:pPr>
        <w:pStyle w:val="40"/>
      </w:pPr>
      <w:r>
        <w:rPr>
          <w:rFonts w:hint="eastAsia"/>
        </w:rPr>
        <w:t>Queue.empty()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如果队列为空，返回</w:t>
      </w:r>
      <w:r>
        <w:rPr>
          <w:rFonts w:hint="eastAsia"/>
        </w:rPr>
        <w:t>True</w:t>
      </w:r>
      <w:r>
        <w:rPr>
          <w:rFonts w:hint="eastAsia"/>
        </w:rPr>
        <w:t>，反之</w:t>
      </w:r>
      <w:r>
        <w:rPr>
          <w:rFonts w:hint="eastAsia"/>
        </w:rPr>
        <w:t xml:space="preserve">False </w:t>
      </w:r>
      <w:r>
        <w:rPr>
          <w:rFonts w:hint="eastAsia"/>
        </w:rPr>
        <w:t>；</w:t>
      </w:r>
    </w:p>
    <w:p w14:paraId="4BBDCC90" w14:textId="0AB89236" w:rsidR="001C5C00" w:rsidRDefault="001C5C00" w:rsidP="001C5C00">
      <w:pPr>
        <w:pStyle w:val="40"/>
      </w:pPr>
      <w:r>
        <w:rPr>
          <w:rFonts w:hint="eastAsia"/>
        </w:rPr>
        <w:t>Queue.full()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如果队列满了，返回</w:t>
      </w:r>
      <w:r>
        <w:rPr>
          <w:rFonts w:hint="eastAsia"/>
        </w:rPr>
        <w:t>True,</w:t>
      </w:r>
      <w:r>
        <w:rPr>
          <w:rFonts w:hint="eastAsia"/>
        </w:rPr>
        <w:t>反之</w:t>
      </w:r>
      <w:r>
        <w:rPr>
          <w:rFonts w:hint="eastAsia"/>
        </w:rPr>
        <w:t>False</w:t>
      </w:r>
      <w:r>
        <w:rPr>
          <w:rFonts w:hint="eastAsia"/>
        </w:rPr>
        <w:t>；</w:t>
      </w:r>
    </w:p>
    <w:p w14:paraId="5F78611B" w14:textId="26EA4F12" w:rsidR="001C5C00" w:rsidRDefault="001C5C00" w:rsidP="001C5C00">
      <w:pPr>
        <w:pStyle w:val="40"/>
      </w:pPr>
      <w:r>
        <w:rPr>
          <w:rFonts w:hint="eastAsia"/>
        </w:rPr>
        <w:t>Queue.get([block[, timeout]])</w:t>
      </w:r>
      <w:r>
        <w:rPr>
          <w:rFonts w:hint="eastAsia"/>
        </w:rPr>
        <w:t>：获取队列中的一条消息，然后将其从列队中移除，</w:t>
      </w:r>
      <w:r>
        <w:rPr>
          <w:rFonts w:hint="eastAsia"/>
        </w:rPr>
        <w:t>block</w:t>
      </w:r>
      <w:r>
        <w:rPr>
          <w:rFonts w:hint="eastAsia"/>
        </w:rPr>
        <w:t>默认值为</w:t>
      </w:r>
      <w:r>
        <w:rPr>
          <w:rFonts w:hint="eastAsia"/>
        </w:rPr>
        <w:t>True</w:t>
      </w:r>
      <w:r>
        <w:rPr>
          <w:rFonts w:hint="eastAsia"/>
        </w:rPr>
        <w:t>；</w:t>
      </w:r>
    </w:p>
    <w:p w14:paraId="26D26731" w14:textId="36BDC17A" w:rsidR="001C5C00" w:rsidRDefault="001C5C00" w:rsidP="001C5C00">
      <w:pPr>
        <w:pStyle w:val="40"/>
      </w:pPr>
      <w:r>
        <w:rPr>
          <w:rFonts w:hint="eastAsia"/>
        </w:rPr>
        <w:t>1</w:t>
      </w:r>
      <w:r>
        <w:rPr>
          <w:rFonts w:hint="eastAsia"/>
        </w:rPr>
        <w:t>）如果</w:t>
      </w:r>
      <w:r>
        <w:rPr>
          <w:rFonts w:hint="eastAsia"/>
        </w:rPr>
        <w:t>block</w:t>
      </w:r>
      <w:r>
        <w:rPr>
          <w:rFonts w:hint="eastAsia"/>
        </w:rPr>
        <w:t>使用默认值，且没有设置</w:t>
      </w:r>
      <w:r>
        <w:rPr>
          <w:rFonts w:hint="eastAsia"/>
        </w:rPr>
        <w:t>timeout</w:t>
      </w:r>
      <w:r>
        <w:rPr>
          <w:rFonts w:hint="eastAsia"/>
        </w:rPr>
        <w:t>（单位秒），消息列队如果为空，此时程序将被阻塞（停在读取状态），直到从消息列队读到消息为止，如果设置了</w:t>
      </w:r>
      <w:r>
        <w:rPr>
          <w:rFonts w:hint="eastAsia"/>
        </w:rPr>
        <w:t xml:space="preserve">timeout </w:t>
      </w:r>
      <w:r>
        <w:rPr>
          <w:rFonts w:hint="eastAsia"/>
        </w:rPr>
        <w:t>，则会等待</w:t>
      </w:r>
      <w:r>
        <w:rPr>
          <w:rFonts w:hint="eastAsia"/>
        </w:rPr>
        <w:t>timeout</w:t>
      </w:r>
      <w:r>
        <w:rPr>
          <w:rFonts w:hint="eastAsia"/>
        </w:rPr>
        <w:t>秒，若还没读取到任何消息，则抛出</w:t>
      </w:r>
      <w:r>
        <w:rPr>
          <w:rFonts w:hint="eastAsia"/>
        </w:rPr>
        <w:t>"Queue.Empty"</w:t>
      </w:r>
      <w:r>
        <w:rPr>
          <w:rFonts w:hint="eastAsia"/>
        </w:rPr>
        <w:t>异常；</w:t>
      </w:r>
    </w:p>
    <w:p w14:paraId="1B133059" w14:textId="233318BC" w:rsidR="001C5C00" w:rsidRDefault="001C5C00" w:rsidP="001C5C00">
      <w:pPr>
        <w:pStyle w:val="40"/>
      </w:pPr>
      <w:r>
        <w:rPr>
          <w:rFonts w:hint="eastAsia"/>
        </w:rPr>
        <w:t>2</w:t>
      </w:r>
      <w:r>
        <w:rPr>
          <w:rFonts w:hint="eastAsia"/>
        </w:rPr>
        <w:t>）如果</w:t>
      </w:r>
      <w:r>
        <w:rPr>
          <w:rFonts w:hint="eastAsia"/>
        </w:rPr>
        <w:t>block</w:t>
      </w:r>
      <w:r>
        <w:rPr>
          <w:rFonts w:hint="eastAsia"/>
        </w:rPr>
        <w:t>值为</w:t>
      </w:r>
      <w:r>
        <w:rPr>
          <w:rFonts w:hint="eastAsia"/>
        </w:rPr>
        <w:t>False</w:t>
      </w:r>
      <w:r>
        <w:rPr>
          <w:rFonts w:hint="eastAsia"/>
        </w:rPr>
        <w:t>，消息列队如果为空，则会立刻抛出</w:t>
      </w:r>
      <w:r>
        <w:rPr>
          <w:rFonts w:hint="eastAsia"/>
        </w:rPr>
        <w:t>"Queue.Empty"</w:t>
      </w:r>
      <w:r>
        <w:rPr>
          <w:rFonts w:hint="eastAsia"/>
        </w:rPr>
        <w:t>异常；</w:t>
      </w:r>
    </w:p>
    <w:p w14:paraId="0ED67C19" w14:textId="52FDFE89" w:rsidR="001C5C00" w:rsidRDefault="001C5C00" w:rsidP="001C5C00">
      <w:pPr>
        <w:pStyle w:val="40"/>
      </w:pPr>
      <w:r>
        <w:rPr>
          <w:rFonts w:hint="eastAsia"/>
        </w:rPr>
        <w:t>Queue.get_nowait()</w:t>
      </w:r>
      <w:r>
        <w:rPr>
          <w:rFonts w:hint="eastAsia"/>
        </w:rPr>
        <w:t>：相当</w:t>
      </w:r>
      <w:r>
        <w:rPr>
          <w:rFonts w:hint="eastAsia"/>
        </w:rPr>
        <w:t>Queue.get(False)</w:t>
      </w:r>
      <w:r>
        <w:rPr>
          <w:rFonts w:hint="eastAsia"/>
        </w:rPr>
        <w:t>；</w:t>
      </w:r>
    </w:p>
    <w:p w14:paraId="644E8D61" w14:textId="19386D62" w:rsidR="001C5C00" w:rsidRDefault="001C5C00" w:rsidP="001C5C00">
      <w:pPr>
        <w:pStyle w:val="40"/>
      </w:pPr>
      <w:r>
        <w:rPr>
          <w:rFonts w:hint="eastAsia"/>
        </w:rPr>
        <w:t>Queue.put(item,[block[, timeout]])</w:t>
      </w:r>
      <w:r>
        <w:rPr>
          <w:rFonts w:hint="eastAsia"/>
        </w:rPr>
        <w:t>：将</w:t>
      </w:r>
      <w:r>
        <w:rPr>
          <w:rFonts w:hint="eastAsia"/>
        </w:rPr>
        <w:t>item</w:t>
      </w:r>
      <w:r>
        <w:rPr>
          <w:rFonts w:hint="eastAsia"/>
        </w:rPr>
        <w:t>消息写入队列，</w:t>
      </w:r>
      <w:r>
        <w:rPr>
          <w:rFonts w:hint="eastAsia"/>
        </w:rPr>
        <w:t>block</w:t>
      </w:r>
      <w:r>
        <w:rPr>
          <w:rFonts w:hint="eastAsia"/>
        </w:rPr>
        <w:t>默认值为</w:t>
      </w:r>
      <w:r>
        <w:rPr>
          <w:rFonts w:hint="eastAsia"/>
        </w:rPr>
        <w:t>True</w:t>
      </w:r>
      <w:r>
        <w:rPr>
          <w:rFonts w:hint="eastAsia"/>
        </w:rPr>
        <w:t>；</w:t>
      </w:r>
    </w:p>
    <w:p w14:paraId="79F8A039" w14:textId="4F47483F" w:rsidR="001C5C00" w:rsidRPr="001C5C00" w:rsidRDefault="001C5C00" w:rsidP="001C5C00">
      <w:pPr>
        <w:pStyle w:val="40"/>
      </w:pPr>
      <w:r>
        <w:rPr>
          <w:rFonts w:hint="eastAsia"/>
        </w:rPr>
        <w:t>1</w:t>
      </w:r>
      <w:r>
        <w:rPr>
          <w:rFonts w:hint="eastAsia"/>
        </w:rPr>
        <w:t>）如果</w:t>
      </w:r>
      <w:r>
        <w:rPr>
          <w:rFonts w:hint="eastAsia"/>
        </w:rPr>
        <w:t>block</w:t>
      </w:r>
      <w:r>
        <w:rPr>
          <w:rFonts w:hint="eastAsia"/>
        </w:rPr>
        <w:t>使用默认值，且没有设置</w:t>
      </w:r>
      <w:r>
        <w:rPr>
          <w:rFonts w:hint="eastAsia"/>
        </w:rPr>
        <w:t>timeout</w:t>
      </w:r>
      <w:r>
        <w:rPr>
          <w:rFonts w:hint="eastAsia"/>
        </w:rPr>
        <w:t>（单位秒），消息列队如果已经没有空间可写入，此时程序将被阻塞（停在写入状态），直到从消息列队腾出空间为止，如果设置了</w:t>
      </w:r>
      <w:r>
        <w:rPr>
          <w:rFonts w:hint="eastAsia"/>
        </w:rPr>
        <w:t>timeout</w:t>
      </w:r>
      <w:r>
        <w:rPr>
          <w:rFonts w:hint="eastAsia"/>
        </w:rPr>
        <w:t>，则会等待</w:t>
      </w:r>
      <w:r>
        <w:rPr>
          <w:rFonts w:hint="eastAsia"/>
        </w:rPr>
        <w:t>timeout</w:t>
      </w:r>
      <w:r>
        <w:rPr>
          <w:rFonts w:hint="eastAsia"/>
        </w:rPr>
        <w:t>秒，若还没空间，则抛出</w:t>
      </w:r>
      <w:r>
        <w:rPr>
          <w:rFonts w:hint="eastAsia"/>
        </w:rPr>
        <w:t>"Queue.Full"</w:t>
      </w:r>
      <w:r>
        <w:rPr>
          <w:rFonts w:hint="eastAsia"/>
        </w:rPr>
        <w:t>异常；</w:t>
      </w:r>
    </w:p>
    <w:p w14:paraId="57A37514" w14:textId="5737E86F" w:rsidR="001C5C00" w:rsidRPr="001C5C00" w:rsidRDefault="001C5C00" w:rsidP="001C5C00">
      <w:pPr>
        <w:pStyle w:val="40"/>
      </w:pPr>
      <w:r>
        <w:rPr>
          <w:rFonts w:hint="eastAsia"/>
        </w:rPr>
        <w:t>2</w:t>
      </w:r>
      <w:r>
        <w:rPr>
          <w:rFonts w:hint="eastAsia"/>
        </w:rPr>
        <w:t>）如果</w:t>
      </w:r>
      <w:r>
        <w:rPr>
          <w:rFonts w:hint="eastAsia"/>
        </w:rPr>
        <w:t>block</w:t>
      </w:r>
      <w:r>
        <w:rPr>
          <w:rFonts w:hint="eastAsia"/>
        </w:rPr>
        <w:t>值为</w:t>
      </w:r>
      <w:r>
        <w:rPr>
          <w:rFonts w:hint="eastAsia"/>
        </w:rPr>
        <w:t>False</w:t>
      </w:r>
      <w:r>
        <w:rPr>
          <w:rFonts w:hint="eastAsia"/>
        </w:rPr>
        <w:t>，消息列队如果没有空间可写入，则会立刻抛出</w:t>
      </w:r>
      <w:r>
        <w:rPr>
          <w:rFonts w:hint="eastAsia"/>
        </w:rPr>
        <w:t>"Queue.Full"</w:t>
      </w:r>
      <w:r>
        <w:rPr>
          <w:rFonts w:hint="eastAsia"/>
        </w:rPr>
        <w:t>异常；</w:t>
      </w:r>
    </w:p>
    <w:p w14:paraId="0CE415EC" w14:textId="16DCC211" w:rsidR="001C5C00" w:rsidRDefault="001C5C00" w:rsidP="001C5C00">
      <w:pPr>
        <w:pStyle w:val="40"/>
      </w:pPr>
      <w:r>
        <w:rPr>
          <w:rFonts w:hint="eastAsia"/>
        </w:rPr>
        <w:t>Queue.put_nowait(item)</w:t>
      </w:r>
      <w:r>
        <w:rPr>
          <w:rFonts w:hint="eastAsia"/>
        </w:rPr>
        <w:t>：相当</w:t>
      </w:r>
      <w:r>
        <w:rPr>
          <w:rFonts w:hint="eastAsia"/>
        </w:rPr>
        <w:t>Queue.put(item, False)</w:t>
      </w:r>
      <w:r>
        <w:rPr>
          <w:rFonts w:hint="eastAsia"/>
        </w:rPr>
        <w:t>；</w:t>
      </w:r>
    </w:p>
    <w:p w14:paraId="2E0DD48D" w14:textId="52CB16F2" w:rsidR="001C5C00" w:rsidRDefault="001C5C00" w:rsidP="001C5C00">
      <w:pPr>
        <w:pStyle w:val="2"/>
        <w:ind w:left="777" w:right="210"/>
      </w:pPr>
      <w:r>
        <w:rPr>
          <w:rFonts w:hint="eastAsia"/>
        </w:rPr>
        <w:t>进程池中的</w:t>
      </w:r>
      <w:r>
        <w:rPr>
          <w:rFonts w:hint="eastAsia"/>
        </w:rPr>
        <w:t>Queue</w:t>
      </w:r>
      <w:r w:rsidR="003167A5">
        <w:rPr>
          <w:rFonts w:hint="eastAsia"/>
        </w:rPr>
        <w:t>（了解）</w:t>
      </w:r>
    </w:p>
    <w:p w14:paraId="5885BB88" w14:textId="671FD7DB" w:rsidR="002E3F6A" w:rsidRDefault="002E3F6A" w:rsidP="002E3F6A">
      <w:pPr>
        <w:pStyle w:val="40"/>
      </w:pPr>
      <w:r>
        <w:rPr>
          <w:rFonts w:hint="eastAsia"/>
        </w:rPr>
        <w:t>如果要使用</w:t>
      </w:r>
      <w:r>
        <w:rPr>
          <w:rFonts w:hint="eastAsia"/>
        </w:rPr>
        <w:t>Pool</w:t>
      </w:r>
      <w:r>
        <w:rPr>
          <w:rFonts w:hint="eastAsia"/>
        </w:rPr>
        <w:t>创建进程，就需要使用</w:t>
      </w:r>
      <w:r>
        <w:rPr>
          <w:rFonts w:hint="eastAsia"/>
        </w:rPr>
        <w:t>multiprocessing.Manager()</w:t>
      </w:r>
      <w:r>
        <w:rPr>
          <w:rFonts w:hint="eastAsia"/>
        </w:rPr>
        <w:t>中的</w:t>
      </w:r>
      <w:r>
        <w:rPr>
          <w:rFonts w:hint="eastAsia"/>
        </w:rPr>
        <w:t>Queue()</w:t>
      </w:r>
      <w:r>
        <w:rPr>
          <w:rFonts w:hint="eastAsia"/>
        </w:rPr>
        <w:t>，而不是</w:t>
      </w:r>
      <w:r>
        <w:rPr>
          <w:rFonts w:hint="eastAsia"/>
        </w:rPr>
        <w:t>multiprocessing.Queue()</w:t>
      </w:r>
      <w:r>
        <w:rPr>
          <w:rFonts w:hint="eastAsia"/>
        </w:rPr>
        <w:t>，否则会得到一条如下的错误信息：</w:t>
      </w:r>
    </w:p>
    <w:p w14:paraId="04B4748B" w14:textId="11E2CBBA" w:rsidR="001C5C00" w:rsidRDefault="002E3F6A" w:rsidP="002E3F6A">
      <w:pPr>
        <w:pStyle w:val="40"/>
      </w:pPr>
      <w:r>
        <w:t>RuntimeError: Queue objects should only be shared between processes through inheritance.</w:t>
      </w:r>
    </w:p>
    <w:p w14:paraId="44AE4F20" w14:textId="7F5CB971" w:rsidR="00D167A9" w:rsidRDefault="00D167A9" w:rsidP="00D167A9">
      <w:pPr>
        <w:pStyle w:val="1"/>
      </w:pPr>
      <w:r>
        <w:rPr>
          <w:rFonts w:hint="eastAsia"/>
        </w:rPr>
        <w:t>课程总结</w:t>
      </w:r>
    </w:p>
    <w:p w14:paraId="234326BA" w14:textId="6D92CAE5" w:rsidR="00D167A9" w:rsidRDefault="00D167A9" w:rsidP="00D167A9">
      <w:pPr>
        <w:pStyle w:val="2"/>
        <w:ind w:left="777" w:right="210"/>
      </w:pPr>
      <w:r>
        <w:rPr>
          <w:rFonts w:hint="eastAsia"/>
        </w:rPr>
        <w:t>重点</w:t>
      </w:r>
    </w:p>
    <w:p w14:paraId="337EB352" w14:textId="09DA79F7" w:rsidR="00D167A9" w:rsidRDefault="00D167A9" w:rsidP="00D167A9">
      <w:pPr>
        <w:pStyle w:val="5"/>
      </w:pPr>
      <w:r>
        <w:rPr>
          <w:rFonts w:hint="eastAsia"/>
        </w:rPr>
        <w:t>Linux</w:t>
      </w:r>
      <w:r>
        <w:rPr>
          <w:rFonts w:hint="eastAsia"/>
        </w:rPr>
        <w:t>的系统编程模型，了解文件描述符，系统调用这些概念</w:t>
      </w:r>
      <w:r w:rsidR="007708C1">
        <w:rPr>
          <w:rFonts w:hint="eastAsia"/>
        </w:rPr>
        <w:t>。</w:t>
      </w:r>
      <w:r w:rsidR="007708C1">
        <w:t xml:space="preserve"> </w:t>
      </w:r>
    </w:p>
    <w:p w14:paraId="0754842C" w14:textId="7BE82D4B" w:rsidR="00D167A9" w:rsidRDefault="00D167A9" w:rsidP="00D167A9">
      <w:pPr>
        <w:pStyle w:val="5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进程状态的切换，进程在阻塞态、运行态的切换。</w:t>
      </w:r>
    </w:p>
    <w:p w14:paraId="151E825F" w14:textId="58D57645" w:rsidR="00D167A9" w:rsidRDefault="00D167A9" w:rsidP="00D167A9">
      <w:pPr>
        <w:pStyle w:val="5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下的进程逻辑结构</w:t>
      </w:r>
      <w:r w:rsidR="00587462">
        <w:rPr>
          <w:rFonts w:hint="eastAsia"/>
        </w:rPr>
        <w:t>，孤儿进程、守护进程、僵尸进程的概念。</w:t>
      </w:r>
    </w:p>
    <w:p w14:paraId="4A225302" w14:textId="3BE9E070" w:rsidR="00600EA4" w:rsidRDefault="00405D34" w:rsidP="00D167A9">
      <w:pPr>
        <w:pStyle w:val="5"/>
      </w:pPr>
      <w:r>
        <w:t>python</w:t>
      </w:r>
      <w:r>
        <w:rPr>
          <w:rFonts w:hint="eastAsia"/>
        </w:rPr>
        <w:t>下的</w:t>
      </w:r>
      <w:r>
        <w:rPr>
          <w:rFonts w:hint="eastAsia"/>
        </w:rPr>
        <w:t>Process</w:t>
      </w:r>
      <w:r>
        <w:rPr>
          <w:rFonts w:hint="eastAsia"/>
        </w:rPr>
        <w:t>类的</w:t>
      </w:r>
      <w:r w:rsidR="00616BAD">
        <w:rPr>
          <w:rFonts w:hint="eastAsia"/>
        </w:rPr>
        <w:t>两种</w:t>
      </w:r>
      <w:r>
        <w:rPr>
          <w:rFonts w:hint="eastAsia"/>
        </w:rPr>
        <w:t>使用方法。</w:t>
      </w:r>
    </w:p>
    <w:p w14:paraId="1654023B" w14:textId="5D35306E" w:rsidR="00616BAD" w:rsidRDefault="00616BAD" w:rsidP="00D167A9">
      <w:pPr>
        <w:pStyle w:val="5"/>
      </w:pPr>
      <w:r>
        <w:rPr>
          <w:rFonts w:hint="eastAsia"/>
        </w:rPr>
        <w:t>m</w:t>
      </w:r>
      <w:r>
        <w:t>ultiprocess</w:t>
      </w:r>
      <w:r>
        <w:rPr>
          <w:rFonts w:hint="eastAsia"/>
        </w:rPr>
        <w:t>中的</w:t>
      </w:r>
      <w:r>
        <w:rPr>
          <w:rFonts w:hint="eastAsia"/>
        </w:rPr>
        <w:t>Queue</w:t>
      </w:r>
      <w:r>
        <w:rPr>
          <w:rFonts w:hint="eastAsia"/>
        </w:rPr>
        <w:t>的使用。</w:t>
      </w:r>
    </w:p>
    <w:p w14:paraId="0D579767" w14:textId="0F45BA1F" w:rsidR="00D167A9" w:rsidRDefault="00D167A9" w:rsidP="00D167A9">
      <w:pPr>
        <w:pStyle w:val="2"/>
        <w:ind w:left="777" w:right="210"/>
      </w:pPr>
      <w:r>
        <w:rPr>
          <w:rFonts w:hint="eastAsia"/>
        </w:rPr>
        <w:lastRenderedPageBreak/>
        <w:t>难点</w:t>
      </w:r>
    </w:p>
    <w:p w14:paraId="0101DE01" w14:textId="66812780" w:rsidR="00600EA4" w:rsidRDefault="00600EA4" w:rsidP="00600EA4">
      <w:pPr>
        <w:pStyle w:val="5"/>
      </w:pPr>
      <w:r>
        <w:rPr>
          <w:rFonts w:hint="eastAsia"/>
        </w:rPr>
        <w:t>多任务切换的思维</w:t>
      </w:r>
      <w:r w:rsidR="00794A53">
        <w:rPr>
          <w:rFonts w:hint="eastAsia"/>
        </w:rPr>
        <w:t>。</w:t>
      </w:r>
    </w:p>
    <w:p w14:paraId="4B5AEDD2" w14:textId="4F4D60A3" w:rsidR="00600EA4" w:rsidRDefault="00901933" w:rsidP="00600EA4">
      <w:pPr>
        <w:pStyle w:val="5"/>
      </w:pPr>
      <w:r>
        <w:rPr>
          <w:rFonts w:hint="eastAsia"/>
        </w:rPr>
        <w:t>进程间通信的方法</w:t>
      </w:r>
      <w:r w:rsidR="00794A53">
        <w:rPr>
          <w:rFonts w:hint="eastAsia"/>
        </w:rPr>
        <w:t>。</w:t>
      </w:r>
    </w:p>
    <w:p w14:paraId="7C65472D" w14:textId="7C1867A7" w:rsidR="00901933" w:rsidRDefault="00794A53" w:rsidP="00600EA4">
      <w:pPr>
        <w:pStyle w:val="5"/>
      </w:pPr>
      <w:r>
        <w:rPr>
          <w:rFonts w:hint="eastAsia"/>
        </w:rPr>
        <w:t>进程池的概念。</w:t>
      </w:r>
    </w:p>
    <w:p w14:paraId="4E61D818" w14:textId="5A2BC304" w:rsidR="000737C8" w:rsidRDefault="000737C8" w:rsidP="000737C8">
      <w:pPr>
        <w:pStyle w:val="1"/>
      </w:pPr>
      <w:r>
        <w:rPr>
          <w:rFonts w:hint="eastAsia"/>
        </w:rPr>
        <w:t>课后练习</w:t>
      </w:r>
    </w:p>
    <w:p w14:paraId="5BE54E30" w14:textId="48F55737" w:rsidR="000737C8" w:rsidRDefault="00854D94" w:rsidP="006B20BD">
      <w:pPr>
        <w:pStyle w:val="40"/>
        <w:numPr>
          <w:ilvl w:val="0"/>
          <w:numId w:val="9"/>
        </w:numPr>
        <w:ind w:firstLineChars="0"/>
      </w:pPr>
      <w:r>
        <w:rPr>
          <w:rFonts w:hint="eastAsia"/>
        </w:rPr>
        <w:t>复习进程的概念，</w:t>
      </w:r>
      <w:r w:rsidR="006B20BD">
        <w:rPr>
          <w:rFonts w:hint="eastAsia"/>
        </w:rPr>
        <w:t>回答如下问题：</w:t>
      </w:r>
    </w:p>
    <w:p w14:paraId="071FA3FD" w14:textId="1248E184" w:rsidR="006B20BD" w:rsidRDefault="006B20BD" w:rsidP="006B20BD">
      <w:pPr>
        <w:pStyle w:val="40"/>
        <w:ind w:left="360"/>
      </w:pPr>
      <w:r>
        <w:rPr>
          <w:rFonts w:hint="eastAsia"/>
        </w:rPr>
        <w:t>Linux</w:t>
      </w:r>
      <w:r>
        <w:rPr>
          <w:rFonts w:hint="eastAsia"/>
        </w:rPr>
        <w:t>下采用什么命令查看进程信息？</w:t>
      </w:r>
      <w:r>
        <w:rPr>
          <w:rFonts w:hint="eastAsia"/>
        </w:rPr>
        <w:t>S</w:t>
      </w:r>
      <w:r>
        <w:rPr>
          <w:rFonts w:hint="eastAsia"/>
        </w:rPr>
        <w:t>代表什么状态，</w:t>
      </w:r>
      <w:r>
        <w:rPr>
          <w:rFonts w:hint="eastAsia"/>
        </w:rPr>
        <w:t>R</w:t>
      </w:r>
      <w:r>
        <w:rPr>
          <w:rFonts w:hint="eastAsia"/>
        </w:rPr>
        <w:t>代表什么状态，</w:t>
      </w:r>
      <w:r>
        <w:rPr>
          <w:rFonts w:hint="eastAsia"/>
        </w:rPr>
        <w:t>Z</w:t>
      </w:r>
      <w:r>
        <w:rPr>
          <w:rFonts w:hint="eastAsia"/>
        </w:rPr>
        <w:t>代表什么状态？</w:t>
      </w:r>
    </w:p>
    <w:p w14:paraId="1100407D" w14:textId="1E1AED10" w:rsidR="006B20BD" w:rsidRPr="006B20BD" w:rsidRDefault="006B20BD" w:rsidP="006B20BD">
      <w:pPr>
        <w:pStyle w:val="40"/>
        <w:ind w:left="360"/>
      </w:pPr>
      <w:r>
        <w:rPr>
          <w:rFonts w:hint="eastAsia"/>
        </w:rPr>
        <w:t>什么是孤儿进程，什么是僵尸进程，如何避免僵尸进程，什么是守护进程？</w:t>
      </w:r>
    </w:p>
    <w:p w14:paraId="408166F8" w14:textId="77777777" w:rsidR="004D03F5" w:rsidRDefault="006B20BD" w:rsidP="006B20BD">
      <w:pPr>
        <w:pStyle w:val="40"/>
        <w:numPr>
          <w:ilvl w:val="0"/>
          <w:numId w:val="9"/>
        </w:numPr>
        <w:ind w:firstLineChars="0"/>
      </w:pPr>
      <w:r>
        <w:rPr>
          <w:rFonts w:hint="eastAsia"/>
        </w:rPr>
        <w:t>复习课堂代码</w:t>
      </w:r>
      <w:r w:rsidR="004D03F5">
        <w:rPr>
          <w:rFonts w:hint="eastAsia"/>
        </w:rPr>
        <w:t>：</w:t>
      </w:r>
    </w:p>
    <w:p w14:paraId="125B4902" w14:textId="3F5801D3" w:rsidR="006B20BD" w:rsidRDefault="006B20BD" w:rsidP="004D03F5">
      <w:pPr>
        <w:pStyle w:val="40"/>
        <w:ind w:left="360"/>
      </w:pPr>
      <w:r>
        <w:rPr>
          <w:rFonts w:hint="eastAsia"/>
        </w:rPr>
        <w:t>写出创建子进程的实例化方法和类继承方法；</w:t>
      </w:r>
    </w:p>
    <w:p w14:paraId="2E4ACB4D" w14:textId="13F39470" w:rsidR="004D03F5" w:rsidRPr="004D03F5" w:rsidRDefault="004D03F5" w:rsidP="004D03F5">
      <w:pPr>
        <w:pStyle w:val="40"/>
        <w:ind w:left="360"/>
      </w:pPr>
      <w:r>
        <w:rPr>
          <w:rFonts w:hint="eastAsia"/>
        </w:rPr>
        <w:t>利用</w:t>
      </w:r>
      <w:r>
        <w:rPr>
          <w:rFonts w:hint="eastAsia"/>
        </w:rPr>
        <w:t>Queue</w:t>
      </w:r>
      <w:r>
        <w:rPr>
          <w:rFonts w:hint="eastAsia"/>
        </w:rPr>
        <w:t>实现</w:t>
      </w:r>
      <w:r>
        <w:rPr>
          <w:rFonts w:hint="eastAsia"/>
        </w:rPr>
        <w:t>2</w:t>
      </w:r>
      <w:r>
        <w:rPr>
          <w:rFonts w:hint="eastAsia"/>
        </w:rPr>
        <w:t>个进程的数据传递；</w:t>
      </w:r>
    </w:p>
    <w:p w14:paraId="0F29434F" w14:textId="77777777" w:rsidR="00644512" w:rsidRDefault="000463BB">
      <w:pPr>
        <w:pStyle w:val="1"/>
      </w:pPr>
      <w:r>
        <w:rPr>
          <w:rFonts w:hint="eastAsia"/>
        </w:rPr>
        <w:t>面试题</w:t>
      </w:r>
    </w:p>
    <w:p w14:paraId="3D07E8D1" w14:textId="07450F78" w:rsidR="00644512" w:rsidRDefault="0049204B">
      <w:pPr>
        <w:pStyle w:val="5"/>
      </w:pPr>
      <w:r>
        <w:rPr>
          <w:rFonts w:hint="eastAsia"/>
        </w:rPr>
        <w:t>什么是进程？你怎么理解进程？</w:t>
      </w:r>
    </w:p>
    <w:p w14:paraId="737B7FD3" w14:textId="0A4488C5" w:rsidR="00644512" w:rsidRDefault="0049204B">
      <w:pPr>
        <w:pStyle w:val="5"/>
      </w:pPr>
      <w:r>
        <w:rPr>
          <w:rFonts w:hint="eastAsia"/>
        </w:rPr>
        <w:t>简述</w:t>
      </w:r>
      <w:r>
        <w:rPr>
          <w:rFonts w:hint="eastAsia"/>
        </w:rPr>
        <w:t>Linux</w:t>
      </w:r>
      <w:r>
        <w:rPr>
          <w:rFonts w:hint="eastAsia"/>
        </w:rPr>
        <w:t>进程的状态切换？</w:t>
      </w:r>
    </w:p>
    <w:p w14:paraId="0104182B" w14:textId="77777777" w:rsidR="00644512" w:rsidRDefault="000463BB">
      <w:pPr>
        <w:pStyle w:val="1"/>
      </w:pPr>
      <w:r>
        <w:rPr>
          <w:rFonts w:hint="eastAsia"/>
        </w:rPr>
        <w:t>扩展知识或课外阅读推荐（可选</w:t>
      </w:r>
      <w:r>
        <w:t>）</w:t>
      </w:r>
    </w:p>
    <w:p w14:paraId="24A5D15A" w14:textId="77777777" w:rsidR="006E4F71" w:rsidRDefault="006E4F71" w:rsidP="006E4F71">
      <w:pPr>
        <w:pStyle w:val="2"/>
        <w:ind w:left="777" w:right="210"/>
      </w:pPr>
      <w:r>
        <w:rPr>
          <w:rFonts w:hint="eastAsia"/>
        </w:rPr>
        <w:t>进程的资源</w:t>
      </w:r>
    </w:p>
    <w:p w14:paraId="085D2F02" w14:textId="3B1383C0" w:rsidR="006E4F71" w:rsidRDefault="006E4F71" w:rsidP="006E4F71">
      <w:pPr>
        <w:pStyle w:val="3"/>
        <w:ind w:left="919" w:right="210"/>
      </w:pPr>
      <w:r>
        <w:rPr>
          <w:rFonts w:hint="eastAsia"/>
        </w:rPr>
        <w:t>虚拟地址</w:t>
      </w:r>
      <w:r>
        <w:rPr>
          <w:rFonts w:hint="eastAsia"/>
        </w:rPr>
        <w:t xml:space="preserve"> vs</w:t>
      </w:r>
      <w:r>
        <w:t xml:space="preserve"> </w:t>
      </w:r>
      <w:r>
        <w:rPr>
          <w:rFonts w:hint="eastAsia"/>
        </w:rPr>
        <w:t>物理地址</w:t>
      </w:r>
    </w:p>
    <w:p w14:paraId="79E113E0" w14:textId="77777777" w:rsidR="006E4F71" w:rsidRDefault="006E4F71" w:rsidP="006E4F71">
      <w:pPr>
        <w:pStyle w:val="40"/>
      </w:pPr>
      <w:r>
        <w:rPr>
          <w:rFonts w:hint="eastAsia"/>
        </w:rPr>
        <w:t>每台电脑配置的内存都可能不同，那么程序员在写程序时，难道要为每台设备都重写一遍程序代码吗？显然是不现实的。现代操作系统，采用了一个叫做虚拟内存的概念，程序员只关心操作系统虚拟内存的地址，而虚拟地址和实际物理地址是由操作系统中一个叫做</w:t>
      </w:r>
      <w:r>
        <w:rPr>
          <w:rFonts w:hint="eastAsia"/>
        </w:rPr>
        <w:t>MMU</w:t>
      </w:r>
      <w:r>
        <w:rPr>
          <w:rFonts w:hint="eastAsia"/>
        </w:rPr>
        <w:t>的内存管理模块来进行映射。</w:t>
      </w:r>
    </w:p>
    <w:p w14:paraId="4AC46266" w14:textId="77777777" w:rsidR="006E4F71" w:rsidRDefault="006E4F71" w:rsidP="006E4F71">
      <w:pPr>
        <w:pStyle w:val="40"/>
      </w:pPr>
      <w:r>
        <w:rPr>
          <w:rFonts w:hint="eastAsia"/>
        </w:rPr>
        <w:t>对于</w:t>
      </w:r>
      <w:r>
        <w:rPr>
          <w:rFonts w:hint="eastAsia"/>
        </w:rPr>
        <w:t>32</w:t>
      </w:r>
      <w:r>
        <w:rPr>
          <w:rFonts w:hint="eastAsia"/>
        </w:rPr>
        <w:t>位的操作系统，他所能提供的虚拟地址空间，最大是</w:t>
      </w:r>
      <w:r>
        <w:rPr>
          <w:rFonts w:hint="eastAsia"/>
        </w:rPr>
        <w:t>4</w:t>
      </w:r>
      <w:r>
        <w:t>G</w:t>
      </w:r>
      <w:r>
        <w:rPr>
          <w:rFonts w:hint="eastAsia"/>
        </w:rPr>
        <w:t>。</w:t>
      </w:r>
    </w:p>
    <w:p w14:paraId="6AFFBDCA" w14:textId="77777777" w:rsidR="006E4F71" w:rsidRDefault="006E4F71" w:rsidP="006E4F71">
      <w:pPr>
        <w:pStyle w:val="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5774BD" wp14:editId="1D262E2F">
                <wp:simplePos x="0" y="0"/>
                <wp:positionH relativeFrom="column">
                  <wp:posOffset>3324836</wp:posOffset>
                </wp:positionH>
                <wp:positionV relativeFrom="paragraph">
                  <wp:posOffset>988695</wp:posOffset>
                </wp:positionV>
                <wp:extent cx="504748" cy="182880"/>
                <wp:effectExtent l="19050" t="57150" r="10160" b="2667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748" cy="1828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04541" id="直接箭头连接符 29" o:spid="_x0000_s1026" type="#_x0000_t32" style="position:absolute;left:0;text-align:left;margin-left:261.8pt;margin-top:77.85pt;width:39.75pt;height:14.4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" strokecolor="black [3213]" strokeweight="2.25pt">
                <v:stroke dashstyle="1 1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C68B67" wp14:editId="47DECF73">
                <wp:simplePos x="0" y="0"/>
                <wp:positionH relativeFrom="column">
                  <wp:posOffset>1568831</wp:posOffset>
                </wp:positionH>
                <wp:positionV relativeFrom="paragraph">
                  <wp:posOffset>1054532</wp:posOffset>
                </wp:positionV>
                <wp:extent cx="658724" cy="80467"/>
                <wp:effectExtent l="19050" t="38100" r="46355" b="9144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724" cy="8046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182DD" id="直接箭头连接符 19" o:spid="_x0000_s1026" type="#_x0000_t32" style="position:absolute;left:0;text-align:left;margin-left:123.55pt;margin-top:83.05pt;width:51.85pt;height:6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" strokecolor="black [3213]" strokeweight="2.2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C9513C" wp14:editId="4B3E3833">
                <wp:simplePos x="0" y="0"/>
                <wp:positionH relativeFrom="column">
                  <wp:posOffset>1100810</wp:posOffset>
                </wp:positionH>
                <wp:positionV relativeFrom="paragraph">
                  <wp:posOffset>344932</wp:posOffset>
                </wp:positionV>
                <wp:extent cx="373075" cy="460858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075" cy="460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9A586E" w14:textId="77777777" w:rsidR="006E4F71" w:rsidRPr="001D516B" w:rsidRDefault="006E4F71" w:rsidP="006E4F7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D516B">
                              <w:rPr>
                                <w:rFonts w:hint="eastAsia"/>
                                <w:color w:val="FFFFFF" w:themeColor="background1"/>
                              </w:rPr>
                              <w:t>1</w:t>
                            </w:r>
                            <w:r w:rsidRPr="001D516B">
                              <w:rPr>
                                <w:color w:val="FFFFFF" w:themeColor="background1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9513C" id="文本框 18" o:spid="_x0000_s1053" type="#_x0000_t202" style="position:absolute;left:0;text-align:left;margin-left:86.7pt;margin-top:27.15pt;width:29.4pt;height:36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" filled="f" stroked="f" strokeweight=".5pt">
                <v:textbox>
                  <w:txbxContent>
                    <w:p w14:paraId="2A9A586E" w14:textId="77777777" w:rsidR="006E4F71" w:rsidRPr="001D516B" w:rsidRDefault="006E4F71" w:rsidP="006E4F71">
                      <w:pPr>
                        <w:rPr>
                          <w:color w:val="FFFFFF" w:themeColor="background1"/>
                        </w:rPr>
                      </w:pPr>
                      <w:r w:rsidRPr="001D516B">
                        <w:rPr>
                          <w:rFonts w:hint="eastAsia"/>
                          <w:color w:val="FFFFFF" w:themeColor="background1"/>
                        </w:rPr>
                        <w:t>1</w:t>
                      </w:r>
                      <w:r w:rsidRPr="001D516B">
                        <w:rPr>
                          <w:color w:val="FFFFFF" w:themeColor="background1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FEC85B" wp14:editId="45591E01">
                <wp:simplePos x="0" y="0"/>
                <wp:positionH relativeFrom="column">
                  <wp:posOffset>500405</wp:posOffset>
                </wp:positionH>
                <wp:positionV relativeFrom="paragraph">
                  <wp:posOffset>1251635</wp:posOffset>
                </wp:positionV>
                <wp:extent cx="365760" cy="614477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6144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3F2D0E" w14:textId="77777777" w:rsidR="006E4F71" w:rsidRPr="001D516B" w:rsidRDefault="006E4F71" w:rsidP="006E4F71">
                            <w:pPr>
                              <w:rPr>
                                <w:b/>
                                <w:color w:val="4472C4" w:themeColor="accent5"/>
                              </w:rPr>
                            </w:pPr>
                            <w:r w:rsidRPr="001D516B">
                              <w:rPr>
                                <w:rFonts w:hint="eastAsia"/>
                                <w:b/>
                                <w:color w:val="4472C4" w:themeColor="accent5"/>
                              </w:rPr>
                              <w:t>用户态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EC85B" id="文本框 16" o:spid="_x0000_s1054" type="#_x0000_t202" style="position:absolute;left:0;text-align:left;margin-left:39.4pt;margin-top:98.55pt;width:28.8pt;height:4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" filled="f" stroked="f" strokeweight=".5pt">
                <v:textbox style="layout-flow:vertical-ideographic">
                  <w:txbxContent>
                    <w:p w14:paraId="7E3F2D0E" w14:textId="77777777" w:rsidR="006E4F71" w:rsidRPr="001D516B" w:rsidRDefault="006E4F71" w:rsidP="006E4F71">
                      <w:pPr>
                        <w:rPr>
                          <w:b/>
                          <w:color w:val="4472C4" w:themeColor="accent5"/>
                        </w:rPr>
                      </w:pPr>
                      <w:r w:rsidRPr="001D516B">
                        <w:rPr>
                          <w:rFonts w:hint="eastAsia"/>
                          <w:b/>
                          <w:color w:val="4472C4" w:themeColor="accent5"/>
                        </w:rPr>
                        <w:t>用户态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E0E921" wp14:editId="7D5C4584">
                <wp:simplePos x="0" y="0"/>
                <wp:positionH relativeFrom="column">
                  <wp:posOffset>499821</wp:posOffset>
                </wp:positionH>
                <wp:positionV relativeFrom="paragraph">
                  <wp:posOffset>270179</wp:posOffset>
                </wp:positionV>
                <wp:extent cx="365760" cy="614477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6144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B05BA9" w14:textId="77777777" w:rsidR="006E4F71" w:rsidRPr="001D516B" w:rsidRDefault="006E4F71" w:rsidP="006E4F71">
                            <w:pPr>
                              <w:rPr>
                                <w:b/>
                                <w:color w:val="4472C4" w:themeColor="accent5"/>
                              </w:rPr>
                            </w:pPr>
                            <w:r w:rsidRPr="001D516B">
                              <w:rPr>
                                <w:rFonts w:hint="eastAsia"/>
                                <w:b/>
                                <w:color w:val="4472C4" w:themeColor="accent5"/>
                              </w:rPr>
                              <w:t>内核态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0E921" id="文本框 17" o:spid="_x0000_s1055" type="#_x0000_t202" style="position:absolute;left:0;text-align:left;margin-left:39.35pt;margin-top:21.25pt;width:28.8pt;height:4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" filled="f" stroked="f" strokeweight=".5pt">
                <v:textbox style="layout-flow:vertical-ideographic">
                  <w:txbxContent>
                    <w:p w14:paraId="58B05BA9" w14:textId="77777777" w:rsidR="006E4F71" w:rsidRPr="001D516B" w:rsidRDefault="006E4F71" w:rsidP="006E4F71">
                      <w:pPr>
                        <w:rPr>
                          <w:b/>
                          <w:color w:val="4472C4" w:themeColor="accent5"/>
                        </w:rPr>
                      </w:pPr>
                      <w:r w:rsidRPr="001D516B">
                        <w:rPr>
                          <w:rFonts w:hint="eastAsia"/>
                          <w:b/>
                          <w:color w:val="4472C4" w:themeColor="accent5"/>
                        </w:rPr>
                        <w:t>内核态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E3D170" wp14:editId="59E69286">
                <wp:simplePos x="0" y="0"/>
                <wp:positionH relativeFrom="column">
                  <wp:posOffset>990016</wp:posOffset>
                </wp:positionH>
                <wp:positionV relativeFrom="paragraph">
                  <wp:posOffset>2259787</wp:posOffset>
                </wp:positionV>
                <wp:extent cx="577545" cy="0"/>
                <wp:effectExtent l="0" t="19050" r="32385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54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EC64E" id="直接连接符 13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95pt,177.95pt" to="123.45pt,1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" strokecolor="#0d0d0d [3069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8FFA8A" wp14:editId="178B7480">
                <wp:simplePos x="0" y="0"/>
                <wp:positionH relativeFrom="column">
                  <wp:posOffset>991286</wp:posOffset>
                </wp:positionH>
                <wp:positionV relativeFrom="paragraph">
                  <wp:posOffset>747293</wp:posOffset>
                </wp:positionV>
                <wp:extent cx="577545" cy="0"/>
                <wp:effectExtent l="0" t="19050" r="32385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54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61205" id="直接连接符 11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05pt,58.85pt" to="123.55pt,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" strokecolor="#0d0d0d [3069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01096C" wp14:editId="2ED3538B">
                <wp:simplePos x="0" y="0"/>
                <wp:positionH relativeFrom="column">
                  <wp:posOffset>2198167</wp:posOffset>
                </wp:positionH>
                <wp:positionV relativeFrom="paragraph">
                  <wp:posOffset>966165</wp:posOffset>
                </wp:positionV>
                <wp:extent cx="1126541" cy="490119"/>
                <wp:effectExtent l="0" t="0" r="16510" b="2476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541" cy="490119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939B1" w14:textId="77777777" w:rsidR="006E4F71" w:rsidRDefault="006E4F71" w:rsidP="006E4F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01096C" id="椭圆 4" o:spid="_x0000_s1056" style="position:absolute;left:0;text-align:left;margin-left:173.1pt;margin-top:76.1pt;width:88.7pt;height:3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" fillcolor="#ed7d31 [3205]" strokecolor="#1f4d78 [1604]" strokeweight="1pt">
                <v:stroke joinstyle="miter"/>
                <v:textbox>
                  <w:txbxContent>
                    <w:p w14:paraId="00B939B1" w14:textId="77777777" w:rsidR="006E4F71" w:rsidRDefault="006E4F71" w:rsidP="006E4F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</w:t>
                      </w:r>
                      <w:r>
                        <w:t>MU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38D721" wp14:editId="2BA212D0">
                <wp:simplePos x="0" y="0"/>
                <wp:positionH relativeFrom="column">
                  <wp:posOffset>998017</wp:posOffset>
                </wp:positionH>
                <wp:positionV relativeFrom="paragraph">
                  <wp:posOffset>220345</wp:posOffset>
                </wp:positionV>
                <wp:extent cx="570586" cy="2186940"/>
                <wp:effectExtent l="0" t="0" r="20320" b="228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86" cy="2186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E6DFDD" w14:textId="77777777" w:rsidR="006E4F71" w:rsidRDefault="006E4F71" w:rsidP="006E4F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虚拟地址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38D721" id="矩形 2" o:spid="_x0000_s1057" style="position:absolute;left:0;text-align:left;margin-left:78.6pt;margin-top:17.35pt;width:44.95pt;height:172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" fillcolor="#5b9bd5 [3204]" strokecolor="#1f4d78 [1604]" strokeweight="1pt">
                <v:textbox>
                  <w:txbxContent>
                    <w:p w14:paraId="5CE6DFDD" w14:textId="77777777" w:rsidR="006E4F71" w:rsidRDefault="006E4F71" w:rsidP="006E4F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虚拟地址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B878ED" wp14:editId="5703DAE3">
                <wp:simplePos x="0" y="0"/>
                <wp:positionH relativeFrom="column">
                  <wp:posOffset>3829583</wp:posOffset>
                </wp:positionH>
                <wp:positionV relativeFrom="paragraph">
                  <wp:posOffset>659511</wp:posOffset>
                </wp:positionV>
                <wp:extent cx="534010" cy="1236269"/>
                <wp:effectExtent l="0" t="0" r="19050" b="2159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10" cy="12362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713B4" w14:textId="77777777" w:rsidR="006E4F71" w:rsidRDefault="006E4F71" w:rsidP="006E4F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物理内存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B878ED" id="矩形 3" o:spid="_x0000_s1058" style="position:absolute;left:0;text-align:left;margin-left:301.55pt;margin-top:51.95pt;width:42.05pt;height:97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" fillcolor="#a5a5a5 [3206]" strokecolor="#525252 [1606]" strokeweight="1pt">
                <v:textbox>
                  <w:txbxContent>
                    <w:p w14:paraId="202713B4" w14:textId="77777777" w:rsidR="006E4F71" w:rsidRDefault="006E4F71" w:rsidP="006E4F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物理内存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9F1188C" wp14:editId="414783C8">
                <wp:extent cx="5939942" cy="2399385"/>
                <wp:effectExtent l="0" t="0" r="22860" b="2032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942" cy="2399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BAD58" w14:textId="77777777" w:rsidR="006E4F71" w:rsidRDefault="006E4F71" w:rsidP="006E4F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F1188C" id="文本框 2" o:spid="_x0000_s1059" type="#_x0000_t202" style="width:467.7pt;height:18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">
                <v:textbox>
                  <w:txbxContent>
                    <w:p w14:paraId="162BAD58" w14:textId="77777777" w:rsidR="006E4F71" w:rsidRDefault="006E4F71" w:rsidP="006E4F71"/>
                  </w:txbxContent>
                </v:textbox>
                <w10:anchorlock/>
              </v:shape>
            </w:pict>
          </mc:Fallback>
        </mc:AlternateContent>
      </w:r>
    </w:p>
    <w:p w14:paraId="7020ED4F" w14:textId="1561BCFC" w:rsidR="006E4F71" w:rsidRDefault="006E4F71" w:rsidP="006E4F71">
      <w:pPr>
        <w:pStyle w:val="3"/>
        <w:ind w:left="919" w:right="210"/>
      </w:pPr>
      <w:r>
        <w:t>CPU</w:t>
      </w:r>
      <w:r>
        <w:rPr>
          <w:rFonts w:hint="eastAsia"/>
        </w:rPr>
        <w:t>结构决定多任务</w:t>
      </w:r>
    </w:p>
    <w:p w14:paraId="3A3CE483" w14:textId="77777777" w:rsidR="006E4F71" w:rsidRDefault="006E4F71" w:rsidP="006E4F71">
      <w:pPr>
        <w:pStyle w:val="40"/>
      </w:pPr>
      <w:r>
        <w:rPr>
          <w:rFonts w:hint="eastAsia"/>
        </w:rPr>
        <w:t>了解了虚拟地址和物理地址后，那么每个进程到底是怎么做到独立运行的那，下面看一副</w:t>
      </w:r>
      <w:r>
        <w:rPr>
          <w:rFonts w:hint="eastAsia"/>
        </w:rPr>
        <w:t>arm</w:t>
      </w:r>
      <w:r>
        <w:rPr>
          <w:rFonts w:hint="eastAsia"/>
        </w:rPr>
        <w:t>的</w:t>
      </w:r>
      <w:r>
        <w:rPr>
          <w:rFonts w:hint="eastAsia"/>
        </w:rPr>
        <w:t>920t</w:t>
      </w:r>
      <w:r>
        <w:rPr>
          <w:rFonts w:hint="eastAsia"/>
        </w:rPr>
        <w:t>内核的模型图来分析下：</w:t>
      </w:r>
    </w:p>
    <w:p w14:paraId="4D175652" w14:textId="1B5ACDFD" w:rsidR="006E4F71" w:rsidRDefault="006E4F71" w:rsidP="006E4F71">
      <w:pPr>
        <w:pStyle w:val="40"/>
      </w:pPr>
      <w:r w:rsidRPr="00553F86">
        <w:rPr>
          <w:noProof/>
        </w:rPr>
        <w:drawing>
          <wp:inline distT="0" distB="0" distL="0" distR="0" wp14:anchorId="6F977016" wp14:editId="1FB3F36E">
            <wp:extent cx="4990289" cy="2626657"/>
            <wp:effectExtent l="0" t="0" r="1270" b="254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189" cy="263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FC4B299" w14:textId="71FB1682" w:rsidR="00644512" w:rsidRDefault="000F52F5" w:rsidP="00810953">
      <w:pPr>
        <w:pStyle w:val="2"/>
        <w:ind w:left="777" w:right="210"/>
      </w:pPr>
      <w:r>
        <w:rPr>
          <w:rFonts w:hint="eastAsia"/>
        </w:rPr>
        <w:t>P</w:t>
      </w:r>
      <w:r>
        <w:t>ool</w:t>
      </w:r>
      <w:r>
        <w:rPr>
          <w:rFonts w:hint="eastAsia"/>
        </w:rPr>
        <w:t>下的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>方法</w:t>
      </w:r>
    </w:p>
    <w:p w14:paraId="489B7CA7" w14:textId="12FB2D3B" w:rsidR="000F52F5" w:rsidRDefault="0041274A" w:rsidP="000F52F5">
      <w:pPr>
        <w:pStyle w:val="40"/>
      </w:pPr>
      <w:r>
        <w:rPr>
          <w:rFonts w:hint="eastAsia"/>
        </w:rPr>
        <w:t>利用</w:t>
      </w:r>
      <w:r>
        <w:rPr>
          <w:rFonts w:hint="eastAsia"/>
        </w:rPr>
        <w:t>map</w:t>
      </w:r>
      <w:r>
        <w:rPr>
          <w:rFonts w:hint="eastAsia"/>
        </w:rPr>
        <w:t>方法，可以使用多核的方式，快速计算出需要的数据，并以列表形式给出。</w:t>
      </w:r>
    </w:p>
    <w:p w14:paraId="239EBB0E" w14:textId="77777777" w:rsidR="0041274A" w:rsidRDefault="0041274A" w:rsidP="0041274A">
      <w:pPr>
        <w:pStyle w:val="coder"/>
      </w:pPr>
      <w:r>
        <w:t>from multiprocessing import Pool</w:t>
      </w:r>
    </w:p>
    <w:p w14:paraId="1B7AC4DB" w14:textId="77777777" w:rsidR="0041274A" w:rsidRDefault="0041274A" w:rsidP="0041274A">
      <w:pPr>
        <w:pStyle w:val="coder"/>
      </w:pPr>
      <w:r>
        <w:t>import time</w:t>
      </w:r>
    </w:p>
    <w:p w14:paraId="4FDEC4F3" w14:textId="77777777" w:rsidR="0041274A" w:rsidRDefault="0041274A" w:rsidP="0041274A">
      <w:pPr>
        <w:pStyle w:val="coder"/>
      </w:pPr>
    </w:p>
    <w:p w14:paraId="30366B61" w14:textId="77777777" w:rsidR="0041274A" w:rsidRDefault="0041274A" w:rsidP="0041274A">
      <w:pPr>
        <w:pStyle w:val="coder"/>
      </w:pPr>
      <w:r>
        <w:rPr>
          <w:rFonts w:hint="eastAsia"/>
        </w:rPr>
        <w:t xml:space="preserve"># </w:t>
      </w:r>
      <w:r>
        <w:rPr>
          <w:rFonts w:hint="eastAsia"/>
        </w:rPr>
        <w:t>子进程</w:t>
      </w:r>
    </w:p>
    <w:p w14:paraId="32C23E8F" w14:textId="77777777" w:rsidR="0041274A" w:rsidRDefault="0041274A" w:rsidP="0041274A">
      <w:pPr>
        <w:pStyle w:val="coder"/>
      </w:pPr>
      <w:r>
        <w:t>def run(arg):</w:t>
      </w:r>
    </w:p>
    <w:p w14:paraId="60E6B104" w14:textId="77777777" w:rsidR="0041274A" w:rsidRDefault="0041274A" w:rsidP="0041274A">
      <w:pPr>
        <w:pStyle w:val="coder"/>
      </w:pPr>
      <w:r>
        <w:rPr>
          <w:rFonts w:hint="eastAsia"/>
        </w:rPr>
        <w:t xml:space="preserve">    # arg: </w:t>
      </w:r>
      <w:r>
        <w:rPr>
          <w:rFonts w:hint="eastAsia"/>
        </w:rPr>
        <w:t>子进程运行的参数</w:t>
      </w:r>
    </w:p>
    <w:p w14:paraId="0D21C1B8" w14:textId="77777777" w:rsidR="0041274A" w:rsidRDefault="0041274A" w:rsidP="0041274A">
      <w:pPr>
        <w:pStyle w:val="coder"/>
      </w:pPr>
      <w:r>
        <w:lastRenderedPageBreak/>
        <w:t xml:space="preserve">    time.sleep(1)</w:t>
      </w:r>
    </w:p>
    <w:p w14:paraId="63116C75" w14:textId="77777777" w:rsidR="0041274A" w:rsidRDefault="0041274A" w:rsidP="0041274A">
      <w:pPr>
        <w:pStyle w:val="coder"/>
      </w:pPr>
      <w:r>
        <w:t xml:space="preserve">    return arg**2</w:t>
      </w:r>
    </w:p>
    <w:p w14:paraId="2E7AC2AF" w14:textId="77777777" w:rsidR="0041274A" w:rsidRDefault="0041274A" w:rsidP="0041274A">
      <w:pPr>
        <w:pStyle w:val="coder"/>
      </w:pPr>
    </w:p>
    <w:p w14:paraId="368B88EB" w14:textId="77777777" w:rsidR="0041274A" w:rsidRDefault="0041274A" w:rsidP="0041274A">
      <w:pPr>
        <w:pStyle w:val="coder"/>
      </w:pPr>
      <w:r>
        <w:t>def main():</w:t>
      </w:r>
    </w:p>
    <w:p w14:paraId="221074F1" w14:textId="77777777" w:rsidR="0041274A" w:rsidRDefault="0041274A" w:rsidP="0041274A">
      <w:pPr>
        <w:pStyle w:val="coder"/>
      </w:pPr>
      <w:r>
        <w:t xml:space="preserve">    test_data = [1, 2, 3, 4]</w:t>
      </w:r>
    </w:p>
    <w:p w14:paraId="6C6305A9" w14:textId="77777777" w:rsidR="0041274A" w:rsidRDefault="0041274A" w:rsidP="0041274A">
      <w:pPr>
        <w:pStyle w:val="coder"/>
      </w:pPr>
      <w:r>
        <w:rPr>
          <w:rFonts w:hint="eastAsia"/>
        </w:rPr>
        <w:t xml:space="preserve">    print("# </w:t>
      </w:r>
      <w:r>
        <w:rPr>
          <w:rFonts w:hint="eastAsia"/>
        </w:rPr>
        <w:t>顺序执行：</w:t>
      </w:r>
      <w:r>
        <w:rPr>
          <w:rFonts w:hint="eastAsia"/>
        </w:rPr>
        <w:t>")</w:t>
      </w:r>
    </w:p>
    <w:p w14:paraId="2DDD0282" w14:textId="77777777" w:rsidR="0041274A" w:rsidRDefault="0041274A" w:rsidP="0041274A">
      <w:pPr>
        <w:pStyle w:val="coder"/>
      </w:pPr>
      <w:r>
        <w:t xml:space="preserve">    start_time = time.time()</w:t>
      </w:r>
    </w:p>
    <w:p w14:paraId="12B5EE1A" w14:textId="77777777" w:rsidR="0041274A" w:rsidRDefault="0041274A" w:rsidP="0041274A">
      <w:pPr>
        <w:pStyle w:val="coder"/>
      </w:pPr>
      <w:r>
        <w:t xml:space="preserve">    for d in test_data:</w:t>
      </w:r>
    </w:p>
    <w:p w14:paraId="687C09C0" w14:textId="77777777" w:rsidR="0041274A" w:rsidRDefault="0041274A" w:rsidP="0041274A">
      <w:pPr>
        <w:pStyle w:val="coder"/>
      </w:pPr>
      <w:r>
        <w:t xml:space="preserve">        run(d)</w:t>
      </w:r>
    </w:p>
    <w:p w14:paraId="798EEE54" w14:textId="77777777" w:rsidR="0041274A" w:rsidRDefault="0041274A" w:rsidP="0041274A">
      <w:pPr>
        <w:pStyle w:val="coder"/>
      </w:pPr>
      <w:r>
        <w:t xml:space="preserve">    end_time = time.time()</w:t>
      </w:r>
    </w:p>
    <w:p w14:paraId="7B59F5B6" w14:textId="77777777" w:rsidR="0041274A" w:rsidRDefault="0041274A" w:rsidP="0041274A">
      <w:pPr>
        <w:pStyle w:val="coder"/>
      </w:pPr>
      <w:r>
        <w:rPr>
          <w:rFonts w:hint="eastAsia"/>
        </w:rPr>
        <w:t xml:space="preserve">    print("</w:t>
      </w:r>
      <w:r>
        <w:rPr>
          <w:rFonts w:hint="eastAsia"/>
        </w:rPr>
        <w:t>执行时间：</w:t>
      </w:r>
      <w:r>
        <w:rPr>
          <w:rFonts w:hint="eastAsia"/>
        </w:rPr>
        <w:t>", int(end_time - start_time))</w:t>
      </w:r>
    </w:p>
    <w:p w14:paraId="45344838" w14:textId="77777777" w:rsidR="0041274A" w:rsidRDefault="0041274A" w:rsidP="0041274A">
      <w:pPr>
        <w:pStyle w:val="coder"/>
      </w:pPr>
    </w:p>
    <w:p w14:paraId="01C364FD" w14:textId="77777777" w:rsidR="0041274A" w:rsidRDefault="0041274A" w:rsidP="0041274A">
      <w:pPr>
        <w:pStyle w:val="coder"/>
      </w:pPr>
      <w:r>
        <w:rPr>
          <w:rFonts w:hint="eastAsia"/>
        </w:rPr>
        <w:t xml:space="preserve">    print("</w:t>
      </w:r>
      <w:r>
        <w:rPr>
          <w:rFonts w:hint="eastAsia"/>
        </w:rPr>
        <w:t>并行执行：</w:t>
      </w:r>
      <w:r>
        <w:rPr>
          <w:rFonts w:hint="eastAsia"/>
        </w:rPr>
        <w:t>")</w:t>
      </w:r>
    </w:p>
    <w:p w14:paraId="4005ECD1" w14:textId="77777777" w:rsidR="0041274A" w:rsidRDefault="0041274A" w:rsidP="0041274A">
      <w:pPr>
        <w:pStyle w:val="coder"/>
      </w:pPr>
      <w:r>
        <w:t xml:space="preserve">    pool = Pool(3)</w:t>
      </w:r>
    </w:p>
    <w:p w14:paraId="3E5ADC87" w14:textId="77777777" w:rsidR="0041274A" w:rsidRDefault="0041274A" w:rsidP="0041274A">
      <w:pPr>
        <w:pStyle w:val="coder"/>
      </w:pPr>
      <w:r>
        <w:t xml:space="preserve">    start_time = time.time()</w:t>
      </w:r>
    </w:p>
    <w:p w14:paraId="3ECB0647" w14:textId="77777777" w:rsidR="0041274A" w:rsidRDefault="0041274A" w:rsidP="0041274A">
      <w:pPr>
        <w:pStyle w:val="coder"/>
      </w:pPr>
      <w:r>
        <w:t xml:space="preserve">    res = pool.map(run, test_data)</w:t>
      </w:r>
    </w:p>
    <w:p w14:paraId="0DBCA677" w14:textId="77777777" w:rsidR="0041274A" w:rsidRDefault="0041274A" w:rsidP="0041274A">
      <w:pPr>
        <w:pStyle w:val="coder"/>
      </w:pPr>
      <w:r>
        <w:t xml:space="preserve">    pool.close()</w:t>
      </w:r>
    </w:p>
    <w:p w14:paraId="194AE073" w14:textId="77777777" w:rsidR="0041274A" w:rsidRDefault="0041274A" w:rsidP="0041274A">
      <w:pPr>
        <w:pStyle w:val="coder"/>
      </w:pPr>
      <w:r>
        <w:t xml:space="preserve">    pool.join()</w:t>
      </w:r>
      <w:bookmarkStart w:id="0" w:name="_GoBack"/>
      <w:bookmarkEnd w:id="0"/>
    </w:p>
    <w:p w14:paraId="68915E9C" w14:textId="77777777" w:rsidR="0041274A" w:rsidRDefault="0041274A" w:rsidP="0041274A">
      <w:pPr>
        <w:pStyle w:val="coder"/>
      </w:pPr>
      <w:r>
        <w:t xml:space="preserve">    end_time = time.time()</w:t>
      </w:r>
    </w:p>
    <w:p w14:paraId="2BE787C6" w14:textId="77777777" w:rsidR="0041274A" w:rsidRDefault="0041274A" w:rsidP="0041274A">
      <w:pPr>
        <w:pStyle w:val="coder"/>
      </w:pPr>
      <w:r>
        <w:rPr>
          <w:rFonts w:hint="eastAsia"/>
        </w:rPr>
        <w:t xml:space="preserve">    print("</w:t>
      </w:r>
      <w:r>
        <w:rPr>
          <w:rFonts w:hint="eastAsia"/>
        </w:rPr>
        <w:t>执行时间：</w:t>
      </w:r>
      <w:r>
        <w:rPr>
          <w:rFonts w:hint="eastAsia"/>
        </w:rPr>
        <w:t>", int(end_time - start_time))</w:t>
      </w:r>
    </w:p>
    <w:p w14:paraId="6C508F7E" w14:textId="77777777" w:rsidR="0041274A" w:rsidRDefault="0041274A" w:rsidP="0041274A">
      <w:pPr>
        <w:pStyle w:val="coder"/>
      </w:pPr>
      <w:r>
        <w:t xml:space="preserve">    print(res)</w:t>
      </w:r>
    </w:p>
    <w:p w14:paraId="699DC96F" w14:textId="77777777" w:rsidR="0041274A" w:rsidRDefault="0041274A" w:rsidP="0041274A">
      <w:pPr>
        <w:pStyle w:val="coder"/>
      </w:pPr>
      <w:r>
        <w:t xml:space="preserve">    </w:t>
      </w:r>
    </w:p>
    <w:p w14:paraId="6545A07B" w14:textId="77777777" w:rsidR="0041274A" w:rsidRDefault="0041274A" w:rsidP="0041274A">
      <w:pPr>
        <w:pStyle w:val="coder"/>
      </w:pPr>
    </w:p>
    <w:p w14:paraId="3B2A83DF" w14:textId="77777777" w:rsidR="0041274A" w:rsidRDefault="0041274A" w:rsidP="0041274A">
      <w:pPr>
        <w:pStyle w:val="coder"/>
      </w:pPr>
      <w:r>
        <w:t>if __name__ == '__main__':</w:t>
      </w:r>
    </w:p>
    <w:p w14:paraId="4902F478" w14:textId="6911DF25" w:rsidR="0041274A" w:rsidRPr="0041274A" w:rsidRDefault="0041274A" w:rsidP="0041274A">
      <w:pPr>
        <w:pStyle w:val="coder"/>
      </w:pPr>
      <w:r>
        <w:t xml:space="preserve">    main()</w:t>
      </w:r>
    </w:p>
    <w:p w14:paraId="574462FF" w14:textId="6DAA862D" w:rsidR="003C3602" w:rsidRDefault="003C3602">
      <w:pPr>
        <w:pStyle w:val="40"/>
      </w:pPr>
    </w:p>
    <w:p w14:paraId="41EA503A" w14:textId="77777777" w:rsidR="0041274A" w:rsidRDefault="0041274A">
      <w:pPr>
        <w:pStyle w:val="40"/>
      </w:pPr>
    </w:p>
    <w:sectPr w:rsidR="0041274A">
      <w:headerReference w:type="default" r:id="rId11"/>
      <w:footerReference w:type="default" r:id="rId12"/>
      <w:pgSz w:w="11906" w:h="16838"/>
      <w:pgMar w:top="1701" w:right="1077" w:bottom="1417" w:left="1077" w:header="567" w:footer="567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9F395D" w14:textId="77777777" w:rsidR="00413CCE" w:rsidRDefault="00413CCE">
      <w:r>
        <w:separator/>
      </w:r>
    </w:p>
  </w:endnote>
  <w:endnote w:type="continuationSeparator" w:id="0">
    <w:p w14:paraId="5F6BFCCB" w14:textId="77777777" w:rsidR="00413CCE" w:rsidRDefault="00413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FCEA3" w14:textId="77777777" w:rsidR="00644512" w:rsidRDefault="000463BB">
    <w:pPr>
      <w:pStyle w:val="a9"/>
      <w:jc w:val="center"/>
      <w:rPr>
        <w:color w:val="342C29"/>
      </w:rPr>
    </w:pPr>
    <w:r>
      <w:rPr>
        <w:rFonts w:ascii="宋体" w:hAnsi="宋体" w:cs="宋体" w:hint="eastAsia"/>
        <w:color w:val="342C29"/>
      </w:rPr>
      <w:t>成都市高新区府城大道西段399号天府新谷1号楼6F / 028-86261949</w:t>
    </w:r>
  </w:p>
  <w:p w14:paraId="378720F3" w14:textId="77777777" w:rsidR="00644512" w:rsidRDefault="0064451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2910C" w14:textId="77777777" w:rsidR="00413CCE" w:rsidRDefault="00413CCE">
      <w:r>
        <w:separator/>
      </w:r>
    </w:p>
  </w:footnote>
  <w:footnote w:type="continuationSeparator" w:id="0">
    <w:p w14:paraId="489B867F" w14:textId="77777777" w:rsidR="00413CCE" w:rsidRDefault="00413C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BF3BC7" w14:textId="77777777" w:rsidR="00644512" w:rsidRDefault="000463BB">
    <w:pPr>
      <w:pStyle w:val="aa"/>
      <w:pBdr>
        <w:bottom w:val="single" w:sz="4" w:space="1" w:color="auto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  <w:noProof/>
      </w:rPr>
      <w:drawing>
        <wp:inline distT="0" distB="0" distL="114300" distR="114300" wp14:anchorId="408E076B" wp14:editId="23BF6851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hyperlink r:id="rId2" w:history="1">
      <w:r>
        <w:rPr>
          <w:rStyle w:val="ae"/>
          <w:rFonts w:hint="eastAsia"/>
        </w:rPr>
        <w:t>www.itsource.cn</w:t>
      </w:r>
    </w:hyperlink>
    <w:r>
      <w:rPr>
        <w:rFonts w:hint="eastAsia"/>
      </w:rPr>
      <w:t xml:space="preserve">                                             </w:t>
    </w:r>
    <w:r>
      <w:rPr>
        <w:rFonts w:ascii="宋体" w:hAnsi="宋体" w:cs="宋体" w:hint="eastAsia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3"/>
    <w:multiLevelType w:val="multilevel"/>
    <w:tmpl w:val="00000013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ascii="Arial" w:hAnsi="Arial" w:cs="Arial" w:hint="default"/>
      </w:rPr>
    </w:lvl>
    <w:lvl w:ilvl="3">
      <w:start w:val="1"/>
      <w:numFmt w:val="decimal"/>
      <w:pStyle w:val="5"/>
      <w:lvlText w:val="%4."/>
      <w:lvlJc w:val="left"/>
      <w:pPr>
        <w:tabs>
          <w:tab w:val="left" w:pos="420"/>
        </w:tabs>
        <w:ind w:left="420" w:hanging="420"/>
      </w:pPr>
      <w:rPr>
        <w:rFonts w:ascii="Arial" w:eastAsia="宋体" w:hAnsi="Arial" w:hint="default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9096142"/>
    <w:multiLevelType w:val="hybridMultilevel"/>
    <w:tmpl w:val="0F22CE1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3531E3E"/>
    <w:multiLevelType w:val="hybridMultilevel"/>
    <w:tmpl w:val="D936A9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22A6DD8"/>
    <w:multiLevelType w:val="hybridMultilevel"/>
    <w:tmpl w:val="69205636"/>
    <w:lvl w:ilvl="0" w:tplc="2FE49AC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07A017A"/>
    <w:multiLevelType w:val="hybridMultilevel"/>
    <w:tmpl w:val="B0E6F2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112618D"/>
    <w:multiLevelType w:val="hybridMultilevel"/>
    <w:tmpl w:val="B63CB5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8A51611"/>
    <w:multiLevelType w:val="singleLevel"/>
    <w:tmpl w:val="58A5161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6EEA4CFF"/>
    <w:multiLevelType w:val="hybridMultilevel"/>
    <w:tmpl w:val="450AF29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B4A082E"/>
    <w:multiLevelType w:val="hybridMultilevel"/>
    <w:tmpl w:val="D8A61B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3A6"/>
    <w:rsid w:val="00004AC4"/>
    <w:rsid w:val="000169CD"/>
    <w:rsid w:val="00037795"/>
    <w:rsid w:val="0004169A"/>
    <w:rsid w:val="00044F00"/>
    <w:rsid w:val="000463BB"/>
    <w:rsid w:val="00046704"/>
    <w:rsid w:val="00046E0B"/>
    <w:rsid w:val="000500A1"/>
    <w:rsid w:val="00057B3A"/>
    <w:rsid w:val="000619D3"/>
    <w:rsid w:val="00070D51"/>
    <w:rsid w:val="000737C8"/>
    <w:rsid w:val="000844A8"/>
    <w:rsid w:val="000856E0"/>
    <w:rsid w:val="000966A6"/>
    <w:rsid w:val="000A7F77"/>
    <w:rsid w:val="000B668B"/>
    <w:rsid w:val="000E7FEF"/>
    <w:rsid w:val="000F52F5"/>
    <w:rsid w:val="000F5929"/>
    <w:rsid w:val="000F6A21"/>
    <w:rsid w:val="001062B3"/>
    <w:rsid w:val="00111196"/>
    <w:rsid w:val="00114F5F"/>
    <w:rsid w:val="00115765"/>
    <w:rsid w:val="00116F5C"/>
    <w:rsid w:val="001170BD"/>
    <w:rsid w:val="0011773E"/>
    <w:rsid w:val="0014118E"/>
    <w:rsid w:val="00141526"/>
    <w:rsid w:val="0015594F"/>
    <w:rsid w:val="00161D58"/>
    <w:rsid w:val="00172A27"/>
    <w:rsid w:val="00177EAC"/>
    <w:rsid w:val="00185766"/>
    <w:rsid w:val="0019116C"/>
    <w:rsid w:val="001931CB"/>
    <w:rsid w:val="0019535C"/>
    <w:rsid w:val="001B4E6E"/>
    <w:rsid w:val="001C5C00"/>
    <w:rsid w:val="001D490F"/>
    <w:rsid w:val="001D516B"/>
    <w:rsid w:val="001E20EB"/>
    <w:rsid w:val="001E58AB"/>
    <w:rsid w:val="001F0E3F"/>
    <w:rsid w:val="00215FEC"/>
    <w:rsid w:val="00221247"/>
    <w:rsid w:val="0023321A"/>
    <w:rsid w:val="00240E2D"/>
    <w:rsid w:val="00242BB3"/>
    <w:rsid w:val="00244659"/>
    <w:rsid w:val="0025196D"/>
    <w:rsid w:val="00252524"/>
    <w:rsid w:val="00252ED8"/>
    <w:rsid w:val="00254414"/>
    <w:rsid w:val="002554FC"/>
    <w:rsid w:val="0027373D"/>
    <w:rsid w:val="0027568B"/>
    <w:rsid w:val="002916C7"/>
    <w:rsid w:val="002A00D5"/>
    <w:rsid w:val="002C7052"/>
    <w:rsid w:val="002E3F6A"/>
    <w:rsid w:val="002E7C3A"/>
    <w:rsid w:val="002F16D6"/>
    <w:rsid w:val="002F1B09"/>
    <w:rsid w:val="00314161"/>
    <w:rsid w:val="003167A5"/>
    <w:rsid w:val="00326F45"/>
    <w:rsid w:val="00335C21"/>
    <w:rsid w:val="00351CF2"/>
    <w:rsid w:val="00391117"/>
    <w:rsid w:val="003C3602"/>
    <w:rsid w:val="003D0171"/>
    <w:rsid w:val="003D067E"/>
    <w:rsid w:val="003D6394"/>
    <w:rsid w:val="003E0C34"/>
    <w:rsid w:val="003E192A"/>
    <w:rsid w:val="00405D34"/>
    <w:rsid w:val="004112B6"/>
    <w:rsid w:val="0041274A"/>
    <w:rsid w:val="00413CCE"/>
    <w:rsid w:val="0042391A"/>
    <w:rsid w:val="00451696"/>
    <w:rsid w:val="00456A84"/>
    <w:rsid w:val="00465F7E"/>
    <w:rsid w:val="00480468"/>
    <w:rsid w:val="00480EDB"/>
    <w:rsid w:val="00490271"/>
    <w:rsid w:val="00490CC7"/>
    <w:rsid w:val="0049204B"/>
    <w:rsid w:val="0049547E"/>
    <w:rsid w:val="004A0A98"/>
    <w:rsid w:val="004A408B"/>
    <w:rsid w:val="004C559D"/>
    <w:rsid w:val="004D03F5"/>
    <w:rsid w:val="004D5B22"/>
    <w:rsid w:val="004E7AC8"/>
    <w:rsid w:val="004F7164"/>
    <w:rsid w:val="005046C2"/>
    <w:rsid w:val="00517726"/>
    <w:rsid w:val="005274CA"/>
    <w:rsid w:val="00531987"/>
    <w:rsid w:val="005430BB"/>
    <w:rsid w:val="00552B16"/>
    <w:rsid w:val="00553BA5"/>
    <w:rsid w:val="00553F86"/>
    <w:rsid w:val="005638A8"/>
    <w:rsid w:val="00573B9A"/>
    <w:rsid w:val="005749EC"/>
    <w:rsid w:val="0057608E"/>
    <w:rsid w:val="005844BA"/>
    <w:rsid w:val="00586EA9"/>
    <w:rsid w:val="00587462"/>
    <w:rsid w:val="00587E11"/>
    <w:rsid w:val="00593AE6"/>
    <w:rsid w:val="005A1ABE"/>
    <w:rsid w:val="005A6712"/>
    <w:rsid w:val="005B1F76"/>
    <w:rsid w:val="005C1473"/>
    <w:rsid w:val="005D1D75"/>
    <w:rsid w:val="005D3AC8"/>
    <w:rsid w:val="005D5D93"/>
    <w:rsid w:val="005D7240"/>
    <w:rsid w:val="005E0A01"/>
    <w:rsid w:val="005F57E1"/>
    <w:rsid w:val="00600EA4"/>
    <w:rsid w:val="00616BAD"/>
    <w:rsid w:val="00627CDA"/>
    <w:rsid w:val="00632FAA"/>
    <w:rsid w:val="00642812"/>
    <w:rsid w:val="00643C71"/>
    <w:rsid w:val="00644512"/>
    <w:rsid w:val="00646383"/>
    <w:rsid w:val="006553EC"/>
    <w:rsid w:val="006633A6"/>
    <w:rsid w:val="00672A6A"/>
    <w:rsid w:val="0069255C"/>
    <w:rsid w:val="006B20BD"/>
    <w:rsid w:val="006D2E5B"/>
    <w:rsid w:val="006E4F71"/>
    <w:rsid w:val="006F1B8C"/>
    <w:rsid w:val="006F56C5"/>
    <w:rsid w:val="0070047A"/>
    <w:rsid w:val="00702DA8"/>
    <w:rsid w:val="00707151"/>
    <w:rsid w:val="00723F46"/>
    <w:rsid w:val="00730C9C"/>
    <w:rsid w:val="00741924"/>
    <w:rsid w:val="0075140F"/>
    <w:rsid w:val="00757426"/>
    <w:rsid w:val="007708C1"/>
    <w:rsid w:val="00770AFB"/>
    <w:rsid w:val="007717C9"/>
    <w:rsid w:val="007829B8"/>
    <w:rsid w:val="00794A53"/>
    <w:rsid w:val="007B0160"/>
    <w:rsid w:val="007E1602"/>
    <w:rsid w:val="007E2354"/>
    <w:rsid w:val="007F53BE"/>
    <w:rsid w:val="00807D2F"/>
    <w:rsid w:val="00810953"/>
    <w:rsid w:val="0082219D"/>
    <w:rsid w:val="00842D49"/>
    <w:rsid w:val="00854D94"/>
    <w:rsid w:val="008560B4"/>
    <w:rsid w:val="00870BFE"/>
    <w:rsid w:val="00890529"/>
    <w:rsid w:val="008C0504"/>
    <w:rsid w:val="008E15B5"/>
    <w:rsid w:val="008F5572"/>
    <w:rsid w:val="00901933"/>
    <w:rsid w:val="009102C2"/>
    <w:rsid w:val="009110EE"/>
    <w:rsid w:val="00960ACC"/>
    <w:rsid w:val="009712DC"/>
    <w:rsid w:val="009724F2"/>
    <w:rsid w:val="00973EC1"/>
    <w:rsid w:val="0098125A"/>
    <w:rsid w:val="009940CC"/>
    <w:rsid w:val="00995CF8"/>
    <w:rsid w:val="009A110C"/>
    <w:rsid w:val="009A3D9A"/>
    <w:rsid w:val="009B0E22"/>
    <w:rsid w:val="009B692D"/>
    <w:rsid w:val="009C42B5"/>
    <w:rsid w:val="009C7F0B"/>
    <w:rsid w:val="009E3EDE"/>
    <w:rsid w:val="00A21E8A"/>
    <w:rsid w:val="00A275DB"/>
    <w:rsid w:val="00A35E52"/>
    <w:rsid w:val="00A40BEB"/>
    <w:rsid w:val="00A4479D"/>
    <w:rsid w:val="00A4748F"/>
    <w:rsid w:val="00A50BB4"/>
    <w:rsid w:val="00A54037"/>
    <w:rsid w:val="00A57161"/>
    <w:rsid w:val="00A67EDA"/>
    <w:rsid w:val="00A876EE"/>
    <w:rsid w:val="00A921E5"/>
    <w:rsid w:val="00AA334A"/>
    <w:rsid w:val="00AB3B5D"/>
    <w:rsid w:val="00AC0213"/>
    <w:rsid w:val="00AC2C4E"/>
    <w:rsid w:val="00AD146A"/>
    <w:rsid w:val="00AD50F8"/>
    <w:rsid w:val="00AE39F4"/>
    <w:rsid w:val="00AF05F0"/>
    <w:rsid w:val="00AF5F9D"/>
    <w:rsid w:val="00B20BB9"/>
    <w:rsid w:val="00B32AC9"/>
    <w:rsid w:val="00B35094"/>
    <w:rsid w:val="00B553FE"/>
    <w:rsid w:val="00B630A8"/>
    <w:rsid w:val="00B7254E"/>
    <w:rsid w:val="00B83A61"/>
    <w:rsid w:val="00B8779D"/>
    <w:rsid w:val="00B903B9"/>
    <w:rsid w:val="00BA7417"/>
    <w:rsid w:val="00BB701D"/>
    <w:rsid w:val="00BC5BFC"/>
    <w:rsid w:val="00BC6E9C"/>
    <w:rsid w:val="00BE3333"/>
    <w:rsid w:val="00BE57EC"/>
    <w:rsid w:val="00C027AF"/>
    <w:rsid w:val="00C20A18"/>
    <w:rsid w:val="00C34E3C"/>
    <w:rsid w:val="00C357B0"/>
    <w:rsid w:val="00C47E94"/>
    <w:rsid w:val="00C64322"/>
    <w:rsid w:val="00C678D5"/>
    <w:rsid w:val="00C72930"/>
    <w:rsid w:val="00CA7DF5"/>
    <w:rsid w:val="00CC7758"/>
    <w:rsid w:val="00CD05E1"/>
    <w:rsid w:val="00CD5EBB"/>
    <w:rsid w:val="00CE58B4"/>
    <w:rsid w:val="00CF2AE1"/>
    <w:rsid w:val="00CF4F79"/>
    <w:rsid w:val="00D10BED"/>
    <w:rsid w:val="00D167A9"/>
    <w:rsid w:val="00D21CD8"/>
    <w:rsid w:val="00D4145D"/>
    <w:rsid w:val="00D63BD1"/>
    <w:rsid w:val="00D653C8"/>
    <w:rsid w:val="00D65EE9"/>
    <w:rsid w:val="00D76AD5"/>
    <w:rsid w:val="00D96CB7"/>
    <w:rsid w:val="00D96E12"/>
    <w:rsid w:val="00DB7023"/>
    <w:rsid w:val="00DC4646"/>
    <w:rsid w:val="00DC7B8E"/>
    <w:rsid w:val="00DE282B"/>
    <w:rsid w:val="00DF5046"/>
    <w:rsid w:val="00E1019A"/>
    <w:rsid w:val="00E1113C"/>
    <w:rsid w:val="00E1314C"/>
    <w:rsid w:val="00E257EE"/>
    <w:rsid w:val="00E351BC"/>
    <w:rsid w:val="00E56696"/>
    <w:rsid w:val="00E64C33"/>
    <w:rsid w:val="00E70D53"/>
    <w:rsid w:val="00E81527"/>
    <w:rsid w:val="00E82763"/>
    <w:rsid w:val="00E950A1"/>
    <w:rsid w:val="00EA17CF"/>
    <w:rsid w:val="00EB208E"/>
    <w:rsid w:val="00EB45DE"/>
    <w:rsid w:val="00ED13BB"/>
    <w:rsid w:val="00EF1A25"/>
    <w:rsid w:val="00F00A65"/>
    <w:rsid w:val="00F00F54"/>
    <w:rsid w:val="00F13E51"/>
    <w:rsid w:val="00F15B42"/>
    <w:rsid w:val="00F23EE7"/>
    <w:rsid w:val="00F40A7A"/>
    <w:rsid w:val="00FA31FF"/>
    <w:rsid w:val="00FA703E"/>
    <w:rsid w:val="00FC2BB6"/>
    <w:rsid w:val="00FD19A6"/>
    <w:rsid w:val="00FD3EC6"/>
    <w:rsid w:val="00FE0C6F"/>
    <w:rsid w:val="00FE7AD6"/>
    <w:rsid w:val="00FF30B0"/>
    <w:rsid w:val="026A6793"/>
    <w:rsid w:val="02761C01"/>
    <w:rsid w:val="02EC757C"/>
    <w:rsid w:val="0419340B"/>
    <w:rsid w:val="043C6981"/>
    <w:rsid w:val="05101847"/>
    <w:rsid w:val="0521649E"/>
    <w:rsid w:val="06141CDA"/>
    <w:rsid w:val="082F0B08"/>
    <w:rsid w:val="0C5C53D8"/>
    <w:rsid w:val="0E171D87"/>
    <w:rsid w:val="100F6EEE"/>
    <w:rsid w:val="10CD28D4"/>
    <w:rsid w:val="11794EB6"/>
    <w:rsid w:val="138B36BD"/>
    <w:rsid w:val="15AF7C95"/>
    <w:rsid w:val="160F1B62"/>
    <w:rsid w:val="16EB1754"/>
    <w:rsid w:val="1A5B1EE6"/>
    <w:rsid w:val="1B052D48"/>
    <w:rsid w:val="1B1E203E"/>
    <w:rsid w:val="1B9F1D5A"/>
    <w:rsid w:val="1CD54D5B"/>
    <w:rsid w:val="1E5370F0"/>
    <w:rsid w:val="1F8E09DD"/>
    <w:rsid w:val="24EA3C6B"/>
    <w:rsid w:val="251D7F0E"/>
    <w:rsid w:val="28394513"/>
    <w:rsid w:val="2B8A02F7"/>
    <w:rsid w:val="2C0E4B5C"/>
    <w:rsid w:val="2CD803F6"/>
    <w:rsid w:val="2E702641"/>
    <w:rsid w:val="2F6820B2"/>
    <w:rsid w:val="2F847C1A"/>
    <w:rsid w:val="338E4110"/>
    <w:rsid w:val="3C007F9D"/>
    <w:rsid w:val="3D7341F8"/>
    <w:rsid w:val="3E604D21"/>
    <w:rsid w:val="3FBB4E77"/>
    <w:rsid w:val="3FE61A18"/>
    <w:rsid w:val="42FA623D"/>
    <w:rsid w:val="44A63514"/>
    <w:rsid w:val="4938197E"/>
    <w:rsid w:val="4F8979E3"/>
    <w:rsid w:val="530D0BAF"/>
    <w:rsid w:val="5555462D"/>
    <w:rsid w:val="5ABD47F6"/>
    <w:rsid w:val="5C4C3503"/>
    <w:rsid w:val="5DAE4414"/>
    <w:rsid w:val="61285129"/>
    <w:rsid w:val="65094FA5"/>
    <w:rsid w:val="653500AC"/>
    <w:rsid w:val="6B416D30"/>
    <w:rsid w:val="6B476B5E"/>
    <w:rsid w:val="6C4F1653"/>
    <w:rsid w:val="6EAA5E70"/>
    <w:rsid w:val="76962364"/>
    <w:rsid w:val="7AC3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1D46A6"/>
  <w15:docId w15:val="{1D670D6C-A04B-431A-8FFF-7BD835FB7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qFormat="1"/>
    <w:lsdException w:name="toc 2" w:uiPriority="0" w:qFormat="1"/>
    <w:lsdException w:name="toc 3" w:uiPriority="0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0" w:qFormat="1"/>
    <w:lsdException w:name="Hyperlink" w:uiPriority="0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1"/>
    <w:uiPriority w:val="99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9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9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9"/>
    <w:qFormat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7">
    <w:name w:val="heading 7"/>
    <w:basedOn w:val="a"/>
    <w:next w:val="a"/>
    <w:uiPriority w:val="99"/>
    <w:qFormat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qFormat/>
    <w:rPr>
      <w:b/>
      <w:bCs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Document Map"/>
    <w:basedOn w:val="a"/>
    <w:qFormat/>
    <w:pPr>
      <w:shd w:val="clear" w:color="auto" w:fill="000080"/>
    </w:pPr>
  </w:style>
  <w:style w:type="paragraph" w:styleId="a6">
    <w:name w:val="Block Text"/>
    <w:basedOn w:val="a"/>
    <w:qFormat/>
    <w:pPr>
      <w:spacing w:after="120"/>
      <w:ind w:leftChars="700" w:left="1440" w:rightChars="700" w:right="1440"/>
    </w:pPr>
  </w:style>
  <w:style w:type="paragraph" w:styleId="32">
    <w:name w:val="toc 3"/>
    <w:basedOn w:val="a"/>
    <w:next w:val="a"/>
    <w:qFormat/>
    <w:pPr>
      <w:ind w:leftChars="400" w:left="840"/>
    </w:pPr>
  </w:style>
  <w:style w:type="paragraph" w:styleId="a7">
    <w:name w:val="Plain Text"/>
    <w:basedOn w:val="a"/>
    <w:qFormat/>
    <w:rPr>
      <w:rFonts w:ascii="宋体" w:hAnsi="Courier New" w:cs="Courier New"/>
      <w:szCs w:val="21"/>
    </w:rPr>
  </w:style>
  <w:style w:type="paragraph" w:styleId="a8">
    <w:name w:val="Balloon Text"/>
    <w:basedOn w:val="a"/>
    <w:qFormat/>
    <w:rPr>
      <w:sz w:val="18"/>
      <w:szCs w:val="18"/>
    </w:rPr>
  </w:style>
  <w:style w:type="paragraph" w:styleId="a9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a"/>
    <w:next w:val="a"/>
    <w:qFormat/>
  </w:style>
  <w:style w:type="paragraph" w:styleId="22">
    <w:name w:val="toc 2"/>
    <w:basedOn w:val="a"/>
    <w:next w:val="a"/>
    <w:qFormat/>
    <w:pPr>
      <w:ind w:leftChars="200" w:left="420"/>
    </w:pPr>
  </w:style>
  <w:style w:type="paragraph" w:styleId="ab">
    <w:name w:val="Title"/>
    <w:basedOn w:val="a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c">
    <w:name w:val="Strong"/>
    <w:qFormat/>
    <w:rPr>
      <w:b/>
      <w:bCs/>
    </w:rPr>
  </w:style>
  <w:style w:type="character" w:styleId="ad">
    <w:name w:val="Emphasis"/>
    <w:qFormat/>
    <w:rPr>
      <w:color w:val="CC0000"/>
    </w:rPr>
  </w:style>
  <w:style w:type="character" w:styleId="ae">
    <w:name w:val="Hyperlink"/>
    <w:qFormat/>
    <w:rPr>
      <w:color w:val="0000FF"/>
      <w:u w:val="single"/>
    </w:rPr>
  </w:style>
  <w:style w:type="character" w:styleId="af">
    <w:name w:val="annotation reference"/>
    <w:qFormat/>
    <w:rPr>
      <w:sz w:val="21"/>
      <w:szCs w:val="21"/>
    </w:rPr>
  </w:style>
  <w:style w:type="paragraph" w:customStyle="1" w:styleId="23">
    <w:name w:val="样式 首行缩进:  2 字符"/>
    <w:basedOn w:val="a"/>
    <w:link w:val="2Char"/>
    <w:qFormat/>
    <w:pPr>
      <w:ind w:firstLineChars="200" w:firstLine="420"/>
    </w:pPr>
    <w:rPr>
      <w:rFonts w:cs="宋体"/>
      <w:szCs w:val="20"/>
    </w:rPr>
  </w:style>
  <w:style w:type="paragraph" w:customStyle="1" w:styleId="msolistparagraph0">
    <w:name w:val="msolistparagraph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">
    <w:name w:val="1标题一"/>
    <w:basedOn w:val="10"/>
    <w:link w:val="1Char"/>
    <w:qFormat/>
    <w:pPr>
      <w:numPr>
        <w:numId w:val="1"/>
      </w:numPr>
      <w:spacing w:line="288" w:lineRule="auto"/>
    </w:pPr>
  </w:style>
  <w:style w:type="character" w:customStyle="1" w:styleId="1Char">
    <w:name w:val="1标题一 Char"/>
    <w:link w:val="1"/>
    <w:qFormat/>
  </w:style>
  <w:style w:type="paragraph" w:customStyle="1" w:styleId="2">
    <w:name w:val="2标题二"/>
    <w:basedOn w:val="20"/>
    <w:link w:val="2Char0"/>
    <w:qFormat/>
    <w:pPr>
      <w:numPr>
        <w:ilvl w:val="1"/>
        <w:numId w:val="1"/>
      </w:numPr>
      <w:spacing w:line="288" w:lineRule="auto"/>
      <w:ind w:leftChars="100" w:left="100" w:rightChars="100" w:right="100"/>
    </w:pPr>
    <w:rPr>
      <w:sz w:val="30"/>
    </w:rPr>
  </w:style>
  <w:style w:type="character" w:customStyle="1" w:styleId="2Char0">
    <w:name w:val="2标题二 Char"/>
    <w:link w:val="2"/>
    <w:qFormat/>
    <w:rPr>
      <w:rFonts w:ascii="Arial" w:eastAsia="黑体" w:hAnsi="Arial"/>
      <w:b/>
      <w:bCs/>
      <w:kern w:val="2"/>
      <w:sz w:val="30"/>
      <w:szCs w:val="32"/>
    </w:rPr>
  </w:style>
  <w:style w:type="paragraph" w:customStyle="1" w:styleId="3">
    <w:name w:val="3标题三"/>
    <w:basedOn w:val="30"/>
    <w:link w:val="3Char"/>
    <w:qFormat/>
    <w:pPr>
      <w:numPr>
        <w:ilvl w:val="2"/>
        <w:numId w:val="1"/>
      </w:numPr>
      <w:spacing w:line="288" w:lineRule="auto"/>
      <w:ind w:leftChars="100" w:left="4909" w:rightChars="100" w:right="100"/>
    </w:pPr>
    <w:rPr>
      <w:sz w:val="24"/>
    </w:rPr>
  </w:style>
  <w:style w:type="character" w:customStyle="1" w:styleId="3Char">
    <w:name w:val="3标题三 Char"/>
    <w:link w:val="3"/>
    <w:qFormat/>
    <w:rPr>
      <w:b/>
      <w:bCs/>
      <w:kern w:val="2"/>
      <w:sz w:val="24"/>
      <w:szCs w:val="32"/>
    </w:rPr>
  </w:style>
  <w:style w:type="paragraph" w:customStyle="1" w:styleId="5">
    <w:name w:val="5编号正文"/>
    <w:basedOn w:val="23"/>
    <w:link w:val="5Char"/>
    <w:qFormat/>
    <w:pPr>
      <w:numPr>
        <w:ilvl w:val="3"/>
        <w:numId w:val="1"/>
      </w:numPr>
      <w:spacing w:beforeLines="10" w:before="31" w:afterLines="10" w:after="31" w:line="288" w:lineRule="auto"/>
      <w:ind w:firstLineChars="0" w:firstLine="0"/>
    </w:pPr>
    <w:rPr>
      <w:rFonts w:ascii="Courier New" w:hAnsi="Courier New" w:cs="Courier New"/>
    </w:rPr>
  </w:style>
  <w:style w:type="character" w:customStyle="1" w:styleId="5Char">
    <w:name w:val="5编号正文 Char"/>
    <w:link w:val="5"/>
    <w:qFormat/>
    <w:rPr>
      <w:rFonts w:ascii="Courier New" w:hAnsi="Courier New" w:cs="Courier New"/>
      <w:kern w:val="2"/>
      <w:sz w:val="21"/>
    </w:rPr>
  </w:style>
  <w:style w:type="paragraph" w:customStyle="1" w:styleId="40">
    <w:name w:val="4正文"/>
    <w:basedOn w:val="23"/>
    <w:link w:val="4Char"/>
    <w:qFormat/>
    <w:pPr>
      <w:spacing w:beforeLines="10" w:before="31" w:afterLines="10" w:after="31" w:line="288" w:lineRule="auto"/>
    </w:pPr>
    <w:rPr>
      <w:rFonts w:ascii="Courier New" w:cs="Courier New"/>
    </w:rPr>
  </w:style>
  <w:style w:type="character" w:customStyle="1" w:styleId="4Char">
    <w:name w:val="4正文 Char"/>
    <w:link w:val="40"/>
    <w:qFormat/>
    <w:rPr>
      <w:rFonts w:ascii="Courier New" w:cs="Courier New"/>
      <w:kern w:val="2"/>
      <w:sz w:val="21"/>
    </w:rPr>
  </w:style>
  <w:style w:type="character" w:customStyle="1" w:styleId="11">
    <w:name w:val="标题 1 字符"/>
    <w:link w:val="10"/>
    <w:uiPriority w:val="99"/>
    <w:qFormat/>
    <w:rPr>
      <w:b/>
      <w:bCs/>
      <w:kern w:val="44"/>
      <w:sz w:val="44"/>
      <w:szCs w:val="44"/>
    </w:rPr>
  </w:style>
  <w:style w:type="character" w:customStyle="1" w:styleId="21">
    <w:name w:val="标题 2 字符"/>
    <w:link w:val="20"/>
    <w:uiPriority w:val="99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1">
    <w:name w:val="标题 3 字符"/>
    <w:link w:val="30"/>
    <w:uiPriority w:val="99"/>
    <w:qFormat/>
    <w:rPr>
      <w:b/>
      <w:bCs/>
      <w:kern w:val="2"/>
      <w:sz w:val="32"/>
      <w:szCs w:val="32"/>
    </w:rPr>
  </w:style>
  <w:style w:type="character" w:customStyle="1" w:styleId="2Char">
    <w:name w:val="样式 首行缩进:  2 字符 Char"/>
    <w:link w:val="23"/>
    <w:qFormat/>
    <w:rPr>
      <w:rFonts w:cs="宋体"/>
      <w:kern w:val="2"/>
      <w:sz w:val="21"/>
    </w:rPr>
  </w:style>
  <w:style w:type="paragraph" w:customStyle="1" w:styleId="6code">
    <w:name w:val="6code"/>
    <w:basedOn w:val="a"/>
    <w:qFormat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kern w:val="0"/>
      <w:sz w:val="18"/>
      <w:szCs w:val="20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13">
    <w:name w:val="列出段落1"/>
    <w:basedOn w:val="a"/>
    <w:uiPriority w:val="99"/>
    <w:qFormat/>
    <w:pPr>
      <w:ind w:firstLineChars="200" w:firstLine="420"/>
    </w:pPr>
  </w:style>
  <w:style w:type="paragraph" w:styleId="af0">
    <w:name w:val="Normal (Web)"/>
    <w:basedOn w:val="a"/>
    <w:uiPriority w:val="99"/>
    <w:semiHidden/>
    <w:unhideWhenUsed/>
    <w:rsid w:val="00C678D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4-3">
    <w:name w:val="Grid Table 4 Accent 3"/>
    <w:basedOn w:val="a1"/>
    <w:uiPriority w:val="49"/>
    <w:rsid w:val="00770AF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68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3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tsource.cn" TargetMode="External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5991;&#26723;\template\&#35838;&#22530;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A12759-68DD-439E-BC0D-2ED0960BA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课堂笔记模板.dotx</Template>
  <TotalTime>1055</TotalTime>
  <Pages>12</Pages>
  <Words>1162</Words>
  <Characters>6627</Characters>
  <Application>Microsoft Office Word</Application>
  <DocSecurity>0</DocSecurity>
  <Lines>55</Lines>
  <Paragraphs>15</Paragraphs>
  <ScaleCrop>false</ScaleCrop>
  <Company>itcast</Company>
  <LinksUpToDate>false</LinksUpToDate>
  <CharactersWithSpaces>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课堂笔记模板</dc:title>
  <dc:subject>源代码教育PHP;</dc:subject>
  <dc:creator>Administrator</dc:creator>
  <cp:keywords>源代码教育PHP</cp:keywords>
  <dc:description>源代码教育PHP;</dc:description>
  <cp:lastModifiedBy>1</cp:lastModifiedBy>
  <cp:revision>92</cp:revision>
  <cp:lastPrinted>2411-12-31T15:59:00Z</cp:lastPrinted>
  <dcterms:created xsi:type="dcterms:W3CDTF">2018-03-06T22:15:00Z</dcterms:created>
  <dcterms:modified xsi:type="dcterms:W3CDTF">2018-04-22T22:52:00Z</dcterms:modified>
  <cp:category>PHP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