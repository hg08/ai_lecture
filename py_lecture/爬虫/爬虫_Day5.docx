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288" w:before="340" w:after="330"/>
        <w:rPr/>
      </w:pPr>
      <w:r>
        <w:rPr/>
        <w:t>课程介绍</w:t>
      </w:r>
    </w:p>
    <w:p>
      <w:pPr>
        <w:pStyle w:val="4"/>
        <w:numPr>
          <w:ilvl w:val="0"/>
          <w:numId w:val="3"/>
        </w:numPr>
        <w:rPr/>
      </w:pPr>
      <w:r>
        <w:rPr/>
        <w:t>多线程爬虫（掌握）</w:t>
      </w:r>
    </w:p>
    <w:p>
      <w:pPr>
        <w:pStyle w:val="4"/>
        <w:numPr>
          <w:ilvl w:val="0"/>
          <w:numId w:val="3"/>
        </w:numPr>
        <w:rPr/>
      </w:pPr>
      <w:r>
        <w:rPr/>
        <w:t>动态</w:t>
      </w:r>
      <w:r>
        <w:rPr/>
        <w:t>HTML</w:t>
      </w:r>
      <w:r>
        <w:rPr/>
        <w:t>页面数据获取（掌握）</w:t>
      </w:r>
    </w:p>
    <w:p>
      <w:pPr>
        <w:pStyle w:val="4"/>
        <w:numPr>
          <w:ilvl w:val="0"/>
          <w:numId w:val="3"/>
        </w:numPr>
        <w:rPr/>
      </w:pPr>
      <w:r>
        <w:rPr/>
        <w:t>Selenium</w:t>
      </w:r>
      <w:r>
        <w:rPr/>
        <w:t>（掌握）</w:t>
      </w:r>
    </w:p>
    <w:p>
      <w:pPr>
        <w:pStyle w:val="4"/>
        <w:numPr>
          <w:ilvl w:val="0"/>
          <w:numId w:val="3"/>
        </w:numPr>
        <w:rPr/>
      </w:pPr>
      <w:r>
        <w:rPr/>
        <w:t>PhantomJS</w:t>
      </w:r>
      <w:r>
        <w:rPr/>
        <w:t>（掌握）</w:t>
      </w:r>
    </w:p>
    <w:p>
      <w:pPr>
        <w:pStyle w:val="11"/>
        <w:numPr>
          <w:ilvl w:val="0"/>
          <w:numId w:val="1"/>
        </w:numPr>
        <w:rPr/>
      </w:pPr>
      <w:r>
        <w:rPr/>
        <w:t>为什么需要多线程</w:t>
      </w:r>
    </w:p>
    <w:p>
      <w:pPr>
        <w:pStyle w:val="4"/>
        <w:rPr/>
      </w:pPr>
      <w:r>
        <w:rPr/>
        <w:t>urllib.urlopen()</w:t>
      </w:r>
      <w:r>
        <w:rPr/>
        <w:t>、</w:t>
      </w:r>
      <w:r>
        <w:rPr/>
        <w:t>requests.get()</w:t>
      </w:r>
      <w:r>
        <w:rPr/>
        <w:t>、</w:t>
      </w:r>
      <w:r>
        <w:rPr/>
        <w:t>requests.post()</w:t>
      </w:r>
      <w:r>
        <w:rPr/>
        <w:t>都是同步网络请求，也就是说，这些操作在收到对应</w:t>
      </w:r>
      <w:r>
        <w:rPr/>
        <w:t>url</w:t>
      </w:r>
      <w:r>
        <w:rPr/>
        <w:t>的响应将其封装为响应结果对象返回或者访问超时后，才会继续执行后续的代码，发生了“阻塞”。</w:t>
      </w:r>
    </w:p>
    <w:p>
      <w:pPr>
        <w:pStyle w:val="4"/>
        <w:rPr/>
      </w:pPr>
      <w:r>
        <w:rPr/>
        <w:t>这种阻塞是没有必要和效率低下的，就像网购下单后一定得等到货物送到签收后，才允许再次下单。</w:t>
      </w:r>
    </w:p>
    <w:p>
      <w:pPr>
        <w:pStyle w:val="4"/>
        <w:rPr/>
      </w:pPr>
      <w:r>
        <w:rPr/>
        <w:t>有比如我们通过网购买东西，我们下单后并不会就一直坐着等快递到，而是继续该干啥干啥；也不会就要等到快递收到后才下单买其他东西，而是可能同时下了多个订单。而这些订单都是并发处理的，具体商品到达的顺序和订单发出的顺序往往并不一致。最后，快递小哥一个电话，我们就高高兴兴去收快递了。</w:t>
      </w:r>
    </w:p>
    <w:p>
      <w:pPr>
        <w:pStyle w:val="4"/>
        <w:rPr/>
      </w:pPr>
      <w:r>
        <w:rPr/>
        <w:t>更好的做法：同时发多个请求，同时进行多种处理。</w:t>
      </w:r>
    </w:p>
    <w:p>
      <w:pPr>
        <w:pStyle w:val="11"/>
        <w:numPr>
          <w:ilvl w:val="0"/>
          <w:numId w:val="1"/>
        </w:numPr>
        <w:rPr/>
      </w:pPr>
      <w:r>
        <w:rPr/>
        <w:t>python</w:t>
      </w:r>
      <w:r>
        <w:rPr/>
        <w:t>多线程回顾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Queue</w:t>
      </w:r>
      <w:r>
        <w:rPr/>
        <w:t>（队列对象）</w:t>
      </w:r>
    </w:p>
    <w:p>
      <w:pPr>
        <w:pStyle w:val="4"/>
        <w:rPr/>
      </w:pPr>
      <w:r>
        <w:rPr/>
        <w:t>Queue</w:t>
      </w:r>
      <w:r>
        <w:rPr/>
        <w:t>是</w:t>
      </w:r>
      <w:r>
        <w:rPr/>
        <w:t>python</w:t>
      </w:r>
      <w:r>
        <w:rPr/>
        <w:t>中的标准库，可以直接</w:t>
      </w:r>
      <w:r>
        <w:rPr/>
        <w:t>import Queue</w:t>
      </w:r>
      <w:r>
        <w:rPr/>
        <w:t>引用</w:t>
      </w:r>
      <w:r>
        <w:rPr/>
        <w:t>;</w:t>
      </w:r>
      <w:r>
        <w:rPr/>
        <w:t>队列是线程间最常用的交换数据的形式</w:t>
      </w:r>
    </w:p>
    <w:p>
      <w:pPr>
        <w:pStyle w:val="4"/>
        <w:rPr/>
      </w:pPr>
      <w:r>
        <w:rPr/>
        <w:t>对于资源，加锁是个重要的环节。因为</w:t>
      </w:r>
      <w:r>
        <w:rPr/>
        <w:t>python</w:t>
      </w:r>
      <w:r>
        <w:rPr/>
        <w:t>原生的</w:t>
      </w:r>
      <w:r>
        <w:rPr/>
        <w:t>list,dict</w:t>
      </w:r>
      <w:r>
        <w:rPr/>
        <w:t>等，都是</w:t>
      </w:r>
      <w:r>
        <w:rPr/>
        <w:t>not thread safe</w:t>
      </w:r>
      <w:r>
        <w:rPr/>
        <w:t>的。而</w:t>
      </w:r>
      <w:r>
        <w:rPr/>
        <w:t>Queue</w:t>
      </w:r>
      <w:r>
        <w:rPr/>
        <w:t>，是线程安全的，因此在满足使用条件下，建议使用队列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 xml:space="preserve">初始化： </w:t>
      </w:r>
      <w:r>
        <w:rPr/>
        <w:t>class Queue.Queue(maxsize)</w:t>
      </w:r>
      <w:r>
        <w:rPr/>
        <w:t>，遵循</w:t>
      </w:r>
      <w:r>
        <w:rPr/>
        <w:t>FIFO</w:t>
      </w:r>
      <w:r>
        <w:rPr/>
        <w:t>（先进先出）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包中的其他常用方法</w:t>
      </w:r>
      <w:r>
        <w:rPr/>
        <w:t>: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 xml:space="preserve">Queue.qsize() </w:t>
      </w:r>
      <w:r>
        <w:rPr/>
        <w:t>返回队列的大小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 xml:space="preserve">Queue.empty() </w:t>
      </w:r>
      <w:r>
        <w:rPr/>
        <w:t>如果队列为空，返回</w:t>
      </w:r>
      <w:r>
        <w:rPr/>
        <w:t>True,</w:t>
      </w:r>
      <w:r>
        <w:rPr/>
        <w:t>反之</w:t>
      </w:r>
      <w:r>
        <w:rPr/>
        <w:t>False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 xml:space="preserve">Queue.full() </w:t>
      </w:r>
      <w:r>
        <w:rPr/>
        <w:t>如果队列满了，返回</w:t>
      </w:r>
      <w:r>
        <w:rPr/>
        <w:t>True,</w:t>
      </w:r>
      <w:r>
        <w:rPr/>
        <w:t>反之</w:t>
      </w:r>
      <w:r>
        <w:rPr/>
        <w:t>False</w:t>
      </w:r>
      <w:r>
        <w:rPr/>
        <w:t xml:space="preserve">，与 </w:t>
      </w:r>
      <w:r>
        <w:rPr/>
        <w:t>maxsize</w:t>
      </w:r>
      <w:r>
        <w:rPr/>
        <w:t>对应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>Queue.get([block[, timeout]])</w:t>
      </w:r>
      <w:r>
        <w:rPr/>
        <w:t>获取队列，</w:t>
      </w:r>
      <w:r>
        <w:rPr/>
        <w:t>timeout</w:t>
      </w:r>
      <w:r>
        <w:rPr/>
        <w:t>等待时间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创建队列对象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 xml:space="preserve">import Queue 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>myqueue = Queue.Queue(maxsize = 10)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将一个值放入队列中（总是队尾）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>myqueue.put(3.14)</w:t>
      </w:r>
    </w:p>
    <w:p>
      <w:pPr>
        <w:pStyle w:val="4"/>
        <w:numPr>
          <w:ilvl w:val="0"/>
          <w:numId w:val="4"/>
        </w:numPr>
        <w:ind w:firstLine="420"/>
        <w:rPr/>
      </w:pPr>
      <w:r>
        <w:rPr/>
        <w:t>将一个值从队列中取出（总是队首）</w:t>
      </w:r>
    </w:p>
    <w:p>
      <w:pPr>
        <w:pStyle w:val="4"/>
        <w:numPr>
          <w:ilvl w:val="1"/>
          <w:numId w:val="4"/>
        </w:numPr>
        <w:ind w:firstLine="420"/>
        <w:rPr/>
      </w:pPr>
      <w:r>
        <w:rPr/>
        <w:t>myqueue.get()</w:t>
      </w:r>
    </w:p>
    <w:p>
      <w:pPr>
        <w:pStyle w:val="21"/>
        <w:numPr>
          <w:ilvl w:val="1"/>
          <w:numId w:val="1"/>
        </w:numPr>
        <w:ind w:right="210" w:hanging="0"/>
        <w:rPr>
          <w:color w:val="FF0000"/>
        </w:rPr>
      </w:pPr>
      <w:r>
        <w:rPr/>
        <w:t>多线程爬虫案例：爬取豆瓣电影</w:t>
      </w:r>
    </w:p>
    <w:p>
      <w:pPr>
        <w:pStyle w:val="4"/>
        <w:rPr/>
      </w:pPr>
      <w:r>
        <w:rPr/>
        <w:drawing>
          <wp:inline distT="0" distB="0" distL="0" distR="0">
            <wp:extent cx="4876800" cy="278130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0" distL="0" distR="0">
            <wp:extent cx="4864100" cy="459740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0" distL="0" distR="0">
            <wp:extent cx="4876800" cy="60579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/>
      </w:pPr>
      <w:r>
        <w:rPr/>
        <w:t>动态</w:t>
      </w:r>
      <w:r>
        <w:rPr/>
        <w:t>HTML</w:t>
      </w:r>
      <w:r>
        <w:rPr/>
        <w:t>页面的数据获取</w:t>
      </w:r>
    </w:p>
    <w:p>
      <w:pPr>
        <w:pStyle w:val="4"/>
        <w:rPr/>
      </w:pPr>
      <w:r>
        <w:rPr/>
        <w:t>我们目前爬取的网站页面多是静态页面，页面内容和时间等状态没有密切关系。</w:t>
      </w:r>
    </w:p>
    <w:p>
      <w:pPr>
        <w:pStyle w:val="4"/>
        <w:rPr/>
      </w:pPr>
      <w:r>
        <w:rPr/>
        <w:t>而还有一大类网站页面，其内容和时间息息相关，比如：各种股票网站、今日头条等网站会产生动态</w:t>
      </w:r>
      <w:r>
        <w:rPr/>
        <w:t>HTML</w:t>
      </w:r>
      <w:r>
        <w:rPr/>
        <w:t>页面。如果直接用爬虫爬取</w:t>
      </w:r>
      <w:r>
        <w:rPr/>
        <w:t>HTML</w:t>
      </w:r>
      <w:r>
        <w:rPr/>
        <w:t>文件，实际上只是爬取到了产生数据的代码，而绝大多数数据是通过这些代码动态产生的。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常见动态页面分类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JavaScript</w:t>
      </w:r>
    </w:p>
    <w:p>
      <w:pPr>
        <w:pStyle w:val="4"/>
        <w:rPr/>
      </w:pPr>
      <w:r>
        <w:rPr/>
        <w:t xml:space="preserve">JavaScript </w:t>
      </w:r>
      <w:r>
        <w:rPr/>
        <w:t>是网络上最常用也是支持者最多的客户端脚本语言。它可以收集 用户的跟踪数据</w:t>
      </w:r>
      <w:r>
        <w:rPr/>
        <w:t>,</w:t>
      </w:r>
      <w:r>
        <w:rPr/>
        <w:t>不需要重载页面直接提交表单，在页面嵌入多媒体文件，甚至运行网页游戏。</w:t>
      </w:r>
    </w:p>
    <w:p>
      <w:pPr>
        <w:pStyle w:val="4"/>
        <w:rPr/>
      </w:pPr>
      <w:r>
        <w:rPr/>
        <w:t>我们可以在网页源代码的</w:t>
      </w:r>
      <w:r>
        <w:rPr>
          <w:rStyle w:val="HTMLCode"/>
          <w:rFonts w:cs="Courier New"/>
          <w:sz w:val="21"/>
          <w:szCs w:val="20"/>
        </w:rPr>
        <w:t>&lt;scripy&gt;</w:t>
      </w:r>
      <w:r>
        <w:rPr/>
        <w:t>标签里看到，比如：</w:t>
      </w:r>
    </w:p>
    <w:p>
      <w:pPr>
        <w:pStyle w:val="Coder"/>
        <w:rPr>
          <w:rStyle w:val="Xml"/>
        </w:rPr>
      </w:pPr>
      <w:r>
        <w:rPr>
          <w:rStyle w:val="HTMLCode"/>
          <w:rFonts w:eastAsia="Courier New" w:cs="Times New Roman"/>
        </w:rPr>
        <w:t>&lt;script type=</w:t>
      </w:r>
      <w:r>
        <w:rPr>
          <w:rStyle w:val="Hljsstring"/>
        </w:rPr>
        <w:t>"text/javascript"</w:t>
      </w:r>
      <w:r>
        <w:rPr>
          <w:rStyle w:val="HTMLCode"/>
          <w:rFonts w:eastAsia="Courier New" w:cs="Times New Roman"/>
        </w:rPr>
        <w:t xml:space="preserve"> src=</w:t>
      </w:r>
      <w:r>
        <w:rPr>
          <w:rStyle w:val="Hljsstring"/>
        </w:rPr>
        <w:t>"https://statics.huxiu.com/w/mini/static_2015/js/sea.js?v=201601150944"</w:t>
      </w:r>
      <w:r>
        <w:rPr>
          <w:rStyle w:val="HTMLCode"/>
          <w:rFonts w:eastAsia="Courier New" w:cs="Times New Roman"/>
        </w:rPr>
        <w:t>&gt;</w:t>
      </w:r>
      <w:r>
        <w:rPr>
          <w:rStyle w:val="Hljstag"/>
        </w:rPr>
        <w:t>&lt;/</w:t>
      </w:r>
      <w:r>
        <w:rPr>
          <w:rStyle w:val="Hljstitle"/>
        </w:rPr>
        <w:t>script</w:t>
      </w:r>
      <w:r>
        <w:rPr>
          <w:rStyle w:val="Hljstag"/>
        </w:rPr>
        <w:t>&gt;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jQuery</w:t>
      </w:r>
    </w:p>
    <w:p>
      <w:pPr>
        <w:pStyle w:val="4"/>
        <w:rPr/>
      </w:pPr>
      <w:r>
        <w:rPr/>
        <w:t xml:space="preserve">jQuery </w:t>
      </w:r>
      <w:r>
        <w:rPr/>
        <w:t>是一个十分常见的库</w:t>
      </w:r>
      <w:r>
        <w:rPr/>
        <w:t xml:space="preserve">,70% </w:t>
      </w:r>
      <w:r>
        <w:rPr/>
        <w:t>最流行的网站</w:t>
      </w:r>
      <w:r>
        <w:rPr/>
        <w:t>(</w:t>
      </w:r>
      <w:r>
        <w:rPr/>
        <w:t xml:space="preserve">约 </w:t>
      </w:r>
      <w:r>
        <w:rPr/>
        <w:t xml:space="preserve">200 </w:t>
      </w:r>
      <w:r>
        <w:rPr/>
        <w:t>万</w:t>
      </w:r>
      <w:r>
        <w:rPr/>
        <w:t>)</w:t>
      </w:r>
      <w:r>
        <w:rPr/>
        <w:t xml:space="preserve">和约 </w:t>
      </w:r>
      <w:r>
        <w:rPr/>
        <w:t xml:space="preserve">30% </w:t>
      </w:r>
      <w:r>
        <w:rPr/>
        <w:t>的其他网站</w:t>
      </w:r>
      <w:r>
        <w:rPr/>
        <w:t>(</w:t>
      </w:r>
      <w:r>
        <w:rPr/>
        <w:t xml:space="preserve">约 </w:t>
      </w:r>
      <w:r>
        <w:rPr/>
        <w:t xml:space="preserve">2 </w:t>
      </w:r>
      <w:r>
        <w:rPr/>
        <w:t>亿</w:t>
      </w:r>
      <w:r>
        <w:rPr/>
        <w:t>)</w:t>
      </w:r>
      <w:r>
        <w:rPr/>
        <w:t xml:space="preserve">都在使用。一个网站使用 </w:t>
      </w:r>
      <w:r>
        <w:rPr/>
        <w:t xml:space="preserve">jQuery </w:t>
      </w:r>
      <w:r>
        <w:rPr/>
        <w:t>的特征</w:t>
      </w:r>
      <w:r>
        <w:rPr/>
        <w:t>,</w:t>
      </w:r>
      <w:r>
        <w:rPr/>
        <w:t xml:space="preserve">就是源代码里包含了 </w:t>
      </w:r>
      <w:r>
        <w:rPr/>
        <w:t xml:space="preserve">jQuery </w:t>
      </w:r>
      <w:r>
        <w:rPr/>
        <w:t>入口</w:t>
      </w:r>
      <w:r>
        <w:rPr/>
        <w:t>,</w:t>
      </w:r>
      <w:r>
        <w:rPr/>
        <w:t>比如</w:t>
      </w:r>
      <w:r>
        <w:rPr/>
        <w:t>:</w:t>
      </w:r>
    </w:p>
    <w:p>
      <w:pPr>
        <w:pStyle w:val="Coder"/>
        <w:rPr>
          <w:rStyle w:val="Xml"/>
        </w:rPr>
      </w:pPr>
      <w:r>
        <w:rPr>
          <w:rStyle w:val="HTMLCode"/>
          <w:rFonts w:cs="Times New Roman"/>
          <w:sz w:val="18"/>
          <w:szCs w:val="20"/>
        </w:rPr>
        <w:t>&lt;script type=</w:t>
      </w:r>
      <w:r>
        <w:rPr>
          <w:rStyle w:val="Hljsstring"/>
        </w:rPr>
        <w:t>"text/javascript"</w:t>
      </w:r>
      <w:r>
        <w:rPr>
          <w:rStyle w:val="HTMLCode"/>
          <w:rFonts w:cs="Times New Roman"/>
          <w:sz w:val="18"/>
          <w:szCs w:val="20"/>
        </w:rPr>
        <w:t xml:space="preserve"> src=</w:t>
      </w:r>
      <w:r>
        <w:rPr>
          <w:rStyle w:val="Hljsstring"/>
        </w:rPr>
        <w:t>"https://statics.huxiu.com/w/mini/static_2015/js/jquery-1.11.1.min.js?v=201512181512"</w:t>
      </w:r>
      <w:r>
        <w:rPr>
          <w:rStyle w:val="HTMLCode"/>
          <w:rFonts w:cs="Times New Roman"/>
          <w:sz w:val="18"/>
          <w:szCs w:val="20"/>
        </w:rPr>
        <w:t>&gt;</w:t>
      </w:r>
      <w:r>
        <w:rPr>
          <w:rStyle w:val="Hljstag"/>
        </w:rPr>
        <w:t>&lt;/</w:t>
      </w:r>
      <w:r>
        <w:rPr>
          <w:rStyle w:val="Hljstitle"/>
        </w:rPr>
        <w:t>script</w:t>
      </w:r>
      <w:r>
        <w:rPr>
          <w:rStyle w:val="Hljstag"/>
        </w:rPr>
        <w:t>&gt;</w:t>
      </w:r>
    </w:p>
    <w:p>
      <w:pPr>
        <w:pStyle w:val="4"/>
        <w:rPr/>
      </w:pPr>
      <w:r>
        <w:rPr/>
        <w:t>如果一个网站网页源码中出现了</w:t>
      </w:r>
      <w:r>
        <w:rPr/>
        <w:t>jQuery</w:t>
      </w:r>
      <w:r>
        <w:rPr/>
        <w:t>，那么采集这个网站数据的时候要格外小心。因为</w:t>
      </w:r>
      <w:r>
        <w:rPr/>
        <w:t>jQuery</w:t>
      </w:r>
      <w:r>
        <w:rPr/>
        <w:t>可以动态地创建</w:t>
      </w:r>
      <w:r>
        <w:rPr/>
        <w:t>HTML</w:t>
      </w:r>
      <w:r>
        <w:rPr/>
        <w:t>内容</w:t>
      </w:r>
      <w:r>
        <w:rPr/>
        <w:t>,</w:t>
      </w:r>
      <w:r>
        <w:rPr/>
        <w:t>这些内容只有在</w:t>
      </w:r>
      <w:r>
        <w:rPr/>
        <w:t>JavaScript</w:t>
      </w:r>
      <w:r>
        <w:rPr/>
        <w:t>代码执行之后才会产生和显示。如果使用传统的方法采集页面内容</w:t>
      </w:r>
      <w:r>
        <w:rPr/>
        <w:t>,</w:t>
      </w:r>
      <w:r>
        <w:rPr/>
        <w:t>就只能获得</w:t>
      </w:r>
      <w:r>
        <w:rPr/>
        <w:t>JavaScript</w:t>
      </w:r>
      <w:r>
        <w:rPr/>
        <w:t>代码执行之前页面上的内容</w:t>
      </w:r>
      <w:r>
        <w:rPr>
          <w:rFonts w:ascii="SimSun" w:hAnsi="SimSun" w:cs="SimSun"/>
        </w:rPr>
        <w:t>。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Ajax</w:t>
      </w:r>
    </w:p>
    <w:p>
      <w:pPr>
        <w:pStyle w:val="4"/>
        <w:rPr/>
      </w:pPr>
      <w:r>
        <w:rPr/>
        <w:t>我们与网站服务器通信的唯一方式，就是发出</w:t>
      </w:r>
      <w:r>
        <w:rPr/>
        <w:t>HTTP/HTTPS</w:t>
      </w:r>
      <w:r>
        <w:rPr/>
        <w:t>请求获取新页面。如果提交表单或从服务器获取信息之后，网站的页面不需要刷新，那么该网站就使用了</w:t>
      </w:r>
      <w:r>
        <w:rPr/>
        <w:t xml:space="preserve">Ajax </w:t>
      </w:r>
      <w:r>
        <w:rPr/>
        <w:t>技术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>Ajax</w:t>
      </w:r>
      <w:r>
        <w:rPr/>
        <w:t>其实并不是一门语言</w:t>
      </w:r>
      <w:r>
        <w:rPr/>
        <w:t>,</w:t>
      </w:r>
      <w:r>
        <w:rPr/>
        <w:t>而是用来完成网络任务</w:t>
      </w:r>
      <w:r>
        <w:rPr/>
        <w:t>(</w:t>
      </w:r>
      <w:r>
        <w:rPr/>
        <w:t>可以认为 它与网络数据采集差不多</w:t>
      </w:r>
      <w:r>
        <w:rPr/>
        <w:t>)</w:t>
      </w:r>
      <w:r>
        <w:rPr/>
        <w:t>的一系列技术。</w:t>
      </w:r>
      <w:r>
        <w:rPr/>
        <w:t>Ajax</w:t>
      </w:r>
      <w:r>
        <w:rPr/>
        <w:t>（</w:t>
      </w:r>
      <w:r>
        <w:rPr/>
        <w:t>Asynchronous JavaScript and XML</w:t>
      </w:r>
      <w:r>
        <w:rPr/>
        <w:t>，异步</w:t>
      </w:r>
      <w:r>
        <w:rPr/>
        <w:t>JavaScript</w:t>
      </w:r>
      <w:r>
        <w:rPr/>
        <w:t>和</w:t>
      </w:r>
      <w:r>
        <w:rPr/>
        <w:t>XML)</w:t>
      </w:r>
      <w:r>
        <w:rPr/>
        <w:t>，网站不需要使用单独的页面请求就可以和网络服务器进行交互</w:t>
      </w:r>
      <w:r>
        <w:rPr>
          <w:rFonts w:ascii="SimSun" w:hAnsi="SimSun" w:cs="SimSun"/>
        </w:rPr>
        <w:t>。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DHTML</w:t>
      </w:r>
    </w:p>
    <w:p>
      <w:pPr>
        <w:pStyle w:val="4"/>
        <w:rPr>
          <w:rFonts w:ascii="SimSun" w:hAnsi="SimSun" w:cs="SimSun"/>
        </w:rPr>
      </w:pPr>
      <w:r>
        <w:rPr/>
        <w:t>类似</w:t>
      </w:r>
      <w:r>
        <w:rPr/>
        <w:t>Ajax</w:t>
      </w:r>
      <w:r>
        <w:rPr/>
        <w:t xml:space="preserve">，动态 </w:t>
      </w:r>
      <w:r>
        <w:rPr/>
        <w:t>HTML(Dynamic HTML, DHTML)</w:t>
      </w:r>
      <w:r>
        <w:rPr/>
        <w:t>也是一系列用于解决网络问题的 技术集合。</w:t>
      </w:r>
      <w:r>
        <w:rPr/>
        <w:t xml:space="preserve">DHTML </w:t>
      </w:r>
      <w:r>
        <w:rPr/>
        <w:t xml:space="preserve">使用客户端语言改变页面的 </w:t>
      </w:r>
      <w:r>
        <w:rPr/>
        <w:t xml:space="preserve">HTML </w:t>
      </w:r>
      <w:r>
        <w:rPr/>
        <w:t>元素</w:t>
      </w:r>
      <w:r>
        <w:rPr/>
        <w:t>(HTML</w:t>
      </w:r>
      <w:r>
        <w:rPr/>
        <w:t>或者</w:t>
      </w:r>
      <w:r>
        <w:rPr/>
        <w:t>CSS</w:t>
      </w:r>
      <w:r>
        <w:rPr/>
        <w:t>或者二者同时</w:t>
      </w:r>
      <w:r>
        <w:rPr/>
        <w:t>)</w:t>
      </w:r>
      <w:r>
        <w:rPr/>
        <w:t>。比如页面上的按钮只有当用户移动鼠标之后才出现</w:t>
      </w:r>
      <w:r>
        <w:rPr/>
        <w:t>,</w:t>
      </w:r>
      <w:r>
        <w:rPr/>
        <w:t>背景色可能每次点击都会改变，或者用一个</w:t>
      </w:r>
      <w:r>
        <w:rPr/>
        <w:t>Ajax</w:t>
      </w:r>
      <w:r>
        <w:rPr/>
        <w:t>请求触发页面加载一段新内容，网页是否属于</w:t>
      </w:r>
      <w:r>
        <w:rPr/>
        <w:t>DHTML</w:t>
      </w:r>
      <w:r>
        <w:rPr/>
        <w:t>，关键要看有没有用</w:t>
      </w:r>
      <w:r>
        <w:rPr/>
        <w:t>JavaScript</w:t>
      </w:r>
      <w:r>
        <w:rPr/>
        <w:t>控制</w:t>
      </w:r>
      <w:r>
        <w:rPr/>
        <w:t>HTML</w:t>
      </w:r>
      <w:r>
        <w:rPr/>
        <w:t>和</w:t>
      </w:r>
      <w:r>
        <w:rPr/>
        <w:t>CSS</w:t>
      </w:r>
      <w:r>
        <w:rPr/>
        <w:t>元素</w:t>
      </w:r>
      <w:r>
        <w:rPr>
          <w:rFonts w:ascii="SimSun" w:hAnsi="SimSun" w:cs="SimSun"/>
        </w:rPr>
        <w:t>。</w:t>
      </w:r>
    </w:p>
    <w:p>
      <w:pPr>
        <w:pStyle w:val="4"/>
        <w:rPr>
          <w:rFonts w:ascii="SimSun" w:hAnsi="SimSun" w:cs="SimSun"/>
        </w:rPr>
      </w:pPr>
      <w:r>
        <w:rPr>
          <w:rFonts w:cs="SimSun" w:ascii="SimSun" w:hAnsi="SimSun"/>
        </w:rPr>
      </w:r>
    </w:p>
    <w:p>
      <w:pPr>
        <w:pStyle w:val="4"/>
        <w:rPr/>
      </w:pPr>
      <w:r>
        <w:rPr/>
        <w:t>总之，眼睛看到的不一定是</w:t>
      </w:r>
      <w:r>
        <w:rPr/>
        <w:t>html</w:t>
      </w:r>
      <w:r>
        <w:rPr/>
        <w:t>代码中存在的数据，有些数据是通过</w:t>
      </w:r>
      <w:r>
        <w:rPr/>
        <w:t>javascipt</w:t>
      </w:r>
      <w:r>
        <w:rPr/>
        <w:t>代码动态生成的。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对应处理方法</w:t>
      </w:r>
    </w:p>
    <w:p>
      <w:pPr>
        <w:pStyle w:val="4"/>
        <w:rPr/>
      </w:pPr>
      <w:r>
        <w:rPr/>
        <w:t xml:space="preserve">那些使用了 </w:t>
      </w:r>
      <w:r>
        <w:rPr/>
        <w:t xml:space="preserve">Ajax </w:t>
      </w:r>
      <w:r>
        <w:rPr/>
        <w:t xml:space="preserve">或 </w:t>
      </w:r>
      <w:r>
        <w:rPr/>
        <w:t xml:space="preserve">DHTML </w:t>
      </w:r>
      <w:r>
        <w:rPr/>
        <w:t xml:space="preserve">技术改变 </w:t>
      </w:r>
      <w:r>
        <w:rPr/>
        <w:t xml:space="preserve">/ </w:t>
      </w:r>
      <w:r>
        <w:rPr/>
        <w:t xml:space="preserve">加载内容的页面，可能有一些采集手段。但是用 </w:t>
      </w:r>
      <w:r>
        <w:rPr/>
        <w:t xml:space="preserve">Python </w:t>
      </w:r>
      <w:r>
        <w:rPr/>
        <w:t>解决这个问题只有两种途径</w:t>
      </w:r>
      <w:r>
        <w:rPr/>
        <w:t>: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直接从 </w:t>
      </w:r>
      <w:r>
        <w:rPr/>
        <w:t xml:space="preserve">JavaScript </w:t>
      </w:r>
      <w:r>
        <w:rPr/>
        <w:t>代码里采集内容，费时费力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用 </w:t>
      </w:r>
      <w:r>
        <w:rPr/>
        <w:t xml:space="preserve">Python </w:t>
      </w:r>
      <w:r>
        <w:rPr/>
        <w:t xml:space="preserve">的 第三方库运行 </w:t>
      </w:r>
      <w:r>
        <w:rPr/>
        <w:t>JavaScript</w:t>
      </w:r>
      <w:r>
        <w:rPr/>
        <w:t>，直接采集你在浏览器里看到的页面。</w:t>
      </w:r>
    </w:p>
    <w:p>
      <w:pPr>
        <w:pStyle w:val="4"/>
        <w:rPr/>
      </w:pPr>
      <w:r>
        <w:rPr/>
        <w:t>既然浏览器能拿到数据，那么，我们可以模拟一个浏览器，从浏览器中拿到数据。</w:t>
      </w:r>
    </w:p>
    <w:p>
      <w:pPr>
        <w:pStyle w:val="4"/>
        <w:rPr>
          <w:color w:val="FF0000"/>
        </w:rPr>
      </w:pPr>
      <w:r>
        <w:rPr>
          <w:color w:val="FF0000"/>
        </w:rPr>
      </w:r>
    </w:p>
    <w:p>
      <w:pPr>
        <w:pStyle w:val="11"/>
        <w:numPr>
          <w:ilvl w:val="0"/>
          <w:numId w:val="1"/>
        </w:numPr>
        <w:rPr/>
      </w:pPr>
      <w:r>
        <w:rPr/>
        <w:t>Selenium</w:t>
      </w:r>
      <w:r>
        <w:rPr/>
        <w:t>与</w:t>
      </w:r>
      <w:r>
        <w:rPr/>
        <w:t>PhantomJS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Selenium</w:t>
      </w:r>
    </w:p>
    <w:p>
      <w:pPr>
        <w:pStyle w:val="4"/>
        <w:rPr/>
      </w:pPr>
      <w:hyperlink r:id="rId5" w:tgtFrame="_blank">
        <w:r>
          <w:rPr>
            <w:rStyle w:val="InternetLink"/>
          </w:rPr>
          <w:t>Selenium</w:t>
        </w:r>
      </w:hyperlink>
      <w:r>
        <w:rPr/>
        <w:t>是一个</w:t>
      </w:r>
      <w:r>
        <w:rPr/>
        <w:t>Web</w:t>
      </w:r>
      <w:r>
        <w:rPr/>
        <w:t>的自动化测试工具，最初是为网站自动化测试而开发的，就像我们玩游戏用的按键精灵，可以按指定的命令自动操作，不同是</w:t>
      </w:r>
      <w:r>
        <w:rPr/>
        <w:t xml:space="preserve">Selenium </w:t>
      </w:r>
      <w:r>
        <w:rPr/>
        <w:t>可以直接运行在浏览器上，它支持所有主流的浏览器（包括</w:t>
      </w:r>
      <w:r>
        <w:rPr/>
        <w:t>PhantomJS</w:t>
      </w:r>
      <w:r>
        <w:rPr/>
        <w:t>这些无界面的浏览器）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 xml:space="preserve">Selenium </w:t>
      </w:r>
      <w:r>
        <w:rPr/>
        <w:t>可以根据我们的指令，让浏览器自动加载页面，获取需要的数据，甚至页面截屏，或者判断网站上某些动作是否发生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 xml:space="preserve">Selenium </w:t>
      </w:r>
      <w:r>
        <w:rPr/>
        <w:t xml:space="preserve">自己不带浏览器，不支持浏览器的功能，它需要与第三方浏览器结合在一起才能使用。但是我们有时候需要让它内嵌在代码中运行，所以我们可以用一个叫 </w:t>
      </w:r>
      <w:r>
        <w:rPr/>
        <w:t xml:space="preserve">PhantomJS </w:t>
      </w:r>
      <w:r>
        <w:rPr/>
        <w:t>的工具代替真实的浏览器。</w:t>
      </w:r>
    </w:p>
    <w:p>
      <w:pPr>
        <w:pStyle w:val="4"/>
        <w:rPr>
          <w:rStyle w:val="HTMLCode"/>
          <w:rFonts w:ascii="Courier New" w:hAnsi="Courier New" w:cs="Courier New"/>
          <w:sz w:val="21"/>
          <w:szCs w:val="20"/>
        </w:rPr>
      </w:pPr>
      <w:r>
        <w:rPr/>
        <w:t>推荐使用</w:t>
      </w:r>
      <w:r>
        <w:rPr/>
        <w:t>pip</w:t>
      </w:r>
      <w:r>
        <w:rPr/>
        <w:t>安装：</w:t>
      </w:r>
      <w:r>
        <w:rPr>
          <w:rStyle w:val="HTMLCode"/>
          <w:rFonts w:cs="Courier New"/>
          <w:sz w:val="21"/>
          <w:szCs w:val="20"/>
        </w:rPr>
        <w:t>pip install selenium</w:t>
      </w:r>
    </w:p>
    <w:p>
      <w:pPr>
        <w:pStyle w:val="4"/>
        <w:rPr>
          <w:rStyle w:val="HTMLCode"/>
          <w:rFonts w:ascii="Courier New" w:hAnsi="Courier New" w:cs="Courier New"/>
          <w:sz w:val="21"/>
          <w:szCs w:val="20"/>
        </w:rPr>
      </w:pPr>
      <w:r>
        <w:rPr>
          <w:rStyle w:val="HTMLCode"/>
          <w:rFonts w:ascii="Courier New" w:hAnsi="Courier New" w:cs="Courier New"/>
          <w:sz w:val="21"/>
          <w:szCs w:val="20"/>
        </w:rPr>
        <w:t>注意：由于最新的</w:t>
      </w:r>
      <w:r>
        <w:rPr>
          <w:rStyle w:val="HTMLCode"/>
          <w:rFonts w:cs="Courier New"/>
          <w:sz w:val="21"/>
          <w:szCs w:val="20"/>
        </w:rPr>
        <w:t>selenium</w:t>
      </w:r>
      <w:r>
        <w:rPr>
          <w:rStyle w:val="HTMLCode"/>
          <w:rFonts w:ascii="Courier New" w:hAnsi="Courier New" w:cs="Courier New"/>
          <w:sz w:val="21"/>
          <w:szCs w:val="20"/>
        </w:rPr>
        <w:t>取消了</w:t>
      </w:r>
      <w:r>
        <w:rPr>
          <w:rStyle w:val="HTMLCode"/>
          <w:rFonts w:cs="Courier New"/>
          <w:sz w:val="21"/>
          <w:szCs w:val="20"/>
        </w:rPr>
        <w:t>PhantomJS</w:t>
      </w:r>
      <w:r>
        <w:rPr>
          <w:rStyle w:val="HTMLCode"/>
          <w:rFonts w:ascii="Courier New" w:hAnsi="Courier New" w:cs="Courier New"/>
          <w:sz w:val="21"/>
          <w:szCs w:val="20"/>
        </w:rPr>
        <w:t>的支持，所以我们需要安装一个早期版本，推荐安装</w:t>
      </w:r>
      <w:r>
        <w:rPr>
          <w:rStyle w:val="HTMLCode"/>
          <w:rFonts w:cs="Courier New"/>
          <w:sz w:val="21"/>
          <w:szCs w:val="20"/>
        </w:rPr>
        <w:t>2.47.3:</w:t>
      </w:r>
    </w:p>
    <w:p>
      <w:pPr>
        <w:pStyle w:val="4"/>
        <w:rPr>
          <w:rStyle w:val="CoderCharChar"/>
        </w:rPr>
      </w:pPr>
      <w:r>
        <w:rPr>
          <w:rStyle w:val="CoderCharChar"/>
        </w:rPr>
        <w:t>pip install selenium==2.47.3</w:t>
      </w:r>
    </w:p>
    <w:p>
      <w:pPr>
        <w:pStyle w:val="4"/>
        <w:rPr>
          <w:rStyle w:val="CoderCharChar"/>
        </w:rPr>
      </w:pPr>
      <w:r>
        <w:rPr/>
      </w:r>
    </w:p>
    <w:p>
      <w:pPr>
        <w:pStyle w:val="4"/>
        <w:rPr/>
      </w:pPr>
      <w:r>
        <w:rPr/>
        <w:t xml:space="preserve">Selenium </w:t>
      </w:r>
      <w:r>
        <w:rPr/>
        <w:t>官方参考文档：</w:t>
      </w:r>
      <w:hyperlink r:id="rId6" w:tgtFrame="_blank">
        <w:r>
          <w:rPr>
            <w:rStyle w:val="InternetLink"/>
          </w:rPr>
          <w:t>http://selenium-python.readthedocs.io/index.html</w:t>
        </w:r>
      </w:hyperlink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PhantomJS</w:t>
      </w:r>
    </w:p>
    <w:p>
      <w:pPr>
        <w:pStyle w:val="4"/>
        <w:rPr/>
      </w:pPr>
      <w:hyperlink r:id="rId7" w:tgtFrame="_blank">
        <w:r>
          <w:rPr>
            <w:rStyle w:val="InternetLink"/>
          </w:rPr>
          <w:t>PhantomJS</w:t>
        </w:r>
      </w:hyperlink>
      <w:r>
        <w:rPr/>
        <w:t xml:space="preserve"> </w:t>
      </w:r>
      <w:r>
        <w:rPr/>
        <w:t>是一个基于</w:t>
      </w:r>
      <w:r>
        <w:rPr/>
        <w:t>Webkit</w:t>
      </w:r>
      <w:r>
        <w:rPr/>
        <w:t>的“无界面”</w:t>
      </w:r>
      <w:r>
        <w:rPr/>
        <w:t>(headless)</w:t>
      </w:r>
      <w:r>
        <w:rPr/>
        <w:t xml:space="preserve">浏览器，它会把网站加载到内存并执行页面上的 </w:t>
      </w:r>
      <w:r>
        <w:rPr/>
        <w:t>JavaScript</w:t>
      </w:r>
      <w:r>
        <w:rPr/>
        <w:t>，因为不会展示图形界面，所以运行起来比完整的浏览器要高效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 xml:space="preserve">如果我们把 </w:t>
      </w:r>
      <w:r>
        <w:rPr/>
        <w:t xml:space="preserve">Selenium </w:t>
      </w:r>
      <w:r>
        <w:rPr/>
        <w:t xml:space="preserve">和 </w:t>
      </w:r>
      <w:r>
        <w:rPr/>
        <w:t xml:space="preserve">PhantomJS </w:t>
      </w:r>
      <w:r>
        <w:rPr/>
        <w:t xml:space="preserve">结合在一起，就可以运行一个非常强大的网络爬虫了，这个爬虫可以处理 </w:t>
      </w:r>
      <w:r>
        <w:rPr/>
        <w:t>JavaScrip</w:t>
      </w:r>
      <w:r>
        <w:rPr/>
        <w:t>、</w:t>
      </w:r>
      <w:r>
        <w:rPr/>
        <w:t>Cookie</w:t>
      </w:r>
      <w:r>
        <w:rPr/>
        <w:t>、</w:t>
      </w:r>
      <w:r>
        <w:rPr/>
        <w:t>headers</w:t>
      </w:r>
      <w:r>
        <w:rPr/>
        <w:t>，以及任何我们真实用户需要做的事情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>注意：</w:t>
      </w:r>
      <w:r>
        <w:rPr/>
        <w:t xml:space="preserve">PhantomJS </w:t>
      </w:r>
      <w:r>
        <w:rPr/>
        <w:t>只能从它的官方网站</w:t>
      </w:r>
      <w:hyperlink r:id="rId8" w:tgtFrame="_blank">
        <w:r>
          <w:rPr>
            <w:rStyle w:val="InternetLink"/>
          </w:rPr>
          <w:t>http://phantomjs.org/download.html)</w:t>
        </w:r>
      </w:hyperlink>
      <w:r>
        <w:rPr/>
        <w:t xml:space="preserve"> </w:t>
      </w:r>
      <w:r>
        <w:rPr/>
        <w:t xml:space="preserve">下载。 因为 </w:t>
      </w:r>
      <w:r>
        <w:rPr/>
        <w:t xml:space="preserve">PhantomJS </w:t>
      </w:r>
      <w:r>
        <w:rPr/>
        <w:t>是一个功能完善</w:t>
      </w:r>
      <w:r>
        <w:rPr/>
        <w:t>(</w:t>
      </w:r>
      <w:r>
        <w:rPr/>
        <w:t>虽然无界面</w:t>
      </w:r>
      <w:r>
        <w:rPr/>
        <w:t>)</w:t>
      </w:r>
      <w:r>
        <w:rPr/>
        <w:t xml:space="preserve">的浏览器而非一个 </w:t>
      </w:r>
      <w:r>
        <w:rPr/>
        <w:t xml:space="preserve">Python </w:t>
      </w:r>
      <w:r>
        <w:rPr/>
        <w:t xml:space="preserve">库，所以它不需要像 </w:t>
      </w:r>
      <w:r>
        <w:rPr/>
        <w:t xml:space="preserve">Python </w:t>
      </w:r>
      <w:r>
        <w:rPr/>
        <w:t>的其他库一样安装，但我们可以通过</w:t>
      </w:r>
      <w:r>
        <w:rPr/>
        <w:t>Selenium</w:t>
      </w:r>
      <w:r>
        <w:rPr/>
        <w:t>调用</w:t>
      </w:r>
      <w:r>
        <w:rPr/>
        <w:t>PhantomJS</w:t>
      </w:r>
      <w:r>
        <w:rPr/>
        <w:t>来直接使用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t xml:space="preserve">PhantomJS </w:t>
      </w:r>
      <w:r>
        <w:rPr/>
        <w:t>官方参考文档：</w:t>
      </w:r>
      <w:hyperlink r:id="rId9" w:tgtFrame="_blank">
        <w:r>
          <w:rPr>
            <w:rStyle w:val="InternetLink"/>
          </w:rPr>
          <w:t>http://phantomjs.org/documentation</w:t>
        </w:r>
      </w:hyperlink>
    </w:p>
    <w:p>
      <w:pPr>
        <w:pStyle w:val="21"/>
        <w:numPr>
          <w:ilvl w:val="1"/>
          <w:numId w:val="1"/>
        </w:numPr>
        <w:ind w:right="210" w:hanging="0"/>
        <w:rPr>
          <w:kern w:val="0"/>
          <w:sz w:val="36"/>
          <w:szCs w:val="36"/>
        </w:rPr>
      </w:pPr>
      <w:r>
        <w:rPr/>
        <w:t>快速入</w:t>
      </w:r>
      <w:r>
        <w:rPr>
          <w:rFonts w:ascii="SimSun" w:hAnsi="SimSun" w:cs="SimSun" w:eastAsia="SimSun"/>
        </w:rPr>
        <w:t>门</w:t>
      </w:r>
    </w:p>
    <w:p>
      <w:pPr>
        <w:pStyle w:val="4"/>
        <w:rPr/>
      </w:pPr>
      <w:r>
        <w:rPr/>
        <w:t xml:space="preserve">Selenium </w:t>
      </w:r>
      <w:r>
        <w:rPr/>
        <w:t xml:space="preserve">库里有个叫 </w:t>
      </w:r>
      <w:r>
        <w:rPr/>
        <w:t xml:space="preserve">WebDriver </w:t>
      </w:r>
      <w:r>
        <w:rPr/>
        <w:t xml:space="preserve">的 </w:t>
      </w:r>
      <w:r>
        <w:rPr/>
        <w:t>API</w:t>
      </w:r>
      <w:r>
        <w:rPr/>
        <w:t>。</w:t>
      </w:r>
      <w:r>
        <w:rPr/>
        <w:t xml:space="preserve">WebDriver </w:t>
      </w:r>
      <w:r>
        <w:rPr/>
        <w:t xml:space="preserve">有点儿像可以加载网站的浏览器，但是它也可以像 </w:t>
      </w:r>
      <w:r>
        <w:rPr/>
        <w:t xml:space="preserve">BeautifulSoup </w:t>
      </w:r>
      <w:r>
        <w:rPr/>
        <w:t xml:space="preserve">或者其他 </w:t>
      </w:r>
      <w:r>
        <w:rPr/>
        <w:t xml:space="preserve">Selector </w:t>
      </w:r>
      <w:r>
        <w:rPr/>
        <w:t xml:space="preserve">对象一样用来查找页面元素，与页面上的元素进行交互 </w:t>
      </w:r>
      <w:r>
        <w:rPr/>
        <w:t>(</w:t>
      </w:r>
      <w:r>
        <w:rPr/>
        <w:t>发送文本、点击等</w:t>
      </w:r>
      <w:r>
        <w:rPr/>
        <w:t>)</w:t>
      </w:r>
      <w:r>
        <w:rPr/>
        <w:t>，以及执行其他动作来运行网络爬虫</w:t>
      </w:r>
      <w:r>
        <w:rPr>
          <w:rFonts w:ascii="SimSun" w:hAnsi="SimSun" w:cs="SimSun"/>
        </w:rPr>
        <w:t>。</w:t>
      </w:r>
    </w:p>
    <w:p>
      <w:pPr>
        <w:pStyle w:val="4"/>
        <w:rPr/>
      </w:pPr>
      <w:r>
        <w:rPr/>
        <w:drawing>
          <wp:inline distT="0" distB="0" distL="0" distR="0">
            <wp:extent cx="4445000" cy="3086100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0" distL="0" distR="0">
            <wp:extent cx="3771900" cy="3365500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1"/>
          <w:numId w:val="1"/>
        </w:numPr>
        <w:ind w:right="210" w:hanging="0"/>
        <w:rPr>
          <w:kern w:val="0"/>
        </w:rPr>
      </w:pPr>
      <w:r>
        <w:rPr/>
        <w:t>页面操</w:t>
      </w:r>
      <w:r>
        <w:rPr>
          <w:rFonts w:ascii="SimSun" w:hAnsi="SimSun" w:cs="SimSun" w:eastAsia="SimSun"/>
        </w:rPr>
        <w:t>作</w:t>
      </w:r>
    </w:p>
    <w:p>
      <w:pPr>
        <w:pStyle w:val="4"/>
        <w:rPr>
          <w:sz w:val="24"/>
          <w:szCs w:val="24"/>
        </w:rPr>
      </w:pPr>
      <w:r>
        <w:rPr/>
        <w:t xml:space="preserve">Selenium </w:t>
      </w:r>
      <w:r>
        <w:rPr/>
        <w:t xml:space="preserve">的 </w:t>
      </w:r>
      <w:r>
        <w:rPr/>
        <w:t>WebDriver</w:t>
      </w:r>
      <w:r>
        <w:rPr/>
        <w:t>提供了各种方法来寻找元素，假设下面有一个表单输入框</w:t>
      </w:r>
      <w:r>
        <w:rPr>
          <w:rFonts w:ascii="SimSun" w:hAnsi="SimSun" w:cs="SimSun"/>
        </w:rPr>
        <w:t>：</w:t>
      </w:r>
    </w:p>
    <w:p>
      <w:pPr>
        <w:pStyle w:val="4"/>
        <w:rPr>
          <w:rStyle w:val="CoderCharChar"/>
        </w:rPr>
      </w:pPr>
      <w:r>
        <w:rPr>
          <w:rStyle w:val="CoderCharChar"/>
        </w:rPr>
        <w:t>&lt;input type="text" name="user-name" id="passwd-id" /&gt;</w:t>
      </w:r>
    </w:p>
    <w:p>
      <w:pPr>
        <w:pStyle w:val="4"/>
        <w:rPr/>
      </w:pPr>
      <w:r>
        <w:rPr/>
        <w:t>那么</w:t>
      </w:r>
      <w:r>
        <w:rPr>
          <w:rFonts w:ascii="SimSun" w:hAnsi="SimSun" w:cs="SimSun"/>
        </w:rPr>
        <w:t>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>获取</w:t>
      </w:r>
      <w:r>
        <w:rPr>
          <w:rStyle w:val="Hljscomment"/>
        </w:rPr>
        <w:t>id</w:t>
      </w:r>
      <w:r>
        <w:rPr>
          <w:rStyle w:val="Hljscomment"/>
        </w:rPr>
        <w:t>标签值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driver.find_element_by_id(</w:t>
      </w:r>
      <w:r>
        <w:rPr>
          <w:rStyle w:val="Hljsstring"/>
        </w:rPr>
        <w:t>"passwd-id"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>获取</w:t>
      </w:r>
      <w:r>
        <w:rPr>
          <w:rStyle w:val="Hljscomment"/>
        </w:rPr>
        <w:t>name</w:t>
      </w:r>
      <w:r>
        <w:rPr>
          <w:rStyle w:val="Hljscomment"/>
        </w:rPr>
        <w:t>标签值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driver.find_element_by_name(</w:t>
      </w:r>
      <w:r>
        <w:rPr>
          <w:rStyle w:val="Hljsstring"/>
        </w:rPr>
        <w:t>"user-name"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>获取标签名值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driver.find_elements_by_tag_name(</w:t>
      </w:r>
      <w:r>
        <w:rPr>
          <w:rStyle w:val="Hljsstring"/>
        </w:rPr>
        <w:t>"input"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>也可以通过</w:t>
      </w:r>
      <w:r>
        <w:rPr>
          <w:rStyle w:val="Hljscomment"/>
        </w:rPr>
        <w:t>XPath</w:t>
      </w:r>
      <w:r>
        <w:rPr>
          <w:rStyle w:val="Hljscomment"/>
        </w:rPr>
        <w:t>来匹配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driver.find_element_by_xpath(</w:t>
      </w:r>
      <w:r>
        <w:rPr>
          <w:rStyle w:val="Hljsstring"/>
        </w:rPr>
        <w:t>"//input[@id='passwd-id']"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定位</w:t>
      </w:r>
      <w:r>
        <w:rPr/>
        <w:t>UI</w:t>
      </w:r>
      <w:r>
        <w:rPr/>
        <w:t xml:space="preserve">元素 </w:t>
      </w:r>
      <w:r>
        <w:rPr/>
        <w:t>(WebElements)</w:t>
      </w:r>
    </w:p>
    <w:p>
      <w:pPr>
        <w:pStyle w:val="4"/>
        <w:rPr/>
      </w:pPr>
      <w:r>
        <w:rPr/>
        <w:t>关于元素的选取，有如下的</w:t>
      </w:r>
      <w:r>
        <w:rPr/>
        <w:t xml:space="preserve">API </w:t>
      </w:r>
      <w:r>
        <w:rPr/>
        <w:t>单个元素选</w:t>
      </w:r>
      <w:r>
        <w:rPr>
          <w:rFonts w:ascii="SimSun" w:hAnsi="SimSun" w:cs="SimSun"/>
        </w:rPr>
        <w:t>取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find_element_by_id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find_elements_by_name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find_elements_by_xpath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find_elements_by_link_text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find_elements_by_partial_link_text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find_elements_by_tag_name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find_elements_by_class_name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find_elements_by_css_selector</w:t>
      </w:r>
    </w:p>
    <w:p>
      <w:pPr>
        <w:pStyle w:val="5"/>
        <w:numPr>
          <w:ilvl w:val="3"/>
          <w:numId w:val="1"/>
        </w:numPr>
        <w:ind w:hanging="0"/>
        <w:rPr>
          <w:sz w:val="24"/>
          <w:szCs w:val="24"/>
        </w:rPr>
      </w:pPr>
      <w:r>
        <w:rPr/>
        <w:t>通过</w:t>
      </w:r>
      <w:r>
        <w:rPr/>
        <w:t>ID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tag"/>
        </w:rPr>
        <w:t>&lt;</w:t>
      </w:r>
      <w:r>
        <w:rPr>
          <w:rStyle w:val="Hljstitle"/>
        </w:rPr>
        <w:t>div</w:t>
      </w:r>
      <w:r>
        <w:rPr>
          <w:rStyle w:val="Hljstag"/>
        </w:rPr>
        <w:t xml:space="preserve"> </w:t>
      </w:r>
      <w:r>
        <w:rPr>
          <w:rStyle w:val="Hljsattribute"/>
        </w:rPr>
        <w:t>id</w:t>
      </w:r>
      <w:r>
        <w:rPr>
          <w:rStyle w:val="Hljstag"/>
        </w:rPr>
        <w:t>=</w:t>
      </w:r>
      <w:r>
        <w:rPr>
          <w:rStyle w:val="Hljsvalue"/>
        </w:rPr>
        <w:t>"coolestWidgetEvah"</w:t>
      </w:r>
      <w:r>
        <w:rPr>
          <w:rStyle w:val="Hljstag"/>
        </w:rPr>
        <w:t>&gt;</w:t>
      </w:r>
      <w:r>
        <w:rPr>
          <w:rStyle w:val="HTMLCode"/>
          <w:rFonts w:cs="Times New Roman"/>
          <w:sz w:val="18"/>
          <w:szCs w:val="20"/>
        </w:rPr>
        <w:t>...</w:t>
      </w:r>
      <w:r>
        <w:rPr>
          <w:rStyle w:val="Hljstag"/>
        </w:rPr>
        <w:t>&lt;/</w:t>
      </w:r>
      <w:r>
        <w:rPr>
          <w:rStyle w:val="Hljstitle"/>
        </w:rPr>
        <w:t>div</w:t>
      </w:r>
      <w:r>
        <w:rPr>
          <w:rStyle w:val="Hljstag"/>
        </w:rPr>
        <w:t>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driver.find_element_by_id(</w:t>
      </w:r>
      <w:r>
        <w:rPr>
          <w:rStyle w:val="Hljsstring"/>
        </w:rPr>
        <w:t>"coolestWidgetEvah"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 = driver.find_element(by=By.ID, value=</w:t>
      </w:r>
      <w:r>
        <w:rPr>
          <w:rStyle w:val="Hljsstring"/>
        </w:rPr>
        <w:t>"coolestWidgetEvah"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class</w:t>
      </w:r>
      <w:r>
        <w:rPr/>
        <w:t>名字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&lt;div class="cheese"&gt;&lt;span&gt;Cheddar&lt;/span&gt;&lt;/div&gt;&lt;div class="cheese"&gt;&lt;span&gt;Gouda&lt;/span&gt;&lt;/div&gt;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cheeses = driver.find_elements_by_class_name(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cheeses = driver.find_elements(By.CLASS_NAME, 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tag</w:t>
      </w:r>
      <w:r>
        <w:rPr/>
        <w:t>名字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&lt;iframe src="..."&gt;&lt;/iframe&gt;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frame = driver.find_element_by_tag_name(</w:t>
      </w:r>
      <w:r>
        <w:rPr>
          <w:rStyle w:val="Hljsstring"/>
        </w:rPr>
        <w:t>"iframe"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frame = driver.find_element(By.TAG_NAME, </w:t>
      </w:r>
      <w:r>
        <w:rPr>
          <w:rStyle w:val="Hljsstring"/>
        </w:rPr>
        <w:t>"iframe"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name</w:t>
      </w:r>
      <w:r>
        <w:rPr/>
        <w:t>属性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&lt;input name=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 xml:space="preserve"> type=</w:t>
      </w:r>
      <w:r>
        <w:rPr>
          <w:rStyle w:val="Hljsstring"/>
        </w:rPr>
        <w:t>"text"</w:t>
      </w:r>
      <w:r>
        <w:rPr>
          <w:rStyle w:val="HTMLCode"/>
          <w:rFonts w:cs="Times New Roman"/>
          <w:sz w:val="18"/>
          <w:szCs w:val="20"/>
        </w:rPr>
        <w:t>/&gt;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cheese = driver.find_element_by_name(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cheese = driver.find_element(By.NAME, 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Link Text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&lt;a href="http://www.google.com/search?q=cheese"&gt;cheese&lt;/a&gt;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cheese = driver.find_element_by_link_text(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cheese = driver.find_element(By.LINK_TEXT, 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Partial Link Text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&lt;a href="http://www.google.com/search?q=cheese"&gt;search for cheese&lt;/a&gt;&gt;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cheese = driver.find_element_by_partial_link_text(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cheese = driver.find_element(By.PARTIAL_LINK_TEXT, </w:t>
      </w:r>
      <w:r>
        <w:rPr>
          <w:rStyle w:val="Hljsstring"/>
        </w:rPr>
        <w:t>"cheese"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CSS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&lt;div id="food"&gt;&lt;span class="dairy"&gt;milk&lt;/span&gt;&lt;span class="dairy aged"&gt;cheese&lt;/span&gt;&lt;/div&gt;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cheese = driver.find_element_by_css_selector(</w:t>
      </w:r>
      <w:r>
        <w:rPr>
          <w:rStyle w:val="Hljsstring"/>
        </w:rPr>
        <w:t>"#food span.dairy.aged"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cheese = driver.find_element(By.CSS_SELECTOR, </w:t>
      </w:r>
      <w:r>
        <w:rPr>
          <w:rStyle w:val="Hljsstring"/>
        </w:rPr>
        <w:t>"#food span.dairy.aged"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通过</w:t>
      </w:r>
      <w:r>
        <w:rPr/>
        <w:t>XPath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&lt;input type=</w:t>
      </w:r>
      <w:r>
        <w:rPr>
          <w:rStyle w:val="Hljsstring"/>
        </w:rPr>
        <w:t>"text"</w:t>
      </w:r>
      <w:r>
        <w:rPr>
          <w:rStyle w:val="HTMLCode"/>
          <w:rFonts w:cs="Times New Roman"/>
          <w:sz w:val="18"/>
          <w:szCs w:val="20"/>
        </w:rPr>
        <w:t xml:space="preserve"> name=</w:t>
      </w:r>
      <w:r>
        <w:rPr>
          <w:rStyle w:val="Hljsstring"/>
        </w:rPr>
        <w:t>"example"</w:t>
      </w:r>
      <w:r>
        <w:rPr>
          <w:rStyle w:val="HTMLCode"/>
          <w:rFonts w:cs="Times New Roman"/>
          <w:sz w:val="18"/>
          <w:szCs w:val="20"/>
        </w:rPr>
        <w:t xml:space="preserve"> /&gt;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&lt;INPUT type=</w:t>
      </w:r>
      <w:r>
        <w:rPr>
          <w:rStyle w:val="Hljsstring"/>
        </w:rPr>
        <w:t>"text"</w:t>
      </w:r>
      <w:r>
        <w:rPr>
          <w:rStyle w:val="HTMLCode"/>
          <w:rFonts w:cs="Times New Roman"/>
          <w:sz w:val="18"/>
          <w:szCs w:val="20"/>
        </w:rPr>
        <w:t xml:space="preserve"> name=</w:t>
      </w:r>
      <w:r>
        <w:rPr>
          <w:rStyle w:val="Hljsstring"/>
        </w:rPr>
        <w:t>"other"</w:t>
      </w:r>
      <w:r>
        <w:rPr>
          <w:rStyle w:val="HTMLCode"/>
          <w:rFonts w:cs="Times New Roman"/>
          <w:sz w:val="18"/>
          <w:szCs w:val="20"/>
        </w:rPr>
        <w:t xml:space="preserve"> /&gt;</w:t>
      </w:r>
    </w:p>
    <w:p>
      <w:pPr>
        <w:pStyle w:val="4"/>
        <w:rPr/>
      </w:pPr>
      <w:r>
        <w:rPr/>
        <w:t>代码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inputs = driver.find_elements_by_xpath(</w:t>
      </w:r>
      <w:r>
        <w:rPr>
          <w:rStyle w:val="Hljsstring"/>
        </w:rPr>
        <w:t>"//input"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------------------------ </w:t>
      </w:r>
      <w:r>
        <w:rPr>
          <w:rStyle w:val="Hljskeyword"/>
        </w:rPr>
        <w:t>or</w:t>
      </w:r>
      <w:r>
        <w:rPr>
          <w:rStyle w:val="HTMLCode"/>
          <w:rFonts w:cs="Times New Roman"/>
          <w:sz w:val="18"/>
          <w:szCs w:val="20"/>
        </w:rPr>
        <w:t xml:space="preserve"> -------------------------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inputs = driver.find_elements(By.XPATH, </w:t>
      </w:r>
      <w:r>
        <w:rPr>
          <w:rStyle w:val="Hljsstring"/>
        </w:rPr>
        <w:t>"//input"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>
          <w:rStyle w:val="1CharChar"/>
        </w:rPr>
        <w:t>鼠标动作链</w:t>
      </w:r>
    </w:p>
    <w:p>
      <w:pPr>
        <w:pStyle w:val="4"/>
        <w:rPr/>
      </w:pPr>
      <w:r>
        <w:rPr/>
        <w:t xml:space="preserve">有些时候，我们需要再页面上模拟一些鼠标操作，比如双击、右击、拖拽甚至按住不动等，我们可以通过导入 </w:t>
      </w:r>
      <w:r>
        <w:rPr/>
        <w:t xml:space="preserve">ActionChains </w:t>
      </w:r>
      <w:r>
        <w:rPr/>
        <w:t>类来做到：</w:t>
      </w:r>
    </w:p>
    <w:p>
      <w:pPr>
        <w:pStyle w:val="4"/>
        <w:tabs>
          <w:tab w:val="left" w:pos="3148" w:leader="none"/>
        </w:tabs>
        <w:rPr/>
      </w:pPr>
      <w:r>
        <w:rPr/>
        <w:t>比如：</w:t>
      </w:r>
      <w:r>
        <w:rPr/>
        <w:tab/>
      </w:r>
    </w:p>
    <w:p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pacing w:val="3"/>
        </w:rPr>
      </w:pPr>
      <w:r>
        <w:rPr>
          <w:rFonts w:cs="Consolas" w:ascii="Consolas" w:hAnsi="Consolas"/>
          <w:color w:val="333333"/>
          <w:spacing w:val="3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>#</w:t>
      </w:r>
      <w:r>
        <w:rPr>
          <w:rStyle w:val="Hljscomment"/>
        </w:rPr>
        <w:t xml:space="preserve">导入 </w:t>
      </w:r>
      <w:r>
        <w:rPr>
          <w:rStyle w:val="Hljscomment"/>
        </w:rPr>
        <w:t xml:space="preserve">ActionChains </w:t>
      </w:r>
      <w:r>
        <w:rPr>
          <w:rStyle w:val="Hljscomment"/>
        </w:rPr>
        <w:t>类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ActionChains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鼠标移动到 </w:t>
      </w:r>
      <w:r>
        <w:rPr>
          <w:rStyle w:val="Hljscomment"/>
        </w:rPr>
        <w:t xml:space="preserve">ac </w:t>
      </w:r>
      <w:r>
        <w:rPr>
          <w:rStyle w:val="Hljscomment"/>
        </w:rPr>
        <w:t>位置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 = driver.find_element_by_xpath(</w:t>
      </w:r>
      <w:r>
        <w:rPr>
          <w:rStyle w:val="Hljsstring"/>
        </w:rPr>
        <w:t>'element'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ActionChains(driver).move_to_element(ac).perform()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在 </w:t>
      </w:r>
      <w:r>
        <w:rPr>
          <w:rStyle w:val="Hljscomment"/>
        </w:rPr>
        <w:t xml:space="preserve">ac </w:t>
      </w:r>
      <w:r>
        <w:rPr>
          <w:rStyle w:val="Hljscomment"/>
        </w:rPr>
        <w:t>位置单击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 = driver.find_element_by_xpath(</w:t>
      </w:r>
      <w:r>
        <w:rPr>
          <w:rStyle w:val="Hljsstring"/>
        </w:rPr>
        <w:t>"elementA"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ActionChains(driver).move_to_element(ac).click(ac).perform()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在 </w:t>
      </w:r>
      <w:r>
        <w:rPr>
          <w:rStyle w:val="Hljscomment"/>
        </w:rPr>
        <w:t xml:space="preserve">ac </w:t>
      </w:r>
      <w:r>
        <w:rPr>
          <w:rStyle w:val="Hljscomment"/>
        </w:rPr>
        <w:t>位置双击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 = driver.find_element_by_xpath(</w:t>
      </w:r>
      <w:r>
        <w:rPr>
          <w:rStyle w:val="Hljsstring"/>
        </w:rPr>
        <w:t>"elementB"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ActionChains(driver).move_to_element(ac).double_click(ac).perform()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在 </w:t>
      </w:r>
      <w:r>
        <w:rPr>
          <w:rStyle w:val="Hljscomment"/>
        </w:rPr>
        <w:t xml:space="preserve">ac </w:t>
      </w:r>
      <w:r>
        <w:rPr>
          <w:rStyle w:val="Hljscomment"/>
        </w:rPr>
        <w:t>位置右击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 = driver.find_element_by_xpath(</w:t>
      </w:r>
      <w:r>
        <w:rPr>
          <w:rStyle w:val="Hljsstring"/>
        </w:rPr>
        <w:t>"elementC"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ActionChains(driver).move_to_element(ac).context_click(ac).perform()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在 </w:t>
      </w:r>
      <w:r>
        <w:rPr>
          <w:rStyle w:val="Hljscomment"/>
        </w:rPr>
        <w:t xml:space="preserve">ac </w:t>
      </w:r>
      <w:r>
        <w:rPr>
          <w:rStyle w:val="Hljscomment"/>
        </w:rPr>
        <w:t>位置左键单击</w:t>
      </w:r>
      <w:r>
        <w:rPr>
          <w:rStyle w:val="Hljscomment"/>
        </w:rPr>
        <w:t>hold</w:t>
      </w:r>
      <w:r>
        <w:rPr>
          <w:rStyle w:val="Hljscomment"/>
        </w:rPr>
        <w:t>住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 = driver.find_element_by_xpath(</w:t>
      </w:r>
      <w:r>
        <w:rPr>
          <w:rStyle w:val="Hljsstring"/>
        </w:rPr>
        <w:t>'elementF'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ActionChains(driver).move_to_element(ac).click_and_hold(ac).perform()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将 </w:t>
      </w:r>
      <w:r>
        <w:rPr>
          <w:rStyle w:val="Hljscomment"/>
        </w:rPr>
        <w:t xml:space="preserve">ac1 </w:t>
      </w:r>
      <w:r>
        <w:rPr>
          <w:rStyle w:val="Hljscomment"/>
        </w:rPr>
        <w:t xml:space="preserve">拖拽到 </w:t>
      </w:r>
      <w:r>
        <w:rPr>
          <w:rStyle w:val="Hljscomment"/>
        </w:rPr>
        <w:t xml:space="preserve">ac2 </w:t>
      </w:r>
      <w:r>
        <w:rPr>
          <w:rStyle w:val="Hljscomment"/>
        </w:rPr>
        <w:t>位置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ac1 = driver.find_element_by_xpath(</w:t>
      </w:r>
      <w:r>
        <w:rPr>
          <w:rStyle w:val="Hljsstring"/>
        </w:rPr>
        <w:t>'elementD'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ac2 = driver.find_element_by_xpath(</w:t>
      </w:r>
      <w:r>
        <w:rPr>
          <w:rStyle w:val="Hljsstring"/>
        </w:rPr>
        <w:t>'elementE'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/>
      </w:pPr>
      <w:r>
        <w:rPr>
          <w:rStyle w:val="HTMLCode"/>
          <w:rFonts w:cs="Times New Roman"/>
          <w:sz w:val="18"/>
          <w:szCs w:val="20"/>
        </w:rPr>
        <w:t>ActionChains(driver).drag_and_drop(ac1, ac2).perform()</w:t>
      </w:r>
    </w:p>
    <w:p>
      <w:pPr>
        <w:pStyle w:val="3"/>
        <w:numPr>
          <w:ilvl w:val="2"/>
          <w:numId w:val="1"/>
        </w:numPr>
        <w:ind w:right="210" w:hanging="0"/>
        <w:rPr>
          <w:kern w:val="0"/>
        </w:rPr>
      </w:pPr>
      <w:r>
        <w:rPr/>
        <w:t>填充表</w:t>
      </w:r>
      <w:r>
        <w:rPr>
          <w:rFonts w:ascii="SimSun" w:hAnsi="SimSun" w:cs="SimSun"/>
        </w:rPr>
        <w:t>单</w:t>
      </w:r>
    </w:p>
    <w:p>
      <w:pPr>
        <w:pStyle w:val="4"/>
        <w:rPr/>
      </w:pPr>
      <w:r>
        <w:rPr/>
        <w:t>我们已经知道了怎样向文本框中输入文字，但是有时候我们会碰到</w:t>
      </w:r>
      <w:r>
        <w:rPr>
          <w:rStyle w:val="HTMLCode"/>
          <w:rFonts w:cs="Consolas" w:ascii="Consolas" w:hAnsi="Consolas"/>
          <w:color w:val="333333"/>
          <w:spacing w:val="3"/>
          <w:shd w:fill="F7F7F7" w:val="clear"/>
        </w:rPr>
        <w:t>&lt;select&gt; &lt;/select&gt;</w:t>
      </w:r>
      <w:r>
        <w:rPr/>
        <w:t>标签的下拉框。直接点击下拉框中的选项不一定可行。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tag"/>
        </w:rPr>
        <w:t>&lt;</w:t>
      </w:r>
      <w:r>
        <w:rPr>
          <w:rStyle w:val="Hljstitle"/>
        </w:rPr>
        <w:t>select</w:t>
      </w:r>
      <w:r>
        <w:rPr>
          <w:rStyle w:val="Hljstag"/>
        </w:rPr>
        <w:t xml:space="preserve"> </w:t>
      </w:r>
      <w:r>
        <w:rPr>
          <w:rStyle w:val="Hljsattribute"/>
        </w:rPr>
        <w:t>id</w:t>
      </w:r>
      <w:r>
        <w:rPr>
          <w:rStyle w:val="Hljstag"/>
        </w:rPr>
        <w:t>=</w:t>
      </w:r>
      <w:r>
        <w:rPr>
          <w:rStyle w:val="Hljsvalue"/>
        </w:rPr>
        <w:t>"status"</w:t>
      </w:r>
      <w:r>
        <w:rPr>
          <w:rStyle w:val="Hljstag"/>
        </w:rPr>
        <w:t xml:space="preserve"> </w:t>
      </w:r>
      <w:r>
        <w:rPr>
          <w:rStyle w:val="Hljsattribute"/>
        </w:rPr>
        <w:t>class</w:t>
      </w:r>
      <w:r>
        <w:rPr>
          <w:rStyle w:val="Hljstag"/>
        </w:rPr>
        <w:t>=</w:t>
      </w:r>
      <w:r>
        <w:rPr>
          <w:rStyle w:val="Hljsvalue"/>
        </w:rPr>
        <w:t>"form-control valid"</w:t>
      </w:r>
      <w:r>
        <w:rPr>
          <w:rStyle w:val="Hljstag"/>
        </w:rPr>
        <w:t xml:space="preserve"> </w:t>
      </w:r>
      <w:r>
        <w:rPr>
          <w:rStyle w:val="Hljsattribute"/>
        </w:rPr>
        <w:t>onchange</w:t>
      </w:r>
      <w:r>
        <w:rPr>
          <w:rStyle w:val="Hljstag"/>
        </w:rPr>
        <w:t>=</w:t>
      </w:r>
      <w:r>
        <w:rPr>
          <w:rStyle w:val="Hljsvalue"/>
        </w:rPr>
        <w:t>""</w:t>
      </w:r>
      <w:r>
        <w:rPr>
          <w:rStyle w:val="Hljstag"/>
        </w:rPr>
        <w:t xml:space="preserve"> </w:t>
      </w:r>
      <w:r>
        <w:rPr>
          <w:rStyle w:val="Hljsattribute"/>
        </w:rPr>
        <w:t>name</w:t>
      </w:r>
      <w:r>
        <w:rPr>
          <w:rStyle w:val="Hljstag"/>
        </w:rPr>
        <w:t>=</w:t>
      </w:r>
      <w:r>
        <w:rPr>
          <w:rStyle w:val="Hljsvalue"/>
        </w:rPr>
        <w:t>"status"</w:t>
      </w:r>
      <w:r>
        <w:rPr>
          <w:rStyle w:val="Hljstag"/>
        </w:rPr>
        <w:t>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tag"/>
        </w:rPr>
        <w:t>&lt;</w:t>
      </w:r>
      <w:r>
        <w:rPr>
          <w:rStyle w:val="Hljstitle"/>
        </w:rPr>
        <w:t>option</w:t>
      </w:r>
      <w:r>
        <w:rPr>
          <w:rStyle w:val="Hljstag"/>
        </w:rPr>
        <w:t xml:space="preserve"> </w:t>
      </w:r>
      <w:r>
        <w:rPr>
          <w:rStyle w:val="Hljsattribute"/>
        </w:rPr>
        <w:t>value</w:t>
      </w:r>
      <w:r>
        <w:rPr>
          <w:rStyle w:val="Hljstag"/>
        </w:rPr>
        <w:t>=</w:t>
      </w:r>
      <w:r>
        <w:rPr>
          <w:rStyle w:val="Hljsvalue"/>
        </w:rPr>
        <w:t>""</w:t>
      </w:r>
      <w:r>
        <w:rPr>
          <w:rStyle w:val="Hljstag"/>
        </w:rPr>
        <w:t>&gt;&lt;/</w:t>
      </w:r>
      <w:r>
        <w:rPr>
          <w:rStyle w:val="Hljstitle"/>
        </w:rPr>
        <w:t>option</w:t>
      </w:r>
      <w:r>
        <w:rPr>
          <w:rStyle w:val="Hljstag"/>
        </w:rPr>
        <w:t>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tag"/>
        </w:rPr>
        <w:t>&lt;</w:t>
      </w:r>
      <w:r>
        <w:rPr>
          <w:rStyle w:val="Hljstitle"/>
        </w:rPr>
        <w:t>option</w:t>
      </w:r>
      <w:r>
        <w:rPr>
          <w:rStyle w:val="Hljstag"/>
        </w:rPr>
        <w:t xml:space="preserve"> </w:t>
      </w:r>
      <w:r>
        <w:rPr>
          <w:rStyle w:val="Hljsattribute"/>
        </w:rPr>
        <w:t>value</w:t>
      </w:r>
      <w:r>
        <w:rPr>
          <w:rStyle w:val="Hljstag"/>
        </w:rPr>
        <w:t>=</w:t>
      </w:r>
      <w:r>
        <w:rPr>
          <w:rStyle w:val="Hljsvalue"/>
        </w:rPr>
        <w:t>"0"</w:t>
      </w:r>
      <w:r>
        <w:rPr>
          <w:rStyle w:val="Hljstag"/>
        </w:rPr>
        <w:t>&gt;</w:t>
      </w:r>
      <w:r>
        <w:rPr>
          <w:rStyle w:val="HTMLCode"/>
          <w:rFonts w:ascii="Times New Roman" w:hAnsi="Times New Roman" w:cs="Times New Roman"/>
          <w:sz w:val="18"/>
          <w:szCs w:val="20"/>
        </w:rPr>
        <w:t>未审核</w:t>
      </w:r>
      <w:r>
        <w:rPr>
          <w:rStyle w:val="Hljstag"/>
        </w:rPr>
        <w:t>&lt;/</w:t>
      </w:r>
      <w:r>
        <w:rPr>
          <w:rStyle w:val="Hljstitle"/>
        </w:rPr>
        <w:t>option</w:t>
      </w:r>
      <w:r>
        <w:rPr>
          <w:rStyle w:val="Hljstag"/>
        </w:rPr>
        <w:t>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tag"/>
        </w:rPr>
        <w:t>&lt;</w:t>
      </w:r>
      <w:r>
        <w:rPr>
          <w:rStyle w:val="Hljstitle"/>
        </w:rPr>
        <w:t>option</w:t>
      </w:r>
      <w:r>
        <w:rPr>
          <w:rStyle w:val="Hljstag"/>
        </w:rPr>
        <w:t xml:space="preserve"> </w:t>
      </w:r>
      <w:r>
        <w:rPr>
          <w:rStyle w:val="Hljsattribute"/>
        </w:rPr>
        <w:t>value</w:t>
      </w:r>
      <w:r>
        <w:rPr>
          <w:rStyle w:val="Hljstag"/>
        </w:rPr>
        <w:t>=</w:t>
      </w:r>
      <w:r>
        <w:rPr>
          <w:rStyle w:val="Hljsvalue"/>
        </w:rPr>
        <w:t>"1"</w:t>
      </w:r>
      <w:r>
        <w:rPr>
          <w:rStyle w:val="Hljstag"/>
        </w:rPr>
        <w:t>&gt;</w:t>
      </w:r>
      <w:r>
        <w:rPr>
          <w:rStyle w:val="HTMLCode"/>
          <w:rFonts w:ascii="Times New Roman" w:hAnsi="Times New Roman" w:cs="Times New Roman"/>
          <w:sz w:val="18"/>
          <w:szCs w:val="20"/>
        </w:rPr>
        <w:t>初审通过</w:t>
      </w:r>
      <w:r>
        <w:rPr>
          <w:rStyle w:val="Hljstag"/>
        </w:rPr>
        <w:t>&lt;/</w:t>
      </w:r>
      <w:r>
        <w:rPr>
          <w:rStyle w:val="Hljstitle"/>
        </w:rPr>
        <w:t>option</w:t>
      </w:r>
      <w:r>
        <w:rPr>
          <w:rStyle w:val="Hljstag"/>
        </w:rPr>
        <w:t>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tag"/>
        </w:rPr>
        <w:t>&lt;</w:t>
      </w:r>
      <w:r>
        <w:rPr>
          <w:rStyle w:val="Hljstitle"/>
        </w:rPr>
        <w:t>option</w:t>
      </w:r>
      <w:r>
        <w:rPr>
          <w:rStyle w:val="Hljstag"/>
        </w:rPr>
        <w:t xml:space="preserve"> </w:t>
      </w:r>
      <w:r>
        <w:rPr>
          <w:rStyle w:val="Hljsattribute"/>
        </w:rPr>
        <w:t>value</w:t>
      </w:r>
      <w:r>
        <w:rPr>
          <w:rStyle w:val="Hljstag"/>
        </w:rPr>
        <w:t>=</w:t>
      </w:r>
      <w:r>
        <w:rPr>
          <w:rStyle w:val="Hljsvalue"/>
        </w:rPr>
        <w:t>"2"</w:t>
      </w:r>
      <w:r>
        <w:rPr>
          <w:rStyle w:val="Hljstag"/>
        </w:rPr>
        <w:t>&gt;</w:t>
      </w:r>
      <w:r>
        <w:rPr>
          <w:rStyle w:val="HTMLCode"/>
          <w:rFonts w:ascii="Times New Roman" w:hAnsi="Times New Roman" w:cs="Times New Roman"/>
          <w:sz w:val="18"/>
          <w:szCs w:val="20"/>
        </w:rPr>
        <w:t>复审通过</w:t>
      </w:r>
      <w:r>
        <w:rPr>
          <w:rStyle w:val="Hljstag"/>
        </w:rPr>
        <w:t>&lt;/</w:t>
      </w:r>
      <w:r>
        <w:rPr>
          <w:rStyle w:val="Hljstitle"/>
        </w:rPr>
        <w:t>option</w:t>
      </w:r>
      <w:r>
        <w:rPr>
          <w:rStyle w:val="Hljstag"/>
        </w:rPr>
        <w:t>&gt;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tag"/>
        </w:rPr>
        <w:t>&lt;</w:t>
      </w:r>
      <w:r>
        <w:rPr>
          <w:rStyle w:val="Hljstitle"/>
        </w:rPr>
        <w:t>option</w:t>
      </w:r>
      <w:r>
        <w:rPr>
          <w:rStyle w:val="Hljstag"/>
        </w:rPr>
        <w:t xml:space="preserve"> </w:t>
      </w:r>
      <w:r>
        <w:rPr>
          <w:rStyle w:val="Hljsattribute"/>
        </w:rPr>
        <w:t>value</w:t>
      </w:r>
      <w:r>
        <w:rPr>
          <w:rStyle w:val="Hljstag"/>
        </w:rPr>
        <w:t>=</w:t>
      </w:r>
      <w:r>
        <w:rPr>
          <w:rStyle w:val="Hljsvalue"/>
        </w:rPr>
        <w:t>"3"</w:t>
      </w:r>
      <w:r>
        <w:rPr>
          <w:rStyle w:val="Hljstag"/>
        </w:rPr>
        <w:t>&gt;</w:t>
      </w:r>
      <w:r>
        <w:rPr>
          <w:rStyle w:val="HTMLCode"/>
          <w:rFonts w:ascii="Times New Roman" w:hAnsi="Times New Roman" w:cs="Times New Roman"/>
          <w:sz w:val="18"/>
          <w:szCs w:val="20"/>
        </w:rPr>
        <w:t>审核不通过</w:t>
      </w:r>
      <w:r>
        <w:rPr>
          <w:rStyle w:val="Hljstag"/>
        </w:rPr>
        <w:t>&lt;/</w:t>
      </w:r>
      <w:r>
        <w:rPr>
          <w:rStyle w:val="Hljstitle"/>
        </w:rPr>
        <w:t>option</w:t>
      </w:r>
      <w:r>
        <w:rPr>
          <w:rStyle w:val="Hljstag"/>
        </w:rPr>
        <w:t>&gt;</w:t>
      </w:r>
    </w:p>
    <w:p>
      <w:pPr>
        <w:pStyle w:val="Coder"/>
        <w:rPr/>
      </w:pPr>
      <w:r>
        <w:rPr>
          <w:rStyle w:val="Hljstag"/>
        </w:rPr>
        <w:t>&lt;/</w:t>
      </w:r>
      <w:r>
        <w:rPr>
          <w:rStyle w:val="Hljstitle"/>
        </w:rPr>
        <w:t>select</w:t>
      </w:r>
      <w:r>
        <w:rPr>
          <w:rStyle w:val="Hljstag"/>
        </w:rPr>
        <w:t>&gt;</w:t>
      </w:r>
    </w:p>
    <w:p>
      <w:pPr>
        <w:pStyle w:val="4"/>
        <w:rPr/>
      </w:pPr>
      <w:r>
        <w:rPr/>
        <w:t>Selenium</w:t>
      </w:r>
      <w:r>
        <w:rPr/>
        <w:t>专门提供了</w:t>
      </w:r>
      <w:r>
        <w:rPr/>
        <w:t>Select</w:t>
      </w:r>
      <w:r>
        <w:rPr/>
        <w:t xml:space="preserve">类来处理下拉框。 其实 </w:t>
      </w:r>
      <w:r>
        <w:rPr/>
        <w:t xml:space="preserve">WebDriver </w:t>
      </w:r>
      <w:r>
        <w:rPr/>
        <w:t xml:space="preserve">中提供了一个叫 </w:t>
      </w:r>
      <w:r>
        <w:rPr/>
        <w:t xml:space="preserve">Select </w:t>
      </w:r>
      <w:r>
        <w:rPr/>
        <w:t>的方法，可以帮助我们完成这些事情：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导入 </w:t>
      </w:r>
      <w:r>
        <w:rPr>
          <w:rStyle w:val="Hljscomment"/>
        </w:rPr>
        <w:t xml:space="preserve">Select </w:t>
      </w:r>
      <w:r>
        <w:rPr>
          <w:rStyle w:val="Hljscomment"/>
        </w:rPr>
        <w:t>类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selenium.webdriver.support.ui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Select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  <w:r>
        <w:rPr>
          <w:rStyle w:val="Hljscomment"/>
        </w:rPr>
        <w:t xml:space="preserve">找到 </w:t>
      </w:r>
      <w:r>
        <w:rPr>
          <w:rStyle w:val="Hljscomment"/>
        </w:rPr>
        <w:t xml:space="preserve">name </w:t>
      </w:r>
      <w:r>
        <w:rPr>
          <w:rStyle w:val="Hljscomment"/>
        </w:rPr>
        <w:t>的选项卡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select = Select(driver.find_element_by_name(</w:t>
      </w:r>
      <w:r>
        <w:rPr>
          <w:rStyle w:val="Hljsstring"/>
        </w:rPr>
        <w:t>'status'</w:t>
      </w:r>
      <w:r>
        <w:rPr>
          <w:rStyle w:val="HTMLCode"/>
          <w:rFonts w:cs="Times New Roman"/>
          <w:sz w:val="18"/>
          <w:szCs w:val="20"/>
        </w:rPr>
        <w:t>))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select.select_by_index(</w:t>
      </w:r>
      <w:r>
        <w:rPr>
          <w:rStyle w:val="Hljsnumber"/>
        </w:rPr>
        <w:t>1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select.select_by_value(</w:t>
      </w:r>
      <w:r>
        <w:rPr>
          <w:rStyle w:val="Hljsstring"/>
        </w:rPr>
        <w:t>"0"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select.select_by_visible_text(</w:t>
      </w:r>
      <w:r>
        <w:rPr>
          <w:rStyle w:val="Hljsstring"/>
        </w:rPr>
        <w:t>u"</w:t>
      </w:r>
      <w:r>
        <w:rPr>
          <w:rStyle w:val="Hljsstring"/>
        </w:rPr>
        <w:t>未审核</w:t>
      </w:r>
      <w:r>
        <w:rPr>
          <w:rStyle w:val="Hljsstring"/>
        </w:rPr>
        <w:t>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4"/>
        <w:rPr/>
      </w:pPr>
      <w:r>
        <w:rPr/>
        <w:t>以上是三种选择下拉框的方式，它可以根据索引来选择，可以根据值来选择，可以根据文字来选择。注意：</w:t>
      </w:r>
    </w:p>
    <w:p>
      <w:pPr>
        <w:pStyle w:val="Contents1"/>
        <w:numPr>
          <w:ilvl w:val="0"/>
          <w:numId w:val="5"/>
        </w:numPr>
        <w:rPr/>
      </w:pPr>
      <w:r>
        <w:rPr/>
        <w:t xml:space="preserve">index </w:t>
      </w:r>
      <w:r>
        <w:rPr/>
        <w:t xml:space="preserve">索引从 </w:t>
      </w:r>
      <w:r>
        <w:rPr/>
        <w:t xml:space="preserve">0 </w:t>
      </w:r>
      <w:r>
        <w:rPr/>
        <w:t>开始</w:t>
      </w:r>
    </w:p>
    <w:p>
      <w:pPr>
        <w:pStyle w:val="Contents1"/>
        <w:numPr>
          <w:ilvl w:val="0"/>
          <w:numId w:val="5"/>
        </w:numPr>
        <w:rPr/>
      </w:pPr>
      <w:r>
        <w:rPr/>
        <w:t>value</w:t>
      </w:r>
      <w:r>
        <w:rPr/>
        <w:t>是</w:t>
      </w:r>
      <w:r>
        <w:rPr/>
        <w:t>option</w:t>
      </w:r>
      <w:r>
        <w:rPr/>
        <w:t>标签的一个属性值，并不是显示在下拉框中的值</w:t>
      </w:r>
    </w:p>
    <w:p>
      <w:pPr>
        <w:pStyle w:val="Contents1"/>
        <w:numPr>
          <w:ilvl w:val="0"/>
          <w:numId w:val="5"/>
        </w:numPr>
        <w:rPr/>
      </w:pPr>
      <w:r>
        <w:rPr/>
        <w:t>visible_text</w:t>
      </w:r>
      <w:r>
        <w:rPr/>
        <w:t>是在</w:t>
      </w:r>
      <w:r>
        <w:rPr/>
        <w:t>option</w:t>
      </w:r>
      <w:r>
        <w:rPr/>
        <w:t>标签文本的值，是显示在下拉框的值</w:t>
      </w:r>
    </w:p>
    <w:p>
      <w:pPr>
        <w:pStyle w:val="4"/>
        <w:rPr/>
      </w:pPr>
      <w:r>
        <w:rPr/>
        <w:t>实现全部取消选择</w:t>
      </w:r>
      <w:r>
        <w:rPr/>
        <w:t>: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select.deselect_all()</w:t>
        <w:tab/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弹窗处</w:t>
      </w:r>
      <w:r>
        <w:rPr>
          <w:rFonts w:ascii="SimSun" w:hAnsi="SimSun" w:cs="SimSun"/>
        </w:rPr>
        <w:t>理</w:t>
      </w:r>
    </w:p>
    <w:p>
      <w:pPr>
        <w:pStyle w:val="4"/>
        <w:rPr/>
      </w:pPr>
      <w:r>
        <w:rPr/>
        <w:t>当你触发了某个事件之后，页面出现了弹窗提示，处理这个提示或者获取提示信息方法如下：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alert = driver.switch_to_alert()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页面切</w:t>
      </w:r>
      <w:r>
        <w:rPr>
          <w:rFonts w:ascii="SimSun" w:hAnsi="SimSun" w:cs="SimSun"/>
        </w:rPr>
        <w:t>换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一个浏览器肯定会有很多窗口，所以我们肯定要有方法来实现窗口的切换。切换窗口的方法如下</w:t>
      </w:r>
      <w:r>
        <w:rPr>
          <w:color w:val="333333"/>
          <w:spacing w:val="3"/>
        </w:rPr>
        <w:t>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driver.switch_to.window(</w:t>
      </w:r>
      <w:r>
        <w:rPr>
          <w:rStyle w:val="Hljsstring"/>
        </w:rPr>
        <w:t>"this is window name"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 xml:space="preserve">也可以使用 </w:t>
      </w:r>
      <w:r>
        <w:rPr>
          <w:rFonts w:ascii="Helvetica Neue" w:hAnsi="Helvetica Neue"/>
          <w:color w:val="333333"/>
          <w:spacing w:val="3"/>
        </w:rPr>
        <w:t xml:space="preserve">window_handles </w:t>
      </w:r>
      <w:r>
        <w:rPr>
          <w:rFonts w:ascii="Helvetica Neue" w:hAnsi="Helvetica Neue"/>
          <w:color w:val="333333"/>
          <w:spacing w:val="3"/>
        </w:rPr>
        <w:t>方法来获取每个窗口的操作对象。例如</w:t>
      </w:r>
      <w:r>
        <w:rPr>
          <w:color w:val="333333"/>
          <w:spacing w:val="3"/>
        </w:rPr>
        <w:t>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for</w:t>
      </w:r>
      <w:r>
        <w:rPr>
          <w:rStyle w:val="HTMLCode"/>
          <w:rFonts w:cs="Times New Roman"/>
          <w:sz w:val="18"/>
          <w:szCs w:val="20"/>
        </w:rPr>
        <w:t xml:space="preserve"> handle </w:t>
      </w:r>
      <w:r>
        <w:rPr>
          <w:rStyle w:val="Hljskeyword"/>
        </w:rPr>
        <w:t>in</w:t>
      </w:r>
      <w:r>
        <w:rPr>
          <w:rStyle w:val="HTMLCode"/>
          <w:rFonts w:cs="Times New Roman"/>
          <w:sz w:val="18"/>
          <w:szCs w:val="20"/>
        </w:rPr>
        <w:t xml:space="preserve"> driver.window_handles: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TMLCode"/>
          <w:rFonts w:cs="Times New Roman"/>
          <w:sz w:val="18"/>
          <w:szCs w:val="20"/>
        </w:rPr>
        <w:t>driver.switch_to_window(handle)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页面前进和后</w:t>
      </w:r>
      <w:r>
        <w:rPr>
          <w:rFonts w:ascii="SimSun" w:hAnsi="SimSun" w:cs="SimSun"/>
        </w:rPr>
        <w:t>退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操作页面的前进和后退功能</w:t>
      </w:r>
      <w:r>
        <w:rPr>
          <w:color w:val="333333"/>
          <w:spacing w:val="3"/>
        </w:rPr>
        <w:t>：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driver.forward()     </w:t>
      </w:r>
      <w:r>
        <w:rPr>
          <w:rStyle w:val="Hljscomment"/>
        </w:rPr>
        <w:t>#</w:t>
      </w:r>
      <w:r>
        <w:rPr>
          <w:rStyle w:val="Hljscomment"/>
        </w:rPr>
        <w:t>前进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driver.back()        </w:t>
      </w:r>
      <w:r>
        <w:rPr>
          <w:rStyle w:val="Hljscomment"/>
        </w:rPr>
        <w:t xml:space="preserve"># </w:t>
      </w:r>
      <w:r>
        <w:rPr>
          <w:rStyle w:val="Hljscomment"/>
        </w:rPr>
        <w:t>后退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Cookies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获取页面每个</w:t>
      </w:r>
      <w:r>
        <w:rPr>
          <w:rFonts w:ascii="Helvetica Neue" w:hAnsi="Helvetica Neue"/>
          <w:color w:val="333333"/>
          <w:spacing w:val="3"/>
        </w:rPr>
        <w:t>Cookies</w:t>
      </w:r>
      <w:r>
        <w:rPr>
          <w:rFonts w:ascii="Helvetica Neue" w:hAnsi="Helvetica Neue"/>
          <w:color w:val="333333"/>
          <w:spacing w:val="3"/>
        </w:rPr>
        <w:t>值，用法如</w:t>
      </w:r>
      <w:r>
        <w:rPr>
          <w:color w:val="333333"/>
          <w:spacing w:val="3"/>
        </w:rPr>
        <w:t>下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for</w:t>
      </w:r>
      <w:r>
        <w:rPr>
          <w:rStyle w:val="HTMLCode"/>
          <w:rFonts w:cs="Times New Roman"/>
          <w:sz w:val="18"/>
          <w:szCs w:val="20"/>
        </w:rPr>
        <w:t xml:space="preserve"> cookie </w:t>
      </w:r>
      <w:r>
        <w:rPr>
          <w:rStyle w:val="Hljskeyword"/>
        </w:rPr>
        <w:t>in</w:t>
      </w:r>
      <w:r>
        <w:rPr>
          <w:rStyle w:val="HTMLCode"/>
          <w:rFonts w:cs="Times New Roman"/>
          <w:sz w:val="18"/>
          <w:szCs w:val="20"/>
        </w:rPr>
        <w:t xml:space="preserve"> driver.get_cookies():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keyword"/>
        </w:rPr>
        <w:t>print</w:t>
      </w:r>
      <w:r>
        <w:rPr>
          <w:rStyle w:val="HTMLCode"/>
          <w:rFonts w:cs="Times New Roman"/>
          <w:sz w:val="18"/>
          <w:szCs w:val="20"/>
        </w:rPr>
        <w:t xml:space="preserve"> </w:t>
      </w:r>
      <w:r>
        <w:rPr>
          <w:rStyle w:val="Hljsstring"/>
        </w:rPr>
        <w:t>"%s -&gt; %s"</w:t>
      </w:r>
      <w:r>
        <w:rPr>
          <w:rStyle w:val="HTMLCode"/>
          <w:rFonts w:cs="Times New Roman"/>
          <w:sz w:val="18"/>
          <w:szCs w:val="20"/>
        </w:rPr>
        <w:t xml:space="preserve"> % (cookie[</w:t>
      </w:r>
      <w:r>
        <w:rPr>
          <w:rStyle w:val="Hljsstring"/>
        </w:rPr>
        <w:t>'name'</w:t>
      </w:r>
      <w:r>
        <w:rPr>
          <w:rStyle w:val="HTMLCode"/>
          <w:rFonts w:cs="Times New Roman"/>
          <w:sz w:val="18"/>
          <w:szCs w:val="20"/>
        </w:rPr>
        <w:t>], cookie[</w:t>
      </w:r>
      <w:r>
        <w:rPr>
          <w:rStyle w:val="Hljsstring"/>
        </w:rPr>
        <w:t>'value'</w:t>
      </w:r>
      <w:r>
        <w:rPr>
          <w:rStyle w:val="HTMLCode"/>
          <w:rFonts w:cs="Times New Roman"/>
          <w:sz w:val="18"/>
          <w:szCs w:val="20"/>
        </w:rPr>
        <w:t>])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删除</w:t>
      </w:r>
      <w:r>
        <w:rPr>
          <w:rFonts w:ascii="Helvetica Neue" w:hAnsi="Helvetica Neue"/>
          <w:color w:val="333333"/>
          <w:spacing w:val="3"/>
        </w:rPr>
        <w:t>Cookies</w:t>
      </w:r>
      <w:r>
        <w:rPr>
          <w:rFonts w:ascii="Helvetica Neue" w:hAnsi="Helvetica Neue"/>
          <w:color w:val="333333"/>
          <w:spacing w:val="3"/>
        </w:rPr>
        <w:t>，用法如</w:t>
      </w:r>
      <w:r>
        <w:rPr>
          <w:color w:val="333333"/>
          <w:spacing w:val="3"/>
        </w:rPr>
        <w:t>下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># By name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driver.delete_cookie(</w:t>
      </w:r>
      <w:r>
        <w:rPr>
          <w:rStyle w:val="Hljsstring"/>
        </w:rPr>
        <w:t>"CookieName"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># all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driver.delete_all_cookies()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页面等</w:t>
      </w:r>
      <w:r>
        <w:rPr>
          <w:rFonts w:ascii="SimSun" w:hAnsi="SimSun" w:cs="SimSun"/>
        </w:rPr>
        <w:t>待</w:t>
      </w:r>
    </w:p>
    <w:p>
      <w:pPr>
        <w:pStyle w:val="4"/>
        <w:rPr/>
      </w:pPr>
      <w:r>
        <w:rPr/>
        <w:t>注意：此处非常重要</w:t>
      </w:r>
    </w:p>
    <w:p>
      <w:pPr>
        <w:pStyle w:val="4"/>
        <w:rPr/>
      </w:pPr>
      <w:r>
        <w:rPr/>
        <w:t xml:space="preserve">现在的网页越来越多采用了 </w:t>
      </w:r>
      <w:r>
        <w:rPr/>
        <w:t xml:space="preserve">Ajax </w:t>
      </w:r>
      <w:r>
        <w:rPr/>
        <w:t>技术，这样程序便不能确定何时某个元素完全加载出来了。如果实际页面等待时间过长导致某个</w:t>
      </w:r>
      <w:r>
        <w:rPr/>
        <w:t>dom</w:t>
      </w:r>
      <w:r>
        <w:rPr/>
        <w:t>元素还没出来，但是你的代码直接使用了这个</w:t>
      </w:r>
      <w:r>
        <w:rPr/>
        <w:t>WebElement</w:t>
      </w:r>
      <w:r>
        <w:rPr/>
        <w:t>，那么就会抛出</w:t>
      </w:r>
      <w:r>
        <w:rPr/>
        <w:t>NullPointer</w:t>
      </w:r>
      <w:r>
        <w:rPr/>
        <w:t>的异常。</w:t>
      </w:r>
    </w:p>
    <w:p>
      <w:pPr>
        <w:pStyle w:val="4"/>
        <w:rPr/>
      </w:pPr>
      <w:r>
        <w:rPr/>
        <w:t xml:space="preserve">为了避免这种元素定位困难而且会提高产生 </w:t>
      </w:r>
      <w:r>
        <w:rPr/>
        <w:t xml:space="preserve">ElementNotVisibleException </w:t>
      </w:r>
      <w:r>
        <w:rPr/>
        <w:t xml:space="preserve">的概率。所以 </w:t>
      </w:r>
      <w:r>
        <w:rPr/>
        <w:t xml:space="preserve">Selenium </w:t>
      </w:r>
      <w:r>
        <w:rPr/>
        <w:t>提供了两种等待方式，一种是隐式等待，一种是显式等待。</w:t>
      </w:r>
    </w:p>
    <w:p>
      <w:pPr>
        <w:pStyle w:val="4"/>
        <w:rPr/>
      </w:pPr>
      <w:r>
        <w:rPr/>
        <w:t>隐式等待是等待特定的时间，显式等待是指定某一条件直到这个条件成立时继续执行。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显式等</w:t>
      </w:r>
      <w:r>
        <w:rPr>
          <w:rFonts w:ascii="SimSun" w:hAnsi="SimSun" w:cs="SimSun"/>
        </w:rPr>
        <w:t>待</w:t>
      </w:r>
    </w:p>
    <w:p>
      <w:pPr>
        <w:pStyle w:val="4"/>
        <w:rPr/>
      </w:pPr>
      <w:r>
        <w:rPr/>
        <w:t>显式等待指定某个条件，然后设置最长等待时间。如果在这个时间还没有找到元素，那么便会抛出异常了。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webdriver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selenium.webdriver.common.by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By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WebDriverWait </w:t>
      </w:r>
      <w:r>
        <w:rPr>
          <w:rStyle w:val="Hljscomment"/>
        </w:rPr>
        <w:t>库，负责循环等待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selenium.webdriver.support.ui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WebDriverWait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comment"/>
        </w:rPr>
        <w:t xml:space="preserve"># expected_conditions </w:t>
      </w:r>
      <w:r>
        <w:rPr>
          <w:rStyle w:val="Hljscomment"/>
        </w:rPr>
        <w:t>类，负责条件出发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selenium.webdriver.support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expected_conditions </w:t>
      </w:r>
      <w:r>
        <w:rPr>
          <w:rStyle w:val="Hljskeyword"/>
        </w:rPr>
        <w:t>as</w:t>
      </w:r>
      <w:r>
        <w:rPr>
          <w:rStyle w:val="HTMLCode"/>
          <w:rFonts w:cs="Times New Roman"/>
          <w:sz w:val="18"/>
          <w:szCs w:val="20"/>
        </w:rPr>
        <w:t xml:space="preserve"> EC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 = webdriver.Chrome()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driver.get(</w:t>
      </w:r>
      <w:r>
        <w:rPr>
          <w:rStyle w:val="Hljsstring"/>
        </w:rPr>
        <w:t>"http://www.xxxxx.com/loading"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try</w:t>
      </w:r>
      <w:r>
        <w:rPr>
          <w:rStyle w:val="HTMLCode"/>
          <w:rFonts w:cs="Times New Roman"/>
          <w:sz w:val="18"/>
          <w:szCs w:val="20"/>
        </w:rPr>
        <w:t>: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ljscomment"/>
        </w:rPr>
        <w:t xml:space="preserve"># </w:t>
      </w:r>
      <w:r>
        <w:rPr>
          <w:rStyle w:val="Hljscomment"/>
        </w:rPr>
        <w:t xml:space="preserve">页面一直循环，直到 </w:t>
      </w:r>
      <w:r>
        <w:rPr>
          <w:rStyle w:val="Hljscomment"/>
        </w:rPr>
        <w:t xml:space="preserve">id="myDynamicElement" </w:t>
      </w:r>
      <w:r>
        <w:rPr>
          <w:rStyle w:val="Hljscomment"/>
        </w:rPr>
        <w:t>出现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TMLCode"/>
          <w:rFonts w:cs="Times New Roman"/>
          <w:sz w:val="18"/>
          <w:szCs w:val="20"/>
        </w:rPr>
        <w:t xml:space="preserve">element = WebDriverWait(driver, </w:t>
      </w:r>
      <w:r>
        <w:rPr>
          <w:rStyle w:val="Hljsnumber"/>
        </w:rPr>
        <w:t>10</w:t>
      </w:r>
      <w:r>
        <w:rPr>
          <w:rStyle w:val="HTMLCode"/>
          <w:rFonts w:cs="Times New Roman"/>
          <w:sz w:val="18"/>
          <w:szCs w:val="20"/>
        </w:rPr>
        <w:t>).until(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    </w:t>
      </w:r>
      <w:r>
        <w:rPr>
          <w:rStyle w:val="HTMLCode"/>
          <w:rFonts w:cs="Times New Roman"/>
          <w:sz w:val="18"/>
          <w:szCs w:val="20"/>
        </w:rPr>
        <w:t xml:space="preserve">EC.presence_of_element_located((By.ID, </w:t>
      </w:r>
      <w:r>
        <w:rPr>
          <w:rStyle w:val="Hljsstring"/>
        </w:rPr>
        <w:t>"myDynamicElement"</w:t>
      </w:r>
      <w:r>
        <w:rPr>
          <w:rStyle w:val="HTMLCode"/>
          <w:rFonts w:cs="Times New Roman"/>
          <w:sz w:val="18"/>
          <w:szCs w:val="20"/>
        </w:rPr>
        <w:t>))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finally</w:t>
      </w:r>
      <w:r>
        <w:rPr>
          <w:rStyle w:val="HTMLCode"/>
          <w:rFonts w:cs="Times New Roman"/>
          <w:sz w:val="18"/>
          <w:szCs w:val="20"/>
        </w:rPr>
        <w:t>: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 xml:space="preserve">    </w:t>
      </w:r>
      <w:r>
        <w:rPr>
          <w:rStyle w:val="HTMLCode"/>
          <w:rFonts w:cs="Times New Roman"/>
          <w:sz w:val="18"/>
          <w:szCs w:val="20"/>
        </w:rPr>
        <w:t>driver.quit()</w:t>
      </w:r>
    </w:p>
    <w:p>
      <w:pPr>
        <w:pStyle w:val="4"/>
        <w:rPr/>
      </w:pPr>
      <w:r>
        <w:rPr/>
        <w:t xml:space="preserve">如果不写参数，程序默认会 </w:t>
      </w:r>
      <w:r>
        <w:rPr/>
        <w:t xml:space="preserve">0.5s </w:t>
      </w:r>
      <w:r>
        <w:rPr/>
        <w:t>调用一次来查看元素是否已经生成，如果本来元素就是存在的，那么会立即返回。</w:t>
      </w:r>
    </w:p>
    <w:p>
      <w:pPr>
        <w:pStyle w:val="4"/>
        <w:rPr/>
      </w:pPr>
      <w:r>
        <w:rPr/>
        <w:t>下面是一些内置的等待条件，可以直接调用，而不用自己写这些等待条件。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title_is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title_contains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presence_of_element_located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visibility_of_element_located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visibility_of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presence_of_all_elements_located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text_to_be_present_in_element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text_to_be_present_in_element_value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frame_to_be_available_and_switch_to_it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invisibility_of_element_located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element_to_be_clickable – it is Displayed and Enabled.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staleness_of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element_to_be_selected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element_located_to_be_selected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element_selection_state_to_be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element_located_selection_state_to_be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alert_is_present</w:t>
      </w:r>
    </w:p>
    <w:p>
      <w:pPr>
        <w:pStyle w:val="3"/>
        <w:numPr>
          <w:ilvl w:val="2"/>
          <w:numId w:val="1"/>
        </w:numPr>
        <w:ind w:right="210" w:hanging="0"/>
        <w:rPr/>
      </w:pPr>
      <w:r>
        <w:rPr/>
        <w:t>隐式等</w:t>
      </w:r>
      <w:r>
        <w:rPr>
          <w:rFonts w:ascii="SimSun" w:hAnsi="SimSun" w:cs="SimSun"/>
        </w:rPr>
        <w:t>待</w:t>
      </w:r>
    </w:p>
    <w:p>
      <w:pPr>
        <w:pStyle w:val="NormalWeb"/>
        <w:spacing w:beforeAutospacing="0" w:before="0" w:afterAutospacing="0" w:after="204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隐式等待比较简单，就是简单地设置一个等待时间，单位为秒</w:t>
      </w:r>
      <w:r>
        <w:rPr>
          <w:color w:val="333333"/>
          <w:spacing w:val="3"/>
        </w:rPr>
        <w:t>。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ljskeyword"/>
        </w:rPr>
        <w:t>from</w:t>
      </w:r>
      <w:r>
        <w:rPr>
          <w:rStyle w:val="HTMLCode"/>
          <w:rFonts w:cs="Times New Roman"/>
          <w:sz w:val="18"/>
          <w:szCs w:val="20"/>
        </w:rPr>
        <w:t xml:space="preserve"> selenium </w:t>
      </w:r>
      <w:r>
        <w:rPr>
          <w:rStyle w:val="Hljskeyword"/>
        </w:rPr>
        <w:t>import</w:t>
      </w:r>
      <w:r>
        <w:rPr>
          <w:rStyle w:val="HTMLCode"/>
          <w:rFonts w:cs="Times New Roman"/>
          <w:sz w:val="18"/>
          <w:szCs w:val="20"/>
        </w:rPr>
        <w:t xml:space="preserve"> webdriver</w:t>
      </w:r>
    </w:p>
    <w:p>
      <w:pPr>
        <w:pStyle w:val="Coder"/>
        <w:shd w:fill="D9D9D9" w:val="clea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Fonts w:cs="Times New Roman"/>
          <w:sz w:val="18"/>
          <w:szCs w:val="20"/>
        </w:rPr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 = webdriver.Chrome()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driver.implicitly_wait(</w:t>
      </w:r>
      <w:r>
        <w:rPr>
          <w:rStyle w:val="Hljsnumber"/>
        </w:rPr>
        <w:t>10</w:t>
      </w:r>
      <w:r>
        <w:rPr>
          <w:rStyle w:val="HTMLCode"/>
          <w:rFonts w:cs="Times New Roman"/>
          <w:sz w:val="18"/>
          <w:szCs w:val="20"/>
        </w:rPr>
        <w:t xml:space="preserve">) </w:t>
      </w:r>
      <w:r>
        <w:rPr>
          <w:rStyle w:val="Hljscomment"/>
        </w:rPr>
        <w:t># seconds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driver.get(</w:t>
      </w:r>
      <w:r>
        <w:rPr>
          <w:rStyle w:val="Hljsstring"/>
        </w:rPr>
        <w:t>"http://www.xxxxx.com/loading"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>
          <w:rStyle w:val="HTMLCode"/>
          <w:rFonts w:ascii="Times New Roman" w:hAnsi="Times New Roman" w:cs="Times New Roman"/>
          <w:sz w:val="18"/>
          <w:szCs w:val="20"/>
        </w:rPr>
      </w:pPr>
      <w:r>
        <w:rPr>
          <w:rStyle w:val="HTMLCode"/>
          <w:rFonts w:cs="Times New Roman"/>
          <w:sz w:val="18"/>
          <w:szCs w:val="20"/>
        </w:rPr>
        <w:t>myDynamicElement = driver.find_element_by_id(</w:t>
      </w:r>
      <w:r>
        <w:rPr>
          <w:rStyle w:val="Hljsstring"/>
        </w:rPr>
        <w:t>"myDynamicElement"</w:t>
      </w:r>
      <w:r>
        <w:rPr>
          <w:rStyle w:val="HTMLCode"/>
          <w:rFonts w:cs="Times New Roman"/>
          <w:sz w:val="18"/>
          <w:szCs w:val="20"/>
        </w:rPr>
        <w:t>)</w:t>
      </w:r>
    </w:p>
    <w:p>
      <w:pPr>
        <w:pStyle w:val="Coder"/>
        <w:rPr/>
      </w:pPr>
      <w:r>
        <w:rPr/>
        <w:t>当然如果不设置，默认等待时间为</w:t>
      </w:r>
      <w:r>
        <w:rPr/>
        <w:t>0</w:t>
      </w:r>
      <w:r>
        <w:rPr/>
        <w:t>。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重点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多线程爬虫。</w:t>
      </w:r>
    </w:p>
    <w:p>
      <w:pPr>
        <w:pStyle w:val="5"/>
        <w:numPr>
          <w:ilvl w:val="3"/>
          <w:numId w:val="6"/>
        </w:numPr>
        <w:ind w:hanging="0"/>
        <w:rPr/>
      </w:pPr>
      <w:r>
        <w:rPr/>
        <w:t>Selenium</w:t>
      </w:r>
      <w:r>
        <w:rPr/>
        <w:t>和</w:t>
      </w:r>
      <w:r>
        <w:rPr/>
        <w:t>PhantomJS</w:t>
      </w:r>
      <w:r>
        <w:rPr/>
        <w:t>的使用。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多线程程序中共享数据结构的加锁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多线程程序中线程结束条件的判定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21"/>
        <w:numPr>
          <w:ilvl w:val="1"/>
          <w:numId w:val="1"/>
        </w:numPr>
        <w:ind w:right="210" w:hanging="0"/>
        <w:rPr>
          <w:rStyle w:val="2CharChar"/>
          <w:b/>
          <w:b/>
          <w:bCs/>
        </w:rPr>
      </w:pPr>
      <w:r>
        <w:rPr>
          <w:rStyle w:val="2CharChar"/>
          <w:b/>
          <w:bCs/>
        </w:rPr>
        <w:t>必做题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实现上课代码，尽量领会后独立实现，包括自己简要的注释</w:t>
      </w:r>
    </w:p>
    <w:p>
      <w:pPr>
        <w:pStyle w:val="21"/>
        <w:numPr>
          <w:ilvl w:val="1"/>
          <w:numId w:val="1"/>
        </w:numPr>
        <w:ind w:right="210" w:hanging="0"/>
        <w:rPr/>
      </w:pPr>
      <w:r>
        <w:rPr/>
        <w:t>选做题（请在能于</w:t>
      </w:r>
      <w:r>
        <w:rPr/>
        <w:t>12</w:t>
      </w:r>
      <w:r>
        <w:rPr/>
        <w:t>点前睡觉的前提下尝试）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>在多线程爬虫程序中添加动态获取</w:t>
      </w:r>
      <w:r>
        <w:rPr/>
        <w:t>url</w:t>
      </w:r>
      <w:r>
        <w:rPr/>
        <w:t>地址添加到</w:t>
      </w:r>
      <w:r>
        <w:rPr/>
        <w:t>urls</w:t>
      </w:r>
      <w:r>
        <w:rPr/>
        <w:t>队列中的功能</w:t>
      </w:r>
      <w:r>
        <w:rPr/>
        <w:t>:</w:t>
      </w:r>
    </w:p>
    <w:p>
      <w:pPr>
        <w:pStyle w:val="4"/>
        <w:numPr>
          <w:ilvl w:val="0"/>
          <w:numId w:val="7"/>
        </w:numPr>
        <w:rPr/>
      </w:pPr>
      <w:r>
        <w:rPr/>
        <w:t>从下一页标签中获取其他页面的</w:t>
      </w:r>
      <w:r>
        <w:rPr/>
        <w:t>url</w:t>
      </w:r>
    </w:p>
    <w:p>
      <w:pPr>
        <w:pStyle w:val="4"/>
        <w:numPr>
          <w:ilvl w:val="0"/>
          <w:numId w:val="7"/>
        </w:numPr>
        <w:rPr/>
      </w:pPr>
      <w:r>
        <w:rPr/>
        <w:t>从页面中获取电影详细页面</w:t>
      </w:r>
      <w:r>
        <w:rPr/>
        <w:t>url</w:t>
      </w:r>
      <w:bookmarkStart w:id="0" w:name="_GoBack"/>
      <w:bookmarkEnd w:id="0"/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hanging="0"/>
        <w:rPr/>
      </w:pPr>
      <w:r>
        <w:rPr/>
        <w:t xml:space="preserve">用 </w:t>
      </w:r>
      <w:r>
        <w:rPr/>
        <w:t xml:space="preserve">Python </w:t>
      </w:r>
      <w:r>
        <w:rPr/>
        <w:t xml:space="preserve">匹配 </w:t>
      </w:r>
      <w:r>
        <w:rPr/>
        <w:t>HTML</w:t>
      </w:r>
      <w:r>
        <w:rPr/>
        <w:t>的</w:t>
      </w:r>
      <w:r>
        <w:rPr/>
        <w:t xml:space="preserve">tag </w:t>
      </w:r>
      <w:r>
        <w:rPr/>
        <w:t>的时候，</w:t>
      </w:r>
      <w:r>
        <w:rPr/>
        <w:t xml:space="preserve">&lt;.*&gt; </w:t>
      </w:r>
      <w:r>
        <w:rPr/>
        <w:t xml:space="preserve">和 </w:t>
      </w:r>
      <w:r>
        <w:rPr/>
        <w:t xml:space="preserve">&lt;.*?&gt; </w:t>
      </w:r>
      <w:r>
        <w:rPr/>
        <w:t>有什么区别？</w:t>
      </w:r>
    </w:p>
    <w:p>
      <w:pPr>
        <w:pStyle w:val="5"/>
        <w:numPr>
          <w:ilvl w:val="0"/>
          <w:numId w:val="0"/>
        </w:numPr>
        <w:tabs>
          <w:tab w:val="clear" w:pos="425"/>
        </w:tabs>
        <w:spacing w:before="31" w:after="31"/>
        <w:ind w:hanging="0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 Neue">
    <w:charset w:val="01"/>
    <w:family w:val="roman"/>
    <w:pitch w:val="variable"/>
  </w:font>
  <w:font w:name="SimHe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SimHei" w:hAnsi="SimHei" w:eastAsia="SimHei" w:cs="SimHei"/>
        <w:color w:val="262626"/>
        <w:sz w:val="21"/>
        <w:szCs w:val="21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SimSun" w:hAnsi="SimSun" w:cs="SimSun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6"/>
        <w:sz w:val="36"/>
        <w:spacing w:val="0"/>
        <w:i w:val="false"/>
        <w:shadow w:val="false"/>
        <w:u w:val="none" w:color="000000"/>
        <w:b/>
        <w:kern w:val="0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sz w:val="24"/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SimSu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19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SimHe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Sim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paragraph" w:styleId="Heading7">
    <w:name w:val="Heading 7"/>
    <w:basedOn w:val="Normal"/>
    <w:next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color w:val="CC0000"/>
    </w:rPr>
  </w:style>
  <w:style w:type="character" w:styleId="InternetLink">
    <w:name w:val="Internet Link"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qFormat/>
    <w:rPr>
      <w:rFonts w:ascii="SimSun" w:hAnsi="SimSun" w:eastAsia="SimSun" w:cs="SimSun"/>
      <w:sz w:val="24"/>
      <w:szCs w:val="24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1Char" w:customStyle="1">
    <w:name w:val="1标题一 Char"/>
    <w:link w:val="1"/>
    <w:qFormat/>
    <w:rPr>
      <w:b/>
      <w:bCs/>
      <w:kern w:val="2"/>
      <w:sz w:val="44"/>
      <w:szCs w:val="44"/>
    </w:rPr>
  </w:style>
  <w:style w:type="character" w:styleId="2Char" w:customStyle="1">
    <w:name w:val="2标题二 Char"/>
    <w:link w:val="2"/>
    <w:qFormat/>
    <w:rPr>
      <w:rFonts w:ascii="Arial" w:hAnsi="Arial" w:eastAsia="SimHei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"/>
    <w:qFormat/>
    <w:rPr>
      <w:rFonts w:ascii="Courier New" w:hAnsi="Courier New" w:cs="Courier New"/>
      <w:kern w:val="2"/>
      <w:sz w:val="21"/>
    </w:rPr>
  </w:style>
  <w:style w:type="character" w:styleId="Heading1Char" w:customStyle="1">
    <w:name w:val="Heading 1 Char"/>
    <w:link w:val="Heading1"/>
    <w:uiPriority w:val="99"/>
    <w:qFormat/>
    <w:rPr>
      <w:b/>
      <w:bCs/>
      <w:kern w:val="2"/>
      <w:sz w:val="44"/>
      <w:szCs w:val="44"/>
    </w:rPr>
  </w:style>
  <w:style w:type="character" w:styleId="Heading2Char" w:customStyle="1">
    <w:name w:val="Heading 2 Char"/>
    <w:link w:val="Heading2"/>
    <w:uiPriority w:val="99"/>
    <w:qFormat/>
    <w:rPr>
      <w:rFonts w:ascii="Arial" w:hAnsi="Arial" w:eastAsia="SimHei"/>
      <w:b/>
      <w:bCs/>
      <w:kern w:val="2"/>
      <w:sz w:val="32"/>
      <w:szCs w:val="32"/>
    </w:rPr>
  </w:style>
  <w:style w:type="character" w:styleId="Heading3Char" w:customStyle="1">
    <w:name w:val="Heading 3 Char"/>
    <w:link w:val="Heading3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0"/>
    <w:qFormat/>
    <w:rPr>
      <w:rFonts w:cs="SimSun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Pln" w:customStyle="1">
    <w:name w:val="pln"/>
    <w:basedOn w:val="DefaultParagraphFont"/>
    <w:qFormat/>
    <w:rPr/>
  </w:style>
  <w:style w:type="character" w:styleId="Tag" w:customStyle="1">
    <w:name w:val="tag"/>
    <w:basedOn w:val="DefaultParagraphFont"/>
    <w:qFormat/>
    <w:rPr/>
  </w:style>
  <w:style w:type="character" w:styleId="Atn" w:customStyle="1">
    <w:name w:val="atn"/>
    <w:basedOn w:val="DefaultParagraphFont"/>
    <w:qFormat/>
    <w:rPr/>
  </w:style>
  <w:style w:type="character" w:styleId="Pun" w:customStyle="1">
    <w:name w:val="pun"/>
    <w:basedOn w:val="DefaultParagraphFont"/>
    <w:qFormat/>
    <w:rPr/>
  </w:style>
  <w:style w:type="character" w:styleId="Atv" w:customStyle="1">
    <w:name w:val="atv"/>
    <w:basedOn w:val="DefaultParagraphFont"/>
    <w:qFormat/>
    <w:rPr/>
  </w:style>
  <w:style w:type="character" w:styleId="Com" w:customStyle="1">
    <w:name w:val="com"/>
    <w:basedOn w:val="DefaultParagraphFont"/>
    <w:qFormat/>
    <w:rPr/>
  </w:style>
  <w:style w:type="character" w:styleId="Str" w:customStyle="1">
    <w:name w:val="str"/>
    <w:basedOn w:val="DefaultParagraphFont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SimSun" w:hAnsi="SimSun" w:cs="SimSun"/>
      <w:sz w:val="24"/>
      <w:szCs w:val="24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1" w:customStyle="1">
    <w:name w:val="明显强调1"/>
    <w:basedOn w:val="DefaultParagraphFont"/>
    <w:uiPriority w:val="21"/>
    <w:qFormat/>
    <w:rPr>
      <w:i/>
      <w:iCs/>
      <w:color w:val="5B9BD5" w:themeColor="accent1"/>
    </w:rPr>
  </w:style>
  <w:style w:type="character" w:styleId="2CharChar" w:customStyle="1">
    <w:name w:val="2标题二 Char Char"/>
    <w:qFormat/>
    <w:rPr>
      <w:rFonts w:ascii="Arial" w:hAnsi="Arial" w:eastAsia="SimHei"/>
      <w:b/>
      <w:bCs/>
      <w:kern w:val="2"/>
      <w:sz w:val="30"/>
      <w:szCs w:val="32"/>
    </w:rPr>
  </w:style>
  <w:style w:type="character" w:styleId="5CharChar" w:customStyle="1">
    <w:name w:val="5编号正文 Char Char"/>
    <w:qFormat/>
    <w:rPr>
      <w:rFonts w:ascii="Courier New" w:hAnsi="Courier New" w:cs="Courier New"/>
      <w:kern w:val="2"/>
      <w:sz w:val="21"/>
    </w:rPr>
  </w:style>
  <w:style w:type="character" w:styleId="4CharChar" w:customStyle="1">
    <w:name w:val="4正文 Char Char"/>
    <w:qFormat/>
    <w:rPr>
      <w:rFonts w:ascii="Courier New" w:hAnsi="Courier New" w:cs="Courier New"/>
      <w:kern w:val="2"/>
      <w:sz w:val="21"/>
    </w:rPr>
  </w:style>
  <w:style w:type="character" w:styleId="1CharChar" w:customStyle="1">
    <w:name w:val="1标题一 Char Char"/>
    <w:qFormat/>
    <w:rPr/>
  </w:style>
  <w:style w:type="character" w:styleId="3CharChar" w:customStyle="1">
    <w:name w:val="3标题三 Char Char"/>
    <w:qFormat/>
    <w:rPr>
      <w:b/>
      <w:bCs/>
      <w:kern w:val="2"/>
      <w:sz w:val="24"/>
      <w:szCs w:val="32"/>
    </w:rPr>
  </w:style>
  <w:style w:type="character" w:styleId="Hljskeyword" w:customStyle="1">
    <w:name w:val="hljs-keyword"/>
    <w:basedOn w:val="DefaultParagraphFont"/>
    <w:qFormat/>
    <w:rPr/>
  </w:style>
  <w:style w:type="character" w:styleId="Hljscomment" w:customStyle="1">
    <w:name w:val="hljs-comment"/>
    <w:basedOn w:val="DefaultParagraphFont"/>
    <w:qFormat/>
    <w:rPr/>
  </w:style>
  <w:style w:type="character" w:styleId="Hljsnumber" w:customStyle="1">
    <w:name w:val="hljs-number"/>
    <w:basedOn w:val="DefaultParagraphFont"/>
    <w:qFormat/>
    <w:rPr/>
  </w:style>
  <w:style w:type="character" w:styleId="CoderCharChar" w:customStyle="1">
    <w:name w:val="coder Char Char"/>
    <w:qFormat/>
    <w:rPr>
      <w:sz w:val="21"/>
      <w:shd w:fill="D9D9D9" w:val="clear"/>
    </w:rPr>
  </w:style>
  <w:style w:type="character" w:styleId="41" w:customStyle="1">
    <w:name w:val="4正文1 字符"/>
    <w:basedOn w:val="DefaultParagraphFont"/>
    <w:link w:val="41"/>
    <w:qFormat/>
    <w:rPr>
      <w:rFonts w:ascii="Arial" w:hAnsi="Arial" w:eastAsia="Microsoft YaHei" w:cs="Arial"/>
      <w:kern w:val="2"/>
      <w:sz w:val="21"/>
      <w:szCs w:val="21"/>
    </w:rPr>
  </w:style>
  <w:style w:type="character" w:styleId="Kwd" w:customStyle="1">
    <w:name w:val="kwd"/>
    <w:basedOn w:val="DefaultParagraphFont"/>
    <w:qFormat/>
    <w:rPr/>
  </w:style>
  <w:style w:type="character" w:styleId="Token" w:customStyle="1">
    <w:name w:val="token"/>
    <w:basedOn w:val="DefaultParagraphFont"/>
    <w:qFormat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kern w:val="2"/>
      <w:sz w:val="21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kern w:val="2"/>
      <w:sz w:val="21"/>
      <w:szCs w:val="24"/>
    </w:rPr>
  </w:style>
  <w:style w:type="character" w:styleId="Hljsstring" w:customStyle="1">
    <w:name w:val="hljs-string"/>
    <w:basedOn w:val="DefaultParagraphFont"/>
    <w:qFormat/>
    <w:rPr/>
  </w:style>
  <w:style w:type="character" w:styleId="Xml" w:customStyle="1">
    <w:name w:val="xml"/>
    <w:basedOn w:val="DefaultParagraphFont"/>
    <w:qFormat/>
    <w:rPr/>
  </w:style>
  <w:style w:type="character" w:styleId="Hljstag" w:customStyle="1">
    <w:name w:val="hljs-tag"/>
    <w:basedOn w:val="DefaultParagraphFont"/>
    <w:qFormat/>
    <w:rPr/>
  </w:style>
  <w:style w:type="character" w:styleId="Hljstitle" w:customStyle="1">
    <w:name w:val="hljs-title"/>
    <w:basedOn w:val="DefaultParagraphFont"/>
    <w:qFormat/>
    <w:rPr/>
  </w:style>
  <w:style w:type="character" w:styleId="Hljsattribute" w:customStyle="1">
    <w:name w:val="hljs-attribute"/>
    <w:basedOn w:val="DefaultParagraphFont"/>
    <w:qFormat/>
    <w:rsid w:val="00675ca2"/>
    <w:rPr/>
  </w:style>
  <w:style w:type="character" w:styleId="Hljsvalue" w:customStyle="1">
    <w:name w:val="hljs-value"/>
    <w:basedOn w:val="DefaultParagraphFont"/>
    <w:qFormat/>
    <w:rsid w:val="00675ca2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eastAsia="SimSun"/>
      <w:sz w:val="24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eastAsia="SimSun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26">
    <w:name w:val="ListLabel 2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1"/>
      <w:u w:val="none"/>
      <w:vertAlign w:val="baseline"/>
    </w:rPr>
  </w:style>
  <w:style w:type="character" w:styleId="ListLabel27">
    <w:name w:val="ListLabel 27"/>
    <w:qFormat/>
    <w:rPr>
      <w:rFonts w:eastAsia="SimSu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next w:val="Normal"/>
    <w:qFormat/>
    <w:pPr>
      <w:ind w:left="840" w:hanging="0"/>
    </w:pPr>
    <w:rPr/>
  </w:style>
  <w:style w:type="paragraph" w:styleId="PlainText">
    <w:name w:val="Plain Text"/>
    <w:basedOn w:val="Normal"/>
    <w:qFormat/>
    <w:pPr/>
    <w:rPr>
      <w:rFonts w:ascii="SimSun" w:hAnsi="SimSun" w:cs="Courier New"/>
      <w:szCs w:val="21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next w:val="Normal"/>
    <w:qFormat/>
    <w:pPr/>
    <w:rPr/>
  </w:style>
  <w:style w:type="paragraph" w:styleId="Contents2">
    <w:name w:val="TOC 2"/>
    <w:basedOn w:val="Normal"/>
    <w:next w:val="Normal"/>
    <w:qFormat/>
    <w:pPr>
      <w:ind w:left="420" w:hanging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 w:customStyle="1">
    <w:name w:val="样式 首行缩进:  2 字符"/>
    <w:basedOn w:val="Normal"/>
    <w:link w:val="2Char"/>
    <w:qFormat/>
    <w:pPr>
      <w:ind w:firstLine="420"/>
    </w:pPr>
    <w:rPr>
      <w:rFonts w:cs="SimSun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SimSun" w:hAnsi="SimSun" w:cs="SimSun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1" w:customStyle="1">
    <w:name w:val="2标题二"/>
    <w:basedOn w:val="Heading2"/>
    <w:link w:val="2Char0"/>
    <w:qFormat/>
    <w:pPr>
      <w:tabs>
        <w:tab w:val="left" w:pos="425" w:leader="none"/>
      </w:tabs>
      <w:spacing w:lineRule="auto" w:line="288"/>
      <w:ind w:right="100" w:hanging="0"/>
    </w:pPr>
    <w:rPr>
      <w:sz w:val="30"/>
    </w:rPr>
  </w:style>
  <w:style w:type="paragraph" w:styleId="3" w:customStyle="1">
    <w:name w:val="3标题三"/>
    <w:basedOn w:val="Heading3"/>
    <w:link w:val="3Char"/>
    <w:qFormat/>
    <w:pPr>
      <w:tabs>
        <w:tab w:val="left" w:pos="425" w:leader="none"/>
      </w:tabs>
      <w:spacing w:lineRule="auto" w:line="288"/>
      <w:ind w:right="100" w:hanging="0"/>
    </w:pPr>
    <w:rPr>
      <w:sz w:val="24"/>
    </w:rPr>
  </w:style>
  <w:style w:type="paragraph" w:styleId="5" w:customStyle="1">
    <w:name w:val="5编号正文"/>
    <w:basedOn w:val="2"/>
    <w:link w:val="5Char"/>
    <w:qFormat/>
    <w:pPr>
      <w:tabs>
        <w:tab w:val="left" w:pos="425" w:leader="none"/>
      </w:tabs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paragraph" w:styleId="411" w:customStyle="1">
    <w:name w:val="4正文1"/>
    <w:basedOn w:val="Normal"/>
    <w:link w:val="410"/>
    <w:qFormat/>
    <w:pPr>
      <w:ind w:left="840" w:firstLine="210"/>
    </w:pPr>
    <w:rPr>
      <w:rFonts w:ascii="Arial" w:hAnsi="Arial" w:eastAsia="Microsoft YaHei" w:cs="Arial"/>
      <w:szCs w:val="21"/>
    </w:rPr>
  </w:style>
  <w:style w:type="paragraph" w:styleId="ListParagraph1" w:customStyle="1">
    <w:name w:val="List Paragraph1"/>
    <w:basedOn w:val="Normal"/>
    <w:uiPriority w:val="99"/>
    <w:qFormat/>
    <w:pPr>
      <w:ind w:firstLine="420"/>
    </w:pPr>
    <w:rPr/>
  </w:style>
  <w:style w:type="paragraph" w:styleId="Revision1" w:customStyle="1">
    <w:name w:val="Revision1"/>
    <w:uiPriority w:val="99"/>
    <w:semiHidden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seleniumhq.org/" TargetMode="External"/><Relationship Id="rId6" Type="http://schemas.openxmlformats.org/officeDocument/2006/relationships/hyperlink" Target="http://selenium-python.readthedocs.io/index.html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phantomjs.org/download.html" TargetMode="External"/><Relationship Id="rId9" Type="http://schemas.openxmlformats.org/officeDocument/2006/relationships/hyperlink" Target="http://phantomjs.org/documentation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3F5B791-74BE-E14B-AE64-04FCD60EE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C:\home\hero\F:\文档\template\课堂笔记模板.dotx</Template>
  <TotalTime>12</TotalTime>
  <Application>LibreOffice/6.0.7.3$Linux_X86_64 LibreOffice_project/00m0$Build-3</Application>
  <Pages>15</Pages>
  <Words>3754</Words>
  <Characters>10023</Characters>
  <CharactersWithSpaces>10465</CharactersWithSpaces>
  <Paragraphs>286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2018-08-11T00:24:00Z</dcterms:created>
  <dc:creator>Administrator</dc:creator>
  <dc:description>源代码教育Python;</dc:description>
  <cp:keywords>源代码教育Python</cp:keywords>
  <dc:language>en-US</dc:language>
  <cp:lastModifiedBy/>
  <cp:lastPrinted>2018-06-05T07:22:00Z</cp:lastPrinted>
  <dcterms:modified xsi:type="dcterms:W3CDTF">2019-12-30T20:25:11Z</dcterms:modified>
  <cp:revision>45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2052-10.1.0.7469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